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92958" w14:textId="77777777" w:rsidR="00C50AB1" w:rsidRDefault="00C50AB1">
      <w:pPr>
        <w:jc w:val="center"/>
      </w:pPr>
    </w:p>
    <w:p w14:paraId="6423E5F7" w14:textId="77777777" w:rsidR="00C50AB1" w:rsidRDefault="00C50AB1">
      <w:pPr>
        <w:jc w:val="center"/>
      </w:pPr>
    </w:p>
    <w:p w14:paraId="503A1C21" w14:textId="77777777" w:rsidR="00C50AB1" w:rsidRDefault="00C50AB1">
      <w:pPr>
        <w:jc w:val="center"/>
      </w:pPr>
    </w:p>
    <w:p w14:paraId="6056114D" w14:textId="77777777" w:rsidR="00C50AB1" w:rsidRDefault="00C50AB1">
      <w:pPr>
        <w:jc w:val="center"/>
      </w:pPr>
    </w:p>
    <w:p w14:paraId="60E2A5B7" w14:textId="77777777" w:rsidR="00C50AB1" w:rsidRDefault="00C50AB1">
      <w:pPr>
        <w:jc w:val="center"/>
      </w:pPr>
    </w:p>
    <w:p w14:paraId="71FC4926" w14:textId="77777777" w:rsidR="00C50AB1" w:rsidRDefault="000C7828">
      <w:pPr>
        <w:jc w:val="center"/>
      </w:pPr>
      <w:r>
        <w:rPr>
          <w:noProof/>
          <w:lang w:eastAsia="en-US"/>
        </w:rPr>
        <w:drawing>
          <wp:inline distT="0" distB="0" distL="0" distR="0" wp14:anchorId="57BDE075" wp14:editId="2A58C1AC">
            <wp:extent cx="1802765" cy="1527175"/>
            <wp:effectExtent l="0" t="0" r="6985" b="0"/>
            <wp:docPr id="1" name="Bild 1" descr="hl7_puzz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_puzzle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2765" cy="1527175"/>
                    </a:xfrm>
                    <a:prstGeom prst="rect">
                      <a:avLst/>
                    </a:prstGeom>
                    <a:noFill/>
                    <a:ln>
                      <a:noFill/>
                    </a:ln>
                  </pic:spPr>
                </pic:pic>
              </a:graphicData>
            </a:graphic>
          </wp:inline>
        </w:drawing>
      </w:r>
    </w:p>
    <w:p w14:paraId="768F37AE" w14:textId="77777777" w:rsidR="00C50AB1" w:rsidRDefault="00C50AB1"/>
    <w:p w14:paraId="6F57F83B" w14:textId="77777777" w:rsidR="00C50AB1" w:rsidRDefault="00C50AB1"/>
    <w:p w14:paraId="1CDAF08A" w14:textId="77777777" w:rsidR="00C50AB1" w:rsidRDefault="00C50AB1"/>
    <w:p w14:paraId="164A906A" w14:textId="77777777" w:rsidR="00C50AB1" w:rsidRDefault="00C50AB1"/>
    <w:p w14:paraId="4592E16A" w14:textId="77777777" w:rsidR="00C50AB1" w:rsidRDefault="00C50AB1"/>
    <w:p w14:paraId="2EDE6E1C" w14:textId="77777777" w:rsidR="00C50AB1" w:rsidRDefault="00C50AB1">
      <w:pPr>
        <w:pStyle w:val="Haupttitel"/>
      </w:pPr>
      <w:bookmarkStart w:id="0" w:name="_Toc147402576"/>
      <w:r>
        <w:t>The HL7 Comprehensive Database</w:t>
      </w:r>
      <w:bookmarkEnd w:id="0"/>
    </w:p>
    <w:p w14:paraId="2632F068" w14:textId="77777777" w:rsidR="00C50AB1" w:rsidRDefault="00C50AB1">
      <w:pPr>
        <w:pStyle w:val="Untertitel"/>
      </w:pPr>
    </w:p>
    <w:p w14:paraId="0B3D7D28" w14:textId="77777777" w:rsidR="00C50AB1" w:rsidRDefault="00C50AB1">
      <w:pPr>
        <w:pStyle w:val="Untertitel"/>
      </w:pPr>
      <w:bookmarkStart w:id="1" w:name="_Toc147402577"/>
      <w:r>
        <w:t>Documentation</w:t>
      </w:r>
      <w:bookmarkEnd w:id="1"/>
    </w:p>
    <w:p w14:paraId="50F723EC" w14:textId="77777777" w:rsidR="00C50AB1" w:rsidRDefault="00C50AB1"/>
    <w:p w14:paraId="3429FE02" w14:textId="77777777" w:rsidR="00C50AB1" w:rsidRDefault="00C50AB1">
      <w:pPr>
        <w:jc w:val="center"/>
      </w:pPr>
    </w:p>
    <w:p w14:paraId="4A02746F" w14:textId="77777777" w:rsidR="00C50AB1" w:rsidRDefault="00C50AB1">
      <w:pPr>
        <w:jc w:val="center"/>
      </w:pPr>
    </w:p>
    <w:p w14:paraId="5B399AC4" w14:textId="77777777" w:rsidR="00C50AB1" w:rsidRDefault="00C50AB1">
      <w:pPr>
        <w:jc w:val="center"/>
      </w:pPr>
    </w:p>
    <w:p w14:paraId="4BF3463E" w14:textId="77777777" w:rsidR="00C50AB1" w:rsidRDefault="00C50AB1">
      <w:pPr>
        <w:jc w:val="center"/>
      </w:pPr>
    </w:p>
    <w:p w14:paraId="4EDA87B9" w14:textId="77777777" w:rsidR="00C50AB1" w:rsidRDefault="00C50AB1">
      <w:pPr>
        <w:jc w:val="center"/>
      </w:pPr>
    </w:p>
    <w:p w14:paraId="30959DD3" w14:textId="77777777" w:rsidR="00C50AB1" w:rsidRDefault="00C50AB1">
      <w:pPr>
        <w:jc w:val="center"/>
      </w:pPr>
    </w:p>
    <w:p w14:paraId="76D4646B" w14:textId="77777777" w:rsidR="00C50AB1" w:rsidRDefault="00C50AB1">
      <w:pPr>
        <w:jc w:val="center"/>
      </w:pPr>
    </w:p>
    <w:p w14:paraId="4D1D42A0" w14:textId="77777777" w:rsidR="00C50AB1" w:rsidRDefault="00C50AB1">
      <w:pPr>
        <w:jc w:val="center"/>
      </w:pPr>
    </w:p>
    <w:p w14:paraId="7691C160" w14:textId="77777777" w:rsidR="00C50AB1" w:rsidRDefault="00C50AB1">
      <w:pPr>
        <w:jc w:val="center"/>
      </w:pPr>
    </w:p>
    <w:p w14:paraId="50B46421" w14:textId="77777777" w:rsidR="00C50AB1" w:rsidRDefault="00C50AB1">
      <w:pPr>
        <w:jc w:val="center"/>
      </w:pPr>
    </w:p>
    <w:p w14:paraId="33722154" w14:textId="77777777" w:rsidR="00C50AB1" w:rsidRDefault="00C50AB1">
      <w:pPr>
        <w:jc w:val="center"/>
      </w:pPr>
    </w:p>
    <w:p w14:paraId="3C75571A" w14:textId="77777777" w:rsidR="00C50AB1" w:rsidRDefault="00C50AB1">
      <w:pPr>
        <w:jc w:val="center"/>
        <w:outlineLvl w:val="0"/>
        <w:rPr>
          <w:sz w:val="32"/>
        </w:rPr>
      </w:pPr>
      <w:r>
        <w:rPr>
          <w:sz w:val="32"/>
        </w:rPr>
        <w:t>Author: Frank Oemig</w:t>
      </w:r>
    </w:p>
    <w:p w14:paraId="7C9B5423" w14:textId="77777777" w:rsidR="00C50AB1" w:rsidRDefault="00C50AB1">
      <w:pPr>
        <w:jc w:val="center"/>
        <w:rPr>
          <w:sz w:val="32"/>
        </w:rPr>
      </w:pPr>
    </w:p>
    <w:tbl>
      <w:tblPr>
        <w:tblW w:w="0" w:type="auto"/>
        <w:tblCellMar>
          <w:left w:w="70" w:type="dxa"/>
          <w:right w:w="70" w:type="dxa"/>
        </w:tblCellMar>
        <w:tblLook w:val="0000" w:firstRow="0" w:lastRow="0" w:firstColumn="0" w:lastColumn="0" w:noHBand="0" w:noVBand="0"/>
      </w:tblPr>
      <w:tblGrid>
        <w:gridCol w:w="4605"/>
        <w:gridCol w:w="4606"/>
      </w:tblGrid>
      <w:tr w:rsidR="00C50AB1" w14:paraId="6B785679" w14:textId="77777777">
        <w:tc>
          <w:tcPr>
            <w:tcW w:w="4605" w:type="dxa"/>
          </w:tcPr>
          <w:p w14:paraId="6DF7BECB" w14:textId="77777777" w:rsidR="00C50AB1" w:rsidRDefault="00C50AB1">
            <w:pPr>
              <w:jc w:val="right"/>
              <w:rPr>
                <w:sz w:val="24"/>
              </w:rPr>
            </w:pPr>
            <w:r>
              <w:rPr>
                <w:sz w:val="24"/>
              </w:rPr>
              <w:t>email:</w:t>
            </w:r>
          </w:p>
        </w:tc>
        <w:tc>
          <w:tcPr>
            <w:tcW w:w="4606" w:type="dxa"/>
          </w:tcPr>
          <w:p w14:paraId="545F6A28" w14:textId="77777777" w:rsidR="00C50AB1" w:rsidRDefault="00C50AB1">
            <w:pPr>
              <w:pStyle w:val="berschrift5"/>
            </w:pPr>
            <w:r>
              <w:t>HL7@Oemig.de</w:t>
            </w:r>
          </w:p>
        </w:tc>
      </w:tr>
      <w:tr w:rsidR="00C50AB1" w14:paraId="3AF3ACA8" w14:textId="77777777">
        <w:tc>
          <w:tcPr>
            <w:tcW w:w="4605" w:type="dxa"/>
          </w:tcPr>
          <w:p w14:paraId="029A46EA" w14:textId="77777777" w:rsidR="00C50AB1" w:rsidRDefault="00C50AB1">
            <w:pPr>
              <w:jc w:val="right"/>
              <w:rPr>
                <w:sz w:val="24"/>
              </w:rPr>
            </w:pPr>
            <w:r>
              <w:rPr>
                <w:sz w:val="24"/>
              </w:rPr>
              <w:t>Current Status:</w:t>
            </w:r>
          </w:p>
        </w:tc>
        <w:tc>
          <w:tcPr>
            <w:tcW w:w="4606" w:type="dxa"/>
          </w:tcPr>
          <w:p w14:paraId="739F224C" w14:textId="77777777" w:rsidR="00C50AB1" w:rsidRDefault="00C50AB1">
            <w:pPr>
              <w:jc w:val="left"/>
              <w:rPr>
                <w:sz w:val="24"/>
              </w:rPr>
            </w:pPr>
            <w:r>
              <w:rPr>
                <w:sz w:val="24"/>
              </w:rPr>
              <w:t>in progress</w:t>
            </w:r>
          </w:p>
        </w:tc>
      </w:tr>
      <w:tr w:rsidR="00587377" w14:paraId="551E188D" w14:textId="77777777">
        <w:tc>
          <w:tcPr>
            <w:tcW w:w="4605" w:type="dxa"/>
          </w:tcPr>
          <w:p w14:paraId="31337AEE" w14:textId="77777777" w:rsidR="00587377" w:rsidRDefault="00587377">
            <w:pPr>
              <w:jc w:val="right"/>
              <w:rPr>
                <w:sz w:val="24"/>
              </w:rPr>
            </w:pPr>
            <w:r>
              <w:rPr>
                <w:sz w:val="24"/>
              </w:rPr>
              <w:t>DB-File:</w:t>
            </w:r>
          </w:p>
        </w:tc>
        <w:tc>
          <w:tcPr>
            <w:tcW w:w="4606" w:type="dxa"/>
          </w:tcPr>
          <w:p w14:paraId="1EFFC465" w14:textId="0590EAA9" w:rsidR="00587377" w:rsidRDefault="000E5604" w:rsidP="000E5604">
            <w:pPr>
              <w:jc w:val="left"/>
              <w:rPr>
                <w:sz w:val="24"/>
                <w:lang w:val="fr-FR"/>
              </w:rPr>
            </w:pPr>
            <w:r>
              <w:rPr>
                <w:sz w:val="24"/>
                <w:lang w:val="fr-FR"/>
              </w:rPr>
              <w:t>HL</w:t>
            </w:r>
            <w:r w:rsidR="00587377">
              <w:rPr>
                <w:sz w:val="24"/>
                <w:lang w:val="fr-FR"/>
              </w:rPr>
              <w:t>7_</w:t>
            </w:r>
            <w:r w:rsidR="00CD2425">
              <w:rPr>
                <w:sz w:val="24"/>
                <w:lang w:val="fr-FR"/>
              </w:rPr>
              <w:t>100</w:t>
            </w:r>
            <w:r w:rsidR="00587377">
              <w:rPr>
                <w:sz w:val="24"/>
                <w:lang w:val="fr-FR"/>
              </w:rPr>
              <w:t>.mdb</w:t>
            </w:r>
          </w:p>
        </w:tc>
      </w:tr>
      <w:tr w:rsidR="00C50AB1" w14:paraId="56622D72" w14:textId="77777777">
        <w:tc>
          <w:tcPr>
            <w:tcW w:w="4605" w:type="dxa"/>
          </w:tcPr>
          <w:p w14:paraId="7EA0CC75" w14:textId="77777777" w:rsidR="00C50AB1" w:rsidRDefault="00C50AB1">
            <w:pPr>
              <w:jc w:val="right"/>
              <w:rPr>
                <w:sz w:val="24"/>
                <w:lang w:val="fr-FR"/>
              </w:rPr>
            </w:pPr>
            <w:r>
              <w:rPr>
                <w:sz w:val="24"/>
                <w:lang w:val="fr-FR"/>
              </w:rPr>
              <w:t>Date:</w:t>
            </w:r>
          </w:p>
        </w:tc>
        <w:tc>
          <w:tcPr>
            <w:tcW w:w="4606" w:type="dxa"/>
          </w:tcPr>
          <w:p w14:paraId="79D0B2A4" w14:textId="67D0AB93" w:rsidR="00C50AB1" w:rsidRDefault="005C1078" w:rsidP="000E5604">
            <w:pPr>
              <w:jc w:val="left"/>
              <w:rPr>
                <w:sz w:val="24"/>
                <w:lang w:val="fr-FR"/>
              </w:rPr>
            </w:pPr>
            <w:r>
              <w:rPr>
                <w:sz w:val="24"/>
                <w:lang w:val="fr-FR"/>
              </w:rPr>
              <w:t>October</w:t>
            </w:r>
            <w:r w:rsidR="00B51040">
              <w:rPr>
                <w:sz w:val="24"/>
                <w:lang w:val="fr-FR"/>
              </w:rPr>
              <w:t xml:space="preserve"> </w:t>
            </w:r>
            <w:r>
              <w:rPr>
                <w:sz w:val="24"/>
                <w:lang w:val="fr-FR"/>
              </w:rPr>
              <w:t>5</w:t>
            </w:r>
            <w:r w:rsidR="008979EB">
              <w:rPr>
                <w:sz w:val="24"/>
                <w:lang w:val="fr-FR"/>
              </w:rPr>
              <w:t>th</w:t>
            </w:r>
            <w:r w:rsidR="00587377">
              <w:rPr>
                <w:sz w:val="24"/>
                <w:lang w:val="fr-FR"/>
              </w:rPr>
              <w:t>,</w:t>
            </w:r>
            <w:r w:rsidR="0082327E">
              <w:rPr>
                <w:sz w:val="24"/>
                <w:lang w:val="fr-FR"/>
              </w:rPr>
              <w:t xml:space="preserve"> </w:t>
            </w:r>
            <w:r w:rsidR="0030415D">
              <w:rPr>
                <w:sz w:val="24"/>
                <w:lang w:val="fr-FR"/>
              </w:rPr>
              <w:t>20</w:t>
            </w:r>
            <w:r w:rsidR="00136300">
              <w:rPr>
                <w:sz w:val="24"/>
                <w:lang w:val="fr-FR"/>
              </w:rPr>
              <w:t>2</w:t>
            </w:r>
            <w:r w:rsidR="00602E9D">
              <w:rPr>
                <w:sz w:val="24"/>
                <w:lang w:val="fr-FR"/>
              </w:rPr>
              <w:t>3</w:t>
            </w:r>
          </w:p>
        </w:tc>
      </w:tr>
    </w:tbl>
    <w:p w14:paraId="0F764F99" w14:textId="77777777" w:rsidR="00C50AB1" w:rsidRDefault="00C50AB1">
      <w:pPr>
        <w:jc w:val="center"/>
        <w:rPr>
          <w:sz w:val="24"/>
          <w:lang w:val="fr-FR"/>
        </w:rPr>
      </w:pPr>
    </w:p>
    <w:p w14:paraId="48D86A9C" w14:textId="77777777" w:rsidR="00C50AB1" w:rsidRDefault="00C50AB1">
      <w:pPr>
        <w:rPr>
          <w:lang w:val="fr-FR"/>
        </w:rPr>
      </w:pPr>
    </w:p>
    <w:p w14:paraId="317ECE32" w14:textId="77777777" w:rsidR="00C50AB1" w:rsidRDefault="00C50AB1">
      <w:pPr>
        <w:rPr>
          <w:lang w:val="fr-FR"/>
        </w:rPr>
      </w:pPr>
      <w:r>
        <w:rPr>
          <w:lang w:val="fr-FR"/>
        </w:rPr>
        <w:br w:type="page"/>
      </w:r>
    </w:p>
    <w:p w14:paraId="68B920BD" w14:textId="77777777" w:rsidR="00C50AB1" w:rsidRDefault="00C50AB1">
      <w:pPr>
        <w:pBdr>
          <w:bottom w:val="single" w:sz="6" w:space="1" w:color="auto"/>
        </w:pBdr>
        <w:tabs>
          <w:tab w:val="right" w:pos="9072"/>
        </w:tabs>
        <w:rPr>
          <w:lang w:val="fr-FR"/>
        </w:rPr>
      </w:pPr>
      <w:r>
        <w:rPr>
          <w:lang w:val="fr-FR"/>
        </w:rPr>
        <w:lastRenderedPageBreak/>
        <w:t>Contents</w:t>
      </w:r>
      <w:r>
        <w:rPr>
          <w:lang w:val="fr-FR"/>
        </w:rPr>
        <w:tab/>
        <w:t>Page</w:t>
      </w:r>
    </w:p>
    <w:p w14:paraId="2129E4EE" w14:textId="77777777" w:rsidR="00C50AB1" w:rsidRDefault="00C50AB1">
      <w:pPr>
        <w:rPr>
          <w:lang w:val="fr-FR"/>
        </w:rPr>
      </w:pPr>
    </w:p>
    <w:p w14:paraId="5BC75724" w14:textId="40F3F41E" w:rsidR="005C1078" w:rsidRDefault="00C50AB1">
      <w:pPr>
        <w:pStyle w:val="Verzeichnis1"/>
        <w:rPr>
          <w:rFonts w:eastAsiaTheme="minorEastAsia" w:cstheme="minorBidi"/>
          <w:kern w:val="2"/>
          <w:sz w:val="22"/>
          <w:szCs w:val="22"/>
          <w:lang w:val="de-DE"/>
          <w14:ligatures w14:val="standardContextual"/>
        </w:rPr>
      </w:pPr>
      <w:r>
        <w:rPr>
          <w:noProof w:val="0"/>
        </w:rPr>
        <w:fldChar w:fldCharType="begin"/>
      </w:r>
      <w:r w:rsidRPr="00C50773">
        <w:rPr>
          <w:noProof w:val="0"/>
          <w:lang w:val="it-IT"/>
        </w:rPr>
        <w:instrText xml:space="preserve"> TOC \o "1-3" </w:instrText>
      </w:r>
      <w:r>
        <w:rPr>
          <w:noProof w:val="0"/>
        </w:rPr>
        <w:fldChar w:fldCharType="separate"/>
      </w:r>
      <w:r w:rsidR="005C1078">
        <w:t>The HL7 Comprehensive Database</w:t>
      </w:r>
      <w:r w:rsidR="005C1078">
        <w:tab/>
      </w:r>
      <w:r w:rsidR="005C1078">
        <w:fldChar w:fldCharType="begin"/>
      </w:r>
      <w:r w:rsidR="005C1078">
        <w:instrText xml:space="preserve"> PAGEREF _Toc147402576 \h </w:instrText>
      </w:r>
      <w:r w:rsidR="005C1078">
        <w:fldChar w:fldCharType="separate"/>
      </w:r>
      <w:r w:rsidR="005C1078">
        <w:t>1</w:t>
      </w:r>
      <w:r w:rsidR="005C1078">
        <w:fldChar w:fldCharType="end"/>
      </w:r>
    </w:p>
    <w:p w14:paraId="0966E5AF" w14:textId="14EB714E" w:rsidR="005C1078" w:rsidRDefault="005C1078">
      <w:pPr>
        <w:pStyle w:val="Verzeichnis2"/>
        <w:rPr>
          <w:rFonts w:eastAsiaTheme="minorEastAsia" w:cstheme="minorBidi"/>
          <w:kern w:val="2"/>
          <w:szCs w:val="22"/>
          <w:lang w:val="de-DE"/>
          <w14:ligatures w14:val="standardContextual"/>
        </w:rPr>
      </w:pPr>
      <w:r>
        <w:t>Documentation</w:t>
      </w:r>
      <w:r>
        <w:tab/>
      </w:r>
      <w:r>
        <w:fldChar w:fldCharType="begin"/>
      </w:r>
      <w:r>
        <w:instrText xml:space="preserve"> PAGEREF _Toc147402577 \h </w:instrText>
      </w:r>
      <w:r>
        <w:fldChar w:fldCharType="separate"/>
      </w:r>
      <w:r>
        <w:t>1</w:t>
      </w:r>
      <w:r>
        <w:fldChar w:fldCharType="end"/>
      </w:r>
    </w:p>
    <w:p w14:paraId="4B8629BD" w14:textId="79E02A4D" w:rsidR="005C1078" w:rsidRDefault="005C1078">
      <w:pPr>
        <w:pStyle w:val="Verzeichnis1"/>
        <w:rPr>
          <w:rFonts w:eastAsiaTheme="minorEastAsia" w:cstheme="minorBidi"/>
          <w:kern w:val="2"/>
          <w:sz w:val="22"/>
          <w:szCs w:val="22"/>
          <w:lang w:val="de-DE"/>
          <w14:ligatures w14:val="standardContextual"/>
        </w:rPr>
      </w:pPr>
      <w:r>
        <w:t>1. Introduction</w:t>
      </w:r>
      <w:r>
        <w:tab/>
      </w:r>
      <w:r>
        <w:fldChar w:fldCharType="begin"/>
      </w:r>
      <w:r>
        <w:instrText xml:space="preserve"> PAGEREF _Toc147402578 \h </w:instrText>
      </w:r>
      <w:r>
        <w:fldChar w:fldCharType="separate"/>
      </w:r>
      <w:r>
        <w:t>5</w:t>
      </w:r>
      <w:r>
        <w:fldChar w:fldCharType="end"/>
      </w:r>
    </w:p>
    <w:p w14:paraId="74FC1637" w14:textId="2D4AAA95" w:rsidR="005C1078" w:rsidRPr="005C1078" w:rsidRDefault="005C1078">
      <w:pPr>
        <w:pStyle w:val="Verzeichnis2"/>
        <w:rPr>
          <w:rFonts w:eastAsiaTheme="minorEastAsia" w:cstheme="minorBidi"/>
          <w:kern w:val="2"/>
          <w:szCs w:val="22"/>
          <w14:ligatures w14:val="standardContextual"/>
        </w:rPr>
      </w:pPr>
      <w:r>
        <w:t>1.1. Objects used in the HL7 Standard</w:t>
      </w:r>
      <w:r>
        <w:tab/>
      </w:r>
      <w:r>
        <w:fldChar w:fldCharType="begin"/>
      </w:r>
      <w:r>
        <w:instrText xml:space="preserve"> PAGEREF _Toc147402579 \h </w:instrText>
      </w:r>
      <w:r>
        <w:fldChar w:fldCharType="separate"/>
      </w:r>
      <w:r>
        <w:t>5</w:t>
      </w:r>
      <w:r>
        <w:fldChar w:fldCharType="end"/>
      </w:r>
    </w:p>
    <w:p w14:paraId="05ED4507" w14:textId="5820F50D" w:rsidR="005C1078" w:rsidRPr="005C1078" w:rsidRDefault="005C1078">
      <w:pPr>
        <w:pStyle w:val="Verzeichnis2"/>
        <w:rPr>
          <w:rFonts w:eastAsiaTheme="minorEastAsia" w:cstheme="minorBidi"/>
          <w:kern w:val="2"/>
          <w:szCs w:val="22"/>
          <w14:ligatures w14:val="standardContextual"/>
        </w:rPr>
      </w:pPr>
      <w:r>
        <w:t>1.2. Structure of a Message</w:t>
      </w:r>
      <w:r>
        <w:tab/>
      </w:r>
      <w:r>
        <w:fldChar w:fldCharType="begin"/>
      </w:r>
      <w:r>
        <w:instrText xml:space="preserve"> PAGEREF _Toc147402580 \h </w:instrText>
      </w:r>
      <w:r>
        <w:fldChar w:fldCharType="separate"/>
      </w:r>
      <w:r>
        <w:t>6</w:t>
      </w:r>
      <w:r>
        <w:fldChar w:fldCharType="end"/>
      </w:r>
    </w:p>
    <w:p w14:paraId="7A7DD98F" w14:textId="00FEFE3E" w:rsidR="005C1078" w:rsidRPr="005C1078" w:rsidRDefault="005C1078">
      <w:pPr>
        <w:pStyle w:val="Verzeichnis1"/>
        <w:rPr>
          <w:rFonts w:eastAsiaTheme="minorEastAsia" w:cstheme="minorBidi"/>
          <w:kern w:val="2"/>
          <w:sz w:val="22"/>
          <w:szCs w:val="22"/>
          <w14:ligatures w14:val="standardContextual"/>
        </w:rPr>
      </w:pPr>
      <w:r>
        <w:t>2. Contents</w:t>
      </w:r>
      <w:r>
        <w:tab/>
      </w:r>
      <w:r>
        <w:fldChar w:fldCharType="begin"/>
      </w:r>
      <w:r>
        <w:instrText xml:space="preserve"> PAGEREF _Toc147402581 \h </w:instrText>
      </w:r>
      <w:r>
        <w:fldChar w:fldCharType="separate"/>
      </w:r>
      <w:r>
        <w:t>7</w:t>
      </w:r>
      <w:r>
        <w:fldChar w:fldCharType="end"/>
      </w:r>
    </w:p>
    <w:p w14:paraId="49102FBF" w14:textId="69BFBFC8" w:rsidR="005C1078" w:rsidRPr="005C1078" w:rsidRDefault="005C1078">
      <w:pPr>
        <w:pStyle w:val="Verzeichnis2"/>
        <w:rPr>
          <w:rFonts w:eastAsiaTheme="minorEastAsia" w:cstheme="minorBidi"/>
          <w:kern w:val="2"/>
          <w:szCs w:val="22"/>
          <w14:ligatures w14:val="standardContextual"/>
        </w:rPr>
      </w:pPr>
      <w:r>
        <w:t>2.1. Entity-Relationship-Model of this database</w:t>
      </w:r>
      <w:r>
        <w:tab/>
      </w:r>
      <w:r>
        <w:fldChar w:fldCharType="begin"/>
      </w:r>
      <w:r>
        <w:instrText xml:space="preserve"> PAGEREF _Toc147402582 \h </w:instrText>
      </w:r>
      <w:r>
        <w:fldChar w:fldCharType="separate"/>
      </w:r>
      <w:r>
        <w:t>7</w:t>
      </w:r>
      <w:r>
        <w:fldChar w:fldCharType="end"/>
      </w:r>
    </w:p>
    <w:p w14:paraId="0D048257" w14:textId="1C3BFA71" w:rsidR="005C1078" w:rsidRPr="005C1078" w:rsidRDefault="005C1078">
      <w:pPr>
        <w:pStyle w:val="Verzeichnis2"/>
        <w:rPr>
          <w:rFonts w:eastAsiaTheme="minorEastAsia" w:cstheme="minorBidi"/>
          <w:kern w:val="2"/>
          <w:szCs w:val="22"/>
          <w14:ligatures w14:val="standardContextual"/>
        </w:rPr>
      </w:pPr>
      <w:r>
        <w:t>2.2. Logical Data Type (data_structure)</w:t>
      </w:r>
      <w:r>
        <w:tab/>
      </w:r>
      <w:r>
        <w:fldChar w:fldCharType="begin"/>
      </w:r>
      <w:r>
        <w:instrText xml:space="preserve"> PAGEREF _Toc147402583 \h </w:instrText>
      </w:r>
      <w:r>
        <w:fldChar w:fldCharType="separate"/>
      </w:r>
      <w:r>
        <w:t>8</w:t>
      </w:r>
      <w:r>
        <w:fldChar w:fldCharType="end"/>
      </w:r>
    </w:p>
    <w:p w14:paraId="0108EFD1" w14:textId="02678BF1" w:rsidR="005C1078" w:rsidRPr="005C1078" w:rsidRDefault="005C1078">
      <w:pPr>
        <w:pStyle w:val="Verzeichnis2"/>
        <w:rPr>
          <w:rFonts w:eastAsiaTheme="minorEastAsia" w:cstheme="minorBidi"/>
          <w:kern w:val="2"/>
          <w:szCs w:val="22"/>
          <w14:ligatures w14:val="standardContextual"/>
        </w:rPr>
      </w:pPr>
      <w:r>
        <w:t>2.3. What does this database contain?</w:t>
      </w:r>
      <w:r>
        <w:tab/>
      </w:r>
      <w:r>
        <w:fldChar w:fldCharType="begin"/>
      </w:r>
      <w:r>
        <w:instrText xml:space="preserve"> PAGEREF _Toc147402584 \h </w:instrText>
      </w:r>
      <w:r>
        <w:fldChar w:fldCharType="separate"/>
      </w:r>
      <w:r>
        <w:t>8</w:t>
      </w:r>
      <w:r>
        <w:fldChar w:fldCharType="end"/>
      </w:r>
    </w:p>
    <w:p w14:paraId="4EE4DED8" w14:textId="3A66EDA5" w:rsidR="005C1078" w:rsidRPr="005C1078" w:rsidRDefault="005C1078">
      <w:pPr>
        <w:pStyle w:val="Verzeichnis3"/>
        <w:rPr>
          <w:rFonts w:eastAsiaTheme="minorEastAsia" w:cstheme="minorBidi"/>
          <w:kern w:val="2"/>
          <w:szCs w:val="22"/>
          <w14:ligatures w14:val="standardContextual"/>
        </w:rPr>
      </w:pPr>
      <w:r>
        <w:t>2.3.1. Goodies</w:t>
      </w:r>
      <w:r>
        <w:tab/>
      </w:r>
      <w:r>
        <w:fldChar w:fldCharType="begin"/>
      </w:r>
      <w:r>
        <w:instrText xml:space="preserve"> PAGEREF _Toc147402585 \h </w:instrText>
      </w:r>
      <w:r>
        <w:fldChar w:fldCharType="separate"/>
      </w:r>
      <w:r>
        <w:t>10</w:t>
      </w:r>
      <w:r>
        <w:fldChar w:fldCharType="end"/>
      </w:r>
    </w:p>
    <w:p w14:paraId="3D45EDF8" w14:textId="0A7F5A6C" w:rsidR="005C1078" w:rsidRPr="005C1078" w:rsidRDefault="005C1078">
      <w:pPr>
        <w:pStyle w:val="Verzeichnis3"/>
        <w:rPr>
          <w:rFonts w:eastAsiaTheme="minorEastAsia" w:cstheme="minorBidi"/>
          <w:kern w:val="2"/>
          <w:szCs w:val="22"/>
          <w14:ligatures w14:val="standardContextual"/>
        </w:rPr>
      </w:pPr>
      <w:r>
        <w:t>2.3.2. What's not in this database</w:t>
      </w:r>
      <w:r>
        <w:tab/>
      </w:r>
      <w:r>
        <w:fldChar w:fldCharType="begin"/>
      </w:r>
      <w:r>
        <w:instrText xml:space="preserve"> PAGEREF _Toc147402586 \h </w:instrText>
      </w:r>
      <w:r>
        <w:fldChar w:fldCharType="separate"/>
      </w:r>
      <w:r>
        <w:t>10</w:t>
      </w:r>
      <w:r>
        <w:fldChar w:fldCharType="end"/>
      </w:r>
    </w:p>
    <w:p w14:paraId="3EC71ECE" w14:textId="4609C750" w:rsidR="005C1078" w:rsidRPr="005C1078" w:rsidRDefault="005C1078">
      <w:pPr>
        <w:pStyle w:val="Verzeichnis3"/>
        <w:rPr>
          <w:rFonts w:eastAsiaTheme="minorEastAsia" w:cstheme="minorBidi"/>
          <w:kern w:val="2"/>
          <w:szCs w:val="22"/>
          <w14:ligatures w14:val="standardContextual"/>
        </w:rPr>
      </w:pPr>
      <w:r>
        <w:t>2.3.3. What's different to the previous release</w:t>
      </w:r>
      <w:r>
        <w:tab/>
      </w:r>
      <w:r>
        <w:fldChar w:fldCharType="begin"/>
      </w:r>
      <w:r>
        <w:instrText xml:space="preserve"> PAGEREF _Toc147402587 \h </w:instrText>
      </w:r>
      <w:r>
        <w:fldChar w:fldCharType="separate"/>
      </w:r>
      <w:r>
        <w:t>10</w:t>
      </w:r>
      <w:r>
        <w:fldChar w:fldCharType="end"/>
      </w:r>
    </w:p>
    <w:p w14:paraId="77F5AB43" w14:textId="2D8688DC" w:rsidR="005C1078" w:rsidRPr="005C1078" w:rsidRDefault="005C1078">
      <w:pPr>
        <w:pStyle w:val="Verzeichnis2"/>
        <w:rPr>
          <w:rFonts w:eastAsiaTheme="minorEastAsia" w:cstheme="minorBidi"/>
          <w:kern w:val="2"/>
          <w:szCs w:val="22"/>
          <w14:ligatures w14:val="standardContextual"/>
        </w:rPr>
      </w:pPr>
      <w:r>
        <w:t>2.4. Constraints</w:t>
      </w:r>
      <w:r>
        <w:tab/>
      </w:r>
      <w:r>
        <w:fldChar w:fldCharType="begin"/>
      </w:r>
      <w:r>
        <w:instrText xml:space="preserve"> PAGEREF _Toc147402588 \h </w:instrText>
      </w:r>
      <w:r>
        <w:fldChar w:fldCharType="separate"/>
      </w:r>
      <w:r>
        <w:t>10</w:t>
      </w:r>
      <w:r>
        <w:fldChar w:fldCharType="end"/>
      </w:r>
    </w:p>
    <w:p w14:paraId="26B80ECB" w14:textId="0E0480F8" w:rsidR="005C1078" w:rsidRPr="005C1078" w:rsidRDefault="005C1078">
      <w:pPr>
        <w:pStyle w:val="Verzeichnis2"/>
        <w:rPr>
          <w:rFonts w:eastAsiaTheme="minorEastAsia" w:cstheme="minorBidi"/>
          <w:kern w:val="2"/>
          <w:szCs w:val="22"/>
          <w14:ligatures w14:val="standardContextual"/>
        </w:rPr>
      </w:pPr>
      <w:r>
        <w:t>2.5. History of the data contained in this database</w:t>
      </w:r>
      <w:r>
        <w:tab/>
      </w:r>
      <w:r>
        <w:fldChar w:fldCharType="begin"/>
      </w:r>
      <w:r>
        <w:instrText xml:space="preserve"> PAGEREF _Toc147402589 \h </w:instrText>
      </w:r>
      <w:r>
        <w:fldChar w:fldCharType="separate"/>
      </w:r>
      <w:r>
        <w:t>10</w:t>
      </w:r>
      <w:r>
        <w:fldChar w:fldCharType="end"/>
      </w:r>
    </w:p>
    <w:p w14:paraId="7E1C597C" w14:textId="2B2C0079" w:rsidR="005C1078" w:rsidRPr="005C1078" w:rsidRDefault="005C1078">
      <w:pPr>
        <w:pStyle w:val="Verzeichnis1"/>
        <w:rPr>
          <w:rFonts w:eastAsiaTheme="minorEastAsia" w:cstheme="minorBidi"/>
          <w:kern w:val="2"/>
          <w:sz w:val="22"/>
          <w:szCs w:val="22"/>
          <w14:ligatures w14:val="standardContextual"/>
        </w:rPr>
      </w:pPr>
      <w:r>
        <w:t>3. Tables</w:t>
      </w:r>
      <w:r>
        <w:tab/>
      </w:r>
      <w:r>
        <w:fldChar w:fldCharType="begin"/>
      </w:r>
      <w:r>
        <w:instrText xml:space="preserve"> PAGEREF _Toc147402590 \h </w:instrText>
      </w:r>
      <w:r>
        <w:fldChar w:fldCharType="separate"/>
      </w:r>
      <w:r>
        <w:t>12</w:t>
      </w:r>
      <w:r>
        <w:fldChar w:fldCharType="end"/>
      </w:r>
    </w:p>
    <w:p w14:paraId="20A1DECA" w14:textId="37F460C2" w:rsidR="005C1078" w:rsidRPr="005C1078" w:rsidRDefault="005C1078">
      <w:pPr>
        <w:pStyle w:val="Verzeichnis2"/>
        <w:rPr>
          <w:rFonts w:eastAsiaTheme="minorEastAsia" w:cstheme="minorBidi"/>
          <w:kern w:val="2"/>
          <w:szCs w:val="22"/>
          <w14:ligatures w14:val="standardContextual"/>
        </w:rPr>
      </w:pPr>
      <w:r>
        <w:t>3.1. Notation</w:t>
      </w:r>
      <w:r>
        <w:tab/>
      </w:r>
      <w:r>
        <w:fldChar w:fldCharType="begin"/>
      </w:r>
      <w:r>
        <w:instrText xml:space="preserve"> PAGEREF _Toc147402591 \h </w:instrText>
      </w:r>
      <w:r>
        <w:fldChar w:fldCharType="separate"/>
      </w:r>
      <w:r>
        <w:t>12</w:t>
      </w:r>
      <w:r>
        <w:fldChar w:fldCharType="end"/>
      </w:r>
    </w:p>
    <w:p w14:paraId="7CEC9EDB" w14:textId="25E839E7" w:rsidR="005C1078" w:rsidRPr="005C1078" w:rsidRDefault="005C1078">
      <w:pPr>
        <w:pStyle w:val="Verzeichnis2"/>
        <w:rPr>
          <w:rFonts w:eastAsiaTheme="minorEastAsia" w:cstheme="minorBidi"/>
          <w:kern w:val="2"/>
          <w:szCs w:val="22"/>
          <w14:ligatures w14:val="standardContextual"/>
        </w:rPr>
      </w:pPr>
      <w:r>
        <w:t>3.2. Tables with Superior Information</w:t>
      </w:r>
      <w:r>
        <w:tab/>
      </w:r>
      <w:r>
        <w:fldChar w:fldCharType="begin"/>
      </w:r>
      <w:r>
        <w:instrText xml:space="preserve"> PAGEREF _Toc147402592 \h </w:instrText>
      </w:r>
      <w:r>
        <w:fldChar w:fldCharType="separate"/>
      </w:r>
      <w:r>
        <w:t>12</w:t>
      </w:r>
      <w:r>
        <w:fldChar w:fldCharType="end"/>
      </w:r>
    </w:p>
    <w:p w14:paraId="1C972F99" w14:textId="59C6A451" w:rsidR="005C1078" w:rsidRPr="00386A45" w:rsidRDefault="005C1078">
      <w:pPr>
        <w:pStyle w:val="Verzeichnis3"/>
        <w:rPr>
          <w:rFonts w:eastAsiaTheme="minorEastAsia" w:cstheme="minorBidi"/>
          <w:kern w:val="2"/>
          <w:szCs w:val="22"/>
          <w14:ligatures w14:val="standardContextual"/>
        </w:rPr>
      </w:pPr>
      <w:r>
        <w:t>3.2.1. Table HL7Versions</w:t>
      </w:r>
      <w:r>
        <w:tab/>
      </w:r>
      <w:r>
        <w:fldChar w:fldCharType="begin"/>
      </w:r>
      <w:r>
        <w:instrText xml:space="preserve"> PAGEREF _Toc147402593 \h </w:instrText>
      </w:r>
      <w:r>
        <w:fldChar w:fldCharType="separate"/>
      </w:r>
      <w:r>
        <w:t>12</w:t>
      </w:r>
      <w:r>
        <w:fldChar w:fldCharType="end"/>
      </w:r>
    </w:p>
    <w:p w14:paraId="6F09B3C1" w14:textId="26EF37EF" w:rsidR="005C1078" w:rsidRPr="00386A45" w:rsidRDefault="005C1078">
      <w:pPr>
        <w:pStyle w:val="Verzeichnis3"/>
        <w:rPr>
          <w:rFonts w:eastAsiaTheme="minorEastAsia" w:cstheme="minorBidi"/>
          <w:kern w:val="2"/>
          <w:szCs w:val="22"/>
          <w14:ligatures w14:val="standardContextual"/>
        </w:rPr>
      </w:pPr>
      <w:r>
        <w:t>3.2.2. Table HL7Modification</w:t>
      </w:r>
      <w:r>
        <w:tab/>
      </w:r>
      <w:r>
        <w:fldChar w:fldCharType="begin"/>
      </w:r>
      <w:r>
        <w:instrText xml:space="preserve"> PAGEREF _Toc147402594 \h </w:instrText>
      </w:r>
      <w:r>
        <w:fldChar w:fldCharType="separate"/>
      </w:r>
      <w:r>
        <w:t>14</w:t>
      </w:r>
      <w:r>
        <w:fldChar w:fldCharType="end"/>
      </w:r>
    </w:p>
    <w:p w14:paraId="6241F5A3" w14:textId="4737B791" w:rsidR="005C1078" w:rsidRPr="00386A45" w:rsidRDefault="005C1078">
      <w:pPr>
        <w:pStyle w:val="Verzeichnis3"/>
        <w:rPr>
          <w:rFonts w:eastAsiaTheme="minorEastAsia" w:cstheme="minorBidi"/>
          <w:kern w:val="2"/>
          <w:szCs w:val="22"/>
          <w14:ligatures w14:val="standardContextual"/>
        </w:rPr>
      </w:pPr>
      <w:r>
        <w:t>3.2.3. Table HL7Optionalities</w:t>
      </w:r>
      <w:r>
        <w:tab/>
      </w:r>
      <w:r>
        <w:fldChar w:fldCharType="begin"/>
      </w:r>
      <w:r>
        <w:instrText xml:space="preserve"> PAGEREF _Toc147402595 \h </w:instrText>
      </w:r>
      <w:r>
        <w:fldChar w:fldCharType="separate"/>
      </w:r>
      <w:r>
        <w:t>14</w:t>
      </w:r>
      <w:r>
        <w:fldChar w:fldCharType="end"/>
      </w:r>
    </w:p>
    <w:p w14:paraId="1779583E" w14:textId="752DE9A5" w:rsidR="005C1078" w:rsidRPr="00386A45" w:rsidRDefault="005C1078">
      <w:pPr>
        <w:pStyle w:val="Verzeichnis3"/>
        <w:rPr>
          <w:rFonts w:eastAsiaTheme="minorEastAsia" w:cstheme="minorBidi"/>
          <w:kern w:val="2"/>
          <w:szCs w:val="22"/>
          <w14:ligatures w14:val="standardContextual"/>
        </w:rPr>
      </w:pPr>
      <w:r>
        <w:t>3.2.4. Table HL7TableTypes</w:t>
      </w:r>
      <w:r>
        <w:tab/>
      </w:r>
      <w:r>
        <w:fldChar w:fldCharType="begin"/>
      </w:r>
      <w:r>
        <w:instrText xml:space="preserve"> PAGEREF _Toc147402596 \h </w:instrText>
      </w:r>
      <w:r>
        <w:fldChar w:fldCharType="separate"/>
      </w:r>
      <w:r>
        <w:t>14</w:t>
      </w:r>
      <w:r>
        <w:fldChar w:fldCharType="end"/>
      </w:r>
    </w:p>
    <w:p w14:paraId="253AF6D3" w14:textId="332D8792" w:rsidR="005C1078" w:rsidRPr="00386A45" w:rsidRDefault="005C1078">
      <w:pPr>
        <w:pStyle w:val="Verzeichnis3"/>
        <w:rPr>
          <w:rFonts w:eastAsiaTheme="minorEastAsia" w:cstheme="minorBidi"/>
          <w:kern w:val="2"/>
          <w:szCs w:val="22"/>
          <w14:ligatures w14:val="standardContextual"/>
        </w:rPr>
      </w:pPr>
      <w:r>
        <w:t>3.2.5. Table HL7TableValuePropertyTypes</w:t>
      </w:r>
      <w:r>
        <w:tab/>
      </w:r>
      <w:r>
        <w:fldChar w:fldCharType="begin"/>
      </w:r>
      <w:r>
        <w:instrText xml:space="preserve"> PAGEREF _Toc147402597 \h </w:instrText>
      </w:r>
      <w:r>
        <w:fldChar w:fldCharType="separate"/>
      </w:r>
      <w:r>
        <w:t>15</w:t>
      </w:r>
      <w:r>
        <w:fldChar w:fldCharType="end"/>
      </w:r>
    </w:p>
    <w:p w14:paraId="621BCE3F" w14:textId="4DB9BE48" w:rsidR="005C1078" w:rsidRPr="00386A45" w:rsidRDefault="005C1078">
      <w:pPr>
        <w:pStyle w:val="Verzeichnis3"/>
        <w:rPr>
          <w:rFonts w:eastAsiaTheme="minorEastAsia" w:cstheme="minorBidi"/>
          <w:kern w:val="2"/>
          <w:szCs w:val="22"/>
          <w14:ligatures w14:val="standardContextual"/>
        </w:rPr>
      </w:pPr>
      <w:r>
        <w:t>3.2.6. Table HL7CodesystemTypes</w:t>
      </w:r>
      <w:r>
        <w:tab/>
      </w:r>
      <w:r>
        <w:fldChar w:fldCharType="begin"/>
      </w:r>
      <w:r>
        <w:instrText xml:space="preserve"> PAGEREF _Toc147402598 \h </w:instrText>
      </w:r>
      <w:r>
        <w:fldChar w:fldCharType="separate"/>
      </w:r>
      <w:r>
        <w:t>15</w:t>
      </w:r>
      <w:r>
        <w:fldChar w:fldCharType="end"/>
      </w:r>
    </w:p>
    <w:p w14:paraId="5FC43FAB" w14:textId="39E0353E" w:rsidR="005C1078" w:rsidRPr="00386A45" w:rsidRDefault="005C1078">
      <w:pPr>
        <w:pStyle w:val="Verzeichnis3"/>
        <w:rPr>
          <w:rFonts w:eastAsiaTheme="minorEastAsia" w:cstheme="minorBidi"/>
          <w:kern w:val="2"/>
          <w:szCs w:val="22"/>
          <w14:ligatures w14:val="standardContextual"/>
        </w:rPr>
      </w:pPr>
      <w:r>
        <w:t>3.2.7. Table HL7TableValueCategories</w:t>
      </w:r>
      <w:r>
        <w:tab/>
      </w:r>
      <w:r>
        <w:fldChar w:fldCharType="begin"/>
      </w:r>
      <w:r>
        <w:instrText xml:space="preserve"> PAGEREF _Toc147402599 \h </w:instrText>
      </w:r>
      <w:r>
        <w:fldChar w:fldCharType="separate"/>
      </w:r>
      <w:r>
        <w:t>15</w:t>
      </w:r>
      <w:r>
        <w:fldChar w:fldCharType="end"/>
      </w:r>
    </w:p>
    <w:p w14:paraId="06CB7BD6" w14:textId="7190F389" w:rsidR="005C1078" w:rsidRPr="00386A45" w:rsidRDefault="005C1078">
      <w:pPr>
        <w:pStyle w:val="Verzeichnis3"/>
        <w:rPr>
          <w:rFonts w:eastAsiaTheme="minorEastAsia" w:cstheme="minorBidi"/>
          <w:kern w:val="2"/>
          <w:szCs w:val="22"/>
          <w14:ligatures w14:val="standardContextual"/>
        </w:rPr>
      </w:pPr>
      <w:r>
        <w:t>3.2.8. Table HL7TableCLDs</w:t>
      </w:r>
      <w:r>
        <w:tab/>
      </w:r>
      <w:r>
        <w:fldChar w:fldCharType="begin"/>
      </w:r>
      <w:r>
        <w:instrText xml:space="preserve"> PAGEREF _Toc147402600 \h </w:instrText>
      </w:r>
      <w:r>
        <w:fldChar w:fldCharType="separate"/>
      </w:r>
      <w:r>
        <w:t>16</w:t>
      </w:r>
      <w:r>
        <w:fldChar w:fldCharType="end"/>
      </w:r>
    </w:p>
    <w:p w14:paraId="475A65C2" w14:textId="3087A458" w:rsidR="005C1078" w:rsidRPr="00386A45" w:rsidRDefault="005C1078">
      <w:pPr>
        <w:pStyle w:val="Verzeichnis3"/>
        <w:rPr>
          <w:rFonts w:eastAsiaTheme="minorEastAsia" w:cstheme="minorBidi"/>
          <w:kern w:val="2"/>
          <w:szCs w:val="22"/>
          <w14:ligatures w14:val="standardContextual"/>
        </w:rPr>
      </w:pPr>
      <w:r>
        <w:t>3.2.9. Table HL7Governance</w:t>
      </w:r>
      <w:r>
        <w:tab/>
      </w:r>
      <w:r>
        <w:fldChar w:fldCharType="begin"/>
      </w:r>
      <w:r>
        <w:instrText xml:space="preserve"> PAGEREF _Toc147402601 \h </w:instrText>
      </w:r>
      <w:r>
        <w:fldChar w:fldCharType="separate"/>
      </w:r>
      <w:r>
        <w:t>16</w:t>
      </w:r>
      <w:r>
        <w:fldChar w:fldCharType="end"/>
      </w:r>
    </w:p>
    <w:p w14:paraId="71FE92F9" w14:textId="7CE2088E" w:rsidR="005C1078" w:rsidRPr="00386A45" w:rsidRDefault="005C1078">
      <w:pPr>
        <w:pStyle w:val="Verzeichnis3"/>
        <w:rPr>
          <w:rFonts w:eastAsiaTheme="minorEastAsia" w:cstheme="minorBidi"/>
          <w:kern w:val="2"/>
          <w:szCs w:val="22"/>
          <w14:ligatures w14:val="standardContextual"/>
        </w:rPr>
      </w:pPr>
      <w:r>
        <w:t>3.2.10. Table HL7Realms</w:t>
      </w:r>
      <w:r>
        <w:tab/>
      </w:r>
      <w:r>
        <w:fldChar w:fldCharType="begin"/>
      </w:r>
      <w:r>
        <w:instrText xml:space="preserve"> PAGEREF _Toc147402602 \h </w:instrText>
      </w:r>
      <w:r>
        <w:fldChar w:fldCharType="separate"/>
      </w:r>
      <w:r>
        <w:t>16</w:t>
      </w:r>
      <w:r>
        <w:fldChar w:fldCharType="end"/>
      </w:r>
    </w:p>
    <w:p w14:paraId="4E594FF2" w14:textId="3C8826F8" w:rsidR="005C1078" w:rsidRPr="00386A45" w:rsidRDefault="005C1078">
      <w:pPr>
        <w:pStyle w:val="Verzeichnis3"/>
        <w:rPr>
          <w:rFonts w:eastAsiaTheme="minorEastAsia" w:cstheme="minorBidi"/>
          <w:kern w:val="2"/>
          <w:szCs w:val="22"/>
          <w14:ligatures w14:val="standardContextual"/>
        </w:rPr>
      </w:pPr>
      <w:r>
        <w:t>3.2.11. Table HL7SegmentTypes</w:t>
      </w:r>
      <w:r>
        <w:tab/>
      </w:r>
      <w:r>
        <w:fldChar w:fldCharType="begin"/>
      </w:r>
      <w:r>
        <w:instrText xml:space="preserve"> PAGEREF _Toc147402603 \h </w:instrText>
      </w:r>
      <w:r>
        <w:fldChar w:fldCharType="separate"/>
      </w:r>
      <w:r>
        <w:t>16</w:t>
      </w:r>
      <w:r>
        <w:fldChar w:fldCharType="end"/>
      </w:r>
    </w:p>
    <w:p w14:paraId="535CC98F" w14:textId="5846F068" w:rsidR="005C1078" w:rsidRPr="00386A45" w:rsidRDefault="005C1078">
      <w:pPr>
        <w:pStyle w:val="Verzeichnis3"/>
        <w:rPr>
          <w:rFonts w:eastAsiaTheme="minorEastAsia" w:cstheme="minorBidi"/>
          <w:kern w:val="2"/>
          <w:szCs w:val="22"/>
          <w14:ligatures w14:val="standardContextual"/>
        </w:rPr>
      </w:pPr>
      <w:r>
        <w:t>3.2.12. Table HL7VocabTypes</w:t>
      </w:r>
      <w:r>
        <w:tab/>
      </w:r>
      <w:r>
        <w:fldChar w:fldCharType="begin"/>
      </w:r>
      <w:r>
        <w:instrText xml:space="preserve"> PAGEREF _Toc147402604 \h </w:instrText>
      </w:r>
      <w:r>
        <w:fldChar w:fldCharType="separate"/>
      </w:r>
      <w:r>
        <w:t>17</w:t>
      </w:r>
      <w:r>
        <w:fldChar w:fldCharType="end"/>
      </w:r>
    </w:p>
    <w:p w14:paraId="29AD5A34" w14:textId="70AAEA0C" w:rsidR="005C1078" w:rsidRPr="00386A45" w:rsidRDefault="005C1078">
      <w:pPr>
        <w:pStyle w:val="Verzeichnis2"/>
        <w:rPr>
          <w:rFonts w:eastAsiaTheme="minorEastAsia" w:cstheme="minorBidi"/>
          <w:kern w:val="2"/>
          <w:szCs w:val="22"/>
          <w14:ligatures w14:val="standardContextual"/>
        </w:rPr>
      </w:pPr>
      <w:r>
        <w:t>3.3. Tables with Main Information</w:t>
      </w:r>
      <w:r>
        <w:tab/>
      </w:r>
      <w:r>
        <w:fldChar w:fldCharType="begin"/>
      </w:r>
      <w:r>
        <w:instrText xml:space="preserve"> PAGEREF _Toc147402605 \h </w:instrText>
      </w:r>
      <w:r>
        <w:fldChar w:fldCharType="separate"/>
      </w:r>
      <w:r>
        <w:t>17</w:t>
      </w:r>
      <w:r>
        <w:fldChar w:fldCharType="end"/>
      </w:r>
    </w:p>
    <w:p w14:paraId="7A6A3BE7" w14:textId="7147522F" w:rsidR="005C1078" w:rsidRPr="00386A45" w:rsidRDefault="005C1078">
      <w:pPr>
        <w:pStyle w:val="Verzeichnis3"/>
        <w:rPr>
          <w:rFonts w:eastAsiaTheme="minorEastAsia" w:cstheme="minorBidi"/>
          <w:kern w:val="2"/>
          <w:szCs w:val="22"/>
          <w14:ligatures w14:val="standardContextual"/>
        </w:rPr>
      </w:pPr>
      <w:r>
        <w:t>3.3.1. Table HL7Events</w:t>
      </w:r>
      <w:r>
        <w:tab/>
      </w:r>
      <w:r>
        <w:fldChar w:fldCharType="begin"/>
      </w:r>
      <w:r>
        <w:instrText xml:space="preserve"> PAGEREF _Toc147402606 \h </w:instrText>
      </w:r>
      <w:r>
        <w:fldChar w:fldCharType="separate"/>
      </w:r>
      <w:r>
        <w:t>17</w:t>
      </w:r>
      <w:r>
        <w:fldChar w:fldCharType="end"/>
      </w:r>
    </w:p>
    <w:p w14:paraId="588903E7" w14:textId="3CC4A753" w:rsidR="005C1078" w:rsidRPr="00386A45" w:rsidRDefault="005C1078">
      <w:pPr>
        <w:pStyle w:val="Verzeichnis3"/>
        <w:rPr>
          <w:rFonts w:eastAsiaTheme="minorEastAsia" w:cstheme="minorBidi"/>
          <w:kern w:val="2"/>
          <w:szCs w:val="22"/>
          <w14:ligatures w14:val="standardContextual"/>
        </w:rPr>
      </w:pPr>
      <w:r>
        <w:t>3.3.2. Table HL7Segments</w:t>
      </w:r>
      <w:r>
        <w:tab/>
      </w:r>
      <w:r>
        <w:fldChar w:fldCharType="begin"/>
      </w:r>
      <w:r>
        <w:instrText xml:space="preserve"> PAGEREF _Toc147402607 \h </w:instrText>
      </w:r>
      <w:r>
        <w:fldChar w:fldCharType="separate"/>
      </w:r>
      <w:r>
        <w:t>17</w:t>
      </w:r>
      <w:r>
        <w:fldChar w:fldCharType="end"/>
      </w:r>
    </w:p>
    <w:p w14:paraId="1B679FD8" w14:textId="3B06AF7D" w:rsidR="005C1078" w:rsidRPr="00386A45" w:rsidRDefault="005C1078">
      <w:pPr>
        <w:pStyle w:val="Verzeichnis3"/>
        <w:rPr>
          <w:rFonts w:eastAsiaTheme="minorEastAsia" w:cstheme="minorBidi"/>
          <w:kern w:val="2"/>
          <w:szCs w:val="22"/>
          <w14:ligatures w14:val="standardContextual"/>
        </w:rPr>
      </w:pPr>
      <w:r>
        <w:t>3.3.3. Table HL7Tables</w:t>
      </w:r>
      <w:r>
        <w:tab/>
      </w:r>
      <w:r>
        <w:fldChar w:fldCharType="begin"/>
      </w:r>
      <w:r>
        <w:instrText xml:space="preserve"> PAGEREF _Toc147402608 \h </w:instrText>
      </w:r>
      <w:r>
        <w:fldChar w:fldCharType="separate"/>
      </w:r>
      <w:r>
        <w:t>18</w:t>
      </w:r>
      <w:r>
        <w:fldChar w:fldCharType="end"/>
      </w:r>
    </w:p>
    <w:p w14:paraId="716BDCA9" w14:textId="07165804" w:rsidR="005C1078" w:rsidRPr="00386A45" w:rsidRDefault="005C1078">
      <w:pPr>
        <w:pStyle w:val="Verzeichnis3"/>
        <w:rPr>
          <w:rFonts w:eastAsiaTheme="minorEastAsia" w:cstheme="minorBidi"/>
          <w:kern w:val="2"/>
          <w:szCs w:val="22"/>
          <w14:ligatures w14:val="standardContextual"/>
        </w:rPr>
      </w:pPr>
      <w:r>
        <w:t>3.3.4. Table HL7DataElements</w:t>
      </w:r>
      <w:r>
        <w:tab/>
      </w:r>
      <w:r>
        <w:fldChar w:fldCharType="begin"/>
      </w:r>
      <w:r>
        <w:instrText xml:space="preserve"> PAGEREF _Toc147402609 \h </w:instrText>
      </w:r>
      <w:r>
        <w:fldChar w:fldCharType="separate"/>
      </w:r>
      <w:r>
        <w:t>20</w:t>
      </w:r>
      <w:r>
        <w:fldChar w:fldCharType="end"/>
      </w:r>
    </w:p>
    <w:p w14:paraId="51FD2C44" w14:textId="04ED9515" w:rsidR="005C1078" w:rsidRPr="00386A45" w:rsidRDefault="005C1078">
      <w:pPr>
        <w:pStyle w:val="Verzeichnis3"/>
        <w:rPr>
          <w:rFonts w:eastAsiaTheme="minorEastAsia" w:cstheme="minorBidi"/>
          <w:kern w:val="2"/>
          <w:szCs w:val="22"/>
          <w14:ligatures w14:val="standardContextual"/>
        </w:rPr>
      </w:pPr>
      <w:r>
        <w:t>3.3.5. Table HL7MsgStructIDs</w:t>
      </w:r>
      <w:r>
        <w:tab/>
      </w:r>
      <w:r>
        <w:fldChar w:fldCharType="begin"/>
      </w:r>
      <w:r>
        <w:instrText xml:space="preserve"> PAGEREF _Toc147402610 \h </w:instrText>
      </w:r>
      <w:r>
        <w:fldChar w:fldCharType="separate"/>
      </w:r>
      <w:r>
        <w:t>21</w:t>
      </w:r>
      <w:r>
        <w:fldChar w:fldCharType="end"/>
      </w:r>
    </w:p>
    <w:p w14:paraId="789803B1" w14:textId="6DC9ADA1" w:rsidR="005C1078" w:rsidRPr="00386A45" w:rsidRDefault="005C1078">
      <w:pPr>
        <w:pStyle w:val="Verzeichnis3"/>
        <w:rPr>
          <w:rFonts w:eastAsiaTheme="minorEastAsia" w:cstheme="minorBidi"/>
          <w:kern w:val="2"/>
          <w:szCs w:val="22"/>
          <w14:ligatures w14:val="standardContextual"/>
        </w:rPr>
      </w:pPr>
      <w:r>
        <w:t>3.3.6. Table HL7MessageTypes</w:t>
      </w:r>
      <w:r>
        <w:tab/>
      </w:r>
      <w:r>
        <w:fldChar w:fldCharType="begin"/>
      </w:r>
      <w:r>
        <w:instrText xml:space="preserve"> PAGEREF _Toc147402611 \h </w:instrText>
      </w:r>
      <w:r>
        <w:fldChar w:fldCharType="separate"/>
      </w:r>
      <w:r>
        <w:t>22</w:t>
      </w:r>
      <w:r>
        <w:fldChar w:fldCharType="end"/>
      </w:r>
    </w:p>
    <w:p w14:paraId="7AD29914" w14:textId="635BCD76" w:rsidR="005C1078" w:rsidRPr="00386A45" w:rsidRDefault="005C1078">
      <w:pPr>
        <w:pStyle w:val="Verzeichnis3"/>
        <w:rPr>
          <w:rFonts w:eastAsiaTheme="minorEastAsia" w:cstheme="minorBidi"/>
          <w:kern w:val="2"/>
          <w:szCs w:val="22"/>
          <w14:ligatures w14:val="standardContextual"/>
        </w:rPr>
      </w:pPr>
      <w:r>
        <w:t>3.3.7. Table HL7Queries</w:t>
      </w:r>
      <w:r>
        <w:tab/>
      </w:r>
      <w:r>
        <w:fldChar w:fldCharType="begin"/>
      </w:r>
      <w:r>
        <w:instrText xml:space="preserve"> PAGEREF _Toc147402612 \h </w:instrText>
      </w:r>
      <w:r>
        <w:fldChar w:fldCharType="separate"/>
      </w:r>
      <w:r>
        <w:t>22</w:t>
      </w:r>
      <w:r>
        <w:fldChar w:fldCharType="end"/>
      </w:r>
    </w:p>
    <w:p w14:paraId="7C479729" w14:textId="1E104E3C" w:rsidR="005C1078" w:rsidRPr="00386A45" w:rsidRDefault="005C1078">
      <w:pPr>
        <w:pStyle w:val="Verzeichnis3"/>
        <w:rPr>
          <w:rFonts w:eastAsiaTheme="minorEastAsia" w:cstheme="minorBidi"/>
          <w:kern w:val="2"/>
          <w:szCs w:val="22"/>
          <w14:ligatures w14:val="standardContextual"/>
        </w:rPr>
      </w:pPr>
      <w:r>
        <w:t>3.3.8. Table HL7Chapters</w:t>
      </w:r>
      <w:r>
        <w:tab/>
      </w:r>
      <w:r>
        <w:fldChar w:fldCharType="begin"/>
      </w:r>
      <w:r>
        <w:instrText xml:space="preserve"> PAGEREF _Toc147402613 \h </w:instrText>
      </w:r>
      <w:r>
        <w:fldChar w:fldCharType="separate"/>
      </w:r>
      <w:r>
        <w:t>23</w:t>
      </w:r>
      <w:r>
        <w:fldChar w:fldCharType="end"/>
      </w:r>
    </w:p>
    <w:p w14:paraId="617F0CAF" w14:textId="71A1321D" w:rsidR="005C1078" w:rsidRPr="00386A45" w:rsidRDefault="005C1078">
      <w:pPr>
        <w:pStyle w:val="Verzeichnis3"/>
        <w:rPr>
          <w:rFonts w:eastAsiaTheme="minorEastAsia" w:cstheme="minorBidi"/>
          <w:kern w:val="2"/>
          <w:szCs w:val="22"/>
          <w14:ligatures w14:val="standardContextual"/>
        </w:rPr>
      </w:pPr>
      <w:r>
        <w:t>3.3.9. Table HL7Objects</w:t>
      </w:r>
      <w:r>
        <w:tab/>
      </w:r>
      <w:r>
        <w:fldChar w:fldCharType="begin"/>
      </w:r>
      <w:r>
        <w:instrText xml:space="preserve"> PAGEREF _Toc147402614 \h </w:instrText>
      </w:r>
      <w:r>
        <w:fldChar w:fldCharType="separate"/>
      </w:r>
      <w:r>
        <w:t>23</w:t>
      </w:r>
      <w:r>
        <w:fldChar w:fldCharType="end"/>
      </w:r>
    </w:p>
    <w:p w14:paraId="62167B1A" w14:textId="578D9CA8" w:rsidR="005C1078" w:rsidRPr="00386A45" w:rsidRDefault="005C1078">
      <w:pPr>
        <w:pStyle w:val="Verzeichnis3"/>
        <w:rPr>
          <w:rFonts w:eastAsiaTheme="minorEastAsia" w:cstheme="minorBidi"/>
          <w:kern w:val="2"/>
          <w:szCs w:val="22"/>
          <w14:ligatures w14:val="standardContextual"/>
        </w:rPr>
      </w:pPr>
      <w:r>
        <w:t>3.3.10. Table HL7Files</w:t>
      </w:r>
      <w:r>
        <w:tab/>
      </w:r>
      <w:r>
        <w:fldChar w:fldCharType="begin"/>
      </w:r>
      <w:r>
        <w:instrText xml:space="preserve"> PAGEREF _Toc147402615 \h </w:instrText>
      </w:r>
      <w:r>
        <w:fldChar w:fldCharType="separate"/>
      </w:r>
      <w:r>
        <w:t>23</w:t>
      </w:r>
      <w:r>
        <w:fldChar w:fldCharType="end"/>
      </w:r>
    </w:p>
    <w:p w14:paraId="137D7302" w14:textId="76E51A0F" w:rsidR="005C1078" w:rsidRPr="00386A45" w:rsidRDefault="005C1078">
      <w:pPr>
        <w:pStyle w:val="Verzeichnis2"/>
        <w:rPr>
          <w:rFonts w:eastAsiaTheme="minorEastAsia" w:cstheme="minorBidi"/>
          <w:kern w:val="2"/>
          <w:szCs w:val="22"/>
          <w14:ligatures w14:val="standardContextual"/>
        </w:rPr>
      </w:pPr>
      <w:r>
        <w:t>3.4. Tables with Information for Relations</w:t>
      </w:r>
      <w:r>
        <w:tab/>
      </w:r>
      <w:r>
        <w:fldChar w:fldCharType="begin"/>
      </w:r>
      <w:r>
        <w:instrText xml:space="preserve"> PAGEREF _Toc147402616 \h </w:instrText>
      </w:r>
      <w:r>
        <w:fldChar w:fldCharType="separate"/>
      </w:r>
      <w:r>
        <w:t>24</w:t>
      </w:r>
      <w:r>
        <w:fldChar w:fldCharType="end"/>
      </w:r>
    </w:p>
    <w:p w14:paraId="4EB1D00B" w14:textId="36D2EB08" w:rsidR="005C1078" w:rsidRPr="00386A45" w:rsidRDefault="005C1078">
      <w:pPr>
        <w:pStyle w:val="Verzeichnis3"/>
        <w:rPr>
          <w:rFonts w:eastAsiaTheme="minorEastAsia" w:cstheme="minorBidi"/>
          <w:kern w:val="2"/>
          <w:szCs w:val="22"/>
          <w14:ligatures w14:val="standardContextual"/>
        </w:rPr>
      </w:pPr>
      <w:r>
        <w:t>3.4.1. Table HL7EventMessageTypes</w:t>
      </w:r>
      <w:r>
        <w:tab/>
      </w:r>
      <w:r>
        <w:fldChar w:fldCharType="begin"/>
      </w:r>
      <w:r>
        <w:instrText xml:space="preserve"> PAGEREF _Toc147402617 \h </w:instrText>
      </w:r>
      <w:r>
        <w:fldChar w:fldCharType="separate"/>
      </w:r>
      <w:r>
        <w:t>24</w:t>
      </w:r>
      <w:r>
        <w:fldChar w:fldCharType="end"/>
      </w:r>
    </w:p>
    <w:p w14:paraId="1687184E" w14:textId="0E87884E" w:rsidR="005C1078" w:rsidRPr="00386A45" w:rsidRDefault="005C1078">
      <w:pPr>
        <w:pStyle w:val="Verzeichnis3"/>
        <w:rPr>
          <w:rFonts w:eastAsiaTheme="minorEastAsia" w:cstheme="minorBidi"/>
          <w:kern w:val="2"/>
          <w:szCs w:val="22"/>
          <w14:ligatures w14:val="standardContextual"/>
        </w:rPr>
      </w:pPr>
      <w:r>
        <w:t>3.4.2. Table HL7EventMessageTypeSegments</w:t>
      </w:r>
      <w:r>
        <w:tab/>
      </w:r>
      <w:r>
        <w:fldChar w:fldCharType="begin"/>
      </w:r>
      <w:r>
        <w:instrText xml:space="preserve"> PAGEREF _Toc147402618 \h </w:instrText>
      </w:r>
      <w:r>
        <w:fldChar w:fldCharType="separate"/>
      </w:r>
      <w:r>
        <w:t>25</w:t>
      </w:r>
      <w:r>
        <w:fldChar w:fldCharType="end"/>
      </w:r>
    </w:p>
    <w:p w14:paraId="57BC27CD" w14:textId="5CFA737B" w:rsidR="005C1078" w:rsidRPr="00386A45" w:rsidRDefault="005C1078">
      <w:pPr>
        <w:pStyle w:val="Verzeichnis3"/>
        <w:rPr>
          <w:rFonts w:eastAsiaTheme="minorEastAsia" w:cstheme="minorBidi"/>
          <w:kern w:val="2"/>
          <w:szCs w:val="22"/>
          <w14:ligatures w14:val="standardContextual"/>
        </w:rPr>
      </w:pPr>
      <w:r>
        <w:t>3.4.3. Table HL7MsgStructIDSegments</w:t>
      </w:r>
      <w:r>
        <w:tab/>
      </w:r>
      <w:r>
        <w:fldChar w:fldCharType="begin"/>
      </w:r>
      <w:r>
        <w:instrText xml:space="preserve"> PAGEREF _Toc147402619 \h </w:instrText>
      </w:r>
      <w:r>
        <w:fldChar w:fldCharType="separate"/>
      </w:r>
      <w:r>
        <w:t>26</w:t>
      </w:r>
      <w:r>
        <w:fldChar w:fldCharType="end"/>
      </w:r>
    </w:p>
    <w:p w14:paraId="684FB78A" w14:textId="60BD5D63" w:rsidR="005C1078" w:rsidRPr="00386A45" w:rsidRDefault="005C1078">
      <w:pPr>
        <w:pStyle w:val="Verzeichnis3"/>
        <w:rPr>
          <w:rFonts w:eastAsiaTheme="minorEastAsia" w:cstheme="minorBidi"/>
          <w:kern w:val="2"/>
          <w:szCs w:val="22"/>
          <w14:ligatures w14:val="standardContextual"/>
        </w:rPr>
      </w:pPr>
      <w:r>
        <w:t>3.4.4. Table HL7SegmentDataElements</w:t>
      </w:r>
      <w:r>
        <w:tab/>
      </w:r>
      <w:r>
        <w:fldChar w:fldCharType="begin"/>
      </w:r>
      <w:r>
        <w:instrText xml:space="preserve"> PAGEREF _Toc147402620 \h </w:instrText>
      </w:r>
      <w:r>
        <w:fldChar w:fldCharType="separate"/>
      </w:r>
      <w:r>
        <w:t>26</w:t>
      </w:r>
      <w:r>
        <w:fldChar w:fldCharType="end"/>
      </w:r>
    </w:p>
    <w:p w14:paraId="554121B1" w14:textId="52F6DC06" w:rsidR="005C1078" w:rsidRPr="00386A45" w:rsidRDefault="005C1078">
      <w:pPr>
        <w:pStyle w:val="Verzeichnis3"/>
        <w:rPr>
          <w:rFonts w:eastAsiaTheme="minorEastAsia" w:cstheme="minorBidi"/>
          <w:kern w:val="2"/>
          <w:szCs w:val="22"/>
          <w14:ligatures w14:val="standardContextual"/>
        </w:rPr>
      </w:pPr>
      <w:r>
        <w:t>3.4.5. Table HL7TableValues</w:t>
      </w:r>
      <w:r>
        <w:tab/>
      </w:r>
      <w:r>
        <w:fldChar w:fldCharType="begin"/>
      </w:r>
      <w:r>
        <w:instrText xml:space="preserve"> PAGEREF _Toc147402621 \h </w:instrText>
      </w:r>
      <w:r>
        <w:fldChar w:fldCharType="separate"/>
      </w:r>
      <w:r>
        <w:t>26</w:t>
      </w:r>
      <w:r>
        <w:fldChar w:fldCharType="end"/>
      </w:r>
    </w:p>
    <w:p w14:paraId="3EB6671B" w14:textId="16F20DCA" w:rsidR="005C1078" w:rsidRPr="00386A45" w:rsidRDefault="005C1078">
      <w:pPr>
        <w:pStyle w:val="Verzeichnis3"/>
        <w:rPr>
          <w:rFonts w:eastAsiaTheme="minorEastAsia" w:cstheme="minorBidi"/>
          <w:kern w:val="2"/>
          <w:szCs w:val="22"/>
          <w14:ligatures w14:val="standardContextual"/>
        </w:rPr>
      </w:pPr>
      <w:r>
        <w:lastRenderedPageBreak/>
        <w:t>3.4.6. Table HL7TableValuesProperties</w:t>
      </w:r>
      <w:r>
        <w:tab/>
      </w:r>
      <w:r>
        <w:fldChar w:fldCharType="begin"/>
      </w:r>
      <w:r>
        <w:instrText xml:space="preserve"> PAGEREF _Toc147402622 \h </w:instrText>
      </w:r>
      <w:r>
        <w:fldChar w:fldCharType="separate"/>
      </w:r>
      <w:r>
        <w:t>27</w:t>
      </w:r>
      <w:r>
        <w:fldChar w:fldCharType="end"/>
      </w:r>
    </w:p>
    <w:p w14:paraId="769E4E8C" w14:textId="54C6B9C9" w:rsidR="005C1078" w:rsidRPr="00386A45" w:rsidRDefault="005C1078">
      <w:pPr>
        <w:pStyle w:val="Verzeichnis3"/>
        <w:rPr>
          <w:rFonts w:eastAsiaTheme="minorEastAsia" w:cstheme="minorBidi"/>
          <w:kern w:val="2"/>
          <w:szCs w:val="22"/>
          <w14:ligatures w14:val="standardContextual"/>
        </w:rPr>
      </w:pPr>
      <w:r>
        <w:t>3.4.7.</w:t>
      </w:r>
      <w:r w:rsidRPr="00D5483B">
        <w:rPr>
          <w:lang w:val="fr-FR"/>
        </w:rPr>
        <w:t xml:space="preserve"> Table HL7QueryRCP</w:t>
      </w:r>
      <w:r>
        <w:tab/>
      </w:r>
      <w:r>
        <w:fldChar w:fldCharType="begin"/>
      </w:r>
      <w:r>
        <w:instrText xml:space="preserve"> PAGEREF _Toc147402623 \h </w:instrText>
      </w:r>
      <w:r>
        <w:fldChar w:fldCharType="separate"/>
      </w:r>
      <w:r>
        <w:t>27</w:t>
      </w:r>
      <w:r>
        <w:fldChar w:fldCharType="end"/>
      </w:r>
    </w:p>
    <w:p w14:paraId="32384599" w14:textId="2072D0BC" w:rsidR="005C1078" w:rsidRPr="00386A45" w:rsidRDefault="005C1078">
      <w:pPr>
        <w:pStyle w:val="Verzeichnis3"/>
        <w:rPr>
          <w:rFonts w:eastAsiaTheme="minorEastAsia" w:cstheme="minorBidi"/>
          <w:kern w:val="2"/>
          <w:szCs w:val="22"/>
          <w14:ligatures w14:val="standardContextual"/>
        </w:rPr>
      </w:pPr>
      <w:r>
        <w:t>3.4.8. Table HL7QueryDisplay</w:t>
      </w:r>
      <w:r>
        <w:tab/>
      </w:r>
      <w:r>
        <w:fldChar w:fldCharType="begin"/>
      </w:r>
      <w:r>
        <w:instrText xml:space="preserve"> PAGEREF _Toc147402624 \h </w:instrText>
      </w:r>
      <w:r>
        <w:fldChar w:fldCharType="separate"/>
      </w:r>
      <w:r>
        <w:t>28</w:t>
      </w:r>
      <w:r>
        <w:fldChar w:fldCharType="end"/>
      </w:r>
    </w:p>
    <w:p w14:paraId="33D2D86C" w14:textId="18C756FE" w:rsidR="005C1078" w:rsidRPr="00386A45" w:rsidRDefault="005C1078">
      <w:pPr>
        <w:pStyle w:val="Verzeichnis3"/>
        <w:rPr>
          <w:rFonts w:eastAsiaTheme="minorEastAsia" w:cstheme="minorBidi"/>
          <w:kern w:val="2"/>
          <w:szCs w:val="22"/>
          <w14:ligatures w14:val="standardContextual"/>
        </w:rPr>
      </w:pPr>
      <w:r>
        <w:t>3.4.9. Table HL7QueryInput</w:t>
      </w:r>
      <w:r>
        <w:tab/>
      </w:r>
      <w:r>
        <w:fldChar w:fldCharType="begin"/>
      </w:r>
      <w:r>
        <w:instrText xml:space="preserve"> PAGEREF _Toc147402625 \h </w:instrText>
      </w:r>
      <w:r>
        <w:fldChar w:fldCharType="separate"/>
      </w:r>
      <w:r>
        <w:t>28</w:t>
      </w:r>
      <w:r>
        <w:fldChar w:fldCharType="end"/>
      </w:r>
    </w:p>
    <w:p w14:paraId="3AC578E8" w14:textId="21A7B133" w:rsidR="005C1078" w:rsidRPr="00386A45" w:rsidRDefault="005C1078">
      <w:pPr>
        <w:pStyle w:val="Verzeichnis3"/>
        <w:rPr>
          <w:rFonts w:eastAsiaTheme="minorEastAsia" w:cstheme="minorBidi"/>
          <w:kern w:val="2"/>
          <w:szCs w:val="22"/>
          <w14:ligatures w14:val="standardContextual"/>
        </w:rPr>
      </w:pPr>
      <w:r>
        <w:t>3.4.10. Table HL7QueryInputParameter</w:t>
      </w:r>
      <w:r>
        <w:tab/>
      </w:r>
      <w:r>
        <w:fldChar w:fldCharType="begin"/>
      </w:r>
      <w:r>
        <w:instrText xml:space="preserve"> PAGEREF _Toc147402626 \h </w:instrText>
      </w:r>
      <w:r>
        <w:fldChar w:fldCharType="separate"/>
      </w:r>
      <w:r>
        <w:t>28</w:t>
      </w:r>
      <w:r>
        <w:fldChar w:fldCharType="end"/>
      </w:r>
    </w:p>
    <w:p w14:paraId="44BC35AC" w14:textId="50604171" w:rsidR="005C1078" w:rsidRPr="00386A45" w:rsidRDefault="005C1078">
      <w:pPr>
        <w:pStyle w:val="Verzeichnis2"/>
        <w:rPr>
          <w:rFonts w:eastAsiaTheme="minorEastAsia" w:cstheme="minorBidi"/>
          <w:kern w:val="2"/>
          <w:szCs w:val="22"/>
          <w14:ligatures w14:val="standardContextual"/>
        </w:rPr>
      </w:pPr>
      <w:r>
        <w:t>3.5. Tables with Information from the standard documents</w:t>
      </w:r>
      <w:r>
        <w:tab/>
      </w:r>
      <w:r>
        <w:fldChar w:fldCharType="begin"/>
      </w:r>
      <w:r>
        <w:instrText xml:space="preserve"> PAGEREF _Toc147402627 \h </w:instrText>
      </w:r>
      <w:r>
        <w:fldChar w:fldCharType="separate"/>
      </w:r>
      <w:r>
        <w:t>29</w:t>
      </w:r>
      <w:r>
        <w:fldChar w:fldCharType="end"/>
      </w:r>
    </w:p>
    <w:p w14:paraId="0363D5B7" w14:textId="27D9B4AC" w:rsidR="005C1078" w:rsidRPr="00386A45" w:rsidRDefault="005C1078">
      <w:pPr>
        <w:pStyle w:val="Verzeichnis3"/>
        <w:rPr>
          <w:rFonts w:eastAsiaTheme="minorEastAsia" w:cstheme="minorBidi"/>
          <w:kern w:val="2"/>
          <w:szCs w:val="22"/>
          <w14:ligatures w14:val="standardContextual"/>
        </w:rPr>
      </w:pPr>
      <w:r>
        <w:t>3.5.1. Table HL7ChapterParagraphs</w:t>
      </w:r>
      <w:r>
        <w:tab/>
      </w:r>
      <w:r>
        <w:fldChar w:fldCharType="begin"/>
      </w:r>
      <w:r>
        <w:instrText xml:space="preserve"> PAGEREF _Toc147402628 \h </w:instrText>
      </w:r>
      <w:r>
        <w:fldChar w:fldCharType="separate"/>
      </w:r>
      <w:r>
        <w:t>29</w:t>
      </w:r>
      <w:r>
        <w:fldChar w:fldCharType="end"/>
      </w:r>
    </w:p>
    <w:p w14:paraId="280A72DF" w14:textId="2A713EE6" w:rsidR="005C1078" w:rsidRPr="00386A45" w:rsidRDefault="005C1078">
      <w:pPr>
        <w:pStyle w:val="Verzeichnis3"/>
        <w:rPr>
          <w:rFonts w:eastAsiaTheme="minorEastAsia" w:cstheme="minorBidi"/>
          <w:kern w:val="2"/>
          <w:szCs w:val="22"/>
          <w14:ligatures w14:val="standardContextual"/>
        </w:rPr>
      </w:pPr>
      <w:r>
        <w:t>3.5.2. Table HL7ChapterHeadings</w:t>
      </w:r>
      <w:r>
        <w:tab/>
      </w:r>
      <w:r>
        <w:fldChar w:fldCharType="begin"/>
      </w:r>
      <w:r>
        <w:instrText xml:space="preserve"> PAGEREF _Toc147402629 \h </w:instrText>
      </w:r>
      <w:r>
        <w:fldChar w:fldCharType="separate"/>
      </w:r>
      <w:r>
        <w:t>30</w:t>
      </w:r>
      <w:r>
        <w:fldChar w:fldCharType="end"/>
      </w:r>
    </w:p>
    <w:p w14:paraId="33E5A0FD" w14:textId="354E7CB5" w:rsidR="005C1078" w:rsidRPr="00386A45" w:rsidRDefault="005C1078">
      <w:pPr>
        <w:pStyle w:val="Verzeichnis2"/>
        <w:rPr>
          <w:rFonts w:eastAsiaTheme="minorEastAsia" w:cstheme="minorBidi"/>
          <w:kern w:val="2"/>
          <w:szCs w:val="22"/>
          <w14:ligatures w14:val="standardContextual"/>
        </w:rPr>
      </w:pPr>
      <w:r>
        <w:t>3.6. Tables with Additional Information</w:t>
      </w:r>
      <w:r>
        <w:tab/>
      </w:r>
      <w:r>
        <w:fldChar w:fldCharType="begin"/>
      </w:r>
      <w:r>
        <w:instrText xml:space="preserve"> PAGEREF _Toc147402630 \h </w:instrText>
      </w:r>
      <w:r>
        <w:fldChar w:fldCharType="separate"/>
      </w:r>
      <w:r>
        <w:t>30</w:t>
      </w:r>
      <w:r>
        <w:fldChar w:fldCharType="end"/>
      </w:r>
    </w:p>
    <w:p w14:paraId="0B5DEACC" w14:textId="7CE7A237" w:rsidR="005C1078" w:rsidRPr="00386A45" w:rsidRDefault="005C1078">
      <w:pPr>
        <w:pStyle w:val="Verzeichnis3"/>
        <w:rPr>
          <w:rFonts w:eastAsiaTheme="minorEastAsia" w:cstheme="minorBidi"/>
          <w:kern w:val="2"/>
          <w:szCs w:val="22"/>
          <w14:ligatures w14:val="standardContextual"/>
        </w:rPr>
      </w:pPr>
      <w:r>
        <w:t>3.6.1. Table HL7VersionComments</w:t>
      </w:r>
      <w:r>
        <w:tab/>
      </w:r>
      <w:r>
        <w:fldChar w:fldCharType="begin"/>
      </w:r>
      <w:r>
        <w:instrText xml:space="preserve"> PAGEREF _Toc147402631 \h </w:instrText>
      </w:r>
      <w:r>
        <w:fldChar w:fldCharType="separate"/>
      </w:r>
      <w:r>
        <w:t>30</w:t>
      </w:r>
      <w:r>
        <w:fldChar w:fldCharType="end"/>
      </w:r>
    </w:p>
    <w:p w14:paraId="2D054244" w14:textId="18F47CBD" w:rsidR="005C1078" w:rsidRPr="00386A45" w:rsidRDefault="005C1078">
      <w:pPr>
        <w:pStyle w:val="Verzeichnis3"/>
        <w:rPr>
          <w:rFonts w:eastAsiaTheme="minorEastAsia" w:cstheme="minorBidi"/>
          <w:kern w:val="2"/>
          <w:szCs w:val="22"/>
          <w14:ligatures w14:val="standardContextual"/>
        </w:rPr>
      </w:pPr>
      <w:r>
        <w:t>3.6.2. Table HL7Comments</w:t>
      </w:r>
      <w:r>
        <w:tab/>
      </w:r>
      <w:r>
        <w:fldChar w:fldCharType="begin"/>
      </w:r>
      <w:r>
        <w:instrText xml:space="preserve"> PAGEREF _Toc147402632 \h </w:instrText>
      </w:r>
      <w:r>
        <w:fldChar w:fldCharType="separate"/>
      </w:r>
      <w:r>
        <w:t>30</w:t>
      </w:r>
      <w:r>
        <w:fldChar w:fldCharType="end"/>
      </w:r>
    </w:p>
    <w:p w14:paraId="3DCC0059" w14:textId="76CAFC13" w:rsidR="005C1078" w:rsidRPr="00386A45" w:rsidRDefault="005C1078">
      <w:pPr>
        <w:pStyle w:val="Verzeichnis3"/>
        <w:rPr>
          <w:rFonts w:eastAsiaTheme="minorEastAsia" w:cstheme="minorBidi"/>
          <w:kern w:val="2"/>
          <w:szCs w:val="22"/>
          <w14:ligatures w14:val="standardContextual"/>
        </w:rPr>
      </w:pPr>
      <w:r>
        <w:t>3.6.3. Table HL7Components</w:t>
      </w:r>
      <w:r>
        <w:tab/>
      </w:r>
      <w:r>
        <w:fldChar w:fldCharType="begin"/>
      </w:r>
      <w:r>
        <w:instrText xml:space="preserve"> PAGEREF _Toc147402633 \h </w:instrText>
      </w:r>
      <w:r>
        <w:fldChar w:fldCharType="separate"/>
      </w:r>
      <w:r>
        <w:t>31</w:t>
      </w:r>
      <w:r>
        <w:fldChar w:fldCharType="end"/>
      </w:r>
    </w:p>
    <w:p w14:paraId="56362169" w14:textId="61657E5D" w:rsidR="005C1078" w:rsidRPr="00386A45" w:rsidRDefault="005C1078">
      <w:pPr>
        <w:pStyle w:val="Verzeichnis3"/>
        <w:rPr>
          <w:rFonts w:eastAsiaTheme="minorEastAsia" w:cstheme="minorBidi"/>
          <w:kern w:val="2"/>
          <w:szCs w:val="22"/>
          <w14:ligatures w14:val="standardContextual"/>
        </w:rPr>
      </w:pPr>
      <w:r>
        <w:t>3.6.4. Table HL7DataStructures</w:t>
      </w:r>
      <w:r>
        <w:tab/>
      </w:r>
      <w:r>
        <w:fldChar w:fldCharType="begin"/>
      </w:r>
      <w:r>
        <w:instrText xml:space="preserve"> PAGEREF _Toc147402634 \h </w:instrText>
      </w:r>
      <w:r>
        <w:fldChar w:fldCharType="separate"/>
      </w:r>
      <w:r>
        <w:t>31</w:t>
      </w:r>
      <w:r>
        <w:fldChar w:fldCharType="end"/>
      </w:r>
    </w:p>
    <w:p w14:paraId="75AC9321" w14:textId="1F550B04" w:rsidR="005C1078" w:rsidRPr="00386A45" w:rsidRDefault="005C1078">
      <w:pPr>
        <w:pStyle w:val="Verzeichnis3"/>
        <w:rPr>
          <w:rFonts w:eastAsiaTheme="minorEastAsia" w:cstheme="minorBidi"/>
          <w:kern w:val="2"/>
          <w:szCs w:val="22"/>
          <w14:ligatures w14:val="standardContextual"/>
        </w:rPr>
      </w:pPr>
      <w:r>
        <w:t>3.6.5. Table HL7DataStructureComponents</w:t>
      </w:r>
      <w:r>
        <w:tab/>
      </w:r>
      <w:r>
        <w:fldChar w:fldCharType="begin"/>
      </w:r>
      <w:r>
        <w:instrText xml:space="preserve"> PAGEREF _Toc147402635 \h </w:instrText>
      </w:r>
      <w:r>
        <w:fldChar w:fldCharType="separate"/>
      </w:r>
      <w:r>
        <w:t>32</w:t>
      </w:r>
      <w:r>
        <w:fldChar w:fldCharType="end"/>
      </w:r>
    </w:p>
    <w:p w14:paraId="78955EF5" w14:textId="47DF6B32" w:rsidR="005C1078" w:rsidRPr="00386A45" w:rsidRDefault="005C1078">
      <w:pPr>
        <w:pStyle w:val="Verzeichnis3"/>
        <w:rPr>
          <w:rFonts w:eastAsiaTheme="minorEastAsia" w:cstheme="minorBidi"/>
          <w:kern w:val="2"/>
          <w:szCs w:val="22"/>
          <w14:ligatures w14:val="standardContextual"/>
        </w:rPr>
      </w:pPr>
      <w:r>
        <w:t>3.6.6. Table HL7AckChoreography</w:t>
      </w:r>
      <w:r>
        <w:tab/>
      </w:r>
      <w:r>
        <w:fldChar w:fldCharType="begin"/>
      </w:r>
      <w:r>
        <w:instrText xml:space="preserve"> PAGEREF _Toc147402636 \h </w:instrText>
      </w:r>
      <w:r>
        <w:fldChar w:fldCharType="separate"/>
      </w:r>
      <w:r>
        <w:t>32</w:t>
      </w:r>
      <w:r>
        <w:fldChar w:fldCharType="end"/>
      </w:r>
    </w:p>
    <w:p w14:paraId="1568D484" w14:textId="4974DD19" w:rsidR="005C1078" w:rsidRPr="00386A45" w:rsidRDefault="005C1078">
      <w:pPr>
        <w:pStyle w:val="Verzeichnis3"/>
        <w:rPr>
          <w:rFonts w:eastAsiaTheme="minorEastAsia" w:cstheme="minorBidi"/>
          <w:kern w:val="2"/>
          <w:szCs w:val="22"/>
          <w14:ligatures w14:val="standardContextual"/>
        </w:rPr>
      </w:pPr>
      <w:r>
        <w:t>3.6.7. Table HL7DataTypes</w:t>
      </w:r>
      <w:r>
        <w:tab/>
      </w:r>
      <w:r>
        <w:fldChar w:fldCharType="begin"/>
      </w:r>
      <w:r>
        <w:instrText xml:space="preserve"> PAGEREF _Toc147402637 \h </w:instrText>
      </w:r>
      <w:r>
        <w:fldChar w:fldCharType="separate"/>
      </w:r>
      <w:r>
        <w:t>33</w:t>
      </w:r>
      <w:r>
        <w:fldChar w:fldCharType="end"/>
      </w:r>
    </w:p>
    <w:p w14:paraId="71AD9B00" w14:textId="4647FC9C" w:rsidR="005C1078" w:rsidRPr="00386A45" w:rsidRDefault="005C1078">
      <w:pPr>
        <w:pStyle w:val="Verzeichnis3"/>
        <w:rPr>
          <w:rFonts w:eastAsiaTheme="minorEastAsia" w:cstheme="minorBidi"/>
          <w:kern w:val="2"/>
          <w:szCs w:val="22"/>
          <w14:ligatures w14:val="standardContextual"/>
        </w:rPr>
      </w:pPr>
      <w:r>
        <w:t>3.6.8. Table HL7Mapping-Table DataElements</w:t>
      </w:r>
      <w:r>
        <w:tab/>
      </w:r>
      <w:r>
        <w:fldChar w:fldCharType="begin"/>
      </w:r>
      <w:r>
        <w:instrText xml:space="preserve"> PAGEREF _Toc147402638 \h </w:instrText>
      </w:r>
      <w:r>
        <w:fldChar w:fldCharType="separate"/>
      </w:r>
      <w:r>
        <w:t>33</w:t>
      </w:r>
      <w:r>
        <w:fldChar w:fldCharType="end"/>
      </w:r>
    </w:p>
    <w:p w14:paraId="2C20410B" w14:textId="61601AE0" w:rsidR="005C1078" w:rsidRPr="00386A45" w:rsidRDefault="005C1078">
      <w:pPr>
        <w:pStyle w:val="Verzeichnis2"/>
        <w:rPr>
          <w:rFonts w:eastAsiaTheme="minorEastAsia" w:cstheme="minorBidi"/>
          <w:kern w:val="2"/>
          <w:szCs w:val="22"/>
          <w14:ligatures w14:val="standardContextual"/>
        </w:rPr>
      </w:pPr>
      <w:r>
        <w:t>3.7. Tables with Control Information</w:t>
      </w:r>
      <w:r>
        <w:tab/>
      </w:r>
      <w:r>
        <w:fldChar w:fldCharType="begin"/>
      </w:r>
      <w:r>
        <w:instrText xml:space="preserve"> PAGEREF _Toc147402639 \h </w:instrText>
      </w:r>
      <w:r>
        <w:fldChar w:fldCharType="separate"/>
      </w:r>
      <w:r>
        <w:t>33</w:t>
      </w:r>
      <w:r>
        <w:fldChar w:fldCharType="end"/>
      </w:r>
    </w:p>
    <w:p w14:paraId="6C6C0827" w14:textId="689BD5B7" w:rsidR="005C1078" w:rsidRPr="00386A45" w:rsidRDefault="005C1078">
      <w:pPr>
        <w:pStyle w:val="Verzeichnis3"/>
        <w:rPr>
          <w:rFonts w:eastAsiaTheme="minorEastAsia" w:cstheme="minorBidi"/>
          <w:kern w:val="2"/>
          <w:szCs w:val="22"/>
          <w14:ligatures w14:val="standardContextual"/>
        </w:rPr>
      </w:pPr>
      <w:r>
        <w:t>3.7.1. Table DBChanges</w:t>
      </w:r>
      <w:r>
        <w:tab/>
      </w:r>
      <w:r>
        <w:fldChar w:fldCharType="begin"/>
      </w:r>
      <w:r>
        <w:instrText xml:space="preserve"> PAGEREF _Toc147402640 \h </w:instrText>
      </w:r>
      <w:r>
        <w:fldChar w:fldCharType="separate"/>
      </w:r>
      <w:r>
        <w:t>33</w:t>
      </w:r>
      <w:r>
        <w:fldChar w:fldCharType="end"/>
      </w:r>
    </w:p>
    <w:p w14:paraId="0781B31D" w14:textId="75214D7E" w:rsidR="005C1078" w:rsidRPr="00386A45" w:rsidRDefault="005C1078">
      <w:pPr>
        <w:pStyle w:val="Verzeichnis3"/>
        <w:rPr>
          <w:rFonts w:eastAsiaTheme="minorEastAsia" w:cstheme="minorBidi"/>
          <w:kern w:val="2"/>
          <w:szCs w:val="22"/>
          <w14:ligatures w14:val="standardContextual"/>
        </w:rPr>
      </w:pPr>
      <w:r>
        <w:t>3.7.2. Table DBOpenPoints</w:t>
      </w:r>
      <w:r>
        <w:tab/>
      </w:r>
      <w:r>
        <w:fldChar w:fldCharType="begin"/>
      </w:r>
      <w:r>
        <w:instrText xml:space="preserve"> PAGEREF _Toc147402641 \h </w:instrText>
      </w:r>
      <w:r>
        <w:fldChar w:fldCharType="separate"/>
      </w:r>
      <w:r>
        <w:t>34</w:t>
      </w:r>
      <w:r>
        <w:fldChar w:fldCharType="end"/>
      </w:r>
    </w:p>
    <w:p w14:paraId="15C1053A" w14:textId="5E3D3C28" w:rsidR="005C1078" w:rsidRPr="00386A45" w:rsidRDefault="005C1078">
      <w:pPr>
        <w:pStyle w:val="Verzeichnis3"/>
        <w:rPr>
          <w:rFonts w:eastAsiaTheme="minorEastAsia" w:cstheme="minorBidi"/>
          <w:kern w:val="2"/>
          <w:szCs w:val="22"/>
          <w14:ligatures w14:val="standardContextual"/>
        </w:rPr>
      </w:pPr>
      <w:r>
        <w:t>3.7.3. Table DBOptions</w:t>
      </w:r>
      <w:r>
        <w:tab/>
      </w:r>
      <w:r>
        <w:fldChar w:fldCharType="begin"/>
      </w:r>
      <w:r>
        <w:instrText xml:space="preserve"> PAGEREF _Toc147402642 \h </w:instrText>
      </w:r>
      <w:r>
        <w:fldChar w:fldCharType="separate"/>
      </w:r>
      <w:r>
        <w:t>34</w:t>
      </w:r>
      <w:r>
        <w:fldChar w:fldCharType="end"/>
      </w:r>
    </w:p>
    <w:p w14:paraId="28F2438F" w14:textId="3F633512" w:rsidR="005C1078" w:rsidRPr="00386A45" w:rsidRDefault="005C1078">
      <w:pPr>
        <w:pStyle w:val="Verzeichnis3"/>
        <w:rPr>
          <w:rFonts w:eastAsiaTheme="minorEastAsia" w:cstheme="minorBidi"/>
          <w:kern w:val="2"/>
          <w:szCs w:val="22"/>
          <w14:ligatures w14:val="standardContextual"/>
        </w:rPr>
      </w:pPr>
      <w:r>
        <w:t>3.7.4. Table DBVersion</w:t>
      </w:r>
      <w:r>
        <w:tab/>
      </w:r>
      <w:r>
        <w:fldChar w:fldCharType="begin"/>
      </w:r>
      <w:r>
        <w:instrText xml:space="preserve"> PAGEREF _Toc147402643 \h </w:instrText>
      </w:r>
      <w:r>
        <w:fldChar w:fldCharType="separate"/>
      </w:r>
      <w:r>
        <w:t>34</w:t>
      </w:r>
      <w:r>
        <w:fldChar w:fldCharType="end"/>
      </w:r>
    </w:p>
    <w:p w14:paraId="71169558" w14:textId="4D9E46F5" w:rsidR="005C1078" w:rsidRPr="00386A45" w:rsidRDefault="005C1078">
      <w:pPr>
        <w:pStyle w:val="Verzeichnis2"/>
        <w:rPr>
          <w:rFonts w:eastAsiaTheme="minorEastAsia" w:cstheme="minorBidi"/>
          <w:kern w:val="2"/>
          <w:szCs w:val="22"/>
          <w14:ligatures w14:val="standardContextual"/>
        </w:rPr>
      </w:pPr>
      <w:r>
        <w:t>3.8. Tables for external files</w:t>
      </w:r>
      <w:r>
        <w:tab/>
      </w:r>
      <w:r>
        <w:fldChar w:fldCharType="begin"/>
      </w:r>
      <w:r>
        <w:instrText xml:space="preserve"> PAGEREF _Toc147402644 \h </w:instrText>
      </w:r>
      <w:r>
        <w:fldChar w:fldCharType="separate"/>
      </w:r>
      <w:r>
        <w:t>34</w:t>
      </w:r>
      <w:r>
        <w:fldChar w:fldCharType="end"/>
      </w:r>
    </w:p>
    <w:p w14:paraId="0A6C4D5A" w14:textId="151D4B08" w:rsidR="005C1078" w:rsidRPr="00386A45" w:rsidRDefault="005C1078">
      <w:pPr>
        <w:pStyle w:val="Verzeichnis3"/>
        <w:rPr>
          <w:rFonts w:eastAsiaTheme="minorEastAsia" w:cstheme="minorBidi"/>
          <w:kern w:val="2"/>
          <w:szCs w:val="22"/>
          <w14:ligatures w14:val="standardContextual"/>
        </w:rPr>
      </w:pPr>
      <w:r>
        <w:t>3.8.1. Table HL7Files</w:t>
      </w:r>
      <w:r>
        <w:tab/>
      </w:r>
      <w:r>
        <w:fldChar w:fldCharType="begin"/>
      </w:r>
      <w:r>
        <w:instrText xml:space="preserve"> PAGEREF _Toc147402645 \h </w:instrText>
      </w:r>
      <w:r>
        <w:fldChar w:fldCharType="separate"/>
      </w:r>
      <w:r>
        <w:t>34</w:t>
      </w:r>
      <w:r>
        <w:fldChar w:fldCharType="end"/>
      </w:r>
    </w:p>
    <w:p w14:paraId="77E03D40" w14:textId="4ECAD496" w:rsidR="005C1078" w:rsidRPr="00386A45" w:rsidRDefault="005C1078">
      <w:pPr>
        <w:pStyle w:val="Verzeichnis2"/>
        <w:rPr>
          <w:rFonts w:eastAsiaTheme="minorEastAsia" w:cstheme="minorBidi"/>
          <w:kern w:val="2"/>
          <w:szCs w:val="22"/>
          <w14:ligatures w14:val="standardContextual"/>
        </w:rPr>
      </w:pPr>
      <w:r>
        <w:t>3.9. Tables with Temporary Information</w:t>
      </w:r>
      <w:r>
        <w:tab/>
      </w:r>
      <w:r>
        <w:fldChar w:fldCharType="begin"/>
      </w:r>
      <w:r>
        <w:instrText xml:space="preserve"> PAGEREF _Toc147402646 \h </w:instrText>
      </w:r>
      <w:r>
        <w:fldChar w:fldCharType="separate"/>
      </w:r>
      <w:r>
        <w:t>35</w:t>
      </w:r>
      <w:r>
        <w:fldChar w:fldCharType="end"/>
      </w:r>
    </w:p>
    <w:p w14:paraId="709AABFF" w14:textId="09976E67" w:rsidR="005C1078" w:rsidRPr="00386A45" w:rsidRDefault="005C1078">
      <w:pPr>
        <w:pStyle w:val="Verzeichnis3"/>
        <w:rPr>
          <w:rFonts w:eastAsiaTheme="minorEastAsia" w:cstheme="minorBidi"/>
          <w:kern w:val="2"/>
          <w:szCs w:val="22"/>
          <w14:ligatures w14:val="standardContextual"/>
        </w:rPr>
      </w:pPr>
      <w:r>
        <w:t>3.9.1. Table GeneratedDataDifferences</w:t>
      </w:r>
      <w:r>
        <w:tab/>
      </w:r>
      <w:r>
        <w:fldChar w:fldCharType="begin"/>
      </w:r>
      <w:r>
        <w:instrText xml:space="preserve"> PAGEREF _Toc147402647 \h </w:instrText>
      </w:r>
      <w:r>
        <w:fldChar w:fldCharType="separate"/>
      </w:r>
      <w:r>
        <w:t>35</w:t>
      </w:r>
      <w:r>
        <w:fldChar w:fldCharType="end"/>
      </w:r>
    </w:p>
    <w:p w14:paraId="78C53744" w14:textId="2A088B6D" w:rsidR="005C1078" w:rsidRPr="00386A45" w:rsidRDefault="005C1078">
      <w:pPr>
        <w:pStyle w:val="Verzeichnis3"/>
        <w:rPr>
          <w:rFonts w:eastAsiaTheme="minorEastAsia" w:cstheme="minorBidi"/>
          <w:kern w:val="2"/>
          <w:szCs w:val="22"/>
          <w14:ligatures w14:val="standardContextual"/>
        </w:rPr>
      </w:pPr>
      <w:r>
        <w:t>3.9.2. Table GeneratedDataIndex</w:t>
      </w:r>
      <w:r>
        <w:tab/>
      </w:r>
      <w:r>
        <w:fldChar w:fldCharType="begin"/>
      </w:r>
      <w:r>
        <w:instrText xml:space="preserve"> PAGEREF _Toc147402648 \h </w:instrText>
      </w:r>
      <w:r>
        <w:fldChar w:fldCharType="separate"/>
      </w:r>
      <w:r>
        <w:t>35</w:t>
      </w:r>
      <w:r>
        <w:fldChar w:fldCharType="end"/>
      </w:r>
    </w:p>
    <w:p w14:paraId="40E61F9E" w14:textId="1573FE82" w:rsidR="005C1078" w:rsidRPr="00386A45" w:rsidRDefault="005C1078">
      <w:pPr>
        <w:pStyle w:val="Verzeichnis2"/>
        <w:rPr>
          <w:rFonts w:eastAsiaTheme="minorEastAsia" w:cstheme="minorBidi"/>
          <w:kern w:val="2"/>
          <w:szCs w:val="22"/>
          <w14:ligatures w14:val="standardContextual"/>
        </w:rPr>
      </w:pPr>
      <w:r>
        <w:t>3.10. Tables for Generating Documentation</w:t>
      </w:r>
      <w:r>
        <w:tab/>
      </w:r>
      <w:r>
        <w:fldChar w:fldCharType="begin"/>
      </w:r>
      <w:r>
        <w:instrText xml:space="preserve"> PAGEREF _Toc147402649 \h </w:instrText>
      </w:r>
      <w:r>
        <w:fldChar w:fldCharType="separate"/>
      </w:r>
      <w:r>
        <w:t>36</w:t>
      </w:r>
      <w:r>
        <w:fldChar w:fldCharType="end"/>
      </w:r>
    </w:p>
    <w:p w14:paraId="5757CA3D" w14:textId="613D47AD" w:rsidR="005C1078" w:rsidRPr="00386A45" w:rsidRDefault="005C1078">
      <w:pPr>
        <w:pStyle w:val="Verzeichnis3"/>
        <w:rPr>
          <w:rFonts w:eastAsiaTheme="minorEastAsia" w:cstheme="minorBidi"/>
          <w:kern w:val="2"/>
          <w:szCs w:val="22"/>
          <w14:ligatures w14:val="standardContextual"/>
        </w:rPr>
      </w:pPr>
      <w:r>
        <w:t>3.10.1.</w:t>
      </w:r>
      <w:r w:rsidRPr="00D5483B">
        <w:rPr>
          <w:lang w:val="en-GB"/>
        </w:rPr>
        <w:t xml:space="preserve"> Table DbDocumentation</w:t>
      </w:r>
      <w:r>
        <w:tab/>
      </w:r>
      <w:r>
        <w:fldChar w:fldCharType="begin"/>
      </w:r>
      <w:r>
        <w:instrText xml:space="preserve"> PAGEREF _Toc147402650 \h </w:instrText>
      </w:r>
      <w:r>
        <w:fldChar w:fldCharType="separate"/>
      </w:r>
      <w:r>
        <w:t>36</w:t>
      </w:r>
      <w:r>
        <w:fldChar w:fldCharType="end"/>
      </w:r>
    </w:p>
    <w:p w14:paraId="5DF657D5" w14:textId="1DC90660" w:rsidR="005C1078" w:rsidRPr="00386A45" w:rsidRDefault="005C1078">
      <w:pPr>
        <w:pStyle w:val="Verzeichnis3"/>
        <w:rPr>
          <w:rFonts w:eastAsiaTheme="minorEastAsia" w:cstheme="minorBidi"/>
          <w:kern w:val="2"/>
          <w:szCs w:val="22"/>
          <w14:ligatures w14:val="standardContextual"/>
        </w:rPr>
      </w:pPr>
      <w:r>
        <w:t>3.10.2.</w:t>
      </w:r>
      <w:r w:rsidRPr="00D5483B">
        <w:rPr>
          <w:lang w:val="en-GB"/>
        </w:rPr>
        <w:t xml:space="preserve"> Table DbDocumentationcolumns</w:t>
      </w:r>
      <w:r>
        <w:tab/>
      </w:r>
      <w:r>
        <w:fldChar w:fldCharType="begin"/>
      </w:r>
      <w:r>
        <w:instrText xml:space="preserve"> PAGEREF _Toc147402651 \h </w:instrText>
      </w:r>
      <w:r>
        <w:fldChar w:fldCharType="separate"/>
      </w:r>
      <w:r>
        <w:t>36</w:t>
      </w:r>
      <w:r>
        <w:fldChar w:fldCharType="end"/>
      </w:r>
    </w:p>
    <w:p w14:paraId="4E945FC5" w14:textId="0A77F3FC" w:rsidR="005C1078" w:rsidRPr="00386A45" w:rsidRDefault="005C1078">
      <w:pPr>
        <w:pStyle w:val="Verzeichnis2"/>
        <w:rPr>
          <w:rFonts w:eastAsiaTheme="minorEastAsia" w:cstheme="minorBidi"/>
          <w:kern w:val="2"/>
          <w:szCs w:val="22"/>
          <w14:ligatures w14:val="standardContextual"/>
        </w:rPr>
      </w:pPr>
      <w:r>
        <w:t>3.11. Tables for generating v2plus</w:t>
      </w:r>
      <w:r>
        <w:tab/>
      </w:r>
      <w:r>
        <w:fldChar w:fldCharType="begin"/>
      </w:r>
      <w:r>
        <w:instrText xml:space="preserve"> PAGEREF _Toc147402652 \h </w:instrText>
      </w:r>
      <w:r>
        <w:fldChar w:fldCharType="separate"/>
      </w:r>
      <w:r>
        <w:t>37</w:t>
      </w:r>
      <w:r>
        <w:fldChar w:fldCharType="end"/>
      </w:r>
    </w:p>
    <w:p w14:paraId="2D2AD6CB" w14:textId="520FBCB9" w:rsidR="005C1078" w:rsidRPr="00386A45" w:rsidRDefault="005C1078">
      <w:pPr>
        <w:pStyle w:val="Verzeichnis3"/>
        <w:rPr>
          <w:rFonts w:eastAsiaTheme="minorEastAsia" w:cstheme="minorBidi"/>
          <w:kern w:val="2"/>
          <w:szCs w:val="22"/>
          <w14:ligatures w14:val="standardContextual"/>
        </w:rPr>
      </w:pPr>
      <w:r>
        <w:t>3.11.1. Table HL7v2plusControl</w:t>
      </w:r>
      <w:r>
        <w:tab/>
      </w:r>
      <w:r>
        <w:fldChar w:fldCharType="begin"/>
      </w:r>
      <w:r>
        <w:instrText xml:space="preserve"> PAGEREF _Toc147402653 \h </w:instrText>
      </w:r>
      <w:r>
        <w:fldChar w:fldCharType="separate"/>
      </w:r>
      <w:r>
        <w:t>37</w:t>
      </w:r>
      <w:r>
        <w:fldChar w:fldCharType="end"/>
      </w:r>
    </w:p>
    <w:p w14:paraId="5F7EF57F" w14:textId="75F0FFF4" w:rsidR="005C1078" w:rsidRPr="00386A45" w:rsidRDefault="005C1078">
      <w:pPr>
        <w:pStyle w:val="Verzeichnis3"/>
        <w:rPr>
          <w:rFonts w:eastAsiaTheme="minorEastAsia" w:cstheme="minorBidi"/>
          <w:kern w:val="2"/>
          <w:szCs w:val="22"/>
          <w14:ligatures w14:val="standardContextual"/>
        </w:rPr>
      </w:pPr>
      <w:r>
        <w:t>3.11.2. Table HL7v2plus</w:t>
      </w:r>
      <w:r>
        <w:tab/>
      </w:r>
      <w:r>
        <w:fldChar w:fldCharType="begin"/>
      </w:r>
      <w:r>
        <w:instrText xml:space="preserve"> PAGEREF _Toc147402654 \h </w:instrText>
      </w:r>
      <w:r>
        <w:fldChar w:fldCharType="separate"/>
      </w:r>
      <w:r>
        <w:t>37</w:t>
      </w:r>
      <w:r>
        <w:fldChar w:fldCharType="end"/>
      </w:r>
    </w:p>
    <w:p w14:paraId="249CFB7B" w14:textId="451BE571" w:rsidR="005C1078" w:rsidRPr="00386A45" w:rsidRDefault="005C1078">
      <w:pPr>
        <w:pStyle w:val="Verzeichnis3"/>
        <w:rPr>
          <w:rFonts w:eastAsiaTheme="minorEastAsia" w:cstheme="minorBidi"/>
          <w:kern w:val="2"/>
          <w:szCs w:val="22"/>
          <w14:ligatures w14:val="standardContextual"/>
        </w:rPr>
      </w:pPr>
      <w:r>
        <w:t>3.11.3. Table HL7v2plusv282</w:t>
      </w:r>
      <w:r>
        <w:tab/>
      </w:r>
      <w:r>
        <w:fldChar w:fldCharType="begin"/>
      </w:r>
      <w:r>
        <w:instrText xml:space="preserve"> PAGEREF _Toc147402655 \h </w:instrText>
      </w:r>
      <w:r>
        <w:fldChar w:fldCharType="separate"/>
      </w:r>
      <w:r>
        <w:t>38</w:t>
      </w:r>
      <w:r>
        <w:fldChar w:fldCharType="end"/>
      </w:r>
    </w:p>
    <w:p w14:paraId="35685834" w14:textId="78A35D0B" w:rsidR="005C1078" w:rsidRPr="00386A45" w:rsidRDefault="005C1078">
      <w:pPr>
        <w:pStyle w:val="Verzeichnis1"/>
        <w:rPr>
          <w:rFonts w:eastAsiaTheme="minorEastAsia" w:cstheme="minorBidi"/>
          <w:kern w:val="2"/>
          <w:sz w:val="22"/>
          <w:szCs w:val="22"/>
          <w14:ligatures w14:val="standardContextual"/>
        </w:rPr>
      </w:pPr>
      <w:r>
        <w:t>4. Queries</w:t>
      </w:r>
      <w:r>
        <w:tab/>
      </w:r>
      <w:r>
        <w:fldChar w:fldCharType="begin"/>
      </w:r>
      <w:r>
        <w:instrText xml:space="preserve"> PAGEREF _Toc147402656 \h </w:instrText>
      </w:r>
      <w:r>
        <w:fldChar w:fldCharType="separate"/>
      </w:r>
      <w:r>
        <w:t>39</w:t>
      </w:r>
      <w:r>
        <w:fldChar w:fldCharType="end"/>
      </w:r>
    </w:p>
    <w:p w14:paraId="7F0C9768" w14:textId="6A0F8E61" w:rsidR="005C1078" w:rsidRPr="00386A45" w:rsidRDefault="005C1078">
      <w:pPr>
        <w:pStyle w:val="Verzeichnis1"/>
        <w:rPr>
          <w:rFonts w:eastAsiaTheme="minorEastAsia" w:cstheme="minorBidi"/>
          <w:kern w:val="2"/>
          <w:sz w:val="22"/>
          <w:szCs w:val="22"/>
          <w14:ligatures w14:val="standardContextual"/>
        </w:rPr>
      </w:pPr>
      <w:r>
        <w:t>5. Forms</w:t>
      </w:r>
      <w:r>
        <w:tab/>
      </w:r>
      <w:r>
        <w:fldChar w:fldCharType="begin"/>
      </w:r>
      <w:r>
        <w:instrText xml:space="preserve"> PAGEREF _Toc147402657 \h </w:instrText>
      </w:r>
      <w:r>
        <w:fldChar w:fldCharType="separate"/>
      </w:r>
      <w:r>
        <w:t>42</w:t>
      </w:r>
      <w:r>
        <w:fldChar w:fldCharType="end"/>
      </w:r>
    </w:p>
    <w:p w14:paraId="21196CCA" w14:textId="6598DF3C" w:rsidR="005C1078" w:rsidRPr="00386A45" w:rsidRDefault="005C1078">
      <w:pPr>
        <w:pStyle w:val="Verzeichnis2"/>
        <w:rPr>
          <w:rFonts w:eastAsiaTheme="minorEastAsia" w:cstheme="minorBidi"/>
          <w:kern w:val="2"/>
          <w:szCs w:val="22"/>
          <w14:ligatures w14:val="standardContextual"/>
        </w:rPr>
      </w:pPr>
      <w:r>
        <w:t>5.1. Form Hierarchy</w:t>
      </w:r>
      <w:r>
        <w:tab/>
      </w:r>
      <w:r>
        <w:fldChar w:fldCharType="begin"/>
      </w:r>
      <w:r>
        <w:instrText xml:space="preserve"> PAGEREF _Toc147402658 \h </w:instrText>
      </w:r>
      <w:r>
        <w:fldChar w:fldCharType="separate"/>
      </w:r>
      <w:r>
        <w:t>43</w:t>
      </w:r>
      <w:r>
        <w:fldChar w:fldCharType="end"/>
      </w:r>
    </w:p>
    <w:p w14:paraId="676F4C89" w14:textId="2A216518" w:rsidR="005C1078" w:rsidRPr="00386A45" w:rsidRDefault="005C1078">
      <w:pPr>
        <w:pStyle w:val="Verzeichnis1"/>
        <w:rPr>
          <w:rFonts w:eastAsiaTheme="minorEastAsia" w:cstheme="minorBidi"/>
          <w:kern w:val="2"/>
          <w:sz w:val="22"/>
          <w:szCs w:val="22"/>
          <w14:ligatures w14:val="standardContextual"/>
        </w:rPr>
      </w:pPr>
      <w:r>
        <w:t>6. Reports</w:t>
      </w:r>
      <w:r>
        <w:tab/>
      </w:r>
      <w:r>
        <w:fldChar w:fldCharType="begin"/>
      </w:r>
      <w:r>
        <w:instrText xml:space="preserve"> PAGEREF _Toc147402659 \h </w:instrText>
      </w:r>
      <w:r>
        <w:fldChar w:fldCharType="separate"/>
      </w:r>
      <w:r>
        <w:t>45</w:t>
      </w:r>
      <w:r>
        <w:fldChar w:fldCharType="end"/>
      </w:r>
    </w:p>
    <w:p w14:paraId="33D804BA" w14:textId="18C55A47" w:rsidR="005C1078" w:rsidRPr="00386A45" w:rsidRDefault="005C1078">
      <w:pPr>
        <w:pStyle w:val="Verzeichnis2"/>
        <w:rPr>
          <w:rFonts w:eastAsiaTheme="minorEastAsia" w:cstheme="minorBidi"/>
          <w:kern w:val="2"/>
          <w:szCs w:val="22"/>
          <w14:ligatures w14:val="standardContextual"/>
        </w:rPr>
      </w:pPr>
      <w:r>
        <w:t>6.1. Report Hierarchy</w:t>
      </w:r>
      <w:r>
        <w:tab/>
      </w:r>
      <w:r>
        <w:fldChar w:fldCharType="begin"/>
      </w:r>
      <w:r>
        <w:instrText xml:space="preserve"> PAGEREF _Toc147402660 \h </w:instrText>
      </w:r>
      <w:r>
        <w:fldChar w:fldCharType="separate"/>
      </w:r>
      <w:r>
        <w:t>45</w:t>
      </w:r>
      <w:r>
        <w:fldChar w:fldCharType="end"/>
      </w:r>
    </w:p>
    <w:p w14:paraId="013A2F10" w14:textId="15B46589" w:rsidR="005C1078" w:rsidRPr="00386A45" w:rsidRDefault="005C1078">
      <w:pPr>
        <w:pStyle w:val="Verzeichnis1"/>
        <w:rPr>
          <w:rFonts w:eastAsiaTheme="minorEastAsia" w:cstheme="minorBidi"/>
          <w:kern w:val="2"/>
          <w:sz w:val="22"/>
          <w:szCs w:val="22"/>
          <w14:ligatures w14:val="standardContextual"/>
        </w:rPr>
      </w:pPr>
      <w:r>
        <w:t>7. Macros</w:t>
      </w:r>
      <w:r>
        <w:tab/>
      </w:r>
      <w:r>
        <w:fldChar w:fldCharType="begin"/>
      </w:r>
      <w:r>
        <w:instrText xml:space="preserve"> PAGEREF _Toc147402661 \h </w:instrText>
      </w:r>
      <w:r>
        <w:fldChar w:fldCharType="separate"/>
      </w:r>
      <w:r>
        <w:t>46</w:t>
      </w:r>
      <w:r>
        <w:fldChar w:fldCharType="end"/>
      </w:r>
    </w:p>
    <w:p w14:paraId="302C23F9" w14:textId="01563AA7" w:rsidR="005C1078" w:rsidRPr="00386A45" w:rsidRDefault="005C1078">
      <w:pPr>
        <w:pStyle w:val="Verzeichnis1"/>
        <w:rPr>
          <w:rFonts w:eastAsiaTheme="minorEastAsia" w:cstheme="minorBidi"/>
          <w:kern w:val="2"/>
          <w:sz w:val="22"/>
          <w:szCs w:val="22"/>
          <w14:ligatures w14:val="standardContextual"/>
        </w:rPr>
      </w:pPr>
      <w:r>
        <w:t>8. Modules</w:t>
      </w:r>
      <w:r>
        <w:tab/>
      </w:r>
      <w:r>
        <w:fldChar w:fldCharType="begin"/>
      </w:r>
      <w:r>
        <w:instrText xml:space="preserve"> PAGEREF _Toc147402662 \h </w:instrText>
      </w:r>
      <w:r>
        <w:fldChar w:fldCharType="separate"/>
      </w:r>
      <w:r>
        <w:t>47</w:t>
      </w:r>
      <w:r>
        <w:fldChar w:fldCharType="end"/>
      </w:r>
    </w:p>
    <w:p w14:paraId="286CD2EA" w14:textId="5F921FD1" w:rsidR="005C1078" w:rsidRPr="00386A45" w:rsidRDefault="005C1078">
      <w:pPr>
        <w:pStyle w:val="Verzeichnis1"/>
        <w:rPr>
          <w:rFonts w:eastAsiaTheme="minorEastAsia" w:cstheme="minorBidi"/>
          <w:kern w:val="2"/>
          <w:sz w:val="22"/>
          <w:szCs w:val="22"/>
          <w14:ligatures w14:val="standardContextual"/>
        </w:rPr>
      </w:pPr>
      <w:r>
        <w:t>9. HTML-Generator (a VBA Program within the DB)</w:t>
      </w:r>
      <w:r>
        <w:tab/>
      </w:r>
      <w:r>
        <w:fldChar w:fldCharType="begin"/>
      </w:r>
      <w:r>
        <w:instrText xml:space="preserve"> PAGEREF _Toc147402663 \h </w:instrText>
      </w:r>
      <w:r>
        <w:fldChar w:fldCharType="separate"/>
      </w:r>
      <w:r>
        <w:t>48</w:t>
      </w:r>
      <w:r>
        <w:fldChar w:fldCharType="end"/>
      </w:r>
    </w:p>
    <w:p w14:paraId="71E4169C" w14:textId="7AFED49E" w:rsidR="005C1078" w:rsidRPr="00386A45" w:rsidRDefault="005C1078">
      <w:pPr>
        <w:pStyle w:val="Verzeichnis2"/>
        <w:rPr>
          <w:rFonts w:eastAsiaTheme="minorEastAsia" w:cstheme="minorBidi"/>
          <w:kern w:val="2"/>
          <w:szCs w:val="22"/>
          <w14:ligatures w14:val="standardContextual"/>
        </w:rPr>
      </w:pPr>
      <w:r>
        <w:t>9.1. Functions</w:t>
      </w:r>
      <w:r>
        <w:tab/>
      </w:r>
      <w:r>
        <w:fldChar w:fldCharType="begin"/>
      </w:r>
      <w:r>
        <w:instrText xml:space="preserve"> PAGEREF _Toc147402664 \h </w:instrText>
      </w:r>
      <w:r>
        <w:fldChar w:fldCharType="separate"/>
      </w:r>
      <w:r>
        <w:t>48</w:t>
      </w:r>
      <w:r>
        <w:fldChar w:fldCharType="end"/>
      </w:r>
    </w:p>
    <w:p w14:paraId="56445EB0" w14:textId="478806B1" w:rsidR="005C1078" w:rsidRPr="00386A45" w:rsidRDefault="005C1078">
      <w:pPr>
        <w:pStyle w:val="Verzeichnis2"/>
        <w:rPr>
          <w:rFonts w:eastAsiaTheme="minorEastAsia" w:cstheme="minorBidi"/>
          <w:kern w:val="2"/>
          <w:szCs w:val="22"/>
          <w14:ligatures w14:val="standardContextual"/>
        </w:rPr>
      </w:pPr>
      <w:r>
        <w:t>9.2. Generation</w:t>
      </w:r>
      <w:r>
        <w:tab/>
      </w:r>
      <w:r>
        <w:fldChar w:fldCharType="begin"/>
      </w:r>
      <w:r>
        <w:instrText xml:space="preserve"> PAGEREF _Toc147402665 \h </w:instrText>
      </w:r>
      <w:r>
        <w:fldChar w:fldCharType="separate"/>
      </w:r>
      <w:r>
        <w:t>50</w:t>
      </w:r>
      <w:r>
        <w:fldChar w:fldCharType="end"/>
      </w:r>
    </w:p>
    <w:p w14:paraId="17F1597C" w14:textId="469664FD" w:rsidR="005C1078" w:rsidRPr="00386A45" w:rsidRDefault="005C1078">
      <w:pPr>
        <w:pStyle w:val="Verzeichnis2"/>
        <w:rPr>
          <w:rFonts w:eastAsiaTheme="minorEastAsia" w:cstheme="minorBidi"/>
          <w:kern w:val="2"/>
          <w:szCs w:val="22"/>
          <w14:ligatures w14:val="standardContextual"/>
        </w:rPr>
      </w:pPr>
      <w:r>
        <w:t>9.3. File name convention</w:t>
      </w:r>
      <w:r>
        <w:tab/>
      </w:r>
      <w:r>
        <w:fldChar w:fldCharType="begin"/>
      </w:r>
      <w:r>
        <w:instrText xml:space="preserve"> PAGEREF _Toc147402666 \h </w:instrText>
      </w:r>
      <w:r>
        <w:fldChar w:fldCharType="separate"/>
      </w:r>
      <w:r>
        <w:t>50</w:t>
      </w:r>
      <w:r>
        <w:fldChar w:fldCharType="end"/>
      </w:r>
    </w:p>
    <w:p w14:paraId="2102B1D5" w14:textId="795A5ECC" w:rsidR="005C1078" w:rsidRPr="00386A45" w:rsidRDefault="005C1078">
      <w:pPr>
        <w:pStyle w:val="Verzeichnis2"/>
        <w:rPr>
          <w:rFonts w:eastAsiaTheme="minorEastAsia" w:cstheme="minorBidi"/>
          <w:kern w:val="2"/>
          <w:szCs w:val="22"/>
          <w14:ligatures w14:val="standardContextual"/>
        </w:rPr>
      </w:pPr>
      <w:r>
        <w:t>9.4. HTML file network</w:t>
      </w:r>
      <w:r>
        <w:tab/>
      </w:r>
      <w:r>
        <w:fldChar w:fldCharType="begin"/>
      </w:r>
      <w:r>
        <w:instrText xml:space="preserve"> PAGEREF _Toc147402667 \h </w:instrText>
      </w:r>
      <w:r>
        <w:fldChar w:fldCharType="separate"/>
      </w:r>
      <w:r>
        <w:t>51</w:t>
      </w:r>
      <w:r>
        <w:fldChar w:fldCharType="end"/>
      </w:r>
    </w:p>
    <w:p w14:paraId="7F6CEC4D" w14:textId="42AB6B60" w:rsidR="005C1078" w:rsidRPr="00386A45" w:rsidRDefault="005C1078">
      <w:pPr>
        <w:pStyle w:val="Verzeichnis1"/>
        <w:rPr>
          <w:rFonts w:eastAsiaTheme="minorEastAsia" w:cstheme="minorBidi"/>
          <w:kern w:val="2"/>
          <w:sz w:val="22"/>
          <w:szCs w:val="22"/>
          <w14:ligatures w14:val="standardContextual"/>
        </w:rPr>
      </w:pPr>
      <w:r>
        <w:lastRenderedPageBreak/>
        <w:t>10. Access GUI</w:t>
      </w:r>
      <w:r>
        <w:tab/>
      </w:r>
      <w:r>
        <w:fldChar w:fldCharType="begin"/>
      </w:r>
      <w:r>
        <w:instrText xml:space="preserve"> PAGEREF _Toc147402668 \h </w:instrText>
      </w:r>
      <w:r>
        <w:fldChar w:fldCharType="separate"/>
      </w:r>
      <w:r>
        <w:t>52</w:t>
      </w:r>
      <w:r>
        <w:fldChar w:fldCharType="end"/>
      </w:r>
    </w:p>
    <w:p w14:paraId="10B24175" w14:textId="4477DC97" w:rsidR="005C1078" w:rsidRPr="00386A45" w:rsidRDefault="005C1078">
      <w:pPr>
        <w:pStyle w:val="Verzeichnis2"/>
        <w:rPr>
          <w:rFonts w:eastAsiaTheme="minorEastAsia" w:cstheme="minorBidi"/>
          <w:kern w:val="2"/>
          <w:szCs w:val="22"/>
          <w14:ligatures w14:val="standardContextual"/>
        </w:rPr>
      </w:pPr>
      <w:r>
        <w:t>10.1. Basic Functionality</w:t>
      </w:r>
      <w:r>
        <w:tab/>
      </w:r>
      <w:r>
        <w:fldChar w:fldCharType="begin"/>
      </w:r>
      <w:r>
        <w:instrText xml:space="preserve"> PAGEREF _Toc147402669 \h </w:instrText>
      </w:r>
      <w:r>
        <w:fldChar w:fldCharType="separate"/>
      </w:r>
      <w:r>
        <w:t>52</w:t>
      </w:r>
      <w:r>
        <w:fldChar w:fldCharType="end"/>
      </w:r>
    </w:p>
    <w:p w14:paraId="2185E62B" w14:textId="2969B5BE" w:rsidR="005C1078" w:rsidRPr="00386A45" w:rsidRDefault="005C1078">
      <w:pPr>
        <w:pStyle w:val="Verzeichnis1"/>
        <w:rPr>
          <w:rFonts w:eastAsiaTheme="minorEastAsia" w:cstheme="minorBidi"/>
          <w:kern w:val="2"/>
          <w:sz w:val="22"/>
          <w:szCs w:val="22"/>
          <w14:ligatures w14:val="standardContextual"/>
        </w:rPr>
      </w:pPr>
      <w:r>
        <w:t>11. Sequence for adding new information into the database</w:t>
      </w:r>
      <w:r>
        <w:tab/>
      </w:r>
      <w:r>
        <w:fldChar w:fldCharType="begin"/>
      </w:r>
      <w:r>
        <w:instrText xml:space="preserve"> PAGEREF _Toc147402670 \h </w:instrText>
      </w:r>
      <w:r>
        <w:fldChar w:fldCharType="separate"/>
      </w:r>
      <w:r>
        <w:t>53</w:t>
      </w:r>
      <w:r>
        <w:fldChar w:fldCharType="end"/>
      </w:r>
    </w:p>
    <w:p w14:paraId="28DBD019" w14:textId="1EC8C2E1" w:rsidR="005C1078" w:rsidRPr="00386A45" w:rsidRDefault="005C1078">
      <w:pPr>
        <w:pStyle w:val="Verzeichnis1"/>
        <w:rPr>
          <w:rFonts w:eastAsiaTheme="minorEastAsia" w:cstheme="minorBidi"/>
          <w:kern w:val="2"/>
          <w:sz w:val="22"/>
          <w:szCs w:val="22"/>
          <w14:ligatures w14:val="standardContextual"/>
        </w:rPr>
      </w:pPr>
      <w:r>
        <w:t>12. Appendix A: Additional Keys and Relations to Other Tables</w:t>
      </w:r>
      <w:r>
        <w:tab/>
      </w:r>
      <w:r>
        <w:fldChar w:fldCharType="begin"/>
      </w:r>
      <w:r>
        <w:instrText xml:space="preserve"> PAGEREF _Toc147402671 \h </w:instrText>
      </w:r>
      <w:r>
        <w:fldChar w:fldCharType="separate"/>
      </w:r>
      <w:r>
        <w:t>54</w:t>
      </w:r>
      <w:r>
        <w:fldChar w:fldCharType="end"/>
      </w:r>
    </w:p>
    <w:p w14:paraId="13CB05B5" w14:textId="02533184" w:rsidR="005C1078" w:rsidRPr="00386A45" w:rsidRDefault="005C1078">
      <w:pPr>
        <w:pStyle w:val="Verzeichnis2"/>
        <w:rPr>
          <w:rFonts w:eastAsiaTheme="minorEastAsia" w:cstheme="minorBidi"/>
          <w:kern w:val="2"/>
          <w:szCs w:val="22"/>
          <w14:ligatures w14:val="standardContextual"/>
        </w:rPr>
      </w:pPr>
      <w:r>
        <w:t>12.1. Table HL7Versions</w:t>
      </w:r>
      <w:r>
        <w:tab/>
      </w:r>
      <w:r>
        <w:fldChar w:fldCharType="begin"/>
      </w:r>
      <w:r>
        <w:instrText xml:space="preserve"> PAGEREF _Toc147402672 \h </w:instrText>
      </w:r>
      <w:r>
        <w:fldChar w:fldCharType="separate"/>
      </w:r>
      <w:r>
        <w:t>54</w:t>
      </w:r>
      <w:r>
        <w:fldChar w:fldCharType="end"/>
      </w:r>
    </w:p>
    <w:p w14:paraId="6EA6B430" w14:textId="243AC63E" w:rsidR="005C1078" w:rsidRPr="00386A45" w:rsidRDefault="005C1078">
      <w:pPr>
        <w:pStyle w:val="Verzeichnis2"/>
        <w:rPr>
          <w:rFonts w:eastAsiaTheme="minorEastAsia" w:cstheme="minorBidi"/>
          <w:kern w:val="2"/>
          <w:szCs w:val="22"/>
          <w14:ligatures w14:val="standardContextual"/>
        </w:rPr>
      </w:pPr>
      <w:r>
        <w:t>12.2. Table HL7Modifications</w:t>
      </w:r>
      <w:r>
        <w:tab/>
      </w:r>
      <w:r>
        <w:fldChar w:fldCharType="begin"/>
      </w:r>
      <w:r>
        <w:instrText xml:space="preserve"> PAGEREF _Toc147402673 \h </w:instrText>
      </w:r>
      <w:r>
        <w:fldChar w:fldCharType="separate"/>
      </w:r>
      <w:r>
        <w:t>54</w:t>
      </w:r>
      <w:r>
        <w:fldChar w:fldCharType="end"/>
      </w:r>
    </w:p>
    <w:p w14:paraId="0C5B8190" w14:textId="30298537" w:rsidR="005C1078" w:rsidRPr="00386A45" w:rsidRDefault="005C1078">
      <w:pPr>
        <w:pStyle w:val="Verzeichnis2"/>
        <w:rPr>
          <w:rFonts w:eastAsiaTheme="minorEastAsia" w:cstheme="minorBidi"/>
          <w:kern w:val="2"/>
          <w:szCs w:val="22"/>
          <w14:ligatures w14:val="standardContextual"/>
        </w:rPr>
      </w:pPr>
      <w:r>
        <w:t>12.3.</w:t>
      </w:r>
      <w:r w:rsidRPr="00D5483B">
        <w:rPr>
          <w:lang w:val="fr-FR"/>
        </w:rPr>
        <w:t xml:space="preserve"> Table HL7Events</w:t>
      </w:r>
      <w:r>
        <w:tab/>
      </w:r>
      <w:r>
        <w:fldChar w:fldCharType="begin"/>
      </w:r>
      <w:r>
        <w:instrText xml:space="preserve"> PAGEREF _Toc147402674 \h </w:instrText>
      </w:r>
      <w:r>
        <w:fldChar w:fldCharType="separate"/>
      </w:r>
      <w:r>
        <w:t>55</w:t>
      </w:r>
      <w:r>
        <w:fldChar w:fldCharType="end"/>
      </w:r>
    </w:p>
    <w:p w14:paraId="2D8628FC" w14:textId="759A4B4E" w:rsidR="005C1078" w:rsidRPr="00386A45" w:rsidRDefault="005C1078">
      <w:pPr>
        <w:pStyle w:val="Verzeichnis2"/>
        <w:rPr>
          <w:rFonts w:eastAsiaTheme="minorEastAsia" w:cstheme="minorBidi"/>
          <w:kern w:val="2"/>
          <w:szCs w:val="22"/>
          <w14:ligatures w14:val="standardContextual"/>
        </w:rPr>
      </w:pPr>
      <w:r>
        <w:t>12.4. Table HL7EventMessagetypes</w:t>
      </w:r>
      <w:r>
        <w:tab/>
      </w:r>
      <w:r>
        <w:fldChar w:fldCharType="begin"/>
      </w:r>
      <w:r>
        <w:instrText xml:space="preserve"> PAGEREF _Toc147402675 \h </w:instrText>
      </w:r>
      <w:r>
        <w:fldChar w:fldCharType="separate"/>
      </w:r>
      <w:r>
        <w:t>55</w:t>
      </w:r>
      <w:r>
        <w:fldChar w:fldCharType="end"/>
      </w:r>
    </w:p>
    <w:p w14:paraId="0EDF23D1" w14:textId="28CF82C5" w:rsidR="005C1078" w:rsidRPr="00386A45" w:rsidRDefault="005C1078">
      <w:pPr>
        <w:pStyle w:val="Verzeichnis2"/>
        <w:rPr>
          <w:rFonts w:eastAsiaTheme="minorEastAsia" w:cstheme="minorBidi"/>
          <w:kern w:val="2"/>
          <w:szCs w:val="22"/>
          <w14:ligatures w14:val="standardContextual"/>
        </w:rPr>
      </w:pPr>
      <w:r>
        <w:t>12.5. Table HL7EventMessageTypeSegments</w:t>
      </w:r>
      <w:r>
        <w:tab/>
      </w:r>
      <w:r>
        <w:fldChar w:fldCharType="begin"/>
      </w:r>
      <w:r>
        <w:instrText xml:space="preserve"> PAGEREF _Toc147402676 \h </w:instrText>
      </w:r>
      <w:r>
        <w:fldChar w:fldCharType="separate"/>
      </w:r>
      <w:r>
        <w:t>55</w:t>
      </w:r>
      <w:r>
        <w:fldChar w:fldCharType="end"/>
      </w:r>
    </w:p>
    <w:p w14:paraId="216DBB5B" w14:textId="3EB1ADF0" w:rsidR="005C1078" w:rsidRPr="00386A45" w:rsidRDefault="005C1078">
      <w:pPr>
        <w:pStyle w:val="Verzeichnis2"/>
        <w:rPr>
          <w:rFonts w:eastAsiaTheme="minorEastAsia" w:cstheme="minorBidi"/>
          <w:kern w:val="2"/>
          <w:szCs w:val="22"/>
          <w14:ligatures w14:val="standardContextual"/>
        </w:rPr>
      </w:pPr>
      <w:r>
        <w:t>12.6. Table HL7Segments</w:t>
      </w:r>
      <w:r>
        <w:tab/>
      </w:r>
      <w:r>
        <w:fldChar w:fldCharType="begin"/>
      </w:r>
      <w:r>
        <w:instrText xml:space="preserve"> PAGEREF _Toc147402677 \h </w:instrText>
      </w:r>
      <w:r>
        <w:fldChar w:fldCharType="separate"/>
      </w:r>
      <w:r>
        <w:t>55</w:t>
      </w:r>
      <w:r>
        <w:fldChar w:fldCharType="end"/>
      </w:r>
    </w:p>
    <w:p w14:paraId="09B94EE7" w14:textId="37B7043C" w:rsidR="005C1078" w:rsidRPr="00386A45" w:rsidRDefault="005C1078">
      <w:pPr>
        <w:pStyle w:val="Verzeichnis2"/>
        <w:rPr>
          <w:rFonts w:eastAsiaTheme="minorEastAsia" w:cstheme="minorBidi"/>
          <w:kern w:val="2"/>
          <w:szCs w:val="22"/>
          <w14:ligatures w14:val="standardContextual"/>
        </w:rPr>
      </w:pPr>
      <w:r>
        <w:t>12.7. Table HL7SegmentDataElements</w:t>
      </w:r>
      <w:r>
        <w:tab/>
      </w:r>
      <w:r>
        <w:fldChar w:fldCharType="begin"/>
      </w:r>
      <w:r>
        <w:instrText xml:space="preserve"> PAGEREF _Toc147402678 \h </w:instrText>
      </w:r>
      <w:r>
        <w:fldChar w:fldCharType="separate"/>
      </w:r>
      <w:r>
        <w:t>56</w:t>
      </w:r>
      <w:r>
        <w:fldChar w:fldCharType="end"/>
      </w:r>
    </w:p>
    <w:p w14:paraId="2514BA47" w14:textId="7045822F" w:rsidR="005C1078" w:rsidRPr="00386A45" w:rsidRDefault="005C1078">
      <w:pPr>
        <w:pStyle w:val="Verzeichnis2"/>
        <w:rPr>
          <w:rFonts w:eastAsiaTheme="minorEastAsia" w:cstheme="minorBidi"/>
          <w:kern w:val="2"/>
          <w:szCs w:val="22"/>
          <w14:ligatures w14:val="standardContextual"/>
        </w:rPr>
      </w:pPr>
      <w:r>
        <w:t>12.8. Table HL7DataElements</w:t>
      </w:r>
      <w:r>
        <w:tab/>
      </w:r>
      <w:r>
        <w:fldChar w:fldCharType="begin"/>
      </w:r>
      <w:r>
        <w:instrText xml:space="preserve"> PAGEREF _Toc147402679 \h </w:instrText>
      </w:r>
      <w:r>
        <w:fldChar w:fldCharType="separate"/>
      </w:r>
      <w:r>
        <w:t>56</w:t>
      </w:r>
      <w:r>
        <w:fldChar w:fldCharType="end"/>
      </w:r>
    </w:p>
    <w:p w14:paraId="273AFEC6" w14:textId="17E47B31" w:rsidR="005C1078" w:rsidRPr="00386A45" w:rsidRDefault="005C1078">
      <w:pPr>
        <w:pStyle w:val="Verzeichnis2"/>
        <w:rPr>
          <w:rFonts w:eastAsiaTheme="minorEastAsia" w:cstheme="minorBidi"/>
          <w:kern w:val="2"/>
          <w:szCs w:val="22"/>
          <w14:ligatures w14:val="standardContextual"/>
        </w:rPr>
      </w:pPr>
      <w:r>
        <w:t>12.9.</w:t>
      </w:r>
      <w:r w:rsidRPr="00D5483B">
        <w:rPr>
          <w:lang w:val="fr-FR"/>
        </w:rPr>
        <w:t xml:space="preserve"> Table HL7Tables</w:t>
      </w:r>
      <w:r>
        <w:tab/>
      </w:r>
      <w:r>
        <w:fldChar w:fldCharType="begin"/>
      </w:r>
      <w:r>
        <w:instrText xml:space="preserve"> PAGEREF _Toc147402680 \h </w:instrText>
      </w:r>
      <w:r>
        <w:fldChar w:fldCharType="separate"/>
      </w:r>
      <w:r>
        <w:t>56</w:t>
      </w:r>
      <w:r>
        <w:fldChar w:fldCharType="end"/>
      </w:r>
    </w:p>
    <w:p w14:paraId="1D4CC8A0" w14:textId="069E717F" w:rsidR="005C1078" w:rsidRPr="00386A45" w:rsidRDefault="005C1078">
      <w:pPr>
        <w:pStyle w:val="Verzeichnis2"/>
        <w:rPr>
          <w:rFonts w:eastAsiaTheme="minorEastAsia" w:cstheme="minorBidi"/>
          <w:kern w:val="2"/>
          <w:szCs w:val="22"/>
          <w14:ligatures w14:val="standardContextual"/>
        </w:rPr>
      </w:pPr>
      <w:r>
        <w:t>12.10. Table HL7TableTypes</w:t>
      </w:r>
      <w:r>
        <w:tab/>
      </w:r>
      <w:r>
        <w:fldChar w:fldCharType="begin"/>
      </w:r>
      <w:r>
        <w:instrText xml:space="preserve"> PAGEREF _Toc147402681 \h </w:instrText>
      </w:r>
      <w:r>
        <w:fldChar w:fldCharType="separate"/>
      </w:r>
      <w:r>
        <w:t>57</w:t>
      </w:r>
      <w:r>
        <w:fldChar w:fldCharType="end"/>
      </w:r>
    </w:p>
    <w:p w14:paraId="25B95BAC" w14:textId="5BF1BB78" w:rsidR="005C1078" w:rsidRPr="00386A45" w:rsidRDefault="005C1078">
      <w:pPr>
        <w:pStyle w:val="Verzeichnis2"/>
        <w:rPr>
          <w:rFonts w:eastAsiaTheme="minorEastAsia" w:cstheme="minorBidi"/>
          <w:kern w:val="2"/>
          <w:szCs w:val="22"/>
          <w14:ligatures w14:val="standardContextual"/>
        </w:rPr>
      </w:pPr>
      <w:r>
        <w:t>12.11. Table HL7TableValueCategories</w:t>
      </w:r>
      <w:r>
        <w:tab/>
      </w:r>
      <w:r>
        <w:fldChar w:fldCharType="begin"/>
      </w:r>
      <w:r>
        <w:instrText xml:space="preserve"> PAGEREF _Toc147402682 \h </w:instrText>
      </w:r>
      <w:r>
        <w:fldChar w:fldCharType="separate"/>
      </w:r>
      <w:r>
        <w:t>57</w:t>
      </w:r>
      <w:r>
        <w:fldChar w:fldCharType="end"/>
      </w:r>
    </w:p>
    <w:p w14:paraId="52FE9C24" w14:textId="665031A2" w:rsidR="005C1078" w:rsidRPr="00386A45" w:rsidRDefault="005C1078">
      <w:pPr>
        <w:pStyle w:val="Verzeichnis2"/>
        <w:rPr>
          <w:rFonts w:eastAsiaTheme="minorEastAsia" w:cstheme="minorBidi"/>
          <w:kern w:val="2"/>
          <w:szCs w:val="22"/>
          <w14:ligatures w14:val="standardContextual"/>
        </w:rPr>
      </w:pPr>
      <w:r>
        <w:t>12.12. Table HL7TableValuePropertyTypes</w:t>
      </w:r>
      <w:r>
        <w:tab/>
      </w:r>
      <w:r>
        <w:fldChar w:fldCharType="begin"/>
      </w:r>
      <w:r>
        <w:instrText xml:space="preserve"> PAGEREF _Toc147402683 \h </w:instrText>
      </w:r>
      <w:r>
        <w:fldChar w:fldCharType="separate"/>
      </w:r>
      <w:r>
        <w:t>57</w:t>
      </w:r>
      <w:r>
        <w:fldChar w:fldCharType="end"/>
      </w:r>
    </w:p>
    <w:p w14:paraId="0CB8F5EF" w14:textId="203FB5C5" w:rsidR="005C1078" w:rsidRPr="00386A45" w:rsidRDefault="005C1078">
      <w:pPr>
        <w:pStyle w:val="Verzeichnis2"/>
        <w:rPr>
          <w:rFonts w:eastAsiaTheme="minorEastAsia" w:cstheme="minorBidi"/>
          <w:kern w:val="2"/>
          <w:szCs w:val="22"/>
          <w14:ligatures w14:val="standardContextual"/>
        </w:rPr>
      </w:pPr>
      <w:r>
        <w:t>12.13. Table HL7TableValuesProperties</w:t>
      </w:r>
      <w:r>
        <w:tab/>
      </w:r>
      <w:r>
        <w:fldChar w:fldCharType="begin"/>
      </w:r>
      <w:r>
        <w:instrText xml:space="preserve"> PAGEREF _Toc147402684 \h </w:instrText>
      </w:r>
      <w:r>
        <w:fldChar w:fldCharType="separate"/>
      </w:r>
      <w:r>
        <w:t>57</w:t>
      </w:r>
      <w:r>
        <w:fldChar w:fldCharType="end"/>
      </w:r>
    </w:p>
    <w:p w14:paraId="2EBF9809" w14:textId="6646F517" w:rsidR="005C1078" w:rsidRPr="00386A45" w:rsidRDefault="005C1078">
      <w:pPr>
        <w:pStyle w:val="Verzeichnis2"/>
        <w:rPr>
          <w:rFonts w:eastAsiaTheme="minorEastAsia" w:cstheme="minorBidi"/>
          <w:kern w:val="2"/>
          <w:szCs w:val="22"/>
          <w14:ligatures w14:val="standardContextual"/>
        </w:rPr>
      </w:pPr>
      <w:r>
        <w:t>12.14. Table HL7CodesystemTypes</w:t>
      </w:r>
      <w:r>
        <w:tab/>
      </w:r>
      <w:r>
        <w:fldChar w:fldCharType="begin"/>
      </w:r>
      <w:r>
        <w:instrText xml:space="preserve"> PAGEREF _Toc147402685 \h </w:instrText>
      </w:r>
      <w:r>
        <w:fldChar w:fldCharType="separate"/>
      </w:r>
      <w:r>
        <w:t>57</w:t>
      </w:r>
      <w:r>
        <w:fldChar w:fldCharType="end"/>
      </w:r>
    </w:p>
    <w:p w14:paraId="07384C51" w14:textId="5CA7A6E6" w:rsidR="005C1078" w:rsidRPr="00386A45" w:rsidRDefault="005C1078">
      <w:pPr>
        <w:pStyle w:val="Verzeichnis2"/>
        <w:rPr>
          <w:rFonts w:eastAsiaTheme="minorEastAsia" w:cstheme="minorBidi"/>
          <w:kern w:val="2"/>
          <w:szCs w:val="22"/>
          <w14:ligatures w14:val="standardContextual"/>
        </w:rPr>
      </w:pPr>
      <w:r>
        <w:t>12.15. Table HL7TableCLDs</w:t>
      </w:r>
      <w:r>
        <w:tab/>
      </w:r>
      <w:r>
        <w:fldChar w:fldCharType="begin"/>
      </w:r>
      <w:r>
        <w:instrText xml:space="preserve"> PAGEREF _Toc147402686 \h </w:instrText>
      </w:r>
      <w:r>
        <w:fldChar w:fldCharType="separate"/>
      </w:r>
      <w:r>
        <w:t>57</w:t>
      </w:r>
      <w:r>
        <w:fldChar w:fldCharType="end"/>
      </w:r>
    </w:p>
    <w:p w14:paraId="15D47800" w14:textId="6B2609F5" w:rsidR="005C1078" w:rsidRPr="00386A45" w:rsidRDefault="005C1078">
      <w:pPr>
        <w:pStyle w:val="Verzeichnis2"/>
        <w:rPr>
          <w:rFonts w:eastAsiaTheme="minorEastAsia" w:cstheme="minorBidi"/>
          <w:kern w:val="2"/>
          <w:szCs w:val="22"/>
          <w14:ligatures w14:val="standardContextual"/>
        </w:rPr>
      </w:pPr>
      <w:r>
        <w:t>12.16. Table HL7TableValues</w:t>
      </w:r>
      <w:r>
        <w:tab/>
      </w:r>
      <w:r>
        <w:fldChar w:fldCharType="begin"/>
      </w:r>
      <w:r>
        <w:instrText xml:space="preserve"> PAGEREF _Toc147402687 \h </w:instrText>
      </w:r>
      <w:r>
        <w:fldChar w:fldCharType="separate"/>
      </w:r>
      <w:r>
        <w:t>57</w:t>
      </w:r>
      <w:r>
        <w:fldChar w:fldCharType="end"/>
      </w:r>
    </w:p>
    <w:p w14:paraId="130C50CC" w14:textId="04C96B17" w:rsidR="005C1078" w:rsidRPr="00386A45" w:rsidRDefault="005C1078">
      <w:pPr>
        <w:pStyle w:val="Verzeichnis2"/>
        <w:rPr>
          <w:rFonts w:eastAsiaTheme="minorEastAsia" w:cstheme="minorBidi"/>
          <w:kern w:val="2"/>
          <w:szCs w:val="22"/>
          <w14:ligatures w14:val="standardContextual"/>
        </w:rPr>
      </w:pPr>
      <w:r>
        <w:t>12.17. Table HL7Governance</w:t>
      </w:r>
      <w:r>
        <w:tab/>
      </w:r>
      <w:r>
        <w:fldChar w:fldCharType="begin"/>
      </w:r>
      <w:r>
        <w:instrText xml:space="preserve"> PAGEREF _Toc147402688 \h </w:instrText>
      </w:r>
      <w:r>
        <w:fldChar w:fldCharType="separate"/>
      </w:r>
      <w:r>
        <w:t>58</w:t>
      </w:r>
      <w:r>
        <w:fldChar w:fldCharType="end"/>
      </w:r>
    </w:p>
    <w:p w14:paraId="5A846FCF" w14:textId="51719B66" w:rsidR="005C1078" w:rsidRPr="00386A45" w:rsidRDefault="005C1078">
      <w:pPr>
        <w:pStyle w:val="Verzeichnis2"/>
        <w:rPr>
          <w:rFonts w:eastAsiaTheme="minorEastAsia" w:cstheme="minorBidi"/>
          <w:kern w:val="2"/>
          <w:szCs w:val="22"/>
          <w14:ligatures w14:val="standardContextual"/>
        </w:rPr>
      </w:pPr>
      <w:r>
        <w:t>12.18. Table HL7Realms</w:t>
      </w:r>
      <w:r>
        <w:tab/>
      </w:r>
      <w:r>
        <w:fldChar w:fldCharType="begin"/>
      </w:r>
      <w:r>
        <w:instrText xml:space="preserve"> PAGEREF _Toc147402689 \h </w:instrText>
      </w:r>
      <w:r>
        <w:fldChar w:fldCharType="separate"/>
      </w:r>
      <w:r>
        <w:t>58</w:t>
      </w:r>
      <w:r>
        <w:fldChar w:fldCharType="end"/>
      </w:r>
    </w:p>
    <w:p w14:paraId="25C23FE7" w14:textId="192F310B" w:rsidR="005C1078" w:rsidRPr="00386A45" w:rsidRDefault="005C1078">
      <w:pPr>
        <w:pStyle w:val="Verzeichnis2"/>
        <w:rPr>
          <w:rFonts w:eastAsiaTheme="minorEastAsia" w:cstheme="minorBidi"/>
          <w:kern w:val="2"/>
          <w:szCs w:val="22"/>
          <w14:ligatures w14:val="standardContextual"/>
        </w:rPr>
      </w:pPr>
      <w:r>
        <w:t>12.19. Table HL7SegmentTypes</w:t>
      </w:r>
      <w:r>
        <w:tab/>
      </w:r>
      <w:r>
        <w:fldChar w:fldCharType="begin"/>
      </w:r>
      <w:r>
        <w:instrText xml:space="preserve"> PAGEREF _Toc147402690 \h </w:instrText>
      </w:r>
      <w:r>
        <w:fldChar w:fldCharType="separate"/>
      </w:r>
      <w:r>
        <w:t>58</w:t>
      </w:r>
      <w:r>
        <w:fldChar w:fldCharType="end"/>
      </w:r>
    </w:p>
    <w:p w14:paraId="281A4362" w14:textId="36D5F1A1" w:rsidR="005C1078" w:rsidRPr="00386A45" w:rsidRDefault="005C1078">
      <w:pPr>
        <w:pStyle w:val="Verzeichnis2"/>
        <w:rPr>
          <w:rFonts w:eastAsiaTheme="minorEastAsia" w:cstheme="minorBidi"/>
          <w:kern w:val="2"/>
          <w:szCs w:val="22"/>
          <w14:ligatures w14:val="standardContextual"/>
        </w:rPr>
      </w:pPr>
      <w:r>
        <w:t>12.20. Table HL7VocabTypes</w:t>
      </w:r>
      <w:r>
        <w:tab/>
      </w:r>
      <w:r>
        <w:fldChar w:fldCharType="begin"/>
      </w:r>
      <w:r>
        <w:instrText xml:space="preserve"> PAGEREF _Toc147402691 \h </w:instrText>
      </w:r>
      <w:r>
        <w:fldChar w:fldCharType="separate"/>
      </w:r>
      <w:r>
        <w:t>58</w:t>
      </w:r>
      <w:r>
        <w:fldChar w:fldCharType="end"/>
      </w:r>
    </w:p>
    <w:p w14:paraId="1297BE80" w14:textId="522FFA88" w:rsidR="005C1078" w:rsidRPr="00386A45" w:rsidRDefault="005C1078">
      <w:pPr>
        <w:pStyle w:val="Verzeichnis2"/>
        <w:rPr>
          <w:rFonts w:eastAsiaTheme="minorEastAsia" w:cstheme="minorBidi"/>
          <w:kern w:val="2"/>
          <w:szCs w:val="22"/>
          <w14:ligatures w14:val="standardContextual"/>
        </w:rPr>
      </w:pPr>
      <w:r>
        <w:t>12.21. Table HL7MsgStructureIDs</w:t>
      </w:r>
      <w:r>
        <w:tab/>
      </w:r>
      <w:r>
        <w:fldChar w:fldCharType="begin"/>
      </w:r>
      <w:r>
        <w:instrText xml:space="preserve"> PAGEREF _Toc147402692 \h </w:instrText>
      </w:r>
      <w:r>
        <w:fldChar w:fldCharType="separate"/>
      </w:r>
      <w:r>
        <w:t>58</w:t>
      </w:r>
      <w:r>
        <w:fldChar w:fldCharType="end"/>
      </w:r>
    </w:p>
    <w:p w14:paraId="6273FB4E" w14:textId="0D2E24D2" w:rsidR="005C1078" w:rsidRPr="00386A45" w:rsidRDefault="005C1078">
      <w:pPr>
        <w:pStyle w:val="Verzeichnis2"/>
        <w:rPr>
          <w:rFonts w:eastAsiaTheme="minorEastAsia" w:cstheme="minorBidi"/>
          <w:kern w:val="2"/>
          <w:szCs w:val="22"/>
          <w14:ligatures w14:val="standardContextual"/>
        </w:rPr>
      </w:pPr>
      <w:r>
        <w:t>12.22. Table HL7MsgStructureIDSegments</w:t>
      </w:r>
      <w:r>
        <w:tab/>
      </w:r>
      <w:r>
        <w:fldChar w:fldCharType="begin"/>
      </w:r>
      <w:r>
        <w:instrText xml:space="preserve"> PAGEREF _Toc147402693 \h </w:instrText>
      </w:r>
      <w:r>
        <w:fldChar w:fldCharType="separate"/>
      </w:r>
      <w:r>
        <w:t>59</w:t>
      </w:r>
      <w:r>
        <w:fldChar w:fldCharType="end"/>
      </w:r>
    </w:p>
    <w:p w14:paraId="167CD221" w14:textId="661E0D11" w:rsidR="005C1078" w:rsidRPr="00386A45" w:rsidRDefault="005C1078">
      <w:pPr>
        <w:pStyle w:val="Verzeichnis2"/>
        <w:rPr>
          <w:rFonts w:eastAsiaTheme="minorEastAsia" w:cstheme="minorBidi"/>
          <w:kern w:val="2"/>
          <w:szCs w:val="22"/>
          <w14:ligatures w14:val="standardContextual"/>
        </w:rPr>
      </w:pPr>
      <w:r>
        <w:t>12.23. Table HL7MessageTypes</w:t>
      </w:r>
      <w:r>
        <w:tab/>
      </w:r>
      <w:r>
        <w:fldChar w:fldCharType="begin"/>
      </w:r>
      <w:r>
        <w:instrText xml:space="preserve"> PAGEREF _Toc147402694 \h </w:instrText>
      </w:r>
      <w:r>
        <w:fldChar w:fldCharType="separate"/>
      </w:r>
      <w:r>
        <w:t>59</w:t>
      </w:r>
      <w:r>
        <w:fldChar w:fldCharType="end"/>
      </w:r>
    </w:p>
    <w:p w14:paraId="4D95F9F4" w14:textId="4FAC9E75" w:rsidR="005C1078" w:rsidRPr="00386A45" w:rsidRDefault="005C1078">
      <w:pPr>
        <w:pStyle w:val="Verzeichnis2"/>
        <w:rPr>
          <w:rFonts w:eastAsiaTheme="minorEastAsia" w:cstheme="minorBidi"/>
          <w:kern w:val="2"/>
          <w:szCs w:val="22"/>
          <w14:ligatures w14:val="standardContextual"/>
        </w:rPr>
      </w:pPr>
      <w:r>
        <w:t>12.24. Table HL7Comments</w:t>
      </w:r>
      <w:r>
        <w:tab/>
      </w:r>
      <w:r>
        <w:fldChar w:fldCharType="begin"/>
      </w:r>
      <w:r>
        <w:instrText xml:space="preserve"> PAGEREF _Toc147402695 \h </w:instrText>
      </w:r>
      <w:r>
        <w:fldChar w:fldCharType="separate"/>
      </w:r>
      <w:r>
        <w:t>59</w:t>
      </w:r>
      <w:r>
        <w:fldChar w:fldCharType="end"/>
      </w:r>
    </w:p>
    <w:p w14:paraId="0DA2E7CD" w14:textId="63D8BE1E" w:rsidR="005C1078" w:rsidRPr="00386A45" w:rsidRDefault="005C1078">
      <w:pPr>
        <w:pStyle w:val="Verzeichnis2"/>
        <w:rPr>
          <w:rFonts w:eastAsiaTheme="minorEastAsia" w:cstheme="minorBidi"/>
          <w:kern w:val="2"/>
          <w:szCs w:val="22"/>
          <w14:ligatures w14:val="standardContextual"/>
        </w:rPr>
      </w:pPr>
      <w:r>
        <w:t>12.25. Table HL7Components</w:t>
      </w:r>
      <w:r>
        <w:tab/>
      </w:r>
      <w:r>
        <w:fldChar w:fldCharType="begin"/>
      </w:r>
      <w:r>
        <w:instrText xml:space="preserve"> PAGEREF _Toc147402696 \h </w:instrText>
      </w:r>
      <w:r>
        <w:fldChar w:fldCharType="separate"/>
      </w:r>
      <w:r>
        <w:t>59</w:t>
      </w:r>
      <w:r>
        <w:fldChar w:fldCharType="end"/>
      </w:r>
    </w:p>
    <w:p w14:paraId="3DA35500" w14:textId="4BCE67EE" w:rsidR="005C1078" w:rsidRPr="00386A45" w:rsidRDefault="005C1078">
      <w:pPr>
        <w:pStyle w:val="Verzeichnis2"/>
        <w:rPr>
          <w:rFonts w:eastAsiaTheme="minorEastAsia" w:cstheme="minorBidi"/>
          <w:kern w:val="2"/>
          <w:szCs w:val="22"/>
          <w14:ligatures w14:val="standardContextual"/>
        </w:rPr>
      </w:pPr>
      <w:r>
        <w:t>12.26. Table HL7DatastructureComponents</w:t>
      </w:r>
      <w:r>
        <w:tab/>
      </w:r>
      <w:r>
        <w:fldChar w:fldCharType="begin"/>
      </w:r>
      <w:r>
        <w:instrText xml:space="preserve"> PAGEREF _Toc147402697 \h </w:instrText>
      </w:r>
      <w:r>
        <w:fldChar w:fldCharType="separate"/>
      </w:r>
      <w:r>
        <w:t>59</w:t>
      </w:r>
      <w:r>
        <w:fldChar w:fldCharType="end"/>
      </w:r>
    </w:p>
    <w:p w14:paraId="3E00BD50" w14:textId="21E31294" w:rsidR="005C1078" w:rsidRPr="00386A45" w:rsidRDefault="005C1078">
      <w:pPr>
        <w:pStyle w:val="Verzeichnis2"/>
        <w:rPr>
          <w:rFonts w:eastAsiaTheme="minorEastAsia" w:cstheme="minorBidi"/>
          <w:kern w:val="2"/>
          <w:szCs w:val="22"/>
          <w14:ligatures w14:val="standardContextual"/>
        </w:rPr>
      </w:pPr>
      <w:r>
        <w:t>12.27. Table HL7Datastructures</w:t>
      </w:r>
      <w:r>
        <w:tab/>
      </w:r>
      <w:r>
        <w:fldChar w:fldCharType="begin"/>
      </w:r>
      <w:r>
        <w:instrText xml:space="preserve"> PAGEREF _Toc147402698 \h </w:instrText>
      </w:r>
      <w:r>
        <w:fldChar w:fldCharType="separate"/>
      </w:r>
      <w:r>
        <w:t>60</w:t>
      </w:r>
      <w:r>
        <w:fldChar w:fldCharType="end"/>
      </w:r>
    </w:p>
    <w:p w14:paraId="3D6B7783" w14:textId="22ABC7B0" w:rsidR="005C1078" w:rsidRPr="00386A45" w:rsidRDefault="005C1078">
      <w:pPr>
        <w:pStyle w:val="Verzeichnis2"/>
        <w:rPr>
          <w:rFonts w:eastAsiaTheme="minorEastAsia" w:cstheme="minorBidi"/>
          <w:kern w:val="2"/>
          <w:szCs w:val="22"/>
          <w14:ligatures w14:val="standardContextual"/>
        </w:rPr>
      </w:pPr>
      <w:r>
        <w:t>12.28. Table HL7Datatypes</w:t>
      </w:r>
      <w:r>
        <w:tab/>
      </w:r>
      <w:r>
        <w:fldChar w:fldCharType="begin"/>
      </w:r>
      <w:r>
        <w:instrText xml:space="preserve"> PAGEREF _Toc147402699 \h </w:instrText>
      </w:r>
      <w:r>
        <w:fldChar w:fldCharType="separate"/>
      </w:r>
      <w:r>
        <w:t>60</w:t>
      </w:r>
      <w:r>
        <w:fldChar w:fldCharType="end"/>
      </w:r>
    </w:p>
    <w:p w14:paraId="5ED4A113" w14:textId="0E5450AF" w:rsidR="005C1078" w:rsidRPr="00386A45" w:rsidRDefault="005C1078">
      <w:pPr>
        <w:pStyle w:val="Verzeichnis2"/>
        <w:rPr>
          <w:rFonts w:eastAsiaTheme="minorEastAsia" w:cstheme="minorBidi"/>
          <w:kern w:val="2"/>
          <w:szCs w:val="22"/>
          <w14:ligatures w14:val="standardContextual"/>
        </w:rPr>
      </w:pPr>
      <w:r>
        <w:t>12.29. Table HL7Queries</w:t>
      </w:r>
      <w:r>
        <w:tab/>
      </w:r>
      <w:r>
        <w:fldChar w:fldCharType="begin"/>
      </w:r>
      <w:r>
        <w:instrText xml:space="preserve"> PAGEREF _Toc147402700 \h </w:instrText>
      </w:r>
      <w:r>
        <w:fldChar w:fldCharType="separate"/>
      </w:r>
      <w:r>
        <w:t>60</w:t>
      </w:r>
      <w:r>
        <w:fldChar w:fldCharType="end"/>
      </w:r>
    </w:p>
    <w:p w14:paraId="1E34307E" w14:textId="537E9AEC" w:rsidR="005C1078" w:rsidRPr="00386A45" w:rsidRDefault="005C1078">
      <w:pPr>
        <w:pStyle w:val="Verzeichnis2"/>
        <w:rPr>
          <w:rFonts w:eastAsiaTheme="minorEastAsia" w:cstheme="minorBidi"/>
          <w:kern w:val="2"/>
          <w:szCs w:val="22"/>
          <w14:ligatures w14:val="standardContextual"/>
        </w:rPr>
      </w:pPr>
      <w:r>
        <w:t>12.30. Table HL7QueryInput</w:t>
      </w:r>
      <w:r>
        <w:tab/>
      </w:r>
      <w:r>
        <w:fldChar w:fldCharType="begin"/>
      </w:r>
      <w:r>
        <w:instrText xml:space="preserve"> PAGEREF _Toc147402701 \h </w:instrText>
      </w:r>
      <w:r>
        <w:fldChar w:fldCharType="separate"/>
      </w:r>
      <w:r>
        <w:t>60</w:t>
      </w:r>
      <w:r>
        <w:fldChar w:fldCharType="end"/>
      </w:r>
    </w:p>
    <w:p w14:paraId="53351C67" w14:textId="73DFAA59" w:rsidR="005C1078" w:rsidRPr="00386A45" w:rsidRDefault="005C1078">
      <w:pPr>
        <w:pStyle w:val="Verzeichnis2"/>
        <w:rPr>
          <w:rFonts w:eastAsiaTheme="minorEastAsia" w:cstheme="minorBidi"/>
          <w:kern w:val="2"/>
          <w:szCs w:val="22"/>
          <w14:ligatures w14:val="standardContextual"/>
        </w:rPr>
      </w:pPr>
      <w:r>
        <w:t>12.31. Table HL7Chapters</w:t>
      </w:r>
      <w:r>
        <w:tab/>
      </w:r>
      <w:r>
        <w:fldChar w:fldCharType="begin"/>
      </w:r>
      <w:r>
        <w:instrText xml:space="preserve"> PAGEREF _Toc147402702 \h </w:instrText>
      </w:r>
      <w:r>
        <w:fldChar w:fldCharType="separate"/>
      </w:r>
      <w:r>
        <w:t>60</w:t>
      </w:r>
      <w:r>
        <w:fldChar w:fldCharType="end"/>
      </w:r>
    </w:p>
    <w:p w14:paraId="378F71F6" w14:textId="0C765AB5" w:rsidR="005C1078" w:rsidRPr="00386A45" w:rsidRDefault="005C1078">
      <w:pPr>
        <w:pStyle w:val="Verzeichnis2"/>
        <w:rPr>
          <w:rFonts w:eastAsiaTheme="minorEastAsia" w:cstheme="minorBidi"/>
          <w:kern w:val="2"/>
          <w:szCs w:val="22"/>
          <w14:ligatures w14:val="standardContextual"/>
        </w:rPr>
      </w:pPr>
      <w:r>
        <w:t>12.32. Table HL7Mapping-Table Dataelements</w:t>
      </w:r>
      <w:r>
        <w:tab/>
      </w:r>
      <w:r>
        <w:fldChar w:fldCharType="begin"/>
      </w:r>
      <w:r>
        <w:instrText xml:space="preserve"> PAGEREF _Toc147402703 \h </w:instrText>
      </w:r>
      <w:r>
        <w:fldChar w:fldCharType="separate"/>
      </w:r>
      <w:r>
        <w:t>61</w:t>
      </w:r>
      <w:r>
        <w:fldChar w:fldCharType="end"/>
      </w:r>
    </w:p>
    <w:p w14:paraId="1513BC57" w14:textId="223B5C7A" w:rsidR="005C1078" w:rsidRPr="00386A45" w:rsidRDefault="005C1078">
      <w:pPr>
        <w:pStyle w:val="Verzeichnis2"/>
        <w:rPr>
          <w:rFonts w:eastAsiaTheme="minorEastAsia" w:cstheme="minorBidi"/>
          <w:kern w:val="2"/>
          <w:szCs w:val="22"/>
          <w14:ligatures w14:val="standardContextual"/>
        </w:rPr>
      </w:pPr>
      <w:r>
        <w:t>12.33. Table DBChanges</w:t>
      </w:r>
      <w:r>
        <w:tab/>
      </w:r>
      <w:r>
        <w:fldChar w:fldCharType="begin"/>
      </w:r>
      <w:r>
        <w:instrText xml:space="preserve"> PAGEREF _Toc147402704 \h </w:instrText>
      </w:r>
      <w:r>
        <w:fldChar w:fldCharType="separate"/>
      </w:r>
      <w:r>
        <w:t>61</w:t>
      </w:r>
      <w:r>
        <w:fldChar w:fldCharType="end"/>
      </w:r>
    </w:p>
    <w:p w14:paraId="312D2482" w14:textId="41055569" w:rsidR="005C1078" w:rsidRPr="00386A45" w:rsidRDefault="005C1078">
      <w:pPr>
        <w:pStyle w:val="Verzeichnis2"/>
        <w:rPr>
          <w:rFonts w:eastAsiaTheme="minorEastAsia" w:cstheme="minorBidi"/>
          <w:kern w:val="2"/>
          <w:szCs w:val="22"/>
          <w14:ligatures w14:val="standardContextual"/>
        </w:rPr>
      </w:pPr>
      <w:r>
        <w:t>12.34. Table DBOpenPoints</w:t>
      </w:r>
      <w:r>
        <w:tab/>
      </w:r>
      <w:r>
        <w:fldChar w:fldCharType="begin"/>
      </w:r>
      <w:r>
        <w:instrText xml:space="preserve"> PAGEREF _Toc147402705 \h </w:instrText>
      </w:r>
      <w:r>
        <w:fldChar w:fldCharType="separate"/>
      </w:r>
      <w:r>
        <w:t>61</w:t>
      </w:r>
      <w:r>
        <w:fldChar w:fldCharType="end"/>
      </w:r>
    </w:p>
    <w:p w14:paraId="2BDE4CF8" w14:textId="60B78279" w:rsidR="005C1078" w:rsidRPr="00386A45" w:rsidRDefault="005C1078">
      <w:pPr>
        <w:pStyle w:val="Verzeichnis2"/>
        <w:rPr>
          <w:rFonts w:eastAsiaTheme="minorEastAsia" w:cstheme="minorBidi"/>
          <w:kern w:val="2"/>
          <w:szCs w:val="22"/>
          <w14:ligatures w14:val="standardContextual"/>
        </w:rPr>
      </w:pPr>
      <w:r>
        <w:t>12.35. Table DBOptions</w:t>
      </w:r>
      <w:r>
        <w:tab/>
      </w:r>
      <w:r>
        <w:fldChar w:fldCharType="begin"/>
      </w:r>
      <w:r>
        <w:instrText xml:space="preserve"> PAGEREF _Toc147402706 \h </w:instrText>
      </w:r>
      <w:r>
        <w:fldChar w:fldCharType="separate"/>
      </w:r>
      <w:r>
        <w:t>61</w:t>
      </w:r>
      <w:r>
        <w:fldChar w:fldCharType="end"/>
      </w:r>
    </w:p>
    <w:p w14:paraId="0A3B9359" w14:textId="4D2E15D3" w:rsidR="005C1078" w:rsidRPr="00386A45" w:rsidRDefault="005C1078">
      <w:pPr>
        <w:pStyle w:val="Verzeichnis2"/>
        <w:rPr>
          <w:rFonts w:eastAsiaTheme="minorEastAsia" w:cstheme="minorBidi"/>
          <w:kern w:val="2"/>
          <w:szCs w:val="22"/>
          <w14:ligatures w14:val="standardContextual"/>
        </w:rPr>
      </w:pPr>
      <w:r>
        <w:t>12.36. Table DBVersion</w:t>
      </w:r>
      <w:r>
        <w:tab/>
      </w:r>
      <w:r>
        <w:fldChar w:fldCharType="begin"/>
      </w:r>
      <w:r>
        <w:instrText xml:space="preserve"> PAGEREF _Toc147402707 \h </w:instrText>
      </w:r>
      <w:r>
        <w:fldChar w:fldCharType="separate"/>
      </w:r>
      <w:r>
        <w:t>61</w:t>
      </w:r>
      <w:r>
        <w:fldChar w:fldCharType="end"/>
      </w:r>
    </w:p>
    <w:p w14:paraId="2A907B39" w14:textId="221ECA25" w:rsidR="005C1078" w:rsidRPr="00386A45" w:rsidRDefault="005C1078">
      <w:pPr>
        <w:pStyle w:val="Verzeichnis2"/>
        <w:rPr>
          <w:rFonts w:eastAsiaTheme="minorEastAsia" w:cstheme="minorBidi"/>
          <w:kern w:val="2"/>
          <w:szCs w:val="22"/>
          <w14:ligatures w14:val="standardContextual"/>
        </w:rPr>
      </w:pPr>
      <w:r>
        <w:t>12.37. Table GeneratedDataIndex</w:t>
      </w:r>
      <w:r>
        <w:tab/>
      </w:r>
      <w:r>
        <w:fldChar w:fldCharType="begin"/>
      </w:r>
      <w:r>
        <w:instrText xml:space="preserve"> PAGEREF _Toc147402708 \h </w:instrText>
      </w:r>
      <w:r>
        <w:fldChar w:fldCharType="separate"/>
      </w:r>
      <w:r>
        <w:t>61</w:t>
      </w:r>
      <w:r>
        <w:fldChar w:fldCharType="end"/>
      </w:r>
    </w:p>
    <w:p w14:paraId="03D414E6" w14:textId="6D6436F1" w:rsidR="005C1078" w:rsidRPr="00386A45" w:rsidRDefault="005C1078">
      <w:pPr>
        <w:pStyle w:val="Verzeichnis2"/>
        <w:rPr>
          <w:rFonts w:eastAsiaTheme="minorEastAsia" w:cstheme="minorBidi"/>
          <w:kern w:val="2"/>
          <w:szCs w:val="22"/>
          <w14:ligatures w14:val="standardContextual"/>
        </w:rPr>
      </w:pPr>
      <w:r>
        <w:t>12.38. Table GeneratedDataDifferences</w:t>
      </w:r>
      <w:r>
        <w:tab/>
      </w:r>
      <w:r>
        <w:fldChar w:fldCharType="begin"/>
      </w:r>
      <w:r>
        <w:instrText xml:space="preserve"> PAGEREF _Toc147402709 \h </w:instrText>
      </w:r>
      <w:r>
        <w:fldChar w:fldCharType="separate"/>
      </w:r>
      <w:r>
        <w:t>61</w:t>
      </w:r>
      <w:r>
        <w:fldChar w:fldCharType="end"/>
      </w:r>
    </w:p>
    <w:p w14:paraId="7A327133" w14:textId="0996FBF4" w:rsidR="005C1078" w:rsidRPr="00386A45" w:rsidRDefault="005C1078">
      <w:pPr>
        <w:pStyle w:val="Verzeichnis1"/>
        <w:rPr>
          <w:rFonts w:eastAsiaTheme="minorEastAsia" w:cstheme="minorBidi"/>
          <w:kern w:val="2"/>
          <w:sz w:val="22"/>
          <w:szCs w:val="22"/>
          <w14:ligatures w14:val="standardContextual"/>
        </w:rPr>
      </w:pPr>
      <w:r>
        <w:t>13. Appendix B: Additional Files</w:t>
      </w:r>
      <w:r>
        <w:tab/>
      </w:r>
      <w:r>
        <w:fldChar w:fldCharType="begin"/>
      </w:r>
      <w:r>
        <w:instrText xml:space="preserve"> PAGEREF _Toc147402710 \h </w:instrText>
      </w:r>
      <w:r>
        <w:fldChar w:fldCharType="separate"/>
      </w:r>
      <w:r>
        <w:t>62</w:t>
      </w:r>
      <w:r>
        <w:fldChar w:fldCharType="end"/>
      </w:r>
    </w:p>
    <w:p w14:paraId="7C2DB3D3" w14:textId="13893AA1" w:rsidR="005C1078" w:rsidRPr="00386A45" w:rsidRDefault="005C1078">
      <w:pPr>
        <w:pStyle w:val="Verzeichnis2"/>
        <w:rPr>
          <w:rFonts w:eastAsiaTheme="minorEastAsia" w:cstheme="minorBidi"/>
          <w:kern w:val="2"/>
          <w:szCs w:val="22"/>
          <w14:ligatures w14:val="standardContextual"/>
        </w:rPr>
      </w:pPr>
      <w:r>
        <w:t>13.1. Directory Structure</w:t>
      </w:r>
      <w:r>
        <w:tab/>
      </w:r>
      <w:r>
        <w:fldChar w:fldCharType="begin"/>
      </w:r>
      <w:r>
        <w:instrText xml:space="preserve"> PAGEREF _Toc147402711 \h </w:instrText>
      </w:r>
      <w:r>
        <w:fldChar w:fldCharType="separate"/>
      </w:r>
      <w:r>
        <w:t>62</w:t>
      </w:r>
      <w:r>
        <w:fldChar w:fldCharType="end"/>
      </w:r>
    </w:p>
    <w:p w14:paraId="0058A110" w14:textId="63035438" w:rsidR="005C1078" w:rsidRPr="00386A45" w:rsidRDefault="005C1078">
      <w:pPr>
        <w:pStyle w:val="Verzeichnis2"/>
        <w:rPr>
          <w:rFonts w:eastAsiaTheme="minorEastAsia" w:cstheme="minorBidi"/>
          <w:kern w:val="2"/>
          <w:szCs w:val="22"/>
          <w14:ligatures w14:val="standardContextual"/>
        </w:rPr>
      </w:pPr>
      <w:r>
        <w:t>13.2. Files for HTML-Generation</w:t>
      </w:r>
      <w:r>
        <w:tab/>
      </w:r>
      <w:r>
        <w:fldChar w:fldCharType="begin"/>
      </w:r>
      <w:r>
        <w:instrText xml:space="preserve"> PAGEREF _Toc147402712 \h </w:instrText>
      </w:r>
      <w:r>
        <w:fldChar w:fldCharType="separate"/>
      </w:r>
      <w:r>
        <w:t>62</w:t>
      </w:r>
      <w:r>
        <w:fldChar w:fldCharType="end"/>
      </w:r>
    </w:p>
    <w:p w14:paraId="63279C95" w14:textId="3B43174D" w:rsidR="005C1078" w:rsidRPr="00386A45" w:rsidRDefault="005C1078">
      <w:pPr>
        <w:pStyle w:val="Verzeichnis2"/>
        <w:rPr>
          <w:rFonts w:eastAsiaTheme="minorEastAsia" w:cstheme="minorBidi"/>
          <w:kern w:val="2"/>
          <w:szCs w:val="22"/>
          <w14:ligatures w14:val="standardContextual"/>
        </w:rPr>
      </w:pPr>
      <w:r>
        <w:t>13.3. Files for the HTML version of the standard</w:t>
      </w:r>
      <w:r>
        <w:tab/>
      </w:r>
      <w:r>
        <w:fldChar w:fldCharType="begin"/>
      </w:r>
      <w:r>
        <w:instrText xml:space="preserve"> PAGEREF _Toc147402713 \h </w:instrText>
      </w:r>
      <w:r>
        <w:fldChar w:fldCharType="separate"/>
      </w:r>
      <w:r>
        <w:t>63</w:t>
      </w:r>
      <w:r>
        <w:fldChar w:fldCharType="end"/>
      </w:r>
    </w:p>
    <w:p w14:paraId="32307B18" w14:textId="01AEDBB2" w:rsidR="00C50AB1" w:rsidRDefault="00C50AB1">
      <w:r>
        <w:fldChar w:fldCharType="end"/>
      </w:r>
    </w:p>
    <w:p w14:paraId="08EF235C" w14:textId="77777777" w:rsidR="00C50AB1" w:rsidRDefault="00C50AB1">
      <w:pPr>
        <w:pStyle w:val="berschrift1"/>
      </w:pPr>
      <w:r>
        <w:lastRenderedPageBreak/>
        <w:fldChar w:fldCharType="begin"/>
      </w:r>
      <w:r>
        <w:instrText xml:space="preserve"> AUTONUMLGL </w:instrText>
      </w:r>
      <w:bookmarkStart w:id="2" w:name="_Toc147402578"/>
      <w:r>
        <w:fldChar w:fldCharType="end"/>
      </w:r>
      <w:r>
        <w:t xml:space="preserve"> Introduction</w:t>
      </w:r>
      <w:bookmarkEnd w:id="2"/>
    </w:p>
    <w:p w14:paraId="592C3984" w14:textId="77777777" w:rsidR="00C50AB1" w:rsidRDefault="00C50AB1">
      <w:r>
        <w:t>The German HL7 user group has edited a German adaptation of the version 2.1, 2.2 and 2.3 of the HL7 standard. The careful analysis of the standard during the translation process and the attempt to map the standard into a comprehensive database has displayed some problems which should be taken into consideration in future developments.</w:t>
      </w:r>
    </w:p>
    <w:p w14:paraId="10A76688" w14:textId="77777777" w:rsidR="00C50AB1" w:rsidRDefault="00C50AB1"/>
    <w:p w14:paraId="01152043" w14:textId="77777777" w:rsidR="00C50AB1" w:rsidRDefault="00C50AB1">
      <w:r>
        <w:t>The general paradigm of HL7 is the exchange of messages which consist of sequences of mandatory or optional segments, fields, components and sub</w:t>
      </w:r>
      <w:r>
        <w:softHyphen/>
        <w:t>components. Fields represent the semantic content of the message. In the standard the meaning of these segments and the content of fields are explicitly described.</w:t>
      </w:r>
    </w:p>
    <w:p w14:paraId="22836E4D" w14:textId="77777777" w:rsidR="00C50AB1" w:rsidRDefault="00C50AB1"/>
    <w:p w14:paraId="272B5026" w14:textId="77777777" w:rsidR="00C50AB1" w:rsidRDefault="00C50AB1">
      <w:r>
        <w:t>Messages are initiated by trigger events, i.e. real world event which require the transmission of a specific data set.</w:t>
      </w:r>
    </w:p>
    <w:p w14:paraId="43AE8E6B" w14:textId="77777777" w:rsidR="00C50AB1" w:rsidRDefault="00C50AB1"/>
    <w:p w14:paraId="1A9A8171" w14:textId="77777777" w:rsidR="00C50AB1" w:rsidRDefault="00C50AB1">
      <w:r>
        <w:t>It became shortly aware that the chapters of the standard has been developed by different groups and that there have been no distinct rules or guidelines for the development of various parts of the standard. We started therefore to define a comprehensive database of the HL7 standard to allow consistency checks of items and to support also the application of the standard by the user.</w:t>
      </w:r>
    </w:p>
    <w:p w14:paraId="346490B0" w14:textId="77777777" w:rsidR="00C50AB1" w:rsidRDefault="00C50AB1">
      <w:pPr>
        <w:pStyle w:val="berschrift2"/>
      </w:pPr>
      <w:r>
        <w:fldChar w:fldCharType="begin"/>
      </w:r>
      <w:r>
        <w:instrText xml:space="preserve"> AUTONUMLGL </w:instrText>
      </w:r>
      <w:bookmarkStart w:id="3" w:name="_Toc147402579"/>
      <w:r>
        <w:fldChar w:fldCharType="end"/>
      </w:r>
      <w:r>
        <w:t xml:space="preserve"> Objects used in the HL7 Standard</w:t>
      </w:r>
      <w:bookmarkEnd w:id="3"/>
    </w:p>
    <w:p w14:paraId="110F721A" w14:textId="77777777" w:rsidR="00C50AB1" w:rsidRDefault="00C50AB1">
      <w:r>
        <w:t>The following Objects are used within the standard and are the basis for developing this database:</w:t>
      </w:r>
    </w:p>
    <w:p w14:paraId="189911D6" w14:textId="77777777" w:rsidR="00C50AB1" w:rsidRDefault="00C50AB1"/>
    <w:tbl>
      <w:tblPr>
        <w:tblW w:w="0" w:type="auto"/>
        <w:tblLayout w:type="fixed"/>
        <w:tblCellMar>
          <w:left w:w="70" w:type="dxa"/>
          <w:right w:w="70" w:type="dxa"/>
        </w:tblCellMar>
        <w:tblLook w:val="0000" w:firstRow="0" w:lastRow="0" w:firstColumn="0" w:lastColumn="0" w:noHBand="0" w:noVBand="0"/>
      </w:tblPr>
      <w:tblGrid>
        <w:gridCol w:w="1204"/>
        <w:gridCol w:w="7938"/>
      </w:tblGrid>
      <w:tr w:rsidR="00C50AB1" w14:paraId="5FF40FCC" w14:textId="77777777">
        <w:tc>
          <w:tcPr>
            <w:tcW w:w="1204" w:type="dxa"/>
          </w:tcPr>
          <w:p w14:paraId="434DEFAC" w14:textId="77777777" w:rsidR="00C50AB1" w:rsidRDefault="00C50AB1">
            <w:r>
              <w:t>Event:</w:t>
            </w:r>
          </w:p>
        </w:tc>
        <w:tc>
          <w:tcPr>
            <w:tcW w:w="7938" w:type="dxa"/>
          </w:tcPr>
          <w:p w14:paraId="1FF0646A" w14:textId="77777777" w:rsidR="00C50AB1" w:rsidRDefault="00C50AB1">
            <w:r>
              <w:t>The occurrence of an event triggers the assembling and transmission of a message e.g. the admission of a patient is an event.</w:t>
            </w:r>
          </w:p>
          <w:p w14:paraId="6449028F" w14:textId="77777777" w:rsidR="00C50AB1" w:rsidRDefault="00C50AB1"/>
        </w:tc>
      </w:tr>
      <w:tr w:rsidR="00C50AB1" w14:paraId="08FF5C9E" w14:textId="77777777">
        <w:tc>
          <w:tcPr>
            <w:tcW w:w="1204" w:type="dxa"/>
          </w:tcPr>
          <w:p w14:paraId="310EFBDF" w14:textId="77777777" w:rsidR="00C50AB1" w:rsidRDefault="00C50AB1">
            <w:r>
              <w:t>Message:</w:t>
            </w:r>
          </w:p>
        </w:tc>
        <w:tc>
          <w:tcPr>
            <w:tcW w:w="7938" w:type="dxa"/>
          </w:tcPr>
          <w:p w14:paraId="26E17008" w14:textId="77777777" w:rsidR="00C50AB1" w:rsidRDefault="00C50AB1">
            <w:r>
              <w:t>The message is the smallest object exchange between applications. It consists of a con</w:t>
            </w:r>
            <w:r>
              <w:softHyphen/>
              <w:t>catenation of segments which can be optional or repeatable.</w:t>
            </w:r>
          </w:p>
          <w:p w14:paraId="3193AA77" w14:textId="77777777" w:rsidR="00C50AB1" w:rsidRDefault="00C50AB1"/>
        </w:tc>
      </w:tr>
      <w:tr w:rsidR="00C50AB1" w14:paraId="091830A9" w14:textId="77777777">
        <w:tc>
          <w:tcPr>
            <w:tcW w:w="1204" w:type="dxa"/>
          </w:tcPr>
          <w:p w14:paraId="4790D484" w14:textId="77777777" w:rsidR="00C50AB1" w:rsidRDefault="00C50AB1">
            <w:r>
              <w:t>Segment:</w:t>
            </w:r>
          </w:p>
        </w:tc>
        <w:tc>
          <w:tcPr>
            <w:tcW w:w="7938" w:type="dxa"/>
          </w:tcPr>
          <w:p w14:paraId="1A35B1DC" w14:textId="77777777" w:rsidR="00C50AB1" w:rsidRDefault="00C50AB1">
            <w:r>
              <w:t>A segment is an aggregation of data items logically belonging together. Segments can be used in different messages.</w:t>
            </w:r>
          </w:p>
          <w:p w14:paraId="18F4F999" w14:textId="77777777" w:rsidR="00C50AB1" w:rsidRDefault="00C50AB1"/>
        </w:tc>
      </w:tr>
      <w:tr w:rsidR="00C50AB1" w14:paraId="20490FA7" w14:textId="77777777">
        <w:tc>
          <w:tcPr>
            <w:tcW w:w="1204" w:type="dxa"/>
          </w:tcPr>
          <w:p w14:paraId="000F8137" w14:textId="77777777" w:rsidR="00C50AB1" w:rsidRDefault="00C50AB1">
            <w:r>
              <w:t>Data item:</w:t>
            </w:r>
          </w:p>
        </w:tc>
        <w:tc>
          <w:tcPr>
            <w:tcW w:w="7938" w:type="dxa"/>
          </w:tcPr>
          <w:p w14:paraId="6DDCC8D6" w14:textId="77777777" w:rsidR="00C50AB1" w:rsidRDefault="00C50AB1">
            <w:r>
              <w:t>A character string representing the data to be transmitted.</w:t>
            </w:r>
          </w:p>
          <w:p w14:paraId="4A1199E0" w14:textId="77777777" w:rsidR="00C50AB1" w:rsidRDefault="00C50AB1"/>
        </w:tc>
      </w:tr>
      <w:tr w:rsidR="00C50AB1" w14:paraId="7AD0EA9C" w14:textId="77777777">
        <w:tc>
          <w:tcPr>
            <w:tcW w:w="1204" w:type="dxa"/>
          </w:tcPr>
          <w:p w14:paraId="2DEA3503" w14:textId="77777777" w:rsidR="00C50AB1" w:rsidRDefault="00C50AB1">
            <w:r>
              <w:t>Data type:</w:t>
            </w:r>
          </w:p>
        </w:tc>
        <w:tc>
          <w:tcPr>
            <w:tcW w:w="7938" w:type="dxa"/>
          </w:tcPr>
          <w:p w14:paraId="0D00888A" w14:textId="77777777" w:rsidR="00C50AB1" w:rsidRDefault="00C50AB1">
            <w:r>
              <w:t>The data type defines the format of the data item. Atomic and composite data types can be distinguished. Composite data types consist of different components.</w:t>
            </w:r>
          </w:p>
          <w:p w14:paraId="6882BE71" w14:textId="77777777" w:rsidR="00C50AB1" w:rsidRDefault="00C50AB1"/>
        </w:tc>
      </w:tr>
      <w:tr w:rsidR="00C50AB1" w14:paraId="2B02395E" w14:textId="77777777">
        <w:tc>
          <w:tcPr>
            <w:tcW w:w="1204" w:type="dxa"/>
          </w:tcPr>
          <w:p w14:paraId="3BC562A6" w14:textId="77777777" w:rsidR="00C50AB1" w:rsidRDefault="00C50AB1">
            <w:r>
              <w:t>Component:</w:t>
            </w:r>
          </w:p>
        </w:tc>
        <w:tc>
          <w:tcPr>
            <w:tcW w:w="7938" w:type="dxa"/>
          </w:tcPr>
          <w:p w14:paraId="1E665D70" w14:textId="77777777" w:rsidR="00C50AB1" w:rsidRDefault="00C50AB1">
            <w:r>
              <w:t>A component is part of a data item.</w:t>
            </w:r>
          </w:p>
          <w:p w14:paraId="581B5113" w14:textId="77777777" w:rsidR="00C50AB1" w:rsidRDefault="00C50AB1"/>
        </w:tc>
      </w:tr>
      <w:tr w:rsidR="00C50AB1" w14:paraId="476441E8" w14:textId="77777777">
        <w:tc>
          <w:tcPr>
            <w:tcW w:w="1204" w:type="dxa"/>
          </w:tcPr>
          <w:p w14:paraId="0F5FA178" w14:textId="77777777" w:rsidR="00C50AB1" w:rsidRDefault="00C50AB1">
            <w:r>
              <w:t>Sub</w:t>
            </w:r>
            <w:r>
              <w:softHyphen/>
              <w:t>component:</w:t>
            </w:r>
          </w:p>
          <w:p w14:paraId="62C235A9" w14:textId="77777777" w:rsidR="00C50AB1" w:rsidRDefault="00C50AB1"/>
        </w:tc>
        <w:tc>
          <w:tcPr>
            <w:tcW w:w="7938" w:type="dxa"/>
          </w:tcPr>
          <w:p w14:paraId="4F916FA8" w14:textId="77777777" w:rsidR="00C50AB1" w:rsidRDefault="00C50AB1">
            <w:r>
              <w:t>Components can consist of subcomponents.</w:t>
            </w:r>
          </w:p>
          <w:p w14:paraId="19756304" w14:textId="77777777" w:rsidR="00C50AB1" w:rsidRDefault="00C50AB1"/>
        </w:tc>
      </w:tr>
      <w:tr w:rsidR="00C50AB1" w14:paraId="5C5209EC" w14:textId="77777777">
        <w:tc>
          <w:tcPr>
            <w:tcW w:w="1204" w:type="dxa"/>
          </w:tcPr>
          <w:p w14:paraId="6C41369F" w14:textId="77777777" w:rsidR="00C50AB1" w:rsidRDefault="00C50AB1">
            <w:r>
              <w:t>Table:</w:t>
            </w:r>
          </w:p>
        </w:tc>
        <w:tc>
          <w:tcPr>
            <w:tcW w:w="7938" w:type="dxa"/>
          </w:tcPr>
          <w:p w14:paraId="1CD96DB2" w14:textId="77777777" w:rsidR="00C50AB1" w:rsidRDefault="00C50AB1">
            <w:r>
              <w:t>Some data items or components require the use of special values which are defined by standard or user defined tables.</w:t>
            </w:r>
          </w:p>
        </w:tc>
      </w:tr>
    </w:tbl>
    <w:p w14:paraId="52538EC8" w14:textId="77777777" w:rsidR="00C50AB1" w:rsidRDefault="00C50AB1"/>
    <w:p w14:paraId="6A9965A5" w14:textId="77777777" w:rsidR="00C50AB1" w:rsidRDefault="00C50AB1">
      <w:r>
        <w:br w:type="page"/>
      </w:r>
    </w:p>
    <w:p w14:paraId="19DD66BA" w14:textId="77777777" w:rsidR="00C50AB1" w:rsidRDefault="00C50AB1">
      <w:pPr>
        <w:pStyle w:val="berschrift2"/>
      </w:pPr>
      <w:r>
        <w:lastRenderedPageBreak/>
        <w:fldChar w:fldCharType="begin"/>
      </w:r>
      <w:r>
        <w:instrText xml:space="preserve"> AUTONUMLGL </w:instrText>
      </w:r>
      <w:bookmarkStart w:id="4" w:name="_Toc147402580"/>
      <w:r>
        <w:fldChar w:fldCharType="end"/>
      </w:r>
      <w:r>
        <w:t xml:space="preserve"> Structure of a Message</w:t>
      </w:r>
      <w:bookmarkEnd w:id="4"/>
    </w:p>
    <w:p w14:paraId="5DBAA3BE" w14:textId="77777777" w:rsidR="00C50AB1" w:rsidRDefault="00C50AB1">
      <w:r>
        <w:t>The objects used for defining the standard are arranged into a hierarchy:</w:t>
      </w:r>
    </w:p>
    <w:p w14:paraId="5C289660" w14:textId="77777777" w:rsidR="00C50AB1" w:rsidRDefault="00C50AB1"/>
    <w:bookmarkStart w:id="5" w:name="_969390798"/>
    <w:bookmarkEnd w:id="5"/>
    <w:bookmarkStart w:id="6" w:name="_MON_1686475828"/>
    <w:bookmarkEnd w:id="6"/>
    <w:p w14:paraId="1C1DBF5D" w14:textId="6593AAF2" w:rsidR="00C50AB1" w:rsidRDefault="00D52E2C">
      <w:pPr>
        <w:jc w:val="center"/>
      </w:pPr>
      <w:r>
        <w:object w:dxaOrig="8160" w:dyaOrig="6345" w14:anchorId="2A0A9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8pt;height:199.8pt" o:ole="">
            <v:imagedata r:id="rId9" o:title=""/>
          </v:shape>
          <o:OLEObject Type="Embed" ProgID="Word.Picture.8" ShapeID="_x0000_i1025" DrawAspect="Content" ObjectID="_1758361369" r:id="rId10"/>
        </w:object>
      </w:r>
    </w:p>
    <w:p w14:paraId="3C430822" w14:textId="77777777" w:rsidR="00C50AB1" w:rsidRDefault="00C50AB1"/>
    <w:p w14:paraId="729BE6C7" w14:textId="77777777" w:rsidR="00C50AB1" w:rsidRDefault="00C50AB1">
      <w:pPr>
        <w:pStyle w:val="berschrift1"/>
      </w:pPr>
      <w:r>
        <w:lastRenderedPageBreak/>
        <w:fldChar w:fldCharType="begin"/>
      </w:r>
      <w:r>
        <w:instrText xml:space="preserve"> AUTONUMLGL </w:instrText>
      </w:r>
      <w:bookmarkStart w:id="7" w:name="_Toc147402581"/>
      <w:r>
        <w:fldChar w:fldCharType="end"/>
      </w:r>
      <w:r>
        <w:t xml:space="preserve"> Contents</w:t>
      </w:r>
      <w:bookmarkEnd w:id="7"/>
    </w:p>
    <w:p w14:paraId="61F145BF" w14:textId="77777777" w:rsidR="00C50AB1" w:rsidRDefault="00C50AB1"/>
    <w:p w14:paraId="000D8822" w14:textId="77777777" w:rsidR="00C50AB1" w:rsidRDefault="00C50AB1">
      <w:pPr>
        <w:pStyle w:val="berschrift2"/>
      </w:pPr>
      <w:r>
        <w:fldChar w:fldCharType="begin"/>
      </w:r>
      <w:r>
        <w:instrText xml:space="preserve"> AUTONUMLGL </w:instrText>
      </w:r>
      <w:bookmarkStart w:id="8" w:name="_Toc147402582"/>
      <w:r>
        <w:fldChar w:fldCharType="end"/>
      </w:r>
      <w:r>
        <w:t xml:space="preserve"> Entity-Relationship-Model of this database</w:t>
      </w:r>
      <w:bookmarkEnd w:id="8"/>
    </w:p>
    <w:p w14:paraId="222C285E" w14:textId="77777777" w:rsidR="00C50AB1" w:rsidRDefault="00C50AB1">
      <w:r>
        <w:t>Developing an analytic object model for the definition of a comprehensive HL7 Database we became aware that two problems are not handled satisfactory in the standard:</w:t>
      </w:r>
    </w:p>
    <w:p w14:paraId="1315517B" w14:textId="77777777" w:rsidR="00C50AB1" w:rsidRDefault="00C50AB1">
      <w:pPr>
        <w:numPr>
          <w:ilvl w:val="0"/>
          <w:numId w:val="1"/>
        </w:numPr>
      </w:pPr>
      <w:r>
        <w:t>the relationship between message types, event types and the structure of a message</w:t>
      </w:r>
    </w:p>
    <w:p w14:paraId="33E386B2" w14:textId="77777777" w:rsidR="00C50AB1" w:rsidRDefault="00C50AB1">
      <w:pPr>
        <w:numPr>
          <w:ilvl w:val="0"/>
          <w:numId w:val="1"/>
        </w:numPr>
      </w:pPr>
      <w:r>
        <w:t>the relationship between data items, data types, com</w:t>
      </w:r>
      <w:r>
        <w:softHyphen/>
        <w:t>ponents and tables</w:t>
      </w:r>
    </w:p>
    <w:p w14:paraId="3AB3182E" w14:textId="77777777" w:rsidR="00C50AB1" w:rsidRDefault="00C50AB1"/>
    <w:p w14:paraId="03B37B6D" w14:textId="77777777" w:rsidR="00C50AB1" w:rsidRDefault="00C50AB1">
      <w:r>
        <w:t>The following analytic object model has been established from the HL7 standard version 2.2, but is also valid for subsequent versions.</w:t>
      </w:r>
    </w:p>
    <w:p w14:paraId="1792A87E" w14:textId="77777777" w:rsidR="00C50AB1" w:rsidRDefault="00C50AB1">
      <w:r>
        <w:t>The notation of Peter Coad is used for describing the relations.</w:t>
      </w:r>
    </w:p>
    <w:p w14:paraId="70569D79" w14:textId="77777777" w:rsidR="00C50AB1" w:rsidRDefault="00C50AB1"/>
    <w:p w14:paraId="45E41189" w14:textId="77777777" w:rsidR="00C50AB1" w:rsidRDefault="00C50AB1"/>
    <w:bookmarkStart w:id="9" w:name="_969390463"/>
    <w:bookmarkEnd w:id="9"/>
    <w:p w14:paraId="598181DF" w14:textId="77777777" w:rsidR="00C50AB1" w:rsidRDefault="00C50AB1">
      <w:pPr>
        <w:jc w:val="center"/>
      </w:pPr>
      <w:r>
        <w:object w:dxaOrig="9524" w:dyaOrig="14280" w14:anchorId="742E62F3">
          <v:shape id="_x0000_i1026" type="#_x0000_t75" style="width:317.4pt;height:430.8pt" o:ole="" fillcolor="window">
            <v:imagedata r:id="rId11" o:title=""/>
          </v:shape>
          <o:OLEObject Type="Embed" ProgID="Word.Picture.8" ShapeID="_x0000_i1026" DrawAspect="Content" ObjectID="_1758361370" r:id="rId12"/>
        </w:object>
      </w:r>
    </w:p>
    <w:p w14:paraId="58601E54" w14:textId="77777777" w:rsidR="00C50AB1" w:rsidRDefault="00C50AB1"/>
    <w:p w14:paraId="7A785FF1" w14:textId="77777777" w:rsidR="00C50AB1" w:rsidRDefault="00C50AB1">
      <w:r>
        <w:lastRenderedPageBreak/>
        <w:t>Within this database every message is defined in correspondence with its event, though there are a lot of events with identical messages. That is why we introduced a message structure identifier, which is made known to the public with version 2.3.1.</w:t>
      </w:r>
    </w:p>
    <w:p w14:paraId="7705A22C" w14:textId="77777777" w:rsidR="00C50AB1" w:rsidRDefault="00C50AB1">
      <w:r>
        <w:t>In some cases – especially for the event O01 and O02 – different messages have to be defined. Here we use the relationship from event to message structure identifier to message.</w:t>
      </w:r>
    </w:p>
    <w:p w14:paraId="2E2B7B7B" w14:textId="77777777" w:rsidR="00C50AB1" w:rsidRDefault="00C50AB1"/>
    <w:p w14:paraId="552CDD26" w14:textId="77777777" w:rsidR="00C50AB1" w:rsidRDefault="00C50AB1">
      <w:r>
        <w:t>Tables are generally related to data items. But in multiple component fields attribute tables are really related to components. For that purpose we have to introduce a logical data type.</w:t>
      </w:r>
    </w:p>
    <w:p w14:paraId="352CCEE0" w14:textId="77777777" w:rsidR="00C50AB1" w:rsidRDefault="00C50AB1">
      <w:pPr>
        <w:pStyle w:val="berschrift2"/>
      </w:pPr>
      <w:r>
        <w:fldChar w:fldCharType="begin"/>
      </w:r>
      <w:r>
        <w:instrText xml:space="preserve"> AUTONUMLGL </w:instrText>
      </w:r>
      <w:bookmarkStart w:id="10" w:name="_Toc147402583"/>
      <w:r>
        <w:fldChar w:fldCharType="end"/>
      </w:r>
      <w:r>
        <w:t xml:space="preserve"> Logical Data Type (data_structure)</w:t>
      </w:r>
      <w:bookmarkEnd w:id="10"/>
    </w:p>
    <w:p w14:paraId="13093993" w14:textId="77777777" w:rsidR="00C50AB1" w:rsidRDefault="00C50AB1">
      <w:r>
        <w:t>The logical data type has been introduced to allocate tables to components in multiple component fields.</w:t>
      </w:r>
    </w:p>
    <w:p w14:paraId="63F279D7" w14:textId="77777777" w:rsidR="00C50AB1" w:rsidRDefault="00C50AB1"/>
    <w:p w14:paraId="68392B35" w14:textId="77777777" w:rsidR="00C50AB1" w:rsidRDefault="00C50AB1"/>
    <w:bookmarkStart w:id="11" w:name="_MON_1037632694"/>
    <w:bookmarkStart w:id="12" w:name="_MON_1037632575"/>
    <w:bookmarkEnd w:id="11"/>
    <w:bookmarkEnd w:id="12"/>
    <w:bookmarkStart w:id="13" w:name="_MON_1037632689"/>
    <w:bookmarkEnd w:id="13"/>
    <w:p w14:paraId="743B84FD" w14:textId="77777777" w:rsidR="00C50AB1" w:rsidRDefault="00C50AB1">
      <w:pPr>
        <w:jc w:val="center"/>
      </w:pPr>
      <w:r>
        <w:object w:dxaOrig="9105" w:dyaOrig="7531" w14:anchorId="3296F57F">
          <v:shape id="_x0000_i1027" type="#_x0000_t75" style="width:294pt;height:192pt" o:ole="" fillcolor="window">
            <v:imagedata r:id="rId13" o:title=""/>
          </v:shape>
          <o:OLEObject Type="Embed" ProgID="Word.Picture.8" ShapeID="_x0000_i1027" DrawAspect="Content" ObjectID="_1758361371" r:id="rId14"/>
        </w:object>
      </w:r>
    </w:p>
    <w:p w14:paraId="2A69DDF7" w14:textId="77777777" w:rsidR="00C50AB1" w:rsidRDefault="00C50AB1">
      <w:pPr>
        <w:jc w:val="center"/>
      </w:pPr>
    </w:p>
    <w:p w14:paraId="3A75108B" w14:textId="77777777" w:rsidR="00C50AB1" w:rsidRDefault="00C50AB1"/>
    <w:p w14:paraId="380866BC" w14:textId="77777777" w:rsidR="00C50AB1" w:rsidRDefault="00C50AB1">
      <w:r>
        <w:t xml:space="preserve">The dotted lines from data items to logical data types and simple data types represent the relations we really have to define within the database. Though MS-Access doesn´t allow for adding such conditional relations we have to reduce it to two direct relations (dashed lines). As a result we have to relate tables either to data items directly </w:t>
      </w:r>
      <w:r>
        <w:noBreakHyphen/>
        <w:t xml:space="preserve"> in case we have no components </w:t>
      </w:r>
      <w:r>
        <w:noBreakHyphen/>
        <w:t xml:space="preserve"> or to components.</w:t>
      </w:r>
    </w:p>
    <w:p w14:paraId="355A03A7" w14:textId="77777777" w:rsidR="00C50AB1" w:rsidRDefault="00C50AB1">
      <w:pPr>
        <w:pStyle w:val="berschrift2"/>
      </w:pPr>
      <w:r>
        <w:fldChar w:fldCharType="begin"/>
      </w:r>
      <w:r>
        <w:instrText xml:space="preserve"> AUTONUMLGL </w:instrText>
      </w:r>
      <w:bookmarkStart w:id="14" w:name="_Toc147402584"/>
      <w:r>
        <w:fldChar w:fldCharType="end"/>
      </w:r>
      <w:r>
        <w:t xml:space="preserve"> What does this database contain?</w:t>
      </w:r>
      <w:bookmarkEnd w:id="14"/>
    </w:p>
    <w:p w14:paraId="594AF0D6" w14:textId="729DA115" w:rsidR="00C50AB1" w:rsidRDefault="00C50AB1">
      <w:r>
        <w:t>This database contains four different HL7 versions but to different extinct. This table describes it a little bit more in detail:</w:t>
      </w:r>
    </w:p>
    <w:p w14:paraId="4F0F8D46" w14:textId="768F3348" w:rsidR="00D52E2C" w:rsidRDefault="00D52E2C"/>
    <w:p w14:paraId="773B3DD3" w14:textId="77777777" w:rsidR="00D52E2C" w:rsidRDefault="00D52E2C">
      <w:pPr>
        <w:sectPr w:rsidR="00D52E2C" w:rsidSect="00D52E2C">
          <w:headerReference w:type="default" r:id="rId15"/>
          <w:footerReference w:type="default" r:id="rId16"/>
          <w:pgSz w:w="11907" w:h="16840" w:code="9"/>
          <w:pgMar w:top="1644" w:right="1418" w:bottom="1644" w:left="1418" w:header="851" w:footer="1134" w:gutter="0"/>
          <w:cols w:space="720"/>
          <w:titlePg/>
          <w:docGrid w:linePitch="299"/>
        </w:sectPr>
      </w:pPr>
    </w:p>
    <w:p w14:paraId="07C7AD5B" w14:textId="12523801" w:rsidR="00D52E2C" w:rsidRDefault="00D52E2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834"/>
        <w:gridCol w:w="661"/>
        <w:gridCol w:w="662"/>
        <w:gridCol w:w="661"/>
        <w:gridCol w:w="661"/>
        <w:gridCol w:w="683"/>
        <w:gridCol w:w="683"/>
        <w:gridCol w:w="683"/>
        <w:gridCol w:w="683"/>
        <w:gridCol w:w="683"/>
        <w:gridCol w:w="683"/>
        <w:gridCol w:w="683"/>
        <w:gridCol w:w="683"/>
        <w:gridCol w:w="683"/>
        <w:gridCol w:w="683"/>
      </w:tblGrid>
      <w:tr w:rsidR="00D52E2C" w14:paraId="308411C7" w14:textId="1CB73613" w:rsidTr="005F53C9">
        <w:tc>
          <w:tcPr>
            <w:tcW w:w="3834" w:type="dxa"/>
            <w:shd w:val="pct20" w:color="auto" w:fill="auto"/>
          </w:tcPr>
          <w:p w14:paraId="27EF0BAD" w14:textId="77777777" w:rsidR="00D52E2C" w:rsidRDefault="00D52E2C"/>
        </w:tc>
        <w:tc>
          <w:tcPr>
            <w:tcW w:w="661" w:type="dxa"/>
            <w:shd w:val="pct20" w:color="auto" w:fill="auto"/>
          </w:tcPr>
          <w:p w14:paraId="189FBF19" w14:textId="77777777" w:rsidR="00D52E2C" w:rsidRDefault="00D52E2C">
            <w:pPr>
              <w:jc w:val="center"/>
            </w:pPr>
            <w:r>
              <w:t>2.1</w:t>
            </w:r>
          </w:p>
        </w:tc>
        <w:tc>
          <w:tcPr>
            <w:tcW w:w="662" w:type="dxa"/>
            <w:shd w:val="pct20" w:color="auto" w:fill="auto"/>
          </w:tcPr>
          <w:p w14:paraId="4372CDFD" w14:textId="77777777" w:rsidR="00D52E2C" w:rsidRDefault="00D52E2C">
            <w:pPr>
              <w:jc w:val="center"/>
            </w:pPr>
            <w:r>
              <w:t>2.2</w:t>
            </w:r>
          </w:p>
        </w:tc>
        <w:tc>
          <w:tcPr>
            <w:tcW w:w="661" w:type="dxa"/>
            <w:shd w:val="pct20" w:color="auto" w:fill="auto"/>
          </w:tcPr>
          <w:p w14:paraId="26554DAF" w14:textId="77777777" w:rsidR="00D52E2C" w:rsidRDefault="00D52E2C">
            <w:pPr>
              <w:jc w:val="center"/>
            </w:pPr>
            <w:r>
              <w:t>2.3</w:t>
            </w:r>
          </w:p>
        </w:tc>
        <w:tc>
          <w:tcPr>
            <w:tcW w:w="661" w:type="dxa"/>
            <w:shd w:val="pct20" w:color="auto" w:fill="auto"/>
          </w:tcPr>
          <w:p w14:paraId="31920632" w14:textId="77777777" w:rsidR="00D52E2C" w:rsidRDefault="00D52E2C">
            <w:pPr>
              <w:jc w:val="center"/>
            </w:pPr>
            <w:r>
              <w:t>2.3.1</w:t>
            </w:r>
          </w:p>
        </w:tc>
        <w:tc>
          <w:tcPr>
            <w:tcW w:w="683" w:type="dxa"/>
            <w:shd w:val="pct20" w:color="auto" w:fill="auto"/>
          </w:tcPr>
          <w:p w14:paraId="4A047AEA" w14:textId="77777777" w:rsidR="00D52E2C" w:rsidRDefault="00D52E2C">
            <w:pPr>
              <w:jc w:val="center"/>
            </w:pPr>
            <w:r>
              <w:t>2.4</w:t>
            </w:r>
          </w:p>
        </w:tc>
        <w:tc>
          <w:tcPr>
            <w:tcW w:w="683" w:type="dxa"/>
            <w:shd w:val="pct20" w:color="auto" w:fill="auto"/>
          </w:tcPr>
          <w:p w14:paraId="28EC392D" w14:textId="77777777" w:rsidR="00D52E2C" w:rsidRDefault="00D52E2C">
            <w:pPr>
              <w:jc w:val="center"/>
            </w:pPr>
            <w:r>
              <w:t>2.5</w:t>
            </w:r>
          </w:p>
        </w:tc>
        <w:tc>
          <w:tcPr>
            <w:tcW w:w="683" w:type="dxa"/>
            <w:shd w:val="pct20" w:color="auto" w:fill="auto"/>
          </w:tcPr>
          <w:p w14:paraId="095A48D8" w14:textId="77777777" w:rsidR="00D52E2C" w:rsidRDefault="00D52E2C">
            <w:pPr>
              <w:jc w:val="center"/>
            </w:pPr>
            <w:r>
              <w:t>2.5.1</w:t>
            </w:r>
          </w:p>
        </w:tc>
        <w:tc>
          <w:tcPr>
            <w:tcW w:w="683" w:type="dxa"/>
            <w:shd w:val="pct20" w:color="auto" w:fill="auto"/>
          </w:tcPr>
          <w:p w14:paraId="67A9439C" w14:textId="77777777" w:rsidR="00D52E2C" w:rsidRDefault="00D52E2C">
            <w:pPr>
              <w:jc w:val="center"/>
            </w:pPr>
            <w:r>
              <w:t>2.6</w:t>
            </w:r>
          </w:p>
        </w:tc>
        <w:tc>
          <w:tcPr>
            <w:tcW w:w="683" w:type="dxa"/>
            <w:shd w:val="pct20" w:color="auto" w:fill="auto"/>
          </w:tcPr>
          <w:p w14:paraId="639399E7" w14:textId="77777777" w:rsidR="00D52E2C" w:rsidRDefault="00D52E2C">
            <w:pPr>
              <w:jc w:val="center"/>
            </w:pPr>
            <w:r>
              <w:t>2.7</w:t>
            </w:r>
          </w:p>
        </w:tc>
        <w:tc>
          <w:tcPr>
            <w:tcW w:w="683" w:type="dxa"/>
            <w:shd w:val="pct20" w:color="auto" w:fill="auto"/>
          </w:tcPr>
          <w:p w14:paraId="25B7A1D7" w14:textId="10962475" w:rsidR="00D52E2C" w:rsidRDefault="00D52E2C">
            <w:pPr>
              <w:jc w:val="center"/>
            </w:pPr>
            <w:r>
              <w:t>2.7.1</w:t>
            </w:r>
          </w:p>
        </w:tc>
        <w:tc>
          <w:tcPr>
            <w:tcW w:w="683" w:type="dxa"/>
            <w:shd w:val="pct20" w:color="auto" w:fill="auto"/>
          </w:tcPr>
          <w:p w14:paraId="781C01E2" w14:textId="0DE85954" w:rsidR="00D52E2C" w:rsidRDefault="00D52E2C">
            <w:pPr>
              <w:jc w:val="center"/>
            </w:pPr>
            <w:r>
              <w:t>2.8</w:t>
            </w:r>
          </w:p>
        </w:tc>
        <w:tc>
          <w:tcPr>
            <w:tcW w:w="683" w:type="dxa"/>
            <w:shd w:val="pct20" w:color="auto" w:fill="auto"/>
          </w:tcPr>
          <w:p w14:paraId="0F35FE24" w14:textId="2B9BCA09" w:rsidR="00D52E2C" w:rsidRDefault="00D52E2C">
            <w:pPr>
              <w:jc w:val="center"/>
            </w:pPr>
            <w:r>
              <w:t>2.8.1</w:t>
            </w:r>
          </w:p>
        </w:tc>
        <w:tc>
          <w:tcPr>
            <w:tcW w:w="683" w:type="dxa"/>
            <w:shd w:val="pct20" w:color="auto" w:fill="auto"/>
          </w:tcPr>
          <w:p w14:paraId="0F0A739B" w14:textId="696DF2FE" w:rsidR="00D52E2C" w:rsidRDefault="00D52E2C">
            <w:pPr>
              <w:jc w:val="center"/>
            </w:pPr>
            <w:r>
              <w:t>2.8.2</w:t>
            </w:r>
          </w:p>
        </w:tc>
        <w:tc>
          <w:tcPr>
            <w:tcW w:w="683" w:type="dxa"/>
            <w:shd w:val="pct20" w:color="auto" w:fill="auto"/>
          </w:tcPr>
          <w:p w14:paraId="3BA22848" w14:textId="46967141" w:rsidR="00D52E2C" w:rsidRDefault="00D52E2C">
            <w:pPr>
              <w:jc w:val="center"/>
            </w:pPr>
            <w:r>
              <w:t>2.9</w:t>
            </w:r>
          </w:p>
        </w:tc>
      </w:tr>
      <w:tr w:rsidR="00D52E2C" w14:paraId="7DC179F4" w14:textId="56F02088" w:rsidTr="005F53C9">
        <w:tc>
          <w:tcPr>
            <w:tcW w:w="3834" w:type="dxa"/>
          </w:tcPr>
          <w:p w14:paraId="55AAD77C" w14:textId="77777777" w:rsidR="00D52E2C" w:rsidRDefault="00D52E2C">
            <w:r>
              <w:t>Events</w:t>
            </w:r>
          </w:p>
        </w:tc>
        <w:tc>
          <w:tcPr>
            <w:tcW w:w="661" w:type="dxa"/>
          </w:tcPr>
          <w:p w14:paraId="161981DF" w14:textId="77777777" w:rsidR="00D52E2C" w:rsidRDefault="00D52E2C">
            <w:pPr>
              <w:jc w:val="center"/>
            </w:pPr>
            <w:r>
              <w:sym w:font="Wingdings" w:char="F0FC"/>
            </w:r>
          </w:p>
        </w:tc>
        <w:tc>
          <w:tcPr>
            <w:tcW w:w="662" w:type="dxa"/>
          </w:tcPr>
          <w:p w14:paraId="6B9808F9" w14:textId="77777777" w:rsidR="00D52E2C" w:rsidRDefault="00D52E2C">
            <w:pPr>
              <w:jc w:val="center"/>
            </w:pPr>
            <w:r>
              <w:sym w:font="Wingdings" w:char="F0FC"/>
            </w:r>
          </w:p>
        </w:tc>
        <w:tc>
          <w:tcPr>
            <w:tcW w:w="661" w:type="dxa"/>
          </w:tcPr>
          <w:p w14:paraId="429D24CE" w14:textId="77777777" w:rsidR="00D52E2C" w:rsidRDefault="00D52E2C">
            <w:pPr>
              <w:jc w:val="center"/>
            </w:pPr>
            <w:r>
              <w:sym w:font="Wingdings" w:char="F0FC"/>
            </w:r>
          </w:p>
        </w:tc>
        <w:tc>
          <w:tcPr>
            <w:tcW w:w="661" w:type="dxa"/>
          </w:tcPr>
          <w:p w14:paraId="2199BF7D" w14:textId="77777777" w:rsidR="00D52E2C" w:rsidRDefault="00D52E2C">
            <w:pPr>
              <w:jc w:val="center"/>
            </w:pPr>
            <w:r>
              <w:sym w:font="Wingdings" w:char="F0FC"/>
            </w:r>
          </w:p>
        </w:tc>
        <w:tc>
          <w:tcPr>
            <w:tcW w:w="683" w:type="dxa"/>
          </w:tcPr>
          <w:p w14:paraId="2253F148" w14:textId="77777777" w:rsidR="00D52E2C" w:rsidRDefault="00D52E2C">
            <w:pPr>
              <w:jc w:val="center"/>
            </w:pPr>
            <w:r>
              <w:sym w:font="Wingdings" w:char="F0FC"/>
            </w:r>
          </w:p>
        </w:tc>
        <w:tc>
          <w:tcPr>
            <w:tcW w:w="683" w:type="dxa"/>
          </w:tcPr>
          <w:p w14:paraId="095C2CF4" w14:textId="77777777" w:rsidR="00D52E2C" w:rsidRDefault="00D52E2C">
            <w:pPr>
              <w:jc w:val="center"/>
            </w:pPr>
            <w:r>
              <w:sym w:font="Wingdings" w:char="F0FC"/>
            </w:r>
          </w:p>
        </w:tc>
        <w:tc>
          <w:tcPr>
            <w:tcW w:w="683" w:type="dxa"/>
          </w:tcPr>
          <w:p w14:paraId="30353F4B" w14:textId="77777777" w:rsidR="00D52E2C" w:rsidRDefault="00D52E2C">
            <w:pPr>
              <w:jc w:val="center"/>
            </w:pPr>
            <w:r>
              <w:sym w:font="Wingdings" w:char="F0FC"/>
            </w:r>
          </w:p>
        </w:tc>
        <w:tc>
          <w:tcPr>
            <w:tcW w:w="683" w:type="dxa"/>
          </w:tcPr>
          <w:p w14:paraId="05C9F1FF" w14:textId="77777777" w:rsidR="00D52E2C" w:rsidRDefault="00D52E2C">
            <w:pPr>
              <w:jc w:val="center"/>
            </w:pPr>
            <w:r>
              <w:sym w:font="Wingdings" w:char="F0FC"/>
            </w:r>
          </w:p>
        </w:tc>
        <w:tc>
          <w:tcPr>
            <w:tcW w:w="683" w:type="dxa"/>
          </w:tcPr>
          <w:p w14:paraId="2F557DA2" w14:textId="3F0E5C05" w:rsidR="00D52E2C" w:rsidRDefault="00D52E2C">
            <w:pPr>
              <w:jc w:val="center"/>
            </w:pPr>
            <w:r>
              <w:sym w:font="Wingdings" w:char="F0FC"/>
            </w:r>
          </w:p>
        </w:tc>
        <w:tc>
          <w:tcPr>
            <w:tcW w:w="683" w:type="dxa"/>
          </w:tcPr>
          <w:p w14:paraId="7757A025" w14:textId="24ECFAB8" w:rsidR="00D52E2C" w:rsidRDefault="00D52E2C">
            <w:pPr>
              <w:jc w:val="center"/>
            </w:pPr>
            <w:r>
              <w:sym w:font="Wingdings" w:char="F0FC"/>
            </w:r>
          </w:p>
        </w:tc>
        <w:tc>
          <w:tcPr>
            <w:tcW w:w="683" w:type="dxa"/>
          </w:tcPr>
          <w:p w14:paraId="2A4B6B65" w14:textId="325B3997" w:rsidR="00D52E2C" w:rsidRDefault="00D52E2C">
            <w:pPr>
              <w:jc w:val="center"/>
            </w:pPr>
            <w:r>
              <w:sym w:font="Wingdings" w:char="F0FC"/>
            </w:r>
          </w:p>
        </w:tc>
        <w:tc>
          <w:tcPr>
            <w:tcW w:w="683" w:type="dxa"/>
          </w:tcPr>
          <w:p w14:paraId="6FC4E40A" w14:textId="70BD1A0A" w:rsidR="00D52E2C" w:rsidRDefault="00D52E2C">
            <w:pPr>
              <w:jc w:val="center"/>
            </w:pPr>
            <w:r>
              <w:sym w:font="Wingdings" w:char="F0FC"/>
            </w:r>
          </w:p>
        </w:tc>
        <w:tc>
          <w:tcPr>
            <w:tcW w:w="683" w:type="dxa"/>
          </w:tcPr>
          <w:p w14:paraId="220AF777" w14:textId="219CD6B7" w:rsidR="00D52E2C" w:rsidRDefault="00D52E2C">
            <w:pPr>
              <w:jc w:val="center"/>
            </w:pPr>
            <w:r>
              <w:sym w:font="Wingdings" w:char="F0FC"/>
            </w:r>
          </w:p>
        </w:tc>
        <w:tc>
          <w:tcPr>
            <w:tcW w:w="683" w:type="dxa"/>
          </w:tcPr>
          <w:p w14:paraId="551CDB18" w14:textId="18E5DF4F" w:rsidR="00D52E2C" w:rsidRDefault="00D52E2C">
            <w:pPr>
              <w:jc w:val="center"/>
            </w:pPr>
            <w:r>
              <w:sym w:font="Wingdings" w:char="F0FC"/>
            </w:r>
          </w:p>
        </w:tc>
      </w:tr>
      <w:tr w:rsidR="00D52E2C" w14:paraId="53A4A0ED" w14:textId="4F0E11D1" w:rsidTr="005F53C9">
        <w:tc>
          <w:tcPr>
            <w:tcW w:w="3834" w:type="dxa"/>
          </w:tcPr>
          <w:p w14:paraId="02707823" w14:textId="77777777" w:rsidR="00D52E2C" w:rsidRDefault="00D52E2C">
            <w:r>
              <w:t>Messages:</w:t>
            </w:r>
          </w:p>
          <w:p w14:paraId="2FBD78CF" w14:textId="77777777" w:rsidR="00D52E2C" w:rsidRDefault="00D52E2C">
            <w:r>
              <w:tab/>
              <w:t>From event to message</w:t>
            </w:r>
          </w:p>
          <w:p w14:paraId="12D0697B" w14:textId="77777777" w:rsidR="00D52E2C" w:rsidRDefault="00D52E2C">
            <w:r>
              <w:tab/>
              <w:t>By the help of message structure IDs</w:t>
            </w:r>
          </w:p>
        </w:tc>
        <w:tc>
          <w:tcPr>
            <w:tcW w:w="661" w:type="dxa"/>
          </w:tcPr>
          <w:p w14:paraId="606B5AB7" w14:textId="77777777" w:rsidR="00D52E2C" w:rsidRDefault="00D52E2C">
            <w:pPr>
              <w:jc w:val="center"/>
            </w:pPr>
          </w:p>
          <w:p w14:paraId="1183FFD1" w14:textId="77777777" w:rsidR="00D52E2C" w:rsidRDefault="00D52E2C">
            <w:pPr>
              <w:jc w:val="center"/>
            </w:pPr>
            <w:r>
              <w:sym w:font="Wingdings" w:char="F0FC"/>
            </w:r>
          </w:p>
        </w:tc>
        <w:tc>
          <w:tcPr>
            <w:tcW w:w="662" w:type="dxa"/>
          </w:tcPr>
          <w:p w14:paraId="0FF9A688" w14:textId="77777777" w:rsidR="00D52E2C" w:rsidRDefault="00D52E2C">
            <w:pPr>
              <w:jc w:val="center"/>
            </w:pPr>
          </w:p>
          <w:p w14:paraId="77766C52" w14:textId="77777777" w:rsidR="00D52E2C" w:rsidRDefault="00D52E2C">
            <w:pPr>
              <w:jc w:val="center"/>
            </w:pPr>
            <w:r>
              <w:sym w:font="Wingdings" w:char="F0FC"/>
            </w:r>
          </w:p>
        </w:tc>
        <w:tc>
          <w:tcPr>
            <w:tcW w:w="661" w:type="dxa"/>
          </w:tcPr>
          <w:p w14:paraId="1526797B" w14:textId="77777777" w:rsidR="00D52E2C" w:rsidRDefault="00D52E2C">
            <w:pPr>
              <w:jc w:val="center"/>
            </w:pPr>
          </w:p>
          <w:p w14:paraId="000F288C" w14:textId="77777777" w:rsidR="00D52E2C" w:rsidRDefault="00D52E2C">
            <w:pPr>
              <w:jc w:val="center"/>
            </w:pPr>
            <w:r>
              <w:sym w:font="Wingdings" w:char="F0FC"/>
            </w:r>
          </w:p>
          <w:p w14:paraId="60933390" w14:textId="77777777" w:rsidR="00D52E2C" w:rsidRDefault="00D52E2C">
            <w:pPr>
              <w:jc w:val="center"/>
            </w:pPr>
            <w:r>
              <w:sym w:font="Wingdings" w:char="F0FC"/>
            </w:r>
          </w:p>
        </w:tc>
        <w:tc>
          <w:tcPr>
            <w:tcW w:w="661" w:type="dxa"/>
          </w:tcPr>
          <w:p w14:paraId="0A2DF7B4" w14:textId="77777777" w:rsidR="00D52E2C" w:rsidRDefault="00D52E2C">
            <w:pPr>
              <w:jc w:val="center"/>
            </w:pPr>
          </w:p>
          <w:p w14:paraId="20847415" w14:textId="77777777" w:rsidR="00D52E2C" w:rsidRDefault="00D52E2C">
            <w:pPr>
              <w:jc w:val="center"/>
            </w:pPr>
            <w:r>
              <w:sym w:font="Wingdings" w:char="F0FC"/>
            </w:r>
          </w:p>
          <w:p w14:paraId="14660C3E" w14:textId="77777777" w:rsidR="00D52E2C" w:rsidRDefault="00D52E2C">
            <w:pPr>
              <w:jc w:val="center"/>
            </w:pPr>
            <w:r>
              <w:sym w:font="Wingdings" w:char="F0FC"/>
            </w:r>
          </w:p>
        </w:tc>
        <w:tc>
          <w:tcPr>
            <w:tcW w:w="683" w:type="dxa"/>
          </w:tcPr>
          <w:p w14:paraId="29F06C5C" w14:textId="77777777" w:rsidR="00D52E2C" w:rsidRDefault="00D52E2C">
            <w:pPr>
              <w:jc w:val="center"/>
            </w:pPr>
          </w:p>
          <w:p w14:paraId="0779C3FE" w14:textId="77777777" w:rsidR="00D52E2C" w:rsidRDefault="00D52E2C">
            <w:pPr>
              <w:jc w:val="center"/>
            </w:pPr>
            <w:r>
              <w:sym w:font="Wingdings" w:char="F0FC"/>
            </w:r>
          </w:p>
          <w:p w14:paraId="65608E16" w14:textId="77777777" w:rsidR="00D52E2C" w:rsidRDefault="00D52E2C">
            <w:pPr>
              <w:jc w:val="center"/>
            </w:pPr>
            <w:r>
              <w:sym w:font="Wingdings" w:char="F0FC"/>
            </w:r>
          </w:p>
        </w:tc>
        <w:tc>
          <w:tcPr>
            <w:tcW w:w="683" w:type="dxa"/>
          </w:tcPr>
          <w:p w14:paraId="4437BF47" w14:textId="77777777" w:rsidR="00D52E2C" w:rsidRDefault="00D52E2C">
            <w:pPr>
              <w:jc w:val="center"/>
            </w:pPr>
          </w:p>
          <w:p w14:paraId="29B1E61A" w14:textId="77777777" w:rsidR="00D52E2C" w:rsidRDefault="00D52E2C">
            <w:pPr>
              <w:jc w:val="center"/>
            </w:pPr>
            <w:r>
              <w:sym w:font="Wingdings" w:char="F0FC"/>
            </w:r>
          </w:p>
          <w:p w14:paraId="28D54F16" w14:textId="77777777" w:rsidR="00D52E2C" w:rsidRDefault="00D52E2C">
            <w:pPr>
              <w:jc w:val="center"/>
            </w:pPr>
            <w:r>
              <w:sym w:font="Wingdings" w:char="F0FC"/>
            </w:r>
          </w:p>
        </w:tc>
        <w:tc>
          <w:tcPr>
            <w:tcW w:w="683" w:type="dxa"/>
          </w:tcPr>
          <w:p w14:paraId="1A47B817" w14:textId="77777777" w:rsidR="00D52E2C" w:rsidRDefault="00D52E2C">
            <w:pPr>
              <w:jc w:val="center"/>
            </w:pPr>
          </w:p>
          <w:p w14:paraId="4C6E0D91" w14:textId="77777777" w:rsidR="00D52E2C" w:rsidRDefault="00D52E2C">
            <w:pPr>
              <w:jc w:val="center"/>
            </w:pPr>
            <w:r>
              <w:sym w:font="Wingdings" w:char="F0FC"/>
            </w:r>
          </w:p>
          <w:p w14:paraId="350B4AE5" w14:textId="77777777" w:rsidR="00D52E2C" w:rsidRDefault="00D52E2C">
            <w:pPr>
              <w:jc w:val="center"/>
            </w:pPr>
            <w:r>
              <w:sym w:font="Wingdings" w:char="F0FC"/>
            </w:r>
          </w:p>
        </w:tc>
        <w:tc>
          <w:tcPr>
            <w:tcW w:w="683" w:type="dxa"/>
          </w:tcPr>
          <w:p w14:paraId="0D44F728" w14:textId="77777777" w:rsidR="00D52E2C" w:rsidRDefault="00D52E2C">
            <w:pPr>
              <w:jc w:val="center"/>
            </w:pPr>
          </w:p>
          <w:p w14:paraId="29CA6358" w14:textId="77777777" w:rsidR="00D52E2C" w:rsidRDefault="00D52E2C">
            <w:pPr>
              <w:jc w:val="center"/>
            </w:pPr>
            <w:r>
              <w:sym w:font="Wingdings" w:char="F0FC"/>
            </w:r>
          </w:p>
          <w:p w14:paraId="5451E815" w14:textId="77777777" w:rsidR="00D52E2C" w:rsidRDefault="00D52E2C">
            <w:pPr>
              <w:jc w:val="center"/>
            </w:pPr>
            <w:r>
              <w:sym w:font="Wingdings" w:char="F0FC"/>
            </w:r>
          </w:p>
        </w:tc>
        <w:tc>
          <w:tcPr>
            <w:tcW w:w="683" w:type="dxa"/>
          </w:tcPr>
          <w:p w14:paraId="6541418C" w14:textId="77777777" w:rsidR="00D52E2C" w:rsidRDefault="00D52E2C">
            <w:pPr>
              <w:jc w:val="center"/>
            </w:pPr>
          </w:p>
          <w:p w14:paraId="137C827C" w14:textId="77777777" w:rsidR="00D52E2C" w:rsidRDefault="00D52E2C">
            <w:pPr>
              <w:jc w:val="center"/>
            </w:pPr>
            <w:r>
              <w:sym w:font="Wingdings" w:char="F0FC"/>
            </w:r>
          </w:p>
          <w:p w14:paraId="2AA694BB" w14:textId="77777777" w:rsidR="00D52E2C" w:rsidRDefault="00D52E2C">
            <w:pPr>
              <w:jc w:val="center"/>
            </w:pPr>
            <w:r>
              <w:sym w:font="Wingdings" w:char="F0FC"/>
            </w:r>
          </w:p>
        </w:tc>
        <w:tc>
          <w:tcPr>
            <w:tcW w:w="683" w:type="dxa"/>
          </w:tcPr>
          <w:p w14:paraId="03E4BD34" w14:textId="77777777" w:rsidR="00D52E2C" w:rsidRDefault="00D52E2C" w:rsidP="00D52E2C">
            <w:pPr>
              <w:jc w:val="center"/>
            </w:pPr>
          </w:p>
          <w:p w14:paraId="793B1B86" w14:textId="570380F4" w:rsidR="00D52E2C" w:rsidRDefault="00D52E2C" w:rsidP="00D52E2C">
            <w:pPr>
              <w:jc w:val="center"/>
            </w:pPr>
          </w:p>
          <w:p w14:paraId="76D5463C" w14:textId="6B9BE740" w:rsidR="00D52E2C" w:rsidRDefault="00D52E2C" w:rsidP="00D52E2C">
            <w:pPr>
              <w:jc w:val="center"/>
            </w:pPr>
            <w:r>
              <w:sym w:font="Wingdings" w:char="F0FC"/>
            </w:r>
          </w:p>
        </w:tc>
        <w:tc>
          <w:tcPr>
            <w:tcW w:w="683" w:type="dxa"/>
          </w:tcPr>
          <w:p w14:paraId="7CE487A2" w14:textId="77777777" w:rsidR="00D52E2C" w:rsidRDefault="00D52E2C" w:rsidP="00D52E2C">
            <w:pPr>
              <w:jc w:val="center"/>
            </w:pPr>
          </w:p>
          <w:p w14:paraId="66344577" w14:textId="77777777" w:rsidR="00D52E2C" w:rsidRDefault="00D52E2C" w:rsidP="00D52E2C">
            <w:pPr>
              <w:jc w:val="center"/>
            </w:pPr>
          </w:p>
          <w:p w14:paraId="50B686EF" w14:textId="7E59CA8E" w:rsidR="00D52E2C" w:rsidRDefault="00D52E2C" w:rsidP="00D52E2C">
            <w:pPr>
              <w:jc w:val="center"/>
            </w:pPr>
            <w:r>
              <w:sym w:font="Wingdings" w:char="F0FC"/>
            </w:r>
          </w:p>
        </w:tc>
        <w:tc>
          <w:tcPr>
            <w:tcW w:w="683" w:type="dxa"/>
          </w:tcPr>
          <w:p w14:paraId="55BCB21B" w14:textId="77777777" w:rsidR="00D52E2C" w:rsidRDefault="00D52E2C" w:rsidP="00D52E2C">
            <w:pPr>
              <w:jc w:val="center"/>
            </w:pPr>
          </w:p>
          <w:p w14:paraId="43098DD9" w14:textId="77777777" w:rsidR="00D52E2C" w:rsidRDefault="00D52E2C" w:rsidP="00D52E2C">
            <w:pPr>
              <w:jc w:val="center"/>
            </w:pPr>
          </w:p>
          <w:p w14:paraId="4FFF6CDF" w14:textId="6093A814" w:rsidR="00D52E2C" w:rsidRDefault="00D52E2C" w:rsidP="00D52E2C">
            <w:pPr>
              <w:jc w:val="center"/>
            </w:pPr>
            <w:r>
              <w:sym w:font="Wingdings" w:char="F0FC"/>
            </w:r>
          </w:p>
        </w:tc>
        <w:tc>
          <w:tcPr>
            <w:tcW w:w="683" w:type="dxa"/>
          </w:tcPr>
          <w:p w14:paraId="1BA3F6D6" w14:textId="77777777" w:rsidR="00D52E2C" w:rsidRDefault="00D52E2C" w:rsidP="00D52E2C">
            <w:pPr>
              <w:jc w:val="center"/>
            </w:pPr>
          </w:p>
          <w:p w14:paraId="7C4134F9" w14:textId="77777777" w:rsidR="00D52E2C" w:rsidRDefault="00D52E2C" w:rsidP="00D52E2C">
            <w:pPr>
              <w:jc w:val="center"/>
            </w:pPr>
          </w:p>
          <w:p w14:paraId="1D7C995B" w14:textId="6C9A2E5D" w:rsidR="00D52E2C" w:rsidRDefault="00D52E2C" w:rsidP="00D52E2C">
            <w:pPr>
              <w:jc w:val="center"/>
            </w:pPr>
            <w:r>
              <w:sym w:font="Wingdings" w:char="F0FC"/>
            </w:r>
          </w:p>
        </w:tc>
        <w:tc>
          <w:tcPr>
            <w:tcW w:w="683" w:type="dxa"/>
          </w:tcPr>
          <w:p w14:paraId="71F19401" w14:textId="77777777" w:rsidR="00D52E2C" w:rsidRDefault="00D52E2C" w:rsidP="00D52E2C">
            <w:pPr>
              <w:jc w:val="center"/>
            </w:pPr>
          </w:p>
          <w:p w14:paraId="5BC7CBB2" w14:textId="77777777" w:rsidR="00D52E2C" w:rsidRDefault="00D52E2C" w:rsidP="00D52E2C">
            <w:pPr>
              <w:jc w:val="center"/>
            </w:pPr>
          </w:p>
          <w:p w14:paraId="69CE608E" w14:textId="1ADE43B5" w:rsidR="00D52E2C" w:rsidRDefault="00D52E2C" w:rsidP="00D52E2C">
            <w:pPr>
              <w:jc w:val="center"/>
            </w:pPr>
            <w:r>
              <w:sym w:font="Wingdings" w:char="F0FC"/>
            </w:r>
          </w:p>
        </w:tc>
      </w:tr>
      <w:tr w:rsidR="00D52E2C" w14:paraId="197EAFDF" w14:textId="2D5B1B6D" w:rsidTr="005F53C9">
        <w:tc>
          <w:tcPr>
            <w:tcW w:w="3834" w:type="dxa"/>
          </w:tcPr>
          <w:p w14:paraId="6DBE7983" w14:textId="77777777" w:rsidR="00D52E2C" w:rsidRDefault="00D52E2C">
            <w:r>
              <w:t>Segments</w:t>
            </w:r>
          </w:p>
        </w:tc>
        <w:tc>
          <w:tcPr>
            <w:tcW w:w="661" w:type="dxa"/>
          </w:tcPr>
          <w:p w14:paraId="3F48997D" w14:textId="77777777" w:rsidR="00D52E2C" w:rsidRDefault="00D52E2C">
            <w:pPr>
              <w:jc w:val="center"/>
            </w:pPr>
            <w:r>
              <w:sym w:font="Wingdings" w:char="F0FC"/>
            </w:r>
          </w:p>
        </w:tc>
        <w:tc>
          <w:tcPr>
            <w:tcW w:w="662" w:type="dxa"/>
          </w:tcPr>
          <w:p w14:paraId="5F3536D6" w14:textId="77777777" w:rsidR="00D52E2C" w:rsidRDefault="00D52E2C">
            <w:pPr>
              <w:jc w:val="center"/>
            </w:pPr>
            <w:r>
              <w:sym w:font="Wingdings" w:char="F0FC"/>
            </w:r>
          </w:p>
        </w:tc>
        <w:tc>
          <w:tcPr>
            <w:tcW w:w="661" w:type="dxa"/>
          </w:tcPr>
          <w:p w14:paraId="17859533" w14:textId="77777777" w:rsidR="00D52E2C" w:rsidRDefault="00D52E2C">
            <w:pPr>
              <w:jc w:val="center"/>
            </w:pPr>
            <w:r>
              <w:sym w:font="Wingdings" w:char="F0FC"/>
            </w:r>
          </w:p>
        </w:tc>
        <w:tc>
          <w:tcPr>
            <w:tcW w:w="661" w:type="dxa"/>
          </w:tcPr>
          <w:p w14:paraId="7AB976C1" w14:textId="77777777" w:rsidR="00D52E2C" w:rsidRDefault="00D52E2C">
            <w:pPr>
              <w:jc w:val="center"/>
            </w:pPr>
            <w:r>
              <w:sym w:font="Wingdings" w:char="F0FC"/>
            </w:r>
          </w:p>
        </w:tc>
        <w:tc>
          <w:tcPr>
            <w:tcW w:w="683" w:type="dxa"/>
          </w:tcPr>
          <w:p w14:paraId="380DB0EA" w14:textId="77777777" w:rsidR="00D52E2C" w:rsidRDefault="00D52E2C">
            <w:pPr>
              <w:jc w:val="center"/>
            </w:pPr>
            <w:r>
              <w:sym w:font="Wingdings" w:char="F0FC"/>
            </w:r>
          </w:p>
        </w:tc>
        <w:tc>
          <w:tcPr>
            <w:tcW w:w="683" w:type="dxa"/>
          </w:tcPr>
          <w:p w14:paraId="0048E2F1" w14:textId="77777777" w:rsidR="00D52E2C" w:rsidRDefault="00D52E2C">
            <w:pPr>
              <w:jc w:val="center"/>
            </w:pPr>
            <w:r>
              <w:sym w:font="Wingdings" w:char="F0FC"/>
            </w:r>
          </w:p>
        </w:tc>
        <w:tc>
          <w:tcPr>
            <w:tcW w:w="683" w:type="dxa"/>
          </w:tcPr>
          <w:p w14:paraId="0736FA8A" w14:textId="77777777" w:rsidR="00D52E2C" w:rsidRDefault="00D52E2C">
            <w:pPr>
              <w:jc w:val="center"/>
            </w:pPr>
            <w:r>
              <w:sym w:font="Wingdings" w:char="F0FC"/>
            </w:r>
          </w:p>
        </w:tc>
        <w:tc>
          <w:tcPr>
            <w:tcW w:w="683" w:type="dxa"/>
          </w:tcPr>
          <w:p w14:paraId="63364272" w14:textId="77777777" w:rsidR="00D52E2C" w:rsidRDefault="00D52E2C">
            <w:pPr>
              <w:jc w:val="center"/>
            </w:pPr>
            <w:r>
              <w:sym w:font="Wingdings" w:char="F0FC"/>
            </w:r>
          </w:p>
        </w:tc>
        <w:tc>
          <w:tcPr>
            <w:tcW w:w="683" w:type="dxa"/>
          </w:tcPr>
          <w:p w14:paraId="339FEE1D" w14:textId="77777777" w:rsidR="00D52E2C" w:rsidRDefault="00D52E2C">
            <w:pPr>
              <w:jc w:val="center"/>
            </w:pPr>
            <w:r>
              <w:sym w:font="Wingdings" w:char="F0FC"/>
            </w:r>
          </w:p>
        </w:tc>
        <w:tc>
          <w:tcPr>
            <w:tcW w:w="683" w:type="dxa"/>
          </w:tcPr>
          <w:p w14:paraId="2F8A28A6" w14:textId="45B48F59" w:rsidR="00D52E2C" w:rsidRDefault="00D52E2C">
            <w:pPr>
              <w:jc w:val="center"/>
            </w:pPr>
            <w:r>
              <w:sym w:font="Wingdings" w:char="F0FC"/>
            </w:r>
          </w:p>
        </w:tc>
        <w:tc>
          <w:tcPr>
            <w:tcW w:w="683" w:type="dxa"/>
          </w:tcPr>
          <w:p w14:paraId="52C57B78" w14:textId="3AEC2545" w:rsidR="00D52E2C" w:rsidRDefault="00D52E2C">
            <w:pPr>
              <w:jc w:val="center"/>
            </w:pPr>
            <w:r>
              <w:sym w:font="Wingdings" w:char="F0FC"/>
            </w:r>
          </w:p>
        </w:tc>
        <w:tc>
          <w:tcPr>
            <w:tcW w:w="683" w:type="dxa"/>
          </w:tcPr>
          <w:p w14:paraId="4F89FACC" w14:textId="105E9D0A" w:rsidR="00D52E2C" w:rsidRDefault="00D52E2C">
            <w:pPr>
              <w:jc w:val="center"/>
            </w:pPr>
            <w:r>
              <w:sym w:font="Wingdings" w:char="F0FC"/>
            </w:r>
          </w:p>
        </w:tc>
        <w:tc>
          <w:tcPr>
            <w:tcW w:w="683" w:type="dxa"/>
          </w:tcPr>
          <w:p w14:paraId="2698FFF2" w14:textId="18BB3B5D" w:rsidR="00D52E2C" w:rsidRDefault="00D52E2C">
            <w:pPr>
              <w:jc w:val="center"/>
            </w:pPr>
            <w:r>
              <w:sym w:font="Wingdings" w:char="F0FC"/>
            </w:r>
          </w:p>
        </w:tc>
        <w:tc>
          <w:tcPr>
            <w:tcW w:w="683" w:type="dxa"/>
          </w:tcPr>
          <w:p w14:paraId="1B37F765" w14:textId="61E11123" w:rsidR="00D52E2C" w:rsidRDefault="00D52E2C">
            <w:pPr>
              <w:jc w:val="center"/>
            </w:pPr>
            <w:r>
              <w:sym w:font="Wingdings" w:char="F0FC"/>
            </w:r>
          </w:p>
        </w:tc>
      </w:tr>
      <w:tr w:rsidR="00D52E2C" w14:paraId="440F23F5" w14:textId="4D1AAC84" w:rsidTr="005F53C9">
        <w:tc>
          <w:tcPr>
            <w:tcW w:w="3834" w:type="dxa"/>
          </w:tcPr>
          <w:p w14:paraId="2C2DAF9E" w14:textId="77777777" w:rsidR="00D52E2C" w:rsidRDefault="00D52E2C">
            <w:r>
              <w:t>Data Elements</w:t>
            </w:r>
          </w:p>
        </w:tc>
        <w:tc>
          <w:tcPr>
            <w:tcW w:w="661" w:type="dxa"/>
          </w:tcPr>
          <w:p w14:paraId="6FB6FD50" w14:textId="77777777" w:rsidR="00D52E2C" w:rsidRDefault="00D52E2C">
            <w:pPr>
              <w:jc w:val="center"/>
            </w:pPr>
            <w:r>
              <w:sym w:font="Wingdings" w:char="F0FC"/>
            </w:r>
          </w:p>
        </w:tc>
        <w:tc>
          <w:tcPr>
            <w:tcW w:w="662" w:type="dxa"/>
          </w:tcPr>
          <w:p w14:paraId="5A20D9C0" w14:textId="77777777" w:rsidR="00D52E2C" w:rsidRDefault="00D52E2C">
            <w:pPr>
              <w:jc w:val="center"/>
            </w:pPr>
            <w:r>
              <w:sym w:font="Wingdings" w:char="F0FC"/>
            </w:r>
          </w:p>
        </w:tc>
        <w:tc>
          <w:tcPr>
            <w:tcW w:w="661" w:type="dxa"/>
          </w:tcPr>
          <w:p w14:paraId="394E85F9" w14:textId="77777777" w:rsidR="00D52E2C" w:rsidRDefault="00D52E2C">
            <w:pPr>
              <w:jc w:val="center"/>
            </w:pPr>
            <w:r>
              <w:sym w:font="Wingdings" w:char="F0FC"/>
            </w:r>
          </w:p>
        </w:tc>
        <w:tc>
          <w:tcPr>
            <w:tcW w:w="661" w:type="dxa"/>
          </w:tcPr>
          <w:p w14:paraId="14767887" w14:textId="77777777" w:rsidR="00D52E2C" w:rsidRDefault="00D52E2C">
            <w:pPr>
              <w:jc w:val="center"/>
            </w:pPr>
            <w:r>
              <w:sym w:font="Wingdings" w:char="F0FC"/>
            </w:r>
          </w:p>
        </w:tc>
        <w:tc>
          <w:tcPr>
            <w:tcW w:w="683" w:type="dxa"/>
          </w:tcPr>
          <w:p w14:paraId="1FFA8912" w14:textId="77777777" w:rsidR="00D52E2C" w:rsidRDefault="00D52E2C">
            <w:pPr>
              <w:jc w:val="center"/>
            </w:pPr>
            <w:r>
              <w:sym w:font="Wingdings" w:char="F0FC"/>
            </w:r>
          </w:p>
        </w:tc>
        <w:tc>
          <w:tcPr>
            <w:tcW w:w="683" w:type="dxa"/>
          </w:tcPr>
          <w:p w14:paraId="69692997" w14:textId="77777777" w:rsidR="00D52E2C" w:rsidRDefault="00D52E2C">
            <w:pPr>
              <w:jc w:val="center"/>
            </w:pPr>
            <w:r>
              <w:sym w:font="Wingdings" w:char="F0FC"/>
            </w:r>
          </w:p>
        </w:tc>
        <w:tc>
          <w:tcPr>
            <w:tcW w:w="683" w:type="dxa"/>
          </w:tcPr>
          <w:p w14:paraId="026D6C96" w14:textId="77777777" w:rsidR="00D52E2C" w:rsidRDefault="00D52E2C">
            <w:pPr>
              <w:jc w:val="center"/>
            </w:pPr>
            <w:r>
              <w:sym w:font="Wingdings" w:char="F0FC"/>
            </w:r>
          </w:p>
        </w:tc>
        <w:tc>
          <w:tcPr>
            <w:tcW w:w="683" w:type="dxa"/>
          </w:tcPr>
          <w:p w14:paraId="3AEB6B18" w14:textId="77777777" w:rsidR="00D52E2C" w:rsidRDefault="00D52E2C">
            <w:pPr>
              <w:jc w:val="center"/>
            </w:pPr>
            <w:r>
              <w:sym w:font="Wingdings" w:char="F0FC"/>
            </w:r>
          </w:p>
        </w:tc>
        <w:tc>
          <w:tcPr>
            <w:tcW w:w="683" w:type="dxa"/>
          </w:tcPr>
          <w:p w14:paraId="74783ED3" w14:textId="77777777" w:rsidR="00D52E2C" w:rsidRDefault="00D52E2C">
            <w:pPr>
              <w:jc w:val="center"/>
            </w:pPr>
            <w:r>
              <w:sym w:font="Wingdings" w:char="F0FC"/>
            </w:r>
          </w:p>
        </w:tc>
        <w:tc>
          <w:tcPr>
            <w:tcW w:w="683" w:type="dxa"/>
          </w:tcPr>
          <w:p w14:paraId="399B7730" w14:textId="125B47F4" w:rsidR="00D52E2C" w:rsidRDefault="00D52E2C">
            <w:pPr>
              <w:jc w:val="center"/>
            </w:pPr>
            <w:r>
              <w:sym w:font="Wingdings" w:char="F0FC"/>
            </w:r>
          </w:p>
        </w:tc>
        <w:tc>
          <w:tcPr>
            <w:tcW w:w="683" w:type="dxa"/>
          </w:tcPr>
          <w:p w14:paraId="159D9594" w14:textId="52E4261E" w:rsidR="00D52E2C" w:rsidRDefault="00D52E2C">
            <w:pPr>
              <w:jc w:val="center"/>
            </w:pPr>
            <w:r>
              <w:sym w:font="Wingdings" w:char="F0FC"/>
            </w:r>
          </w:p>
        </w:tc>
        <w:tc>
          <w:tcPr>
            <w:tcW w:w="683" w:type="dxa"/>
          </w:tcPr>
          <w:p w14:paraId="444D131A" w14:textId="15973BDF" w:rsidR="00D52E2C" w:rsidRDefault="00D52E2C">
            <w:pPr>
              <w:jc w:val="center"/>
            </w:pPr>
            <w:r>
              <w:sym w:font="Wingdings" w:char="F0FC"/>
            </w:r>
          </w:p>
        </w:tc>
        <w:tc>
          <w:tcPr>
            <w:tcW w:w="683" w:type="dxa"/>
          </w:tcPr>
          <w:p w14:paraId="4534B184" w14:textId="65E08DDC" w:rsidR="00D52E2C" w:rsidRDefault="00D52E2C">
            <w:pPr>
              <w:jc w:val="center"/>
            </w:pPr>
            <w:r>
              <w:sym w:font="Wingdings" w:char="F0FC"/>
            </w:r>
          </w:p>
        </w:tc>
        <w:tc>
          <w:tcPr>
            <w:tcW w:w="683" w:type="dxa"/>
          </w:tcPr>
          <w:p w14:paraId="13592118" w14:textId="72AF256F" w:rsidR="00D52E2C" w:rsidRDefault="00D52E2C">
            <w:pPr>
              <w:jc w:val="center"/>
            </w:pPr>
            <w:r>
              <w:sym w:font="Wingdings" w:char="F0FC"/>
            </w:r>
          </w:p>
        </w:tc>
      </w:tr>
      <w:tr w:rsidR="00D52E2C" w14:paraId="32332113" w14:textId="5D5740BA" w:rsidTr="005F53C9">
        <w:tc>
          <w:tcPr>
            <w:tcW w:w="3834" w:type="dxa"/>
          </w:tcPr>
          <w:p w14:paraId="13E338DC" w14:textId="77777777" w:rsidR="00D52E2C" w:rsidRDefault="00D52E2C">
            <w:r>
              <w:t>Data Types (Components)</w:t>
            </w:r>
          </w:p>
        </w:tc>
        <w:tc>
          <w:tcPr>
            <w:tcW w:w="661" w:type="dxa"/>
          </w:tcPr>
          <w:p w14:paraId="0F091502" w14:textId="77777777" w:rsidR="00D52E2C" w:rsidRDefault="00D52E2C">
            <w:pPr>
              <w:jc w:val="center"/>
            </w:pPr>
          </w:p>
        </w:tc>
        <w:tc>
          <w:tcPr>
            <w:tcW w:w="662" w:type="dxa"/>
          </w:tcPr>
          <w:p w14:paraId="6A77B355" w14:textId="77777777" w:rsidR="00D52E2C" w:rsidRDefault="00D52E2C">
            <w:pPr>
              <w:jc w:val="center"/>
            </w:pPr>
            <w:r>
              <w:sym w:font="Wingdings" w:char="F0FC"/>
            </w:r>
          </w:p>
        </w:tc>
        <w:tc>
          <w:tcPr>
            <w:tcW w:w="661" w:type="dxa"/>
          </w:tcPr>
          <w:p w14:paraId="0D27BA45" w14:textId="77777777" w:rsidR="00D52E2C" w:rsidRDefault="00D52E2C">
            <w:pPr>
              <w:jc w:val="center"/>
            </w:pPr>
            <w:r>
              <w:sym w:font="Wingdings" w:char="F0FC"/>
            </w:r>
          </w:p>
        </w:tc>
        <w:tc>
          <w:tcPr>
            <w:tcW w:w="661" w:type="dxa"/>
          </w:tcPr>
          <w:p w14:paraId="48219C3E" w14:textId="77777777" w:rsidR="00D52E2C" w:rsidRDefault="00D52E2C">
            <w:pPr>
              <w:jc w:val="center"/>
            </w:pPr>
            <w:r>
              <w:sym w:font="Wingdings" w:char="F0FC"/>
            </w:r>
          </w:p>
        </w:tc>
        <w:tc>
          <w:tcPr>
            <w:tcW w:w="683" w:type="dxa"/>
          </w:tcPr>
          <w:p w14:paraId="4C73D2AF" w14:textId="77777777" w:rsidR="00D52E2C" w:rsidRDefault="00D52E2C">
            <w:pPr>
              <w:jc w:val="center"/>
            </w:pPr>
            <w:r>
              <w:sym w:font="Wingdings" w:char="F0FC"/>
            </w:r>
          </w:p>
        </w:tc>
        <w:tc>
          <w:tcPr>
            <w:tcW w:w="683" w:type="dxa"/>
          </w:tcPr>
          <w:p w14:paraId="12666D73" w14:textId="77777777" w:rsidR="00D52E2C" w:rsidRDefault="00D52E2C">
            <w:pPr>
              <w:jc w:val="center"/>
            </w:pPr>
            <w:r>
              <w:sym w:font="Wingdings" w:char="F0FC"/>
            </w:r>
          </w:p>
        </w:tc>
        <w:tc>
          <w:tcPr>
            <w:tcW w:w="683" w:type="dxa"/>
          </w:tcPr>
          <w:p w14:paraId="7E81A180" w14:textId="77777777" w:rsidR="00D52E2C" w:rsidRDefault="00D52E2C">
            <w:pPr>
              <w:jc w:val="center"/>
            </w:pPr>
            <w:r>
              <w:sym w:font="Wingdings" w:char="F0FC"/>
            </w:r>
          </w:p>
        </w:tc>
        <w:tc>
          <w:tcPr>
            <w:tcW w:w="683" w:type="dxa"/>
          </w:tcPr>
          <w:p w14:paraId="4E1DABB4" w14:textId="77777777" w:rsidR="00D52E2C" w:rsidRDefault="00D52E2C">
            <w:pPr>
              <w:jc w:val="center"/>
            </w:pPr>
            <w:r>
              <w:sym w:font="Wingdings" w:char="F0FC"/>
            </w:r>
          </w:p>
        </w:tc>
        <w:tc>
          <w:tcPr>
            <w:tcW w:w="683" w:type="dxa"/>
          </w:tcPr>
          <w:p w14:paraId="6350EA23" w14:textId="77777777" w:rsidR="00D52E2C" w:rsidRDefault="00D52E2C">
            <w:pPr>
              <w:jc w:val="center"/>
            </w:pPr>
            <w:r>
              <w:sym w:font="Wingdings" w:char="F0FC"/>
            </w:r>
          </w:p>
        </w:tc>
        <w:tc>
          <w:tcPr>
            <w:tcW w:w="683" w:type="dxa"/>
          </w:tcPr>
          <w:p w14:paraId="33CABC0A" w14:textId="1DA7CAB5" w:rsidR="00D52E2C" w:rsidRDefault="00D52E2C">
            <w:pPr>
              <w:jc w:val="center"/>
            </w:pPr>
            <w:r>
              <w:sym w:font="Wingdings" w:char="F0FC"/>
            </w:r>
          </w:p>
        </w:tc>
        <w:tc>
          <w:tcPr>
            <w:tcW w:w="683" w:type="dxa"/>
          </w:tcPr>
          <w:p w14:paraId="206F845A" w14:textId="44A8E00A" w:rsidR="00D52E2C" w:rsidRDefault="00D52E2C">
            <w:pPr>
              <w:jc w:val="center"/>
            </w:pPr>
            <w:r>
              <w:sym w:font="Wingdings" w:char="F0FC"/>
            </w:r>
          </w:p>
        </w:tc>
        <w:tc>
          <w:tcPr>
            <w:tcW w:w="683" w:type="dxa"/>
          </w:tcPr>
          <w:p w14:paraId="22038555" w14:textId="6CDF1155" w:rsidR="00D52E2C" w:rsidRDefault="00D52E2C">
            <w:pPr>
              <w:jc w:val="center"/>
            </w:pPr>
            <w:r>
              <w:sym w:font="Wingdings" w:char="F0FC"/>
            </w:r>
          </w:p>
        </w:tc>
        <w:tc>
          <w:tcPr>
            <w:tcW w:w="683" w:type="dxa"/>
          </w:tcPr>
          <w:p w14:paraId="19B87644" w14:textId="4C9E3834" w:rsidR="00D52E2C" w:rsidRDefault="00D52E2C">
            <w:pPr>
              <w:jc w:val="center"/>
            </w:pPr>
            <w:r>
              <w:sym w:font="Wingdings" w:char="F0FC"/>
            </w:r>
          </w:p>
        </w:tc>
        <w:tc>
          <w:tcPr>
            <w:tcW w:w="683" w:type="dxa"/>
          </w:tcPr>
          <w:p w14:paraId="775B0372" w14:textId="443BFE79" w:rsidR="00D52E2C" w:rsidRDefault="00D52E2C">
            <w:pPr>
              <w:jc w:val="center"/>
            </w:pPr>
            <w:r>
              <w:sym w:font="Wingdings" w:char="F0FC"/>
            </w:r>
          </w:p>
        </w:tc>
      </w:tr>
      <w:tr w:rsidR="00D52E2C" w14:paraId="7435B679" w14:textId="79A0317C" w:rsidTr="005F53C9">
        <w:tc>
          <w:tcPr>
            <w:tcW w:w="3834" w:type="dxa"/>
          </w:tcPr>
          <w:p w14:paraId="6E88A001" w14:textId="77777777" w:rsidR="00D52E2C" w:rsidRDefault="00D52E2C">
            <w:r>
              <w:t>Comparison of data elements with next version</w:t>
            </w:r>
          </w:p>
        </w:tc>
        <w:tc>
          <w:tcPr>
            <w:tcW w:w="661" w:type="dxa"/>
          </w:tcPr>
          <w:p w14:paraId="0A6F38DB" w14:textId="77777777" w:rsidR="00D52E2C" w:rsidRDefault="00D52E2C">
            <w:pPr>
              <w:jc w:val="center"/>
            </w:pPr>
            <w:r>
              <w:sym w:font="Wingdings" w:char="F0FC"/>
            </w:r>
          </w:p>
        </w:tc>
        <w:tc>
          <w:tcPr>
            <w:tcW w:w="662" w:type="dxa"/>
          </w:tcPr>
          <w:p w14:paraId="67E4F203" w14:textId="77777777" w:rsidR="00D52E2C" w:rsidRDefault="00D52E2C">
            <w:pPr>
              <w:jc w:val="center"/>
            </w:pPr>
            <w:r>
              <w:sym w:font="Wingdings" w:char="F0FC"/>
            </w:r>
          </w:p>
        </w:tc>
        <w:tc>
          <w:tcPr>
            <w:tcW w:w="661" w:type="dxa"/>
          </w:tcPr>
          <w:p w14:paraId="55254FBB" w14:textId="77777777" w:rsidR="00D52E2C" w:rsidRDefault="00D52E2C">
            <w:pPr>
              <w:jc w:val="center"/>
            </w:pPr>
            <w:r>
              <w:sym w:font="Wingdings" w:char="F0FC"/>
            </w:r>
          </w:p>
        </w:tc>
        <w:tc>
          <w:tcPr>
            <w:tcW w:w="661" w:type="dxa"/>
          </w:tcPr>
          <w:p w14:paraId="13708F54" w14:textId="77777777" w:rsidR="00D52E2C" w:rsidRDefault="00D52E2C">
            <w:pPr>
              <w:jc w:val="center"/>
            </w:pPr>
            <w:r>
              <w:sym w:font="Wingdings" w:char="F0FC"/>
            </w:r>
          </w:p>
        </w:tc>
        <w:tc>
          <w:tcPr>
            <w:tcW w:w="683" w:type="dxa"/>
          </w:tcPr>
          <w:p w14:paraId="60374D8D" w14:textId="77777777" w:rsidR="00D52E2C" w:rsidRDefault="00D52E2C">
            <w:pPr>
              <w:jc w:val="center"/>
              <w:rPr>
                <w:lang w:val="fr-FR"/>
              </w:rPr>
            </w:pPr>
            <w:r>
              <w:rPr>
                <w:lang w:val="fr-FR"/>
              </w:rPr>
              <w:t>-</w:t>
            </w:r>
          </w:p>
        </w:tc>
        <w:tc>
          <w:tcPr>
            <w:tcW w:w="683" w:type="dxa"/>
          </w:tcPr>
          <w:p w14:paraId="44A6F15D" w14:textId="77777777" w:rsidR="00D52E2C" w:rsidRDefault="00D52E2C">
            <w:pPr>
              <w:jc w:val="center"/>
              <w:rPr>
                <w:lang w:val="fr-FR"/>
              </w:rPr>
            </w:pPr>
            <w:r>
              <w:rPr>
                <w:lang w:val="fr-FR"/>
              </w:rPr>
              <w:t>-</w:t>
            </w:r>
          </w:p>
        </w:tc>
        <w:tc>
          <w:tcPr>
            <w:tcW w:w="683" w:type="dxa"/>
          </w:tcPr>
          <w:p w14:paraId="53866024" w14:textId="77777777" w:rsidR="00D52E2C" w:rsidRDefault="00D52E2C">
            <w:pPr>
              <w:jc w:val="center"/>
              <w:rPr>
                <w:lang w:val="fr-FR"/>
              </w:rPr>
            </w:pPr>
            <w:r>
              <w:rPr>
                <w:lang w:val="fr-FR"/>
              </w:rPr>
              <w:t>-</w:t>
            </w:r>
          </w:p>
        </w:tc>
        <w:tc>
          <w:tcPr>
            <w:tcW w:w="683" w:type="dxa"/>
          </w:tcPr>
          <w:p w14:paraId="6523195F" w14:textId="77777777" w:rsidR="00D52E2C" w:rsidRDefault="00D52E2C">
            <w:pPr>
              <w:jc w:val="center"/>
              <w:rPr>
                <w:lang w:val="fr-FR"/>
              </w:rPr>
            </w:pPr>
            <w:r>
              <w:rPr>
                <w:lang w:val="fr-FR"/>
              </w:rPr>
              <w:t>-</w:t>
            </w:r>
          </w:p>
        </w:tc>
        <w:tc>
          <w:tcPr>
            <w:tcW w:w="683" w:type="dxa"/>
          </w:tcPr>
          <w:p w14:paraId="0E91389E" w14:textId="77777777" w:rsidR="00D52E2C" w:rsidRDefault="00D52E2C">
            <w:pPr>
              <w:jc w:val="center"/>
              <w:rPr>
                <w:lang w:val="fr-FR"/>
              </w:rPr>
            </w:pPr>
          </w:p>
        </w:tc>
        <w:tc>
          <w:tcPr>
            <w:tcW w:w="683" w:type="dxa"/>
          </w:tcPr>
          <w:p w14:paraId="280F8C77" w14:textId="43FDA4BB" w:rsidR="00D52E2C" w:rsidRDefault="00D52E2C">
            <w:pPr>
              <w:jc w:val="center"/>
              <w:rPr>
                <w:lang w:val="fr-FR"/>
              </w:rPr>
            </w:pPr>
          </w:p>
        </w:tc>
        <w:tc>
          <w:tcPr>
            <w:tcW w:w="683" w:type="dxa"/>
          </w:tcPr>
          <w:p w14:paraId="1FAAF2CC" w14:textId="039C8E66" w:rsidR="00D52E2C" w:rsidRDefault="00D52E2C">
            <w:pPr>
              <w:jc w:val="center"/>
              <w:rPr>
                <w:lang w:val="fr-FR"/>
              </w:rPr>
            </w:pPr>
          </w:p>
        </w:tc>
        <w:tc>
          <w:tcPr>
            <w:tcW w:w="683" w:type="dxa"/>
          </w:tcPr>
          <w:p w14:paraId="42B8D40F" w14:textId="77777777" w:rsidR="00D52E2C" w:rsidRDefault="00D52E2C">
            <w:pPr>
              <w:jc w:val="center"/>
              <w:rPr>
                <w:lang w:val="fr-FR"/>
              </w:rPr>
            </w:pPr>
          </w:p>
        </w:tc>
        <w:tc>
          <w:tcPr>
            <w:tcW w:w="683" w:type="dxa"/>
          </w:tcPr>
          <w:p w14:paraId="4534991B" w14:textId="77777777" w:rsidR="00D52E2C" w:rsidRDefault="00D52E2C">
            <w:pPr>
              <w:jc w:val="center"/>
              <w:rPr>
                <w:lang w:val="fr-FR"/>
              </w:rPr>
            </w:pPr>
          </w:p>
        </w:tc>
        <w:tc>
          <w:tcPr>
            <w:tcW w:w="683" w:type="dxa"/>
          </w:tcPr>
          <w:p w14:paraId="119752AB" w14:textId="77777777" w:rsidR="00D52E2C" w:rsidRDefault="00D52E2C">
            <w:pPr>
              <w:jc w:val="center"/>
              <w:rPr>
                <w:lang w:val="fr-FR"/>
              </w:rPr>
            </w:pPr>
          </w:p>
        </w:tc>
      </w:tr>
      <w:tr w:rsidR="00D52E2C" w14:paraId="5275046A" w14:textId="754B1DE5" w:rsidTr="005F53C9">
        <w:tc>
          <w:tcPr>
            <w:tcW w:w="3834" w:type="dxa"/>
          </w:tcPr>
          <w:p w14:paraId="4BA63F2F" w14:textId="77777777" w:rsidR="00D52E2C" w:rsidRDefault="00D52E2C">
            <w:pPr>
              <w:rPr>
                <w:lang w:val="fr-FR"/>
              </w:rPr>
            </w:pPr>
            <w:r>
              <w:rPr>
                <w:lang w:val="fr-FR"/>
              </w:rPr>
              <w:t>Message Structure Identifiers</w:t>
            </w:r>
          </w:p>
        </w:tc>
        <w:tc>
          <w:tcPr>
            <w:tcW w:w="661" w:type="dxa"/>
          </w:tcPr>
          <w:p w14:paraId="43D2D866" w14:textId="77777777" w:rsidR="00D52E2C" w:rsidRDefault="00D52E2C">
            <w:pPr>
              <w:jc w:val="center"/>
              <w:rPr>
                <w:lang w:val="fr-FR"/>
              </w:rPr>
            </w:pPr>
          </w:p>
        </w:tc>
        <w:tc>
          <w:tcPr>
            <w:tcW w:w="662" w:type="dxa"/>
          </w:tcPr>
          <w:p w14:paraId="0AC4913B" w14:textId="77777777" w:rsidR="00D52E2C" w:rsidRDefault="00D52E2C">
            <w:pPr>
              <w:jc w:val="center"/>
            </w:pPr>
            <w:r>
              <w:sym w:font="Wingdings" w:char="F0FC"/>
            </w:r>
          </w:p>
        </w:tc>
        <w:tc>
          <w:tcPr>
            <w:tcW w:w="661" w:type="dxa"/>
          </w:tcPr>
          <w:p w14:paraId="3204458C" w14:textId="77777777" w:rsidR="00D52E2C" w:rsidRDefault="00D52E2C">
            <w:pPr>
              <w:jc w:val="center"/>
            </w:pPr>
            <w:r>
              <w:sym w:font="Wingdings" w:char="F0FC"/>
            </w:r>
          </w:p>
        </w:tc>
        <w:tc>
          <w:tcPr>
            <w:tcW w:w="661" w:type="dxa"/>
          </w:tcPr>
          <w:p w14:paraId="68ECDFC7" w14:textId="77777777" w:rsidR="00D52E2C" w:rsidRDefault="00D52E2C">
            <w:pPr>
              <w:jc w:val="center"/>
            </w:pPr>
            <w:r>
              <w:sym w:font="Wingdings" w:char="F0FC"/>
            </w:r>
          </w:p>
        </w:tc>
        <w:tc>
          <w:tcPr>
            <w:tcW w:w="683" w:type="dxa"/>
          </w:tcPr>
          <w:p w14:paraId="6251BFEA" w14:textId="77777777" w:rsidR="00D52E2C" w:rsidRDefault="00D52E2C">
            <w:pPr>
              <w:jc w:val="center"/>
            </w:pPr>
            <w:r>
              <w:sym w:font="Wingdings" w:char="F0FC"/>
            </w:r>
          </w:p>
        </w:tc>
        <w:tc>
          <w:tcPr>
            <w:tcW w:w="683" w:type="dxa"/>
          </w:tcPr>
          <w:p w14:paraId="753C600D" w14:textId="77777777" w:rsidR="00D52E2C" w:rsidRDefault="00D52E2C">
            <w:pPr>
              <w:jc w:val="center"/>
            </w:pPr>
            <w:r>
              <w:sym w:font="Wingdings" w:char="F0FC"/>
            </w:r>
          </w:p>
        </w:tc>
        <w:tc>
          <w:tcPr>
            <w:tcW w:w="683" w:type="dxa"/>
          </w:tcPr>
          <w:p w14:paraId="283DD014" w14:textId="77777777" w:rsidR="00D52E2C" w:rsidRDefault="00D52E2C">
            <w:pPr>
              <w:jc w:val="center"/>
            </w:pPr>
            <w:r>
              <w:sym w:font="Wingdings" w:char="F0FC"/>
            </w:r>
          </w:p>
        </w:tc>
        <w:tc>
          <w:tcPr>
            <w:tcW w:w="683" w:type="dxa"/>
          </w:tcPr>
          <w:p w14:paraId="666464C2" w14:textId="77777777" w:rsidR="00D52E2C" w:rsidRDefault="00D52E2C">
            <w:pPr>
              <w:jc w:val="center"/>
            </w:pPr>
            <w:r>
              <w:sym w:font="Wingdings" w:char="F0FC"/>
            </w:r>
          </w:p>
        </w:tc>
        <w:tc>
          <w:tcPr>
            <w:tcW w:w="683" w:type="dxa"/>
          </w:tcPr>
          <w:p w14:paraId="347A49FB" w14:textId="77777777" w:rsidR="00D52E2C" w:rsidRDefault="00D52E2C">
            <w:pPr>
              <w:jc w:val="center"/>
            </w:pPr>
            <w:r>
              <w:sym w:font="Wingdings" w:char="F0FC"/>
            </w:r>
          </w:p>
        </w:tc>
        <w:tc>
          <w:tcPr>
            <w:tcW w:w="683" w:type="dxa"/>
          </w:tcPr>
          <w:p w14:paraId="606D8082" w14:textId="74A57199" w:rsidR="00D52E2C" w:rsidRDefault="00D52E2C">
            <w:pPr>
              <w:jc w:val="center"/>
            </w:pPr>
            <w:r>
              <w:sym w:font="Wingdings" w:char="F0FC"/>
            </w:r>
          </w:p>
        </w:tc>
        <w:tc>
          <w:tcPr>
            <w:tcW w:w="683" w:type="dxa"/>
          </w:tcPr>
          <w:p w14:paraId="05CD613D" w14:textId="0A03E85B" w:rsidR="00D52E2C" w:rsidRDefault="00D52E2C">
            <w:pPr>
              <w:jc w:val="center"/>
            </w:pPr>
            <w:r>
              <w:sym w:font="Wingdings" w:char="F0FC"/>
            </w:r>
          </w:p>
        </w:tc>
        <w:tc>
          <w:tcPr>
            <w:tcW w:w="683" w:type="dxa"/>
          </w:tcPr>
          <w:p w14:paraId="307976BB" w14:textId="52F5A294" w:rsidR="00D52E2C" w:rsidRDefault="00D52E2C">
            <w:pPr>
              <w:jc w:val="center"/>
            </w:pPr>
            <w:r>
              <w:sym w:font="Wingdings" w:char="F0FC"/>
            </w:r>
          </w:p>
        </w:tc>
        <w:tc>
          <w:tcPr>
            <w:tcW w:w="683" w:type="dxa"/>
          </w:tcPr>
          <w:p w14:paraId="42885AFF" w14:textId="346AF875" w:rsidR="00D52E2C" w:rsidRDefault="00D52E2C">
            <w:pPr>
              <w:jc w:val="center"/>
            </w:pPr>
            <w:r>
              <w:sym w:font="Wingdings" w:char="F0FC"/>
            </w:r>
          </w:p>
        </w:tc>
        <w:tc>
          <w:tcPr>
            <w:tcW w:w="683" w:type="dxa"/>
          </w:tcPr>
          <w:p w14:paraId="5DC6C7BC" w14:textId="06CA818A" w:rsidR="00D52E2C" w:rsidRDefault="00D52E2C">
            <w:pPr>
              <w:jc w:val="center"/>
            </w:pPr>
            <w:r>
              <w:sym w:font="Wingdings" w:char="F0FC"/>
            </w:r>
          </w:p>
        </w:tc>
      </w:tr>
      <w:tr w:rsidR="00D52E2C" w14:paraId="6B360E74" w14:textId="2DE966B7" w:rsidTr="005F53C9">
        <w:tc>
          <w:tcPr>
            <w:tcW w:w="3834" w:type="dxa"/>
          </w:tcPr>
          <w:p w14:paraId="6E37355D" w14:textId="77777777" w:rsidR="00D52E2C" w:rsidRDefault="00D52E2C">
            <w:r>
              <w:t>Tables</w:t>
            </w:r>
          </w:p>
        </w:tc>
        <w:tc>
          <w:tcPr>
            <w:tcW w:w="661" w:type="dxa"/>
          </w:tcPr>
          <w:p w14:paraId="57072F57" w14:textId="77777777" w:rsidR="00D52E2C" w:rsidRDefault="00D52E2C">
            <w:pPr>
              <w:jc w:val="center"/>
            </w:pPr>
            <w:r>
              <w:sym w:font="Wingdings" w:char="F0FC"/>
            </w:r>
          </w:p>
        </w:tc>
        <w:tc>
          <w:tcPr>
            <w:tcW w:w="662" w:type="dxa"/>
          </w:tcPr>
          <w:p w14:paraId="49AFEE80" w14:textId="77777777" w:rsidR="00D52E2C" w:rsidRDefault="00D52E2C">
            <w:pPr>
              <w:jc w:val="center"/>
            </w:pPr>
            <w:r>
              <w:sym w:font="Wingdings" w:char="F0FC"/>
            </w:r>
          </w:p>
        </w:tc>
        <w:tc>
          <w:tcPr>
            <w:tcW w:w="661" w:type="dxa"/>
          </w:tcPr>
          <w:p w14:paraId="7D5D92CB" w14:textId="77777777" w:rsidR="00D52E2C" w:rsidRDefault="00D52E2C">
            <w:pPr>
              <w:jc w:val="center"/>
            </w:pPr>
            <w:r>
              <w:sym w:font="Wingdings" w:char="F0FC"/>
            </w:r>
          </w:p>
        </w:tc>
        <w:tc>
          <w:tcPr>
            <w:tcW w:w="661" w:type="dxa"/>
          </w:tcPr>
          <w:p w14:paraId="09D55DFA" w14:textId="77777777" w:rsidR="00D52E2C" w:rsidRDefault="00D52E2C">
            <w:pPr>
              <w:jc w:val="center"/>
            </w:pPr>
            <w:r>
              <w:sym w:font="Wingdings" w:char="F0FC"/>
            </w:r>
          </w:p>
        </w:tc>
        <w:tc>
          <w:tcPr>
            <w:tcW w:w="683" w:type="dxa"/>
          </w:tcPr>
          <w:p w14:paraId="5982E668" w14:textId="77777777" w:rsidR="00D52E2C" w:rsidRDefault="00D52E2C">
            <w:pPr>
              <w:jc w:val="center"/>
            </w:pPr>
            <w:r>
              <w:sym w:font="Wingdings" w:char="F0FC"/>
            </w:r>
          </w:p>
        </w:tc>
        <w:tc>
          <w:tcPr>
            <w:tcW w:w="683" w:type="dxa"/>
          </w:tcPr>
          <w:p w14:paraId="0DCE1287" w14:textId="77777777" w:rsidR="00D52E2C" w:rsidRDefault="00D52E2C">
            <w:pPr>
              <w:jc w:val="center"/>
            </w:pPr>
            <w:r>
              <w:sym w:font="Wingdings" w:char="F0FC"/>
            </w:r>
          </w:p>
        </w:tc>
        <w:tc>
          <w:tcPr>
            <w:tcW w:w="683" w:type="dxa"/>
          </w:tcPr>
          <w:p w14:paraId="35A98A5A" w14:textId="77777777" w:rsidR="00D52E2C" w:rsidRDefault="00D52E2C">
            <w:pPr>
              <w:jc w:val="center"/>
            </w:pPr>
            <w:r>
              <w:sym w:font="Wingdings" w:char="F0FC"/>
            </w:r>
          </w:p>
        </w:tc>
        <w:tc>
          <w:tcPr>
            <w:tcW w:w="683" w:type="dxa"/>
          </w:tcPr>
          <w:p w14:paraId="442D7935" w14:textId="77777777" w:rsidR="00D52E2C" w:rsidRDefault="00D52E2C">
            <w:pPr>
              <w:jc w:val="center"/>
            </w:pPr>
            <w:r>
              <w:sym w:font="Wingdings" w:char="F0FC"/>
            </w:r>
          </w:p>
        </w:tc>
        <w:tc>
          <w:tcPr>
            <w:tcW w:w="683" w:type="dxa"/>
          </w:tcPr>
          <w:p w14:paraId="1F8FD048" w14:textId="77777777" w:rsidR="00D52E2C" w:rsidRDefault="00D52E2C">
            <w:pPr>
              <w:jc w:val="center"/>
            </w:pPr>
            <w:r>
              <w:sym w:font="Wingdings" w:char="F0FC"/>
            </w:r>
          </w:p>
        </w:tc>
        <w:tc>
          <w:tcPr>
            <w:tcW w:w="683" w:type="dxa"/>
          </w:tcPr>
          <w:p w14:paraId="551B82D7" w14:textId="21D8473A" w:rsidR="00D52E2C" w:rsidRDefault="00D52E2C">
            <w:pPr>
              <w:jc w:val="center"/>
            </w:pPr>
            <w:r>
              <w:sym w:font="Wingdings" w:char="F0FC"/>
            </w:r>
          </w:p>
        </w:tc>
        <w:tc>
          <w:tcPr>
            <w:tcW w:w="683" w:type="dxa"/>
          </w:tcPr>
          <w:p w14:paraId="3C331607" w14:textId="0131497A" w:rsidR="00D52E2C" w:rsidRDefault="00D52E2C">
            <w:pPr>
              <w:jc w:val="center"/>
            </w:pPr>
            <w:r>
              <w:sym w:font="Wingdings" w:char="F0FC"/>
            </w:r>
          </w:p>
        </w:tc>
        <w:tc>
          <w:tcPr>
            <w:tcW w:w="683" w:type="dxa"/>
          </w:tcPr>
          <w:p w14:paraId="4B7D15EF" w14:textId="5ADC72C8" w:rsidR="00D52E2C" w:rsidRDefault="00D52E2C">
            <w:pPr>
              <w:jc w:val="center"/>
            </w:pPr>
            <w:r>
              <w:sym w:font="Wingdings" w:char="F0FC"/>
            </w:r>
          </w:p>
        </w:tc>
        <w:tc>
          <w:tcPr>
            <w:tcW w:w="683" w:type="dxa"/>
          </w:tcPr>
          <w:p w14:paraId="1F2D8CC1" w14:textId="562C5BF7" w:rsidR="00D52E2C" w:rsidRDefault="00D52E2C">
            <w:pPr>
              <w:jc w:val="center"/>
            </w:pPr>
            <w:r>
              <w:sym w:font="Wingdings" w:char="F0FC"/>
            </w:r>
          </w:p>
        </w:tc>
        <w:tc>
          <w:tcPr>
            <w:tcW w:w="683" w:type="dxa"/>
          </w:tcPr>
          <w:p w14:paraId="6E165823" w14:textId="7ED0FAF4" w:rsidR="00D52E2C" w:rsidRDefault="00D52E2C">
            <w:pPr>
              <w:jc w:val="center"/>
            </w:pPr>
            <w:r>
              <w:sym w:font="Wingdings" w:char="F0FC"/>
            </w:r>
          </w:p>
        </w:tc>
      </w:tr>
      <w:tr w:rsidR="00D52E2C" w14:paraId="4878BCBB" w14:textId="6A4038DD" w:rsidTr="005F53C9">
        <w:tc>
          <w:tcPr>
            <w:tcW w:w="3834" w:type="dxa"/>
          </w:tcPr>
          <w:p w14:paraId="13D5701B" w14:textId="77777777" w:rsidR="00D52E2C" w:rsidRDefault="00D52E2C">
            <w:r>
              <w:t>Table Values</w:t>
            </w:r>
          </w:p>
        </w:tc>
        <w:tc>
          <w:tcPr>
            <w:tcW w:w="661" w:type="dxa"/>
          </w:tcPr>
          <w:p w14:paraId="7E3A67F0" w14:textId="77777777" w:rsidR="00D52E2C" w:rsidRDefault="00D52E2C">
            <w:pPr>
              <w:jc w:val="center"/>
            </w:pPr>
            <w:r>
              <w:sym w:font="Wingdings" w:char="F0FC"/>
            </w:r>
          </w:p>
        </w:tc>
        <w:tc>
          <w:tcPr>
            <w:tcW w:w="662" w:type="dxa"/>
          </w:tcPr>
          <w:p w14:paraId="21B261DE" w14:textId="77777777" w:rsidR="00D52E2C" w:rsidRDefault="00D52E2C">
            <w:pPr>
              <w:jc w:val="center"/>
            </w:pPr>
            <w:r>
              <w:sym w:font="Wingdings" w:char="F0FC"/>
            </w:r>
          </w:p>
        </w:tc>
        <w:tc>
          <w:tcPr>
            <w:tcW w:w="661" w:type="dxa"/>
          </w:tcPr>
          <w:p w14:paraId="536148E8" w14:textId="77777777" w:rsidR="00D52E2C" w:rsidRDefault="00D52E2C">
            <w:pPr>
              <w:jc w:val="center"/>
            </w:pPr>
            <w:r>
              <w:sym w:font="Wingdings" w:char="F0FC"/>
            </w:r>
          </w:p>
        </w:tc>
        <w:tc>
          <w:tcPr>
            <w:tcW w:w="661" w:type="dxa"/>
          </w:tcPr>
          <w:p w14:paraId="5636BC27" w14:textId="77777777" w:rsidR="00D52E2C" w:rsidRDefault="00D52E2C">
            <w:pPr>
              <w:jc w:val="center"/>
            </w:pPr>
            <w:r>
              <w:sym w:font="Wingdings" w:char="F0FC"/>
            </w:r>
          </w:p>
        </w:tc>
        <w:tc>
          <w:tcPr>
            <w:tcW w:w="683" w:type="dxa"/>
          </w:tcPr>
          <w:p w14:paraId="0CDD1623" w14:textId="77777777" w:rsidR="00D52E2C" w:rsidRDefault="00D52E2C">
            <w:pPr>
              <w:jc w:val="center"/>
            </w:pPr>
            <w:r>
              <w:sym w:font="Wingdings" w:char="F0FC"/>
            </w:r>
          </w:p>
        </w:tc>
        <w:tc>
          <w:tcPr>
            <w:tcW w:w="683" w:type="dxa"/>
          </w:tcPr>
          <w:p w14:paraId="18A6FAC2" w14:textId="77777777" w:rsidR="00D52E2C" w:rsidRDefault="00D52E2C">
            <w:pPr>
              <w:jc w:val="center"/>
            </w:pPr>
            <w:r>
              <w:sym w:font="Wingdings" w:char="F0FC"/>
            </w:r>
          </w:p>
        </w:tc>
        <w:tc>
          <w:tcPr>
            <w:tcW w:w="683" w:type="dxa"/>
          </w:tcPr>
          <w:p w14:paraId="58EEA73D" w14:textId="77777777" w:rsidR="00D52E2C" w:rsidRDefault="00D52E2C">
            <w:pPr>
              <w:jc w:val="center"/>
            </w:pPr>
            <w:r>
              <w:sym w:font="Wingdings" w:char="F0FC"/>
            </w:r>
          </w:p>
        </w:tc>
        <w:tc>
          <w:tcPr>
            <w:tcW w:w="683" w:type="dxa"/>
          </w:tcPr>
          <w:p w14:paraId="5692A2EE" w14:textId="77777777" w:rsidR="00D52E2C" w:rsidRDefault="00D52E2C">
            <w:pPr>
              <w:jc w:val="center"/>
            </w:pPr>
            <w:r>
              <w:sym w:font="Wingdings" w:char="F0FC"/>
            </w:r>
          </w:p>
        </w:tc>
        <w:tc>
          <w:tcPr>
            <w:tcW w:w="683" w:type="dxa"/>
          </w:tcPr>
          <w:p w14:paraId="52816125" w14:textId="77777777" w:rsidR="00D52E2C" w:rsidRDefault="00D52E2C">
            <w:pPr>
              <w:jc w:val="center"/>
            </w:pPr>
            <w:r>
              <w:sym w:font="Wingdings" w:char="F0FC"/>
            </w:r>
          </w:p>
        </w:tc>
        <w:tc>
          <w:tcPr>
            <w:tcW w:w="683" w:type="dxa"/>
          </w:tcPr>
          <w:p w14:paraId="4B7E0B04" w14:textId="323855E2" w:rsidR="00D52E2C" w:rsidRDefault="00D52E2C">
            <w:pPr>
              <w:jc w:val="center"/>
            </w:pPr>
            <w:r>
              <w:sym w:font="Wingdings" w:char="F0FC"/>
            </w:r>
          </w:p>
        </w:tc>
        <w:tc>
          <w:tcPr>
            <w:tcW w:w="683" w:type="dxa"/>
          </w:tcPr>
          <w:p w14:paraId="63FF9CC6" w14:textId="364380AA" w:rsidR="00D52E2C" w:rsidRDefault="00D52E2C">
            <w:pPr>
              <w:jc w:val="center"/>
            </w:pPr>
            <w:r>
              <w:sym w:font="Wingdings" w:char="F0FC"/>
            </w:r>
          </w:p>
        </w:tc>
        <w:tc>
          <w:tcPr>
            <w:tcW w:w="683" w:type="dxa"/>
          </w:tcPr>
          <w:p w14:paraId="7F86F640" w14:textId="56ABD120" w:rsidR="00D52E2C" w:rsidRDefault="00D52E2C">
            <w:pPr>
              <w:jc w:val="center"/>
            </w:pPr>
            <w:r>
              <w:sym w:font="Wingdings" w:char="F0FC"/>
            </w:r>
          </w:p>
        </w:tc>
        <w:tc>
          <w:tcPr>
            <w:tcW w:w="683" w:type="dxa"/>
          </w:tcPr>
          <w:p w14:paraId="35D2E357" w14:textId="18828A86" w:rsidR="00D52E2C" w:rsidRDefault="00D52E2C">
            <w:pPr>
              <w:jc w:val="center"/>
            </w:pPr>
            <w:r>
              <w:sym w:font="Wingdings" w:char="F0FC"/>
            </w:r>
          </w:p>
        </w:tc>
        <w:tc>
          <w:tcPr>
            <w:tcW w:w="683" w:type="dxa"/>
          </w:tcPr>
          <w:p w14:paraId="3CD263C2" w14:textId="6308FE9C" w:rsidR="00D52E2C" w:rsidRDefault="00D52E2C">
            <w:pPr>
              <w:jc w:val="center"/>
            </w:pPr>
            <w:r>
              <w:sym w:font="Wingdings" w:char="F0FC"/>
            </w:r>
          </w:p>
        </w:tc>
      </w:tr>
      <w:tr w:rsidR="00D52E2C" w14:paraId="03A82F7F" w14:textId="6E49CB69" w:rsidTr="005F53C9">
        <w:tc>
          <w:tcPr>
            <w:tcW w:w="3834" w:type="dxa"/>
          </w:tcPr>
          <w:p w14:paraId="5AED282D" w14:textId="77777777" w:rsidR="00D52E2C" w:rsidRDefault="00D52E2C">
            <w:r>
              <w:t>Queries</w:t>
            </w:r>
            <w:r>
              <w:br/>
              <w:t>(previously called Conformance Statements)</w:t>
            </w:r>
          </w:p>
        </w:tc>
        <w:tc>
          <w:tcPr>
            <w:tcW w:w="661" w:type="dxa"/>
          </w:tcPr>
          <w:p w14:paraId="572B22CF" w14:textId="77777777" w:rsidR="00D52E2C" w:rsidRDefault="00D52E2C">
            <w:pPr>
              <w:jc w:val="center"/>
            </w:pPr>
            <w:r>
              <w:t>-</w:t>
            </w:r>
          </w:p>
        </w:tc>
        <w:tc>
          <w:tcPr>
            <w:tcW w:w="662" w:type="dxa"/>
          </w:tcPr>
          <w:p w14:paraId="2CE33E96" w14:textId="77777777" w:rsidR="00D52E2C" w:rsidRDefault="00D52E2C">
            <w:pPr>
              <w:jc w:val="center"/>
            </w:pPr>
            <w:r>
              <w:t>-</w:t>
            </w:r>
          </w:p>
        </w:tc>
        <w:tc>
          <w:tcPr>
            <w:tcW w:w="661" w:type="dxa"/>
          </w:tcPr>
          <w:p w14:paraId="24E4BCBD" w14:textId="77777777" w:rsidR="00D52E2C" w:rsidRDefault="00D52E2C">
            <w:pPr>
              <w:jc w:val="center"/>
            </w:pPr>
            <w:r>
              <w:t>-</w:t>
            </w:r>
          </w:p>
        </w:tc>
        <w:tc>
          <w:tcPr>
            <w:tcW w:w="661" w:type="dxa"/>
          </w:tcPr>
          <w:p w14:paraId="762953A2" w14:textId="77777777" w:rsidR="00D52E2C" w:rsidRDefault="00D52E2C">
            <w:pPr>
              <w:jc w:val="center"/>
            </w:pPr>
            <w:r>
              <w:t>-</w:t>
            </w:r>
          </w:p>
        </w:tc>
        <w:tc>
          <w:tcPr>
            <w:tcW w:w="683" w:type="dxa"/>
          </w:tcPr>
          <w:p w14:paraId="2A7A57CD" w14:textId="77777777" w:rsidR="00D52E2C" w:rsidRDefault="00D52E2C">
            <w:pPr>
              <w:jc w:val="center"/>
            </w:pPr>
            <w:r>
              <w:sym w:font="Wingdings" w:char="F0FC"/>
            </w:r>
          </w:p>
        </w:tc>
        <w:tc>
          <w:tcPr>
            <w:tcW w:w="683" w:type="dxa"/>
          </w:tcPr>
          <w:p w14:paraId="32872752" w14:textId="77777777" w:rsidR="00D52E2C" w:rsidRDefault="00D52E2C">
            <w:pPr>
              <w:jc w:val="center"/>
            </w:pPr>
            <w:r>
              <w:sym w:font="Wingdings" w:char="F0FC"/>
            </w:r>
          </w:p>
        </w:tc>
        <w:tc>
          <w:tcPr>
            <w:tcW w:w="683" w:type="dxa"/>
          </w:tcPr>
          <w:p w14:paraId="05FC3216" w14:textId="77777777" w:rsidR="00D52E2C" w:rsidRDefault="00D52E2C">
            <w:pPr>
              <w:jc w:val="center"/>
            </w:pPr>
            <w:r>
              <w:sym w:font="Wingdings" w:char="F0FC"/>
            </w:r>
          </w:p>
        </w:tc>
        <w:tc>
          <w:tcPr>
            <w:tcW w:w="683" w:type="dxa"/>
          </w:tcPr>
          <w:p w14:paraId="371A196F" w14:textId="77777777" w:rsidR="00D52E2C" w:rsidRDefault="00D52E2C">
            <w:pPr>
              <w:jc w:val="center"/>
            </w:pPr>
            <w:r>
              <w:sym w:font="Wingdings" w:char="F0FC"/>
            </w:r>
          </w:p>
        </w:tc>
        <w:tc>
          <w:tcPr>
            <w:tcW w:w="683" w:type="dxa"/>
          </w:tcPr>
          <w:p w14:paraId="7F4E8DF0" w14:textId="77777777" w:rsidR="00D52E2C" w:rsidRDefault="00D52E2C">
            <w:pPr>
              <w:jc w:val="center"/>
            </w:pPr>
            <w:r>
              <w:sym w:font="Wingdings" w:char="F0FC"/>
            </w:r>
          </w:p>
        </w:tc>
        <w:tc>
          <w:tcPr>
            <w:tcW w:w="683" w:type="dxa"/>
          </w:tcPr>
          <w:p w14:paraId="775BF654" w14:textId="6B1C8EE5" w:rsidR="00D52E2C" w:rsidRDefault="00D52E2C">
            <w:pPr>
              <w:jc w:val="center"/>
            </w:pPr>
            <w:r>
              <w:sym w:font="Wingdings" w:char="F0FC"/>
            </w:r>
          </w:p>
        </w:tc>
        <w:tc>
          <w:tcPr>
            <w:tcW w:w="683" w:type="dxa"/>
          </w:tcPr>
          <w:p w14:paraId="687A15C0" w14:textId="41A2DA6E" w:rsidR="00D52E2C" w:rsidRDefault="00D52E2C">
            <w:pPr>
              <w:jc w:val="center"/>
            </w:pPr>
            <w:r>
              <w:sym w:font="Wingdings" w:char="F0FC"/>
            </w:r>
          </w:p>
        </w:tc>
        <w:tc>
          <w:tcPr>
            <w:tcW w:w="683" w:type="dxa"/>
          </w:tcPr>
          <w:p w14:paraId="1CA565A1" w14:textId="1FA295E4" w:rsidR="00D52E2C" w:rsidRDefault="00D52E2C">
            <w:pPr>
              <w:jc w:val="center"/>
            </w:pPr>
            <w:r>
              <w:sym w:font="Wingdings" w:char="F0FC"/>
            </w:r>
          </w:p>
        </w:tc>
        <w:tc>
          <w:tcPr>
            <w:tcW w:w="683" w:type="dxa"/>
          </w:tcPr>
          <w:p w14:paraId="19773AB7" w14:textId="3B5CFCD5" w:rsidR="00D52E2C" w:rsidRDefault="00D52E2C">
            <w:pPr>
              <w:jc w:val="center"/>
            </w:pPr>
            <w:r>
              <w:sym w:font="Wingdings" w:char="F0FC"/>
            </w:r>
          </w:p>
        </w:tc>
        <w:tc>
          <w:tcPr>
            <w:tcW w:w="683" w:type="dxa"/>
          </w:tcPr>
          <w:p w14:paraId="200D755B" w14:textId="795C4946" w:rsidR="00D52E2C" w:rsidRDefault="00D52E2C">
            <w:pPr>
              <w:jc w:val="center"/>
            </w:pPr>
            <w:r>
              <w:sym w:font="Wingdings" w:char="F0FC"/>
            </w:r>
          </w:p>
        </w:tc>
      </w:tr>
      <w:tr w:rsidR="00D52E2C" w14:paraId="49B38701" w14:textId="3F5BE16D" w:rsidTr="005F53C9">
        <w:tc>
          <w:tcPr>
            <w:tcW w:w="3834" w:type="dxa"/>
          </w:tcPr>
          <w:p w14:paraId="6632BFA0" w14:textId="77777777" w:rsidR="00D52E2C" w:rsidRDefault="00D52E2C">
            <w:r>
              <w:t>Sections from Standard Documents</w:t>
            </w:r>
          </w:p>
        </w:tc>
        <w:tc>
          <w:tcPr>
            <w:tcW w:w="661" w:type="dxa"/>
          </w:tcPr>
          <w:p w14:paraId="43EE4892" w14:textId="77777777" w:rsidR="00D52E2C" w:rsidRDefault="00D52E2C">
            <w:pPr>
              <w:jc w:val="center"/>
            </w:pPr>
            <w:r>
              <w:t>-</w:t>
            </w:r>
          </w:p>
        </w:tc>
        <w:tc>
          <w:tcPr>
            <w:tcW w:w="662" w:type="dxa"/>
          </w:tcPr>
          <w:p w14:paraId="2762F503" w14:textId="77777777" w:rsidR="00D52E2C" w:rsidRDefault="00D52E2C">
            <w:pPr>
              <w:jc w:val="center"/>
            </w:pPr>
            <w:r>
              <w:t>-</w:t>
            </w:r>
          </w:p>
        </w:tc>
        <w:tc>
          <w:tcPr>
            <w:tcW w:w="661" w:type="dxa"/>
          </w:tcPr>
          <w:p w14:paraId="1A5E441E" w14:textId="77777777" w:rsidR="00D52E2C" w:rsidRDefault="00D52E2C">
            <w:pPr>
              <w:jc w:val="center"/>
            </w:pPr>
            <w:r>
              <w:t>-</w:t>
            </w:r>
          </w:p>
        </w:tc>
        <w:tc>
          <w:tcPr>
            <w:tcW w:w="661" w:type="dxa"/>
          </w:tcPr>
          <w:p w14:paraId="2D67E613" w14:textId="77777777" w:rsidR="00D52E2C" w:rsidRDefault="00D52E2C">
            <w:pPr>
              <w:jc w:val="center"/>
            </w:pPr>
            <w:r>
              <w:t>-</w:t>
            </w:r>
          </w:p>
        </w:tc>
        <w:tc>
          <w:tcPr>
            <w:tcW w:w="683" w:type="dxa"/>
          </w:tcPr>
          <w:p w14:paraId="05F24311" w14:textId="77777777" w:rsidR="00D52E2C" w:rsidRDefault="00D52E2C">
            <w:pPr>
              <w:jc w:val="center"/>
            </w:pPr>
            <w:r>
              <w:t>-</w:t>
            </w:r>
          </w:p>
        </w:tc>
        <w:tc>
          <w:tcPr>
            <w:tcW w:w="683" w:type="dxa"/>
          </w:tcPr>
          <w:p w14:paraId="3A03A6B0" w14:textId="77777777" w:rsidR="00D52E2C" w:rsidRDefault="00D52E2C">
            <w:pPr>
              <w:jc w:val="center"/>
            </w:pPr>
            <w:r>
              <w:sym w:font="Wingdings" w:char="F0FC"/>
            </w:r>
          </w:p>
        </w:tc>
        <w:tc>
          <w:tcPr>
            <w:tcW w:w="683" w:type="dxa"/>
          </w:tcPr>
          <w:p w14:paraId="391E7AAA" w14:textId="77777777" w:rsidR="00D52E2C" w:rsidRDefault="00D52E2C">
            <w:pPr>
              <w:jc w:val="center"/>
            </w:pPr>
            <w:r>
              <w:sym w:font="Wingdings" w:char="F0FC"/>
            </w:r>
          </w:p>
        </w:tc>
        <w:tc>
          <w:tcPr>
            <w:tcW w:w="683" w:type="dxa"/>
          </w:tcPr>
          <w:p w14:paraId="6154A598" w14:textId="77777777" w:rsidR="00D52E2C" w:rsidRDefault="00D52E2C">
            <w:pPr>
              <w:jc w:val="center"/>
            </w:pPr>
            <w:r>
              <w:sym w:font="Wingdings" w:char="F0FC"/>
            </w:r>
          </w:p>
        </w:tc>
        <w:tc>
          <w:tcPr>
            <w:tcW w:w="683" w:type="dxa"/>
          </w:tcPr>
          <w:p w14:paraId="0761B042" w14:textId="77777777" w:rsidR="00D52E2C" w:rsidRDefault="00D52E2C">
            <w:pPr>
              <w:jc w:val="center"/>
            </w:pPr>
            <w:r>
              <w:sym w:font="Wingdings" w:char="F0FC"/>
            </w:r>
          </w:p>
        </w:tc>
        <w:tc>
          <w:tcPr>
            <w:tcW w:w="683" w:type="dxa"/>
          </w:tcPr>
          <w:p w14:paraId="649E5331" w14:textId="6473F0B9" w:rsidR="00D52E2C" w:rsidRDefault="00D52E2C">
            <w:pPr>
              <w:jc w:val="center"/>
            </w:pPr>
            <w:r>
              <w:sym w:font="Wingdings" w:char="F0FC"/>
            </w:r>
          </w:p>
        </w:tc>
        <w:tc>
          <w:tcPr>
            <w:tcW w:w="683" w:type="dxa"/>
          </w:tcPr>
          <w:p w14:paraId="00B83329" w14:textId="4EE6D16F" w:rsidR="00D52E2C" w:rsidRDefault="00D52E2C">
            <w:pPr>
              <w:jc w:val="center"/>
            </w:pPr>
            <w:r>
              <w:sym w:font="Wingdings" w:char="F0FC"/>
            </w:r>
          </w:p>
        </w:tc>
        <w:tc>
          <w:tcPr>
            <w:tcW w:w="683" w:type="dxa"/>
          </w:tcPr>
          <w:p w14:paraId="662BE88D" w14:textId="07FD5C34" w:rsidR="00D52E2C" w:rsidRDefault="00D52E2C">
            <w:pPr>
              <w:jc w:val="center"/>
            </w:pPr>
            <w:r>
              <w:sym w:font="Wingdings" w:char="F0FC"/>
            </w:r>
          </w:p>
        </w:tc>
        <w:tc>
          <w:tcPr>
            <w:tcW w:w="683" w:type="dxa"/>
          </w:tcPr>
          <w:p w14:paraId="375A5ADA" w14:textId="1DC6F84E" w:rsidR="00D52E2C" w:rsidRDefault="00D52E2C">
            <w:pPr>
              <w:jc w:val="center"/>
            </w:pPr>
            <w:r>
              <w:sym w:font="Wingdings" w:char="F0FC"/>
            </w:r>
          </w:p>
        </w:tc>
        <w:tc>
          <w:tcPr>
            <w:tcW w:w="683" w:type="dxa"/>
          </w:tcPr>
          <w:p w14:paraId="42E3E35F" w14:textId="753091C3" w:rsidR="00D52E2C" w:rsidRDefault="00D52E2C">
            <w:pPr>
              <w:jc w:val="center"/>
            </w:pPr>
            <w:r>
              <w:sym w:font="Wingdings" w:char="F0FC"/>
            </w:r>
          </w:p>
        </w:tc>
      </w:tr>
    </w:tbl>
    <w:p w14:paraId="074EFF98" w14:textId="36BFC216" w:rsidR="00C50AB1" w:rsidRDefault="00C50AB1"/>
    <w:p w14:paraId="75859856" w14:textId="21320CFC" w:rsidR="00D52E2C" w:rsidRDefault="00D52E2C"/>
    <w:p w14:paraId="78933179" w14:textId="77777777" w:rsidR="00D52E2C" w:rsidRDefault="00D52E2C">
      <w:pPr>
        <w:sectPr w:rsidR="00D52E2C" w:rsidSect="00D52E2C">
          <w:pgSz w:w="16840" w:h="11907" w:orient="landscape" w:code="9"/>
          <w:pgMar w:top="1418" w:right="1644" w:bottom="1418" w:left="1644" w:header="851" w:footer="1134" w:gutter="0"/>
          <w:cols w:space="720"/>
          <w:titlePg/>
          <w:docGrid w:linePitch="299"/>
        </w:sectPr>
      </w:pPr>
    </w:p>
    <w:p w14:paraId="1828EF33" w14:textId="756D2E39" w:rsidR="00D52E2C" w:rsidRDefault="00D52E2C"/>
    <w:p w14:paraId="7CB00F9B" w14:textId="77777777" w:rsidR="00C50AB1" w:rsidRDefault="00C50AB1">
      <w:r>
        <w:t>All data added is checked for its consistency. Referential integrity among relations assures this consistency. The side effect of referential integrity is to modify the data from the standard documents because the standard is defined in form of a document but not in form of a database. All changes made so far are listed on my private home page:</w:t>
      </w:r>
    </w:p>
    <w:p w14:paraId="09539FA7" w14:textId="77777777" w:rsidR="00C50AB1" w:rsidRDefault="00C50AB1"/>
    <w:p w14:paraId="68208456" w14:textId="77777777" w:rsidR="00C50AB1" w:rsidRDefault="00C50AB1">
      <w:pPr>
        <w:jc w:val="center"/>
      </w:pPr>
      <w:r>
        <w:t>http://www.oemig.de/HL7</w:t>
      </w:r>
    </w:p>
    <w:p w14:paraId="4281B9B3" w14:textId="77777777" w:rsidR="00C50AB1" w:rsidRDefault="00C50AB1"/>
    <w:p w14:paraId="05BDD56F" w14:textId="77777777" w:rsidR="00C50AB1" w:rsidRDefault="00C50AB1">
      <w:r>
        <w:t>At the moment no attribute is maintained to store information about changes made due to consistency!</w:t>
      </w:r>
    </w:p>
    <w:p w14:paraId="5EB1A8C9" w14:textId="77777777" w:rsidR="00C50AB1" w:rsidRDefault="00C50AB1">
      <w:pPr>
        <w:pStyle w:val="berschrift3"/>
      </w:pPr>
      <w:r>
        <w:fldChar w:fldCharType="begin"/>
      </w:r>
      <w:r>
        <w:instrText xml:space="preserve"> AUTONUMLGL </w:instrText>
      </w:r>
      <w:bookmarkStart w:id="15" w:name="_Toc147402585"/>
      <w:r>
        <w:fldChar w:fldCharType="end"/>
      </w:r>
      <w:r>
        <w:t xml:space="preserve"> Goodies</w:t>
      </w:r>
      <w:bookmarkEnd w:id="15"/>
    </w:p>
    <w:p w14:paraId="60A52054" w14:textId="77777777" w:rsidR="00C50AB1" w:rsidRDefault="00C50AB1">
      <w:r>
        <w:t>This database contains individual information about sub-components for data elements. Beginning with version 2.5 the components are made explicit by the help of component tables.</w:t>
      </w:r>
    </w:p>
    <w:p w14:paraId="39D61347" w14:textId="77777777" w:rsidR="00C50AB1" w:rsidRDefault="00C50AB1">
      <w:pPr>
        <w:pStyle w:val="berschrift3"/>
      </w:pPr>
      <w:r>
        <w:fldChar w:fldCharType="begin"/>
      </w:r>
      <w:r>
        <w:instrText xml:space="preserve"> AUTONUMLGL </w:instrText>
      </w:r>
      <w:bookmarkStart w:id="16" w:name="_Toc147402586"/>
      <w:r>
        <w:fldChar w:fldCharType="end"/>
      </w:r>
      <w:r>
        <w:t xml:space="preserve"> What's not in this database</w:t>
      </w:r>
      <w:bookmarkEnd w:id="16"/>
    </w:p>
    <w:p w14:paraId="64AE5FAF" w14:textId="77777777" w:rsidR="00C50AB1" w:rsidRDefault="00C50AB1">
      <w:r>
        <w:t>There is no comparison of components neither direct by the help of a table nor indirect by a sub-program!</w:t>
      </w:r>
    </w:p>
    <w:p w14:paraId="1099B510" w14:textId="77777777" w:rsidR="00C50AB1" w:rsidRDefault="00C50AB1">
      <w:pPr>
        <w:pStyle w:val="berschrift3"/>
      </w:pPr>
      <w:r>
        <w:fldChar w:fldCharType="begin"/>
      </w:r>
      <w:r>
        <w:instrText xml:space="preserve"> AUTONUMLGL </w:instrText>
      </w:r>
      <w:bookmarkStart w:id="17" w:name="_Toc147402587"/>
      <w:r>
        <w:fldChar w:fldCharType="end"/>
      </w:r>
      <w:r>
        <w:t xml:space="preserve"> What's different to the previous release</w:t>
      </w:r>
      <w:bookmarkEnd w:id="17"/>
    </w:p>
    <w:p w14:paraId="73C3DD48" w14:textId="77777777" w:rsidR="00C50AB1" w:rsidRDefault="00C50AB1">
      <w:r>
        <w:t>Due to new functionality and tables some changes to the database are required.  The following list gives an overview about the most important ones:</w:t>
      </w:r>
    </w:p>
    <w:p w14:paraId="3C0D1562" w14:textId="77777777" w:rsidR="00C50AB1" w:rsidRDefault="00C50AB1">
      <w:pPr>
        <w:numPr>
          <w:ilvl w:val="0"/>
          <w:numId w:val="24"/>
        </w:numPr>
      </w:pPr>
      <w:r>
        <w:t>Table Names</w:t>
      </w:r>
    </w:p>
    <w:p w14:paraId="5CFA1EC0" w14:textId="77777777" w:rsidR="00C50AB1" w:rsidRDefault="00C50AB1">
      <w:pPr>
        <w:numPr>
          <w:ilvl w:val="1"/>
          <w:numId w:val="24"/>
        </w:numPr>
      </w:pPr>
      <w:r>
        <w:t xml:space="preserve">&lt;table&gt; </w:t>
      </w:r>
      <w:r>
        <w:sym w:font="Symbol" w:char="F0DE"/>
      </w:r>
      <w:r>
        <w:t xml:space="preserve"> HL7&lt;table&gt;</w:t>
      </w:r>
    </w:p>
    <w:p w14:paraId="027A96E7" w14:textId="77777777" w:rsidR="00C50AB1" w:rsidRDefault="00C50AB1">
      <w:pPr>
        <w:numPr>
          <w:ilvl w:val="1"/>
          <w:numId w:val="24"/>
        </w:numPr>
      </w:pPr>
      <w:r>
        <w:t xml:space="preserve">x&lt;table&gt; </w:t>
      </w:r>
      <w:r>
        <w:sym w:font="Symbol" w:char="F0DE"/>
      </w:r>
      <w:r>
        <w:t xml:space="preserve"> GeneratedData&lt;table&gt;</w:t>
      </w:r>
    </w:p>
    <w:p w14:paraId="33FBC5A7" w14:textId="77777777" w:rsidR="00C50AB1" w:rsidRDefault="00C50AB1">
      <w:pPr>
        <w:numPr>
          <w:ilvl w:val="0"/>
          <w:numId w:val="24"/>
        </w:numPr>
        <w:rPr>
          <w:lang w:val="fr-FR"/>
        </w:rPr>
      </w:pPr>
      <w:r>
        <w:rPr>
          <w:lang w:val="fr-FR"/>
        </w:rPr>
        <w:t>Attributes</w:t>
      </w:r>
    </w:p>
    <w:p w14:paraId="5CDA782D" w14:textId="77777777" w:rsidR="00C50AB1" w:rsidRDefault="00C50AB1">
      <w:pPr>
        <w:numPr>
          <w:ilvl w:val="1"/>
          <w:numId w:val="24"/>
        </w:numPr>
        <w:rPr>
          <w:lang w:val="fr-FR"/>
        </w:rPr>
      </w:pPr>
      <w:r>
        <w:rPr>
          <w:lang w:val="fr-FR"/>
        </w:rPr>
        <w:t xml:space="preserve">hl7_version </w:t>
      </w:r>
      <w:r>
        <w:sym w:font="Symbol" w:char="F0DE"/>
      </w:r>
      <w:r>
        <w:rPr>
          <w:lang w:val="fr-FR"/>
        </w:rPr>
        <w:t xml:space="preserve"> version_id</w:t>
      </w:r>
    </w:p>
    <w:p w14:paraId="44414564" w14:textId="77777777" w:rsidR="00C50AB1" w:rsidRDefault="00C50AB1">
      <w:pPr>
        <w:numPr>
          <w:ilvl w:val="1"/>
          <w:numId w:val="24"/>
        </w:numPr>
      </w:pPr>
      <w:r>
        <w:t xml:space="preserve">chapter </w:t>
      </w:r>
      <w:r>
        <w:sym w:font="Symbol" w:char="F0DE"/>
      </w:r>
      <w:r>
        <w:t xml:space="preserve"> Section</w:t>
      </w:r>
    </w:p>
    <w:p w14:paraId="170FEE83" w14:textId="77777777" w:rsidR="00C50AB1" w:rsidRDefault="00C50AB1">
      <w:pPr>
        <w:numPr>
          <w:ilvl w:val="1"/>
          <w:numId w:val="24"/>
        </w:numPr>
      </w:pPr>
      <w:r>
        <w:t xml:space="preserve">HtmlStandard </w:t>
      </w:r>
      <w:r>
        <w:sym w:font="Symbol" w:char="F0DE"/>
      </w:r>
      <w:r>
        <w:t xml:space="preserve"> Anchor</w:t>
      </w:r>
    </w:p>
    <w:p w14:paraId="593DE19E" w14:textId="77777777" w:rsidR="00C50AB1" w:rsidRDefault="00C50AB1">
      <w:pPr>
        <w:pStyle w:val="berschrift2"/>
      </w:pPr>
      <w:r>
        <w:fldChar w:fldCharType="begin"/>
      </w:r>
      <w:r>
        <w:instrText xml:space="preserve"> AUTONUMLGL </w:instrText>
      </w:r>
      <w:bookmarkStart w:id="18" w:name="_Toc147402588"/>
      <w:r>
        <w:fldChar w:fldCharType="end"/>
      </w:r>
      <w:r>
        <w:t xml:space="preserve"> Constraints</w:t>
      </w:r>
      <w:bookmarkEnd w:id="18"/>
    </w:p>
    <w:p w14:paraId="360555EC" w14:textId="77777777" w:rsidR="00C50AB1" w:rsidRDefault="00C50AB1">
      <w:r>
        <w:t>This database is defined to use referential integrity wherever it is feasible.</w:t>
      </w:r>
    </w:p>
    <w:p w14:paraId="05BE0B51" w14:textId="77777777" w:rsidR="00C50AB1" w:rsidRDefault="00C50AB1"/>
    <w:p w14:paraId="66C4C7F6" w14:textId="77777777" w:rsidR="00C50AB1" w:rsidRDefault="00C50AB1">
      <w:r>
        <w:t>The relation between event message types and messages requires a two-to-many relationship.  But this feature is not supported by a relational database.  Therefore, the referential integrity is defined among events and messages. The rest must be checked by additional queries. (compare with chapter 5)</w:t>
      </w:r>
    </w:p>
    <w:p w14:paraId="263828A5" w14:textId="77777777" w:rsidR="00C50AB1" w:rsidRDefault="00C50AB1">
      <w:pPr>
        <w:pStyle w:val="berschrift2"/>
      </w:pPr>
      <w:r>
        <w:fldChar w:fldCharType="begin"/>
      </w:r>
      <w:r>
        <w:instrText xml:space="preserve"> AUTONUMLGL </w:instrText>
      </w:r>
      <w:bookmarkStart w:id="19" w:name="_Toc147402589"/>
      <w:r>
        <w:fldChar w:fldCharType="end"/>
      </w:r>
      <w:r>
        <w:t xml:space="preserve"> History of the data contained in this database</w:t>
      </w:r>
      <w:bookmarkEnd w:id="19"/>
    </w:p>
    <w:p w14:paraId="537C1A95" w14:textId="77777777" w:rsidR="00C50AB1" w:rsidRDefault="00C50AB1">
      <w:r>
        <w:t>We started building up this database by using the data of version 2.1.  Adding the data of version 2.2 has been made apparent that the table for storing data elements has to be refined because of multiple usage.  This version was also the first one for which the data types was extended.</w:t>
      </w:r>
    </w:p>
    <w:p w14:paraId="5B149B65" w14:textId="77777777" w:rsidR="00C50AB1" w:rsidRDefault="00C50AB1">
      <w:r>
        <w:t>This version was also the first one for which the data structures in form of individual components has been filled. This was made possible by extracting the necessary information out of the documents by hand.</w:t>
      </w:r>
    </w:p>
    <w:p w14:paraId="409A66A8" w14:textId="77777777" w:rsidR="00C50AB1" w:rsidRDefault="00C50AB1">
      <w:r>
        <w:t xml:space="preserve">Version 2.3 was added out of the first draft.  The second draft </w:t>
      </w:r>
      <w:r>
        <w:noBreakHyphen/>
        <w:t xml:space="preserve"> it was a very simple access database </w:t>
      </w:r>
      <w:r>
        <w:noBreakHyphen/>
        <w:t xml:space="preserve"> has been used to correct the data already stored. The third draft and the final standard has been used to refine the data further.</w:t>
      </w:r>
    </w:p>
    <w:p w14:paraId="7E610342" w14:textId="77777777" w:rsidR="00C50AB1" w:rsidRDefault="00C50AB1">
      <w:r>
        <w:t>The data structures of version 2.2 was extended.</w:t>
      </w:r>
    </w:p>
    <w:p w14:paraId="6AC6FF13" w14:textId="77777777" w:rsidR="00C50AB1" w:rsidRDefault="00C50AB1">
      <w:r>
        <w:lastRenderedPageBreak/>
        <w:t>The data for version 2.3.1 came out of the final standard by the help of WinWord macros (see below). The data structures of version 2.3 are copied and adapted by hand.</w:t>
      </w:r>
    </w:p>
    <w:p w14:paraId="6F345EBB" w14:textId="77777777" w:rsidR="00C50AB1" w:rsidRDefault="00C50AB1">
      <w:r>
        <w:t>Version 2.4 has been extracted using tools and a lot of manual processing. Version 2.5 has been extracted by an enhanced toolset with more automatic procedures. Nevertheless, a lot of manual processing is still necessary.</w:t>
      </w:r>
    </w:p>
    <w:p w14:paraId="47231C40" w14:textId="77777777" w:rsidR="00C50AB1" w:rsidRDefault="00C50AB1">
      <w:pPr>
        <w:pStyle w:val="berschrift1"/>
      </w:pPr>
      <w:r>
        <w:lastRenderedPageBreak/>
        <w:fldChar w:fldCharType="begin"/>
      </w:r>
      <w:r>
        <w:instrText xml:space="preserve"> AUTONUMLGL </w:instrText>
      </w:r>
      <w:bookmarkStart w:id="20" w:name="_Toc147402590"/>
      <w:r>
        <w:fldChar w:fldCharType="end"/>
      </w:r>
      <w:r>
        <w:t xml:space="preserve"> Tables</w:t>
      </w:r>
      <w:bookmarkEnd w:id="20"/>
    </w:p>
    <w:p w14:paraId="28FFA7E1" w14:textId="77777777" w:rsidR="00C50AB1" w:rsidRDefault="00C50AB1">
      <w:r>
        <w:t>This chapter describes the database tables and its contents. Changes according to the last version of the database published are marked in red.</w:t>
      </w:r>
    </w:p>
    <w:p w14:paraId="72D83A67" w14:textId="77777777" w:rsidR="00C50AB1" w:rsidRDefault="00C50AB1"/>
    <w:p w14:paraId="6C456F2F" w14:textId="77777777" w:rsidR="00C50AB1" w:rsidRDefault="00C50AB1">
      <w:r>
        <w:t>All links i.e. relationship among tables requires referential integrity. Therefore, one can only add information which is consistent to all related information.</w:t>
      </w:r>
    </w:p>
    <w:p w14:paraId="3EC76253" w14:textId="77777777" w:rsidR="00C50AB1" w:rsidRDefault="00C50AB1"/>
    <w:p w14:paraId="0213D48F" w14:textId="77777777" w:rsidR="00C50AB1" w:rsidRDefault="00C50AB1">
      <w:r>
        <w:t>Only a few exceptions are made due to special functionality which cannot be reached by using referential integrity. These exceptions are listed below:</w:t>
      </w:r>
    </w:p>
    <w:p w14:paraId="4DCE3396" w14:textId="77777777" w:rsidR="00C50AB1" w:rsidRDefault="00C50AB1"/>
    <w:p w14:paraId="7A9DDFD3" w14:textId="77777777" w:rsidR="00C50AB1" w:rsidRDefault="00C50AB1">
      <w:r>
        <w:tab/>
        <w:t>HL7EventMessageTypes : HL7EventMessageTypeSegments</w:t>
      </w:r>
    </w:p>
    <w:p w14:paraId="15A0ACCC" w14:textId="77777777" w:rsidR="00C50AB1" w:rsidRDefault="00C50AB1"/>
    <w:p w14:paraId="5011CD6C" w14:textId="77777777" w:rsidR="00C50AB1" w:rsidRDefault="00C50AB1">
      <w:r>
        <w:t>These exceptions must be checked by the help of specialized queries:</w:t>
      </w:r>
    </w:p>
    <w:p w14:paraId="560294BB" w14:textId="77777777" w:rsidR="00C50AB1" w:rsidRDefault="00C50AB1"/>
    <w:p w14:paraId="3C10A45F" w14:textId="77777777" w:rsidR="00C50AB1" w:rsidRDefault="00C50AB1">
      <w:r>
        <w:tab/>
        <w:t>xInconsistency EventMessagetypen without EventMessagetypeSegments</w:t>
      </w:r>
    </w:p>
    <w:p w14:paraId="657EB391" w14:textId="77777777" w:rsidR="00C50AB1" w:rsidRDefault="00C50AB1">
      <w:r>
        <w:tab/>
        <w:t>xInconsistency EventMessagetypeSegments without EventMessagetypes</w:t>
      </w:r>
    </w:p>
    <w:p w14:paraId="48BBA076" w14:textId="77777777" w:rsidR="00C50AB1" w:rsidRDefault="00C50AB1"/>
    <w:p w14:paraId="6107A016" w14:textId="77777777" w:rsidR="00C50AB1" w:rsidRDefault="00C50AB1">
      <w:r>
        <w:t>The tables are sorted according to their contents. To add new information a special sequence of steps must be followed. They are described within chapter 4.</w:t>
      </w:r>
    </w:p>
    <w:p w14:paraId="7C95684B" w14:textId="77777777" w:rsidR="00C50AB1" w:rsidRDefault="00C50AB1">
      <w:pPr>
        <w:pStyle w:val="berschrift2"/>
      </w:pPr>
      <w:r>
        <w:fldChar w:fldCharType="begin"/>
      </w:r>
      <w:r>
        <w:instrText xml:space="preserve"> AUTONUMLGL </w:instrText>
      </w:r>
      <w:bookmarkStart w:id="21" w:name="_Toc147402591"/>
      <w:r>
        <w:fldChar w:fldCharType="end"/>
      </w:r>
      <w:r>
        <w:t xml:space="preserve"> Notation</w:t>
      </w:r>
      <w:bookmarkEnd w:id="21"/>
    </w:p>
    <w:p w14:paraId="0ACF1290" w14:textId="77777777" w:rsidR="00C50AB1" w:rsidRDefault="00C50AB1">
      <w:r>
        <w:t>The descriptions of the used tables is divided into several parts. It starts with a short description of the contents. Next comes a table describing the attributes. The primary key is marked in bold. Appendix A contains a list of additional keys and links to other tables.</w:t>
      </w:r>
    </w:p>
    <w:p w14:paraId="4507E7F8" w14:textId="77777777" w:rsidR="00C50AB1" w:rsidRDefault="00C50AB1"/>
    <w:p w14:paraId="5B5ADDC6" w14:textId="77777777" w:rsidR="00C50AB1" w:rsidRDefault="00C50AB1">
      <w:r>
        <w:t>The table names are kept in plural form in order to demonstrate that they contain a set of records. Whereas the attribute names are in singular form because they can only contain a single value.</w:t>
      </w:r>
    </w:p>
    <w:p w14:paraId="47FAD61D" w14:textId="77777777" w:rsidR="00C50AB1" w:rsidRDefault="00C50AB1">
      <w:r>
        <w:t xml:space="preserve">Some tables are used to store information describing a one to many relationship. In such a case both names are appended to each other </w:t>
      </w:r>
      <w:r>
        <w:noBreakHyphen/>
        <w:t xml:space="preserve"> the first (superior) one in singular, the second one in plural form.</w:t>
      </w:r>
    </w:p>
    <w:p w14:paraId="7CF4E090" w14:textId="77777777" w:rsidR="00C50AB1" w:rsidRDefault="00C50AB1">
      <w:pPr>
        <w:pStyle w:val="berschrift2"/>
      </w:pPr>
      <w:r>
        <w:fldChar w:fldCharType="begin"/>
      </w:r>
      <w:r>
        <w:instrText xml:space="preserve"> AUTONUMLGL </w:instrText>
      </w:r>
      <w:bookmarkStart w:id="22" w:name="_Toc147402592"/>
      <w:r>
        <w:fldChar w:fldCharType="end"/>
      </w:r>
      <w:r>
        <w:t xml:space="preserve"> Tables with </w:t>
      </w:r>
      <w:smartTag w:uri="urn:schemas-microsoft-com:office:smarttags" w:element="place">
        <w:r>
          <w:t>Superior</w:t>
        </w:r>
      </w:smartTag>
      <w:r>
        <w:t xml:space="preserve"> Information</w:t>
      </w:r>
      <w:bookmarkEnd w:id="22"/>
    </w:p>
    <w:p w14:paraId="5957DFD5" w14:textId="77777777" w:rsidR="00C50AB1" w:rsidRDefault="00C50AB1">
      <w:r>
        <w:t>These tables with superior information are related to most of the other tables. Therefore, describe them directly at the beginning but please keep in mind that they must be filled with information before any other table can be filled with data.</w:t>
      </w:r>
    </w:p>
    <w:p w14:paraId="1B32E165" w14:textId="77777777" w:rsidR="00C50AB1" w:rsidRDefault="00C50AB1">
      <w:pPr>
        <w:pStyle w:val="berschrift3"/>
      </w:pPr>
      <w:r>
        <w:fldChar w:fldCharType="begin"/>
      </w:r>
      <w:r>
        <w:instrText xml:space="preserve"> AUTONUMLGL </w:instrText>
      </w:r>
      <w:bookmarkStart w:id="23" w:name="_Toc147402593"/>
      <w:r>
        <w:fldChar w:fldCharType="end"/>
      </w:r>
      <w:r>
        <w:t xml:space="preserve"> Table HL7Versions</w:t>
      </w:r>
      <w:bookmarkEnd w:id="23"/>
    </w:p>
    <w:p w14:paraId="09FDB291" w14:textId="77777777" w:rsidR="00C50AB1" w:rsidRDefault="00C50AB1">
      <w:r>
        <w:t>This table defines the HL7 versions this database can contain.</w:t>
      </w:r>
    </w:p>
    <w:p w14:paraId="64B8141A" w14:textId="77777777" w:rsidR="00C50AB1" w:rsidRDefault="00C50AB1">
      <w:r>
        <w:t>This database is designed using the following structure:</w:t>
      </w:r>
    </w:p>
    <w:p w14:paraId="04E828D4" w14:textId="77777777" w:rsidR="00C50AB1" w:rsidRDefault="00C50AB1"/>
    <w:p w14:paraId="5972F866" w14:textId="77777777" w:rsidR="00C50AB1" w:rsidRDefault="00C50AB1">
      <w:pPr>
        <w:ind w:left="1418"/>
      </w:pPr>
      <w:r>
        <w:t>version -&gt; events</w:t>
      </w:r>
    </w:p>
    <w:p w14:paraId="2AB0416A" w14:textId="77777777" w:rsidR="00C50AB1" w:rsidRDefault="00C50AB1">
      <w:pPr>
        <w:ind w:left="1418" w:firstLine="850"/>
      </w:pPr>
      <w:r>
        <w:t>events -&gt; message types (sender + recipient) -&gt; segments</w:t>
      </w:r>
    </w:p>
    <w:p w14:paraId="46CA499D" w14:textId="77777777" w:rsidR="00C50AB1" w:rsidRDefault="00C50AB1">
      <w:pPr>
        <w:ind w:left="1418" w:firstLine="850"/>
      </w:pPr>
      <w:r>
        <w:t>events -&gt; queries -&gt; input + comments + RCP + display</w:t>
      </w:r>
    </w:p>
    <w:p w14:paraId="5976D829" w14:textId="77777777" w:rsidR="00C50AB1" w:rsidRDefault="00C50AB1">
      <w:pPr>
        <w:ind w:left="1418"/>
      </w:pPr>
      <w:r>
        <w:t>version -&gt; segments</w:t>
      </w:r>
    </w:p>
    <w:p w14:paraId="3F4F8BB7" w14:textId="77777777" w:rsidR="00C50AB1" w:rsidRDefault="00C50AB1">
      <w:pPr>
        <w:ind w:left="1418" w:firstLine="850"/>
      </w:pPr>
      <w:r>
        <w:t>segments -&gt; data elements</w:t>
      </w:r>
    </w:p>
    <w:p w14:paraId="69AFB7C1" w14:textId="77777777" w:rsidR="00C50AB1" w:rsidRDefault="00C50AB1">
      <w:pPr>
        <w:ind w:left="1418" w:firstLine="850"/>
      </w:pPr>
      <w:r>
        <w:t>segments -&gt; tables</w:t>
      </w:r>
    </w:p>
    <w:p w14:paraId="152963DF" w14:textId="77777777" w:rsidR="00C50AB1" w:rsidRDefault="00C50AB1">
      <w:pPr>
        <w:ind w:left="1418"/>
      </w:pPr>
      <w:r>
        <w:t xml:space="preserve">version -&gt; data elements </w:t>
      </w:r>
    </w:p>
    <w:p w14:paraId="6FE9260B" w14:textId="77777777" w:rsidR="00C50AB1" w:rsidRDefault="00C50AB1">
      <w:pPr>
        <w:ind w:left="1418" w:firstLine="850"/>
      </w:pPr>
      <w:r>
        <w:lastRenderedPageBreak/>
        <w:t>data elements -&gt; tables</w:t>
      </w:r>
    </w:p>
    <w:p w14:paraId="5E657180" w14:textId="77777777" w:rsidR="00C50AB1" w:rsidRDefault="00C50AB1">
      <w:pPr>
        <w:ind w:left="1418" w:firstLine="850"/>
      </w:pPr>
      <w:r>
        <w:t>data elements -&gt; data structures</w:t>
      </w:r>
    </w:p>
    <w:p w14:paraId="74C01EED" w14:textId="77777777" w:rsidR="00C50AB1" w:rsidRPr="00587377" w:rsidRDefault="00C50AB1">
      <w:pPr>
        <w:ind w:left="1418"/>
        <w:rPr>
          <w:lang w:val="fr-FR"/>
        </w:rPr>
      </w:pPr>
      <w:r w:rsidRPr="00587377">
        <w:rPr>
          <w:lang w:val="fr-FR"/>
        </w:rPr>
        <w:t>version -&gt; message types</w:t>
      </w:r>
    </w:p>
    <w:p w14:paraId="096F6BBA" w14:textId="77777777" w:rsidR="00C50AB1" w:rsidRPr="00587377" w:rsidRDefault="00C50AB1">
      <w:pPr>
        <w:ind w:left="1418"/>
        <w:rPr>
          <w:lang w:val="fr-FR"/>
        </w:rPr>
      </w:pPr>
      <w:r w:rsidRPr="00587377">
        <w:rPr>
          <w:lang w:val="fr-FR"/>
        </w:rPr>
        <w:t>version -&gt; message structures</w:t>
      </w:r>
    </w:p>
    <w:p w14:paraId="12847B57" w14:textId="77777777" w:rsidR="00C50AB1" w:rsidRDefault="00C50AB1">
      <w:pPr>
        <w:ind w:left="1418"/>
      </w:pPr>
      <w:r>
        <w:t>version -&gt; data structures</w:t>
      </w:r>
    </w:p>
    <w:p w14:paraId="7F7C77FE" w14:textId="77777777" w:rsidR="00C50AB1" w:rsidRDefault="00C50AB1">
      <w:pPr>
        <w:ind w:left="1418"/>
      </w:pPr>
      <w:r>
        <w:t>version -&gt; tables -&gt; table values</w:t>
      </w:r>
    </w:p>
    <w:p w14:paraId="65143EBC" w14:textId="77777777" w:rsidR="00C50AB1" w:rsidRDefault="00C50AB1">
      <w:pPr>
        <w:ind w:left="1418"/>
      </w:pPr>
      <w:r>
        <w:t>version -&gt; chapters -&gt; chapter headings + chapter sections</w:t>
      </w:r>
    </w:p>
    <w:p w14:paraId="54B7AF0D" w14:textId="77777777" w:rsidR="00C50AB1" w:rsidRDefault="00C50AB1">
      <w:pPr>
        <w:ind w:left="1418"/>
      </w:pPr>
      <w:r>
        <w:t>comments -&gt; any element</w:t>
      </w:r>
    </w:p>
    <w:p w14:paraId="25C3701F" w14:textId="77777777" w:rsidR="00C50AB1" w:rsidRDefault="00C50AB1"/>
    <w:p w14:paraId="55B12C67" w14:textId="77777777" w:rsidR="00C50AB1" w:rsidRDefault="00C50AB1">
      <w:r>
        <w:t>The structure of this database is designed to fit the needs of HL7 best. Furthermore I added a lot of attributes to store information about chapter/ pages and references into the original HL7 HTML document which itself is a collection of files not yet added to the database. If you are interested in these files too, please don't hesitate to send my an email.</w:t>
      </w:r>
    </w:p>
    <w:p w14:paraId="09014EC7"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992"/>
        <w:gridCol w:w="993"/>
        <w:gridCol w:w="2976"/>
      </w:tblGrid>
      <w:tr w:rsidR="00C50AB1" w14:paraId="29A1FF7D" w14:textId="77777777">
        <w:tc>
          <w:tcPr>
            <w:tcW w:w="2338" w:type="dxa"/>
            <w:shd w:val="pct20" w:color="auto" w:fill="auto"/>
          </w:tcPr>
          <w:p w14:paraId="1237D63A" w14:textId="77777777" w:rsidR="00C50AB1" w:rsidRDefault="00C50AB1">
            <w:r>
              <w:t>Attribute</w:t>
            </w:r>
          </w:p>
        </w:tc>
        <w:tc>
          <w:tcPr>
            <w:tcW w:w="993" w:type="dxa"/>
            <w:shd w:val="pct20" w:color="auto" w:fill="auto"/>
          </w:tcPr>
          <w:p w14:paraId="03222FD0" w14:textId="77777777" w:rsidR="00C50AB1" w:rsidRDefault="00C50AB1">
            <w:r>
              <w:t>Type</w:t>
            </w:r>
          </w:p>
        </w:tc>
        <w:tc>
          <w:tcPr>
            <w:tcW w:w="850" w:type="dxa"/>
            <w:shd w:val="pct20" w:color="auto" w:fill="auto"/>
          </w:tcPr>
          <w:p w14:paraId="5190EFA4" w14:textId="77777777" w:rsidR="00C50AB1" w:rsidRDefault="00C50AB1">
            <w:r>
              <w:t>Size</w:t>
            </w:r>
          </w:p>
        </w:tc>
        <w:tc>
          <w:tcPr>
            <w:tcW w:w="992" w:type="dxa"/>
            <w:shd w:val="pct20" w:color="auto" w:fill="auto"/>
          </w:tcPr>
          <w:p w14:paraId="40463F72" w14:textId="77777777" w:rsidR="00C50AB1" w:rsidRDefault="00C50AB1">
            <w:r>
              <w:t>Default</w:t>
            </w:r>
          </w:p>
        </w:tc>
        <w:tc>
          <w:tcPr>
            <w:tcW w:w="993" w:type="dxa"/>
            <w:shd w:val="pct20" w:color="auto" w:fill="auto"/>
          </w:tcPr>
          <w:p w14:paraId="61FCD33A" w14:textId="77777777" w:rsidR="00C50AB1" w:rsidRDefault="00C50AB1">
            <w:r>
              <w:t>Database</w:t>
            </w:r>
          </w:p>
        </w:tc>
        <w:tc>
          <w:tcPr>
            <w:tcW w:w="2976" w:type="dxa"/>
            <w:shd w:val="pct20" w:color="auto" w:fill="auto"/>
          </w:tcPr>
          <w:p w14:paraId="3B40379B" w14:textId="77777777" w:rsidR="00C50AB1" w:rsidRDefault="00C50AB1">
            <w:r>
              <w:t>Description</w:t>
            </w:r>
          </w:p>
        </w:tc>
      </w:tr>
      <w:tr w:rsidR="00C50AB1" w14:paraId="281ED878" w14:textId="77777777">
        <w:tc>
          <w:tcPr>
            <w:tcW w:w="2338" w:type="dxa"/>
          </w:tcPr>
          <w:p w14:paraId="46D33181" w14:textId="77777777" w:rsidR="00C50AB1" w:rsidRDefault="00C50AB1">
            <w:r>
              <w:rPr>
                <w:b/>
              </w:rPr>
              <w:t>version_id</w:t>
            </w:r>
          </w:p>
        </w:tc>
        <w:tc>
          <w:tcPr>
            <w:tcW w:w="993" w:type="dxa"/>
          </w:tcPr>
          <w:p w14:paraId="2F1F0C90" w14:textId="77777777" w:rsidR="00C50AB1" w:rsidRDefault="00C50AB1">
            <w:r>
              <w:t>Long</w:t>
            </w:r>
          </w:p>
        </w:tc>
        <w:tc>
          <w:tcPr>
            <w:tcW w:w="850" w:type="dxa"/>
          </w:tcPr>
          <w:p w14:paraId="5531BCF7" w14:textId="77777777" w:rsidR="00C50AB1" w:rsidRDefault="00C50AB1"/>
        </w:tc>
        <w:tc>
          <w:tcPr>
            <w:tcW w:w="992" w:type="dxa"/>
          </w:tcPr>
          <w:p w14:paraId="702B2299" w14:textId="77777777" w:rsidR="00C50AB1" w:rsidRDefault="00C50AB1"/>
        </w:tc>
        <w:tc>
          <w:tcPr>
            <w:tcW w:w="993" w:type="dxa"/>
          </w:tcPr>
          <w:p w14:paraId="41DB43BD" w14:textId="77777777" w:rsidR="00C50AB1" w:rsidRDefault="00C50AB1">
            <w:r>
              <w:t>HL7_52</w:t>
            </w:r>
          </w:p>
        </w:tc>
        <w:tc>
          <w:tcPr>
            <w:tcW w:w="2976" w:type="dxa"/>
          </w:tcPr>
          <w:p w14:paraId="13C282C1" w14:textId="77777777" w:rsidR="00C50AB1" w:rsidRDefault="00C50AB1">
            <w:r>
              <w:t>Version ID</w:t>
            </w:r>
          </w:p>
        </w:tc>
      </w:tr>
      <w:tr w:rsidR="00C50AB1" w14:paraId="2FC5380A" w14:textId="77777777">
        <w:tc>
          <w:tcPr>
            <w:tcW w:w="2338" w:type="dxa"/>
          </w:tcPr>
          <w:p w14:paraId="42632978" w14:textId="77777777" w:rsidR="00C50AB1" w:rsidRDefault="00C50AB1">
            <w:pPr>
              <w:rPr>
                <w:bCs/>
              </w:rPr>
            </w:pPr>
            <w:r>
              <w:rPr>
                <w:bCs/>
              </w:rPr>
              <w:t>hl7_version</w:t>
            </w:r>
          </w:p>
        </w:tc>
        <w:tc>
          <w:tcPr>
            <w:tcW w:w="993" w:type="dxa"/>
          </w:tcPr>
          <w:p w14:paraId="713AAB12" w14:textId="77777777" w:rsidR="00C50AB1" w:rsidRDefault="00C50AB1">
            <w:r>
              <w:t>Text</w:t>
            </w:r>
          </w:p>
        </w:tc>
        <w:tc>
          <w:tcPr>
            <w:tcW w:w="850" w:type="dxa"/>
          </w:tcPr>
          <w:p w14:paraId="72C1C081" w14:textId="77777777" w:rsidR="00C50AB1" w:rsidRDefault="00C50AB1">
            <w:r>
              <w:t>8</w:t>
            </w:r>
          </w:p>
        </w:tc>
        <w:tc>
          <w:tcPr>
            <w:tcW w:w="992" w:type="dxa"/>
          </w:tcPr>
          <w:p w14:paraId="0E031585" w14:textId="77777777" w:rsidR="00C50AB1" w:rsidRDefault="00C50AB1"/>
        </w:tc>
        <w:tc>
          <w:tcPr>
            <w:tcW w:w="993" w:type="dxa"/>
          </w:tcPr>
          <w:p w14:paraId="275D3E26" w14:textId="77777777" w:rsidR="00C50AB1" w:rsidRDefault="00C50AB1">
            <w:r>
              <w:t>HL7_36</w:t>
            </w:r>
          </w:p>
        </w:tc>
        <w:tc>
          <w:tcPr>
            <w:tcW w:w="2976" w:type="dxa"/>
          </w:tcPr>
          <w:p w14:paraId="3F25FF70" w14:textId="77777777" w:rsidR="00C50AB1" w:rsidRDefault="00C50AB1">
            <w:r>
              <w:t>official HL7 version number</w:t>
            </w:r>
          </w:p>
        </w:tc>
      </w:tr>
      <w:tr w:rsidR="00C50AB1" w14:paraId="4113B410" w14:textId="77777777">
        <w:tc>
          <w:tcPr>
            <w:tcW w:w="2338" w:type="dxa"/>
          </w:tcPr>
          <w:p w14:paraId="3C03B4FE" w14:textId="77777777" w:rsidR="00C50AB1" w:rsidRDefault="00C50AB1">
            <w:r>
              <w:t>Description</w:t>
            </w:r>
          </w:p>
        </w:tc>
        <w:tc>
          <w:tcPr>
            <w:tcW w:w="993" w:type="dxa"/>
          </w:tcPr>
          <w:p w14:paraId="75435A8C" w14:textId="77777777" w:rsidR="00C50AB1" w:rsidRDefault="00C50AB1">
            <w:r>
              <w:t>Text</w:t>
            </w:r>
          </w:p>
        </w:tc>
        <w:tc>
          <w:tcPr>
            <w:tcW w:w="850" w:type="dxa"/>
          </w:tcPr>
          <w:p w14:paraId="33F5AABD" w14:textId="77777777" w:rsidR="00C50AB1" w:rsidRDefault="00C50AB1">
            <w:r>
              <w:t>80</w:t>
            </w:r>
          </w:p>
        </w:tc>
        <w:tc>
          <w:tcPr>
            <w:tcW w:w="992" w:type="dxa"/>
          </w:tcPr>
          <w:p w14:paraId="72A3F47E" w14:textId="77777777" w:rsidR="00C50AB1" w:rsidRDefault="00C50AB1"/>
        </w:tc>
        <w:tc>
          <w:tcPr>
            <w:tcW w:w="993" w:type="dxa"/>
          </w:tcPr>
          <w:p w14:paraId="16E76BD4" w14:textId="77777777" w:rsidR="00C50AB1" w:rsidRDefault="00C50AB1">
            <w:r>
              <w:t>HL7_36</w:t>
            </w:r>
          </w:p>
        </w:tc>
        <w:tc>
          <w:tcPr>
            <w:tcW w:w="2976" w:type="dxa"/>
          </w:tcPr>
          <w:p w14:paraId="472066C7" w14:textId="77777777" w:rsidR="00C50AB1" w:rsidRDefault="00C50AB1">
            <w:r>
              <w:t>Short description of this HL7 version</w:t>
            </w:r>
          </w:p>
        </w:tc>
      </w:tr>
      <w:tr w:rsidR="00C50AB1" w14:paraId="66960D34" w14:textId="77777777">
        <w:tc>
          <w:tcPr>
            <w:tcW w:w="2338" w:type="dxa"/>
          </w:tcPr>
          <w:p w14:paraId="2BEFA680" w14:textId="77777777" w:rsidR="00C50AB1" w:rsidRDefault="00C50AB1">
            <w:r>
              <w:t>status</w:t>
            </w:r>
          </w:p>
        </w:tc>
        <w:tc>
          <w:tcPr>
            <w:tcW w:w="993" w:type="dxa"/>
          </w:tcPr>
          <w:p w14:paraId="23D34A6D" w14:textId="77777777" w:rsidR="00C50AB1" w:rsidRDefault="00C50AB1">
            <w:r>
              <w:t>Text</w:t>
            </w:r>
          </w:p>
        </w:tc>
        <w:tc>
          <w:tcPr>
            <w:tcW w:w="850" w:type="dxa"/>
          </w:tcPr>
          <w:p w14:paraId="7BDB0DD6" w14:textId="77777777" w:rsidR="00C50AB1" w:rsidRDefault="00C50AB1">
            <w:r>
              <w:t>50</w:t>
            </w:r>
          </w:p>
        </w:tc>
        <w:tc>
          <w:tcPr>
            <w:tcW w:w="992" w:type="dxa"/>
          </w:tcPr>
          <w:p w14:paraId="1DAECD92" w14:textId="77777777" w:rsidR="00C50AB1" w:rsidRDefault="00C50AB1"/>
        </w:tc>
        <w:tc>
          <w:tcPr>
            <w:tcW w:w="993" w:type="dxa"/>
          </w:tcPr>
          <w:p w14:paraId="56111335" w14:textId="77777777" w:rsidR="00C50AB1" w:rsidRDefault="00C50AB1">
            <w:r>
              <w:t>HL7_52</w:t>
            </w:r>
          </w:p>
        </w:tc>
        <w:tc>
          <w:tcPr>
            <w:tcW w:w="2976" w:type="dxa"/>
          </w:tcPr>
          <w:p w14:paraId="681AC8CB" w14:textId="77777777" w:rsidR="00C50AB1" w:rsidRDefault="00C50AB1"/>
        </w:tc>
      </w:tr>
      <w:tr w:rsidR="00C50AB1" w14:paraId="15650243" w14:textId="77777777">
        <w:tc>
          <w:tcPr>
            <w:tcW w:w="2338" w:type="dxa"/>
          </w:tcPr>
          <w:p w14:paraId="25856E97" w14:textId="77777777" w:rsidR="00C50AB1" w:rsidRDefault="00C50AB1">
            <w:r>
              <w:t>date_release</w:t>
            </w:r>
          </w:p>
        </w:tc>
        <w:tc>
          <w:tcPr>
            <w:tcW w:w="993" w:type="dxa"/>
          </w:tcPr>
          <w:p w14:paraId="0AF06383" w14:textId="77777777" w:rsidR="00C50AB1" w:rsidRDefault="00C50AB1">
            <w:r>
              <w:t>Time</w:t>
            </w:r>
          </w:p>
        </w:tc>
        <w:tc>
          <w:tcPr>
            <w:tcW w:w="850" w:type="dxa"/>
          </w:tcPr>
          <w:p w14:paraId="43264519" w14:textId="77777777" w:rsidR="00C50AB1" w:rsidRDefault="00C50AB1">
            <w:r>
              <w:t>8</w:t>
            </w:r>
          </w:p>
        </w:tc>
        <w:tc>
          <w:tcPr>
            <w:tcW w:w="992" w:type="dxa"/>
          </w:tcPr>
          <w:p w14:paraId="2E35A5E0" w14:textId="77777777" w:rsidR="00C50AB1" w:rsidRDefault="00C50AB1"/>
        </w:tc>
        <w:tc>
          <w:tcPr>
            <w:tcW w:w="993" w:type="dxa"/>
          </w:tcPr>
          <w:p w14:paraId="5B295B63" w14:textId="77777777" w:rsidR="00C50AB1" w:rsidRDefault="00C50AB1">
            <w:r>
              <w:t>HL7_36</w:t>
            </w:r>
          </w:p>
        </w:tc>
        <w:tc>
          <w:tcPr>
            <w:tcW w:w="2976" w:type="dxa"/>
          </w:tcPr>
          <w:p w14:paraId="5CA3DD13" w14:textId="77777777" w:rsidR="00C50AB1" w:rsidRDefault="00C50AB1">
            <w:r>
              <w:t>Date of releasing this version</w:t>
            </w:r>
          </w:p>
        </w:tc>
      </w:tr>
      <w:tr w:rsidR="00C50AB1" w14:paraId="143C3A4E" w14:textId="77777777">
        <w:tc>
          <w:tcPr>
            <w:tcW w:w="2338" w:type="dxa"/>
          </w:tcPr>
          <w:p w14:paraId="5F148E71" w14:textId="77777777" w:rsidR="00C50AB1" w:rsidRDefault="00C50AB1">
            <w:r>
              <w:t>HtmlPath</w:t>
            </w:r>
          </w:p>
        </w:tc>
        <w:tc>
          <w:tcPr>
            <w:tcW w:w="993" w:type="dxa"/>
          </w:tcPr>
          <w:p w14:paraId="32A9778B" w14:textId="77777777" w:rsidR="00C50AB1" w:rsidRDefault="00C50AB1">
            <w:r>
              <w:t>Text</w:t>
            </w:r>
          </w:p>
        </w:tc>
        <w:tc>
          <w:tcPr>
            <w:tcW w:w="850" w:type="dxa"/>
          </w:tcPr>
          <w:p w14:paraId="2A5BD7F4" w14:textId="77777777" w:rsidR="00C50AB1" w:rsidRDefault="00C50AB1">
            <w:r>
              <w:t>50</w:t>
            </w:r>
          </w:p>
        </w:tc>
        <w:tc>
          <w:tcPr>
            <w:tcW w:w="992" w:type="dxa"/>
          </w:tcPr>
          <w:p w14:paraId="207877EB" w14:textId="77777777" w:rsidR="00C50AB1" w:rsidRDefault="00C50AB1"/>
        </w:tc>
        <w:tc>
          <w:tcPr>
            <w:tcW w:w="993" w:type="dxa"/>
          </w:tcPr>
          <w:p w14:paraId="489D48C3" w14:textId="77777777" w:rsidR="00C50AB1" w:rsidRDefault="00C50AB1">
            <w:r>
              <w:t>HL7_36</w:t>
            </w:r>
          </w:p>
        </w:tc>
        <w:tc>
          <w:tcPr>
            <w:tcW w:w="2976" w:type="dxa"/>
          </w:tcPr>
          <w:p w14:paraId="54FD4B3D" w14:textId="77777777" w:rsidR="00C50AB1" w:rsidRDefault="00C50AB1">
            <w:r>
              <w:t>Path to HL7 standard documents within the file system. This pathname is used as a prefix for HtmlStandard to compute the links from the computed HTML files to the standard HTML files.</w:t>
            </w:r>
          </w:p>
        </w:tc>
      </w:tr>
      <w:tr w:rsidR="00C50AB1" w14:paraId="4354D0B4" w14:textId="77777777">
        <w:tc>
          <w:tcPr>
            <w:tcW w:w="2338" w:type="dxa"/>
          </w:tcPr>
          <w:p w14:paraId="65957F53" w14:textId="77777777" w:rsidR="00C50AB1" w:rsidRDefault="00C50AB1">
            <w:r>
              <w:t>HtmlFile</w:t>
            </w:r>
          </w:p>
        </w:tc>
        <w:tc>
          <w:tcPr>
            <w:tcW w:w="993" w:type="dxa"/>
          </w:tcPr>
          <w:p w14:paraId="33428DD0" w14:textId="77777777" w:rsidR="00C50AB1" w:rsidRDefault="00C50AB1">
            <w:r>
              <w:t>Text</w:t>
            </w:r>
          </w:p>
        </w:tc>
        <w:tc>
          <w:tcPr>
            <w:tcW w:w="850" w:type="dxa"/>
          </w:tcPr>
          <w:p w14:paraId="1B47254E" w14:textId="77777777" w:rsidR="00C50AB1" w:rsidRDefault="00C50AB1">
            <w:r>
              <w:t>50</w:t>
            </w:r>
          </w:p>
        </w:tc>
        <w:tc>
          <w:tcPr>
            <w:tcW w:w="992" w:type="dxa"/>
          </w:tcPr>
          <w:p w14:paraId="136ED26B" w14:textId="77777777" w:rsidR="00C50AB1" w:rsidRDefault="00C50AB1"/>
        </w:tc>
        <w:tc>
          <w:tcPr>
            <w:tcW w:w="993" w:type="dxa"/>
          </w:tcPr>
          <w:p w14:paraId="1D8B0560" w14:textId="77777777" w:rsidR="00C50AB1" w:rsidRDefault="00C50AB1">
            <w:r>
              <w:t>HL7_36</w:t>
            </w:r>
          </w:p>
        </w:tc>
        <w:tc>
          <w:tcPr>
            <w:tcW w:w="2976" w:type="dxa"/>
          </w:tcPr>
          <w:p w14:paraId="7959F7AF" w14:textId="77777777" w:rsidR="00C50AB1" w:rsidRDefault="00C50AB1">
            <w:r>
              <w:t>index Filename of HL7 standard document</w:t>
            </w:r>
          </w:p>
          <w:p w14:paraId="0B7FDD2D" w14:textId="77777777" w:rsidR="00C50AB1" w:rsidRDefault="00C50AB1">
            <w:r>
              <w:t>This file is built up by hand out of the converted HL7 HTML files. Therefor one has to combine all links into one file. These links are automatically prepended to HTML files.</w:t>
            </w:r>
          </w:p>
        </w:tc>
      </w:tr>
      <w:tr w:rsidR="00C50AB1" w14:paraId="46324527" w14:textId="77777777">
        <w:tc>
          <w:tcPr>
            <w:tcW w:w="2338" w:type="dxa"/>
          </w:tcPr>
          <w:p w14:paraId="27D75C90" w14:textId="77777777" w:rsidR="00C50AB1" w:rsidRDefault="00C50AB1">
            <w:r>
              <w:t>filename_prefix</w:t>
            </w:r>
          </w:p>
        </w:tc>
        <w:tc>
          <w:tcPr>
            <w:tcW w:w="993" w:type="dxa"/>
          </w:tcPr>
          <w:p w14:paraId="0C06CB9E" w14:textId="77777777" w:rsidR="00C50AB1" w:rsidRDefault="00C50AB1">
            <w:r>
              <w:t>Text</w:t>
            </w:r>
          </w:p>
        </w:tc>
        <w:tc>
          <w:tcPr>
            <w:tcW w:w="850" w:type="dxa"/>
          </w:tcPr>
          <w:p w14:paraId="7BBE34ED" w14:textId="77777777" w:rsidR="00C50AB1" w:rsidRDefault="00C50AB1">
            <w:r>
              <w:t>10</w:t>
            </w:r>
          </w:p>
        </w:tc>
        <w:tc>
          <w:tcPr>
            <w:tcW w:w="992" w:type="dxa"/>
          </w:tcPr>
          <w:p w14:paraId="4B0161B5" w14:textId="77777777" w:rsidR="00C50AB1" w:rsidRDefault="00C50AB1"/>
        </w:tc>
        <w:tc>
          <w:tcPr>
            <w:tcW w:w="993" w:type="dxa"/>
          </w:tcPr>
          <w:p w14:paraId="0F0E2F1A" w14:textId="77777777" w:rsidR="00C50AB1" w:rsidRDefault="00C50AB1">
            <w:r>
              <w:t>HL7_53</w:t>
            </w:r>
          </w:p>
        </w:tc>
        <w:tc>
          <w:tcPr>
            <w:tcW w:w="2976" w:type="dxa"/>
          </w:tcPr>
          <w:p w14:paraId="2E31C3D3" w14:textId="77777777" w:rsidR="00C50AB1" w:rsidRDefault="00C50AB1">
            <w:r>
              <w:t>Prefix to be used for this version for generating filenames</w:t>
            </w:r>
          </w:p>
        </w:tc>
      </w:tr>
      <w:tr w:rsidR="00C50AB1" w14:paraId="1FBDFDC3" w14:textId="77777777">
        <w:tc>
          <w:tcPr>
            <w:tcW w:w="2338" w:type="dxa"/>
          </w:tcPr>
          <w:p w14:paraId="1193B84C" w14:textId="77777777" w:rsidR="00C50AB1" w:rsidRDefault="00C50AB1">
            <w:r>
              <w:t>previous_version</w:t>
            </w:r>
          </w:p>
        </w:tc>
        <w:tc>
          <w:tcPr>
            <w:tcW w:w="993" w:type="dxa"/>
          </w:tcPr>
          <w:p w14:paraId="6B11E7E4" w14:textId="77777777" w:rsidR="00C50AB1" w:rsidRDefault="00C50AB1">
            <w:r>
              <w:t>long integer</w:t>
            </w:r>
          </w:p>
        </w:tc>
        <w:tc>
          <w:tcPr>
            <w:tcW w:w="850" w:type="dxa"/>
          </w:tcPr>
          <w:p w14:paraId="28F9FD15" w14:textId="77777777" w:rsidR="00C50AB1" w:rsidRDefault="00C50AB1"/>
        </w:tc>
        <w:tc>
          <w:tcPr>
            <w:tcW w:w="992" w:type="dxa"/>
          </w:tcPr>
          <w:p w14:paraId="196ECDCC" w14:textId="77777777" w:rsidR="00C50AB1" w:rsidRDefault="00C50AB1"/>
        </w:tc>
        <w:tc>
          <w:tcPr>
            <w:tcW w:w="993" w:type="dxa"/>
          </w:tcPr>
          <w:p w14:paraId="4AD9C34E" w14:textId="77777777" w:rsidR="00C50AB1" w:rsidRDefault="00C50AB1">
            <w:r>
              <w:t>HL7_53</w:t>
            </w:r>
          </w:p>
        </w:tc>
        <w:tc>
          <w:tcPr>
            <w:tcW w:w="2976" w:type="dxa"/>
          </w:tcPr>
          <w:p w14:paraId="1F266A05" w14:textId="77777777" w:rsidR="00C50AB1" w:rsidRDefault="00C50AB1">
            <w:r>
              <w:t>What is the previous version to compare with?</w:t>
            </w:r>
          </w:p>
        </w:tc>
      </w:tr>
      <w:tr w:rsidR="00C50AB1" w14:paraId="61153E3D" w14:textId="77777777">
        <w:tc>
          <w:tcPr>
            <w:tcW w:w="2338" w:type="dxa"/>
          </w:tcPr>
          <w:p w14:paraId="56BCE14E" w14:textId="77777777" w:rsidR="00C50AB1" w:rsidRDefault="00C50AB1">
            <w:pPr>
              <w:pStyle w:val="Kopfzeile"/>
              <w:pBdr>
                <w:bottom w:val="none" w:sz="0" w:space="0" w:color="auto"/>
              </w:pBdr>
              <w:tabs>
                <w:tab w:val="clear" w:pos="4536"/>
                <w:tab w:val="clear" w:pos="9072"/>
              </w:tabs>
            </w:pPr>
            <w:r>
              <w:t>sort</w:t>
            </w:r>
          </w:p>
        </w:tc>
        <w:tc>
          <w:tcPr>
            <w:tcW w:w="993" w:type="dxa"/>
          </w:tcPr>
          <w:p w14:paraId="271C4168" w14:textId="77777777" w:rsidR="00C50AB1" w:rsidRDefault="00C50AB1">
            <w:r>
              <w:t>long integer</w:t>
            </w:r>
          </w:p>
        </w:tc>
        <w:tc>
          <w:tcPr>
            <w:tcW w:w="850" w:type="dxa"/>
          </w:tcPr>
          <w:p w14:paraId="020604FB" w14:textId="77777777" w:rsidR="00C50AB1" w:rsidRDefault="00C50AB1"/>
        </w:tc>
        <w:tc>
          <w:tcPr>
            <w:tcW w:w="992" w:type="dxa"/>
          </w:tcPr>
          <w:p w14:paraId="3BF9CEA0" w14:textId="77777777" w:rsidR="00C50AB1" w:rsidRDefault="00C50AB1"/>
        </w:tc>
        <w:tc>
          <w:tcPr>
            <w:tcW w:w="993" w:type="dxa"/>
          </w:tcPr>
          <w:p w14:paraId="7978A7DD" w14:textId="77777777" w:rsidR="00C50AB1" w:rsidRDefault="00C50AB1">
            <w:r>
              <w:t>HL7_60</w:t>
            </w:r>
          </w:p>
        </w:tc>
        <w:tc>
          <w:tcPr>
            <w:tcW w:w="2976" w:type="dxa"/>
          </w:tcPr>
          <w:p w14:paraId="24CCD507" w14:textId="77777777" w:rsidR="00C50AB1" w:rsidRDefault="00C50AB1">
            <w:r>
              <w:t>in which order to sort the versions</w:t>
            </w:r>
          </w:p>
        </w:tc>
      </w:tr>
      <w:tr w:rsidR="00C50AB1" w14:paraId="7F3DDDD3" w14:textId="77777777">
        <w:tc>
          <w:tcPr>
            <w:tcW w:w="2338" w:type="dxa"/>
          </w:tcPr>
          <w:p w14:paraId="07019C0E" w14:textId="77777777" w:rsidR="00C50AB1" w:rsidRDefault="00C50AB1">
            <w:r>
              <w:t>HtmlGeneration</w:t>
            </w:r>
          </w:p>
        </w:tc>
        <w:tc>
          <w:tcPr>
            <w:tcW w:w="993" w:type="dxa"/>
          </w:tcPr>
          <w:p w14:paraId="63CC7C28" w14:textId="77777777" w:rsidR="00C50AB1" w:rsidRDefault="00C50AB1">
            <w:r>
              <w:t>yes/no</w:t>
            </w:r>
          </w:p>
        </w:tc>
        <w:tc>
          <w:tcPr>
            <w:tcW w:w="850" w:type="dxa"/>
          </w:tcPr>
          <w:p w14:paraId="36C3F7C7" w14:textId="77777777" w:rsidR="00C50AB1" w:rsidRDefault="00C50AB1"/>
        </w:tc>
        <w:tc>
          <w:tcPr>
            <w:tcW w:w="992" w:type="dxa"/>
          </w:tcPr>
          <w:p w14:paraId="170560B1" w14:textId="77777777" w:rsidR="00C50AB1" w:rsidRDefault="00C50AB1"/>
        </w:tc>
        <w:tc>
          <w:tcPr>
            <w:tcW w:w="993" w:type="dxa"/>
          </w:tcPr>
          <w:p w14:paraId="445B2025" w14:textId="77777777" w:rsidR="00C50AB1" w:rsidRDefault="00C50AB1">
            <w:r>
              <w:t>HL7_60</w:t>
            </w:r>
          </w:p>
        </w:tc>
        <w:tc>
          <w:tcPr>
            <w:tcW w:w="2976" w:type="dxa"/>
          </w:tcPr>
          <w:p w14:paraId="76ED0DF8" w14:textId="77777777" w:rsidR="00C50AB1" w:rsidRDefault="00C50AB1">
            <w:r>
              <w:t>is this version to be considered when generating the HTML files?</w:t>
            </w:r>
          </w:p>
        </w:tc>
      </w:tr>
      <w:tr w:rsidR="00C50AB1" w14:paraId="7A86245B" w14:textId="77777777">
        <w:tc>
          <w:tcPr>
            <w:tcW w:w="2338" w:type="dxa"/>
          </w:tcPr>
          <w:p w14:paraId="0373D5E0" w14:textId="77777777" w:rsidR="00C50AB1" w:rsidRDefault="00C50AB1">
            <w:r>
              <w:t>display</w:t>
            </w:r>
          </w:p>
        </w:tc>
        <w:tc>
          <w:tcPr>
            <w:tcW w:w="993" w:type="dxa"/>
          </w:tcPr>
          <w:p w14:paraId="0DE0AD59" w14:textId="77777777" w:rsidR="00C50AB1" w:rsidRDefault="00C50AB1">
            <w:r>
              <w:t>yes/no</w:t>
            </w:r>
          </w:p>
        </w:tc>
        <w:tc>
          <w:tcPr>
            <w:tcW w:w="850" w:type="dxa"/>
          </w:tcPr>
          <w:p w14:paraId="7F66E0EE" w14:textId="77777777" w:rsidR="00C50AB1" w:rsidRDefault="00C50AB1"/>
        </w:tc>
        <w:tc>
          <w:tcPr>
            <w:tcW w:w="992" w:type="dxa"/>
          </w:tcPr>
          <w:p w14:paraId="28D0141B" w14:textId="77777777" w:rsidR="00C50AB1" w:rsidRDefault="00C50AB1"/>
        </w:tc>
        <w:tc>
          <w:tcPr>
            <w:tcW w:w="993" w:type="dxa"/>
          </w:tcPr>
          <w:p w14:paraId="51A01D35" w14:textId="77777777" w:rsidR="00C50AB1" w:rsidRDefault="00C50AB1">
            <w:r>
              <w:t>HL7_60</w:t>
            </w:r>
          </w:p>
        </w:tc>
        <w:tc>
          <w:tcPr>
            <w:tcW w:w="2976" w:type="dxa"/>
          </w:tcPr>
          <w:p w14:paraId="068D6C73" w14:textId="77777777" w:rsidR="00C50AB1" w:rsidRDefault="00C50AB1">
            <w:r>
              <w:t>list this version in the main form</w:t>
            </w:r>
          </w:p>
        </w:tc>
      </w:tr>
      <w:tr w:rsidR="000278A4" w14:paraId="0833B222" w14:textId="77777777">
        <w:tc>
          <w:tcPr>
            <w:tcW w:w="2338" w:type="dxa"/>
          </w:tcPr>
          <w:p w14:paraId="072DBA30" w14:textId="77777777" w:rsidR="000278A4" w:rsidRPr="00ED7AFB" w:rsidRDefault="000278A4">
            <w:r w:rsidRPr="00ED7AFB">
              <w:t>Base_standard</w:t>
            </w:r>
          </w:p>
        </w:tc>
        <w:tc>
          <w:tcPr>
            <w:tcW w:w="993" w:type="dxa"/>
          </w:tcPr>
          <w:p w14:paraId="004C721F" w14:textId="77777777" w:rsidR="000278A4" w:rsidRPr="00ED7AFB" w:rsidRDefault="0055324F">
            <w:r w:rsidRPr="00ED7AFB">
              <w:t xml:space="preserve">Long </w:t>
            </w:r>
            <w:r w:rsidRPr="00ED7AFB">
              <w:lastRenderedPageBreak/>
              <w:t>integer</w:t>
            </w:r>
          </w:p>
        </w:tc>
        <w:tc>
          <w:tcPr>
            <w:tcW w:w="850" w:type="dxa"/>
          </w:tcPr>
          <w:p w14:paraId="0FC2C8F6" w14:textId="77777777" w:rsidR="000278A4" w:rsidRDefault="000278A4"/>
        </w:tc>
        <w:tc>
          <w:tcPr>
            <w:tcW w:w="992" w:type="dxa"/>
          </w:tcPr>
          <w:p w14:paraId="3EA4339A" w14:textId="77777777" w:rsidR="000278A4" w:rsidRDefault="000278A4"/>
        </w:tc>
        <w:tc>
          <w:tcPr>
            <w:tcW w:w="993" w:type="dxa"/>
          </w:tcPr>
          <w:p w14:paraId="3C5C5F90" w14:textId="77777777" w:rsidR="000278A4" w:rsidRDefault="000278A4">
            <w:r>
              <w:t>HL7_68</w:t>
            </w:r>
          </w:p>
        </w:tc>
        <w:tc>
          <w:tcPr>
            <w:tcW w:w="2976" w:type="dxa"/>
          </w:tcPr>
          <w:p w14:paraId="3ECAE158" w14:textId="77777777" w:rsidR="000278A4" w:rsidRDefault="0055324F">
            <w:r>
              <w:t xml:space="preserve">References the base standard; </w:t>
            </w:r>
            <w:r>
              <w:lastRenderedPageBreak/>
              <w:t>0 if it is a base standard issued by HQ</w:t>
            </w:r>
          </w:p>
        </w:tc>
      </w:tr>
      <w:tr w:rsidR="00C50AB1" w14:paraId="10695881" w14:textId="77777777">
        <w:tc>
          <w:tcPr>
            <w:tcW w:w="2338" w:type="dxa"/>
          </w:tcPr>
          <w:p w14:paraId="42456891" w14:textId="77777777" w:rsidR="00C50AB1" w:rsidRPr="000278A4" w:rsidRDefault="00C50AB1">
            <w:pPr>
              <w:rPr>
                <w:lang w:val="de-DE"/>
              </w:rPr>
            </w:pPr>
            <w:r w:rsidRPr="000278A4">
              <w:rPr>
                <w:lang w:val="de-DE"/>
              </w:rPr>
              <w:lastRenderedPageBreak/>
              <w:t>XML_schema_path</w:t>
            </w:r>
          </w:p>
        </w:tc>
        <w:tc>
          <w:tcPr>
            <w:tcW w:w="993" w:type="dxa"/>
          </w:tcPr>
          <w:p w14:paraId="7BC94E93" w14:textId="77777777" w:rsidR="00C50AB1" w:rsidRDefault="00C50AB1">
            <w:r>
              <w:t>Text</w:t>
            </w:r>
          </w:p>
        </w:tc>
        <w:tc>
          <w:tcPr>
            <w:tcW w:w="850" w:type="dxa"/>
          </w:tcPr>
          <w:p w14:paraId="74D85DAD" w14:textId="77777777" w:rsidR="00C50AB1" w:rsidRDefault="00C50AB1">
            <w:r>
              <w:t>50</w:t>
            </w:r>
          </w:p>
        </w:tc>
        <w:tc>
          <w:tcPr>
            <w:tcW w:w="992" w:type="dxa"/>
          </w:tcPr>
          <w:p w14:paraId="2B8EB4DA" w14:textId="77777777" w:rsidR="00C50AB1" w:rsidRDefault="00C50AB1"/>
        </w:tc>
        <w:tc>
          <w:tcPr>
            <w:tcW w:w="993" w:type="dxa"/>
          </w:tcPr>
          <w:p w14:paraId="1CBCE48B" w14:textId="77777777" w:rsidR="00C50AB1" w:rsidRDefault="00C50AB1">
            <w:r>
              <w:t>HL7_64</w:t>
            </w:r>
          </w:p>
        </w:tc>
        <w:tc>
          <w:tcPr>
            <w:tcW w:w="2976" w:type="dxa"/>
          </w:tcPr>
          <w:p w14:paraId="159857B4" w14:textId="77777777" w:rsidR="00C50AB1" w:rsidRDefault="00C50AB1">
            <w:pPr>
              <w:pStyle w:val="Kopfzeile"/>
              <w:pBdr>
                <w:bottom w:val="none" w:sz="0" w:space="0" w:color="auto"/>
              </w:pBdr>
              <w:tabs>
                <w:tab w:val="clear" w:pos="4536"/>
                <w:tab w:val="clear" w:pos="9072"/>
              </w:tabs>
            </w:pPr>
            <w:r>
              <w:t>path to directory where XML schemas are generated</w:t>
            </w:r>
          </w:p>
        </w:tc>
      </w:tr>
      <w:tr w:rsidR="00A54133" w14:paraId="4458898C" w14:textId="77777777">
        <w:tc>
          <w:tcPr>
            <w:tcW w:w="2338" w:type="dxa"/>
          </w:tcPr>
          <w:p w14:paraId="3475049C" w14:textId="77777777" w:rsidR="00A54133" w:rsidRPr="000278A4" w:rsidRDefault="00A54133">
            <w:pPr>
              <w:rPr>
                <w:lang w:val="de-DE"/>
              </w:rPr>
            </w:pPr>
            <w:r>
              <w:rPr>
                <w:lang w:val="de-DE"/>
              </w:rPr>
              <w:t>Compare_tables</w:t>
            </w:r>
          </w:p>
        </w:tc>
        <w:tc>
          <w:tcPr>
            <w:tcW w:w="993" w:type="dxa"/>
          </w:tcPr>
          <w:p w14:paraId="083EB3E9" w14:textId="77777777" w:rsidR="00A54133" w:rsidRDefault="00A54133">
            <w:r>
              <w:t>Yes/no</w:t>
            </w:r>
          </w:p>
        </w:tc>
        <w:tc>
          <w:tcPr>
            <w:tcW w:w="850" w:type="dxa"/>
          </w:tcPr>
          <w:p w14:paraId="68889FF3" w14:textId="77777777" w:rsidR="00A54133" w:rsidRDefault="00A54133"/>
        </w:tc>
        <w:tc>
          <w:tcPr>
            <w:tcW w:w="992" w:type="dxa"/>
          </w:tcPr>
          <w:p w14:paraId="5C6D10DB" w14:textId="77777777" w:rsidR="00A54133" w:rsidRDefault="00A54133"/>
        </w:tc>
        <w:tc>
          <w:tcPr>
            <w:tcW w:w="993" w:type="dxa"/>
          </w:tcPr>
          <w:p w14:paraId="5F2C8AC2" w14:textId="77777777" w:rsidR="00A54133" w:rsidRDefault="00A54133">
            <w:r>
              <w:t>HL7_75</w:t>
            </w:r>
          </w:p>
        </w:tc>
        <w:tc>
          <w:tcPr>
            <w:tcW w:w="2976" w:type="dxa"/>
          </w:tcPr>
          <w:p w14:paraId="4AD40F37" w14:textId="77777777" w:rsidR="00A54133" w:rsidRDefault="00A54133">
            <w:pPr>
              <w:pStyle w:val="Kopfzeile"/>
              <w:pBdr>
                <w:bottom w:val="none" w:sz="0" w:space="0" w:color="auto"/>
              </w:pBdr>
              <w:tabs>
                <w:tab w:val="clear" w:pos="4536"/>
                <w:tab w:val="clear" w:pos="9072"/>
              </w:tabs>
            </w:pPr>
            <w:r w:rsidRPr="00A54133">
              <w:t>should this version be considered in the pivot table comparison for their values in PHP?</w:t>
            </w:r>
          </w:p>
        </w:tc>
      </w:tr>
    </w:tbl>
    <w:p w14:paraId="13A18E2A" w14:textId="77777777" w:rsidR="00C50AB1" w:rsidRDefault="00C50AB1"/>
    <w:p w14:paraId="37D78D9E" w14:textId="77777777" w:rsidR="00C50AB1" w:rsidRDefault="00C50AB1">
      <w:pPr>
        <w:pStyle w:val="berschrift3"/>
      </w:pPr>
      <w:r>
        <w:fldChar w:fldCharType="begin"/>
      </w:r>
      <w:r>
        <w:instrText xml:space="preserve"> AUTONUMLGL </w:instrText>
      </w:r>
      <w:bookmarkStart w:id="24" w:name="_Toc147402594"/>
      <w:r>
        <w:fldChar w:fldCharType="end"/>
      </w:r>
      <w:r>
        <w:t xml:space="preserve"> Table HL7</w:t>
      </w:r>
      <w:r w:rsidR="00C70820">
        <w:t>Modification</w:t>
      </w:r>
      <w:bookmarkEnd w:id="24"/>
    </w:p>
    <w:p w14:paraId="6360AE41" w14:textId="77777777" w:rsidR="00C50AB1" w:rsidRDefault="00C50AB1">
      <w:r>
        <w:t>This database also stores information not contained within the standard document. One intention for using a database is to add information for other purposes. Aside our German translation we also added information for national defined segments, data elements and some other data. To mark these fields the attribute „usage“ is used.</w:t>
      </w:r>
    </w:p>
    <w:p w14:paraId="0F09D4E0" w14:textId="77777777" w:rsidR="00C70820" w:rsidRDefault="00C70820"/>
    <w:p w14:paraId="07384003" w14:textId="77777777" w:rsidR="00C70820" w:rsidRDefault="00C70820">
      <w:r>
        <w:t>Attention: In previous versions of the database this table was named “HL7Usage”. But as name this causes confusion with the different usage codes being used in message profiles, it has been renamed.</w:t>
      </w:r>
    </w:p>
    <w:p w14:paraId="13FC7421"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992"/>
        <w:gridCol w:w="993"/>
        <w:gridCol w:w="2976"/>
      </w:tblGrid>
      <w:tr w:rsidR="00C50AB1" w14:paraId="74E09987" w14:textId="77777777" w:rsidTr="00ED7AFB">
        <w:trPr>
          <w:tblHeader/>
        </w:trPr>
        <w:tc>
          <w:tcPr>
            <w:tcW w:w="2338" w:type="dxa"/>
            <w:shd w:val="pct20" w:color="auto" w:fill="auto"/>
          </w:tcPr>
          <w:p w14:paraId="56FFE2F0" w14:textId="77777777" w:rsidR="00C50AB1" w:rsidRDefault="00C50AB1">
            <w:r>
              <w:t>Attribute</w:t>
            </w:r>
          </w:p>
        </w:tc>
        <w:tc>
          <w:tcPr>
            <w:tcW w:w="993" w:type="dxa"/>
            <w:shd w:val="pct20" w:color="auto" w:fill="auto"/>
          </w:tcPr>
          <w:p w14:paraId="31B1FFEF" w14:textId="77777777" w:rsidR="00C50AB1" w:rsidRDefault="00C50AB1">
            <w:r>
              <w:t>Type</w:t>
            </w:r>
          </w:p>
        </w:tc>
        <w:tc>
          <w:tcPr>
            <w:tcW w:w="850" w:type="dxa"/>
            <w:shd w:val="pct20" w:color="auto" w:fill="auto"/>
          </w:tcPr>
          <w:p w14:paraId="14B43923" w14:textId="77777777" w:rsidR="00C50AB1" w:rsidRDefault="00C50AB1">
            <w:r>
              <w:t>Size</w:t>
            </w:r>
          </w:p>
        </w:tc>
        <w:tc>
          <w:tcPr>
            <w:tcW w:w="992" w:type="dxa"/>
            <w:shd w:val="pct20" w:color="auto" w:fill="auto"/>
          </w:tcPr>
          <w:p w14:paraId="6100A7DD" w14:textId="77777777" w:rsidR="00C50AB1" w:rsidRDefault="00C50AB1">
            <w:r>
              <w:t>Default</w:t>
            </w:r>
          </w:p>
        </w:tc>
        <w:tc>
          <w:tcPr>
            <w:tcW w:w="993" w:type="dxa"/>
            <w:shd w:val="pct20" w:color="auto" w:fill="auto"/>
          </w:tcPr>
          <w:p w14:paraId="7134B34E" w14:textId="77777777" w:rsidR="00C50AB1" w:rsidRDefault="00C50AB1">
            <w:r>
              <w:t>Database</w:t>
            </w:r>
          </w:p>
        </w:tc>
        <w:tc>
          <w:tcPr>
            <w:tcW w:w="2976" w:type="dxa"/>
            <w:shd w:val="pct20" w:color="auto" w:fill="auto"/>
          </w:tcPr>
          <w:p w14:paraId="0DCFB85E" w14:textId="77777777" w:rsidR="00C50AB1" w:rsidRDefault="00C50AB1">
            <w:r>
              <w:t>Description</w:t>
            </w:r>
          </w:p>
        </w:tc>
      </w:tr>
      <w:tr w:rsidR="00C50AB1" w14:paraId="06B3D715" w14:textId="77777777">
        <w:tc>
          <w:tcPr>
            <w:tcW w:w="2338" w:type="dxa"/>
          </w:tcPr>
          <w:p w14:paraId="676ED6C3" w14:textId="77777777" w:rsidR="00C50AB1" w:rsidRPr="000278A4" w:rsidRDefault="00C70820">
            <w:r w:rsidRPr="000278A4">
              <w:rPr>
                <w:b/>
              </w:rPr>
              <w:t>modification</w:t>
            </w:r>
          </w:p>
        </w:tc>
        <w:tc>
          <w:tcPr>
            <w:tcW w:w="993" w:type="dxa"/>
          </w:tcPr>
          <w:p w14:paraId="2231E776" w14:textId="77777777" w:rsidR="00C50AB1" w:rsidRDefault="00C50AB1">
            <w:r>
              <w:t>Text</w:t>
            </w:r>
          </w:p>
        </w:tc>
        <w:tc>
          <w:tcPr>
            <w:tcW w:w="850" w:type="dxa"/>
          </w:tcPr>
          <w:p w14:paraId="6F894D91" w14:textId="77777777" w:rsidR="00C50AB1" w:rsidRDefault="00C50AB1">
            <w:r>
              <w:t>1</w:t>
            </w:r>
          </w:p>
        </w:tc>
        <w:tc>
          <w:tcPr>
            <w:tcW w:w="992" w:type="dxa"/>
          </w:tcPr>
          <w:p w14:paraId="01719A42" w14:textId="77777777" w:rsidR="00C50AB1" w:rsidRDefault="00C50AB1">
            <w:r>
              <w:t>„O“</w:t>
            </w:r>
          </w:p>
        </w:tc>
        <w:tc>
          <w:tcPr>
            <w:tcW w:w="993" w:type="dxa"/>
          </w:tcPr>
          <w:p w14:paraId="7E377CB6" w14:textId="77777777" w:rsidR="00C50AB1" w:rsidRDefault="00C70820">
            <w:r>
              <w:t>HL7_6</w:t>
            </w:r>
            <w:r w:rsidR="00C50AB1">
              <w:t>6</w:t>
            </w:r>
          </w:p>
        </w:tc>
        <w:tc>
          <w:tcPr>
            <w:tcW w:w="2976" w:type="dxa"/>
          </w:tcPr>
          <w:p w14:paraId="31B84ECD" w14:textId="77777777" w:rsidR="00C50AB1" w:rsidRDefault="00C50AB1">
            <w:r>
              <w:t xml:space="preserve">Code for defining the </w:t>
            </w:r>
            <w:r w:rsidR="00C50773">
              <w:t>modification</w:t>
            </w:r>
            <w:r>
              <w:t xml:space="preserve"> of this record according to the original HL7 version</w:t>
            </w:r>
          </w:p>
        </w:tc>
      </w:tr>
      <w:tr w:rsidR="00C50AB1" w14:paraId="734D8FA7" w14:textId="77777777">
        <w:tc>
          <w:tcPr>
            <w:tcW w:w="2338" w:type="dxa"/>
          </w:tcPr>
          <w:p w14:paraId="3C4EF47B" w14:textId="77777777" w:rsidR="00C50AB1" w:rsidRDefault="00C50AB1">
            <w:r>
              <w:t>description</w:t>
            </w:r>
          </w:p>
        </w:tc>
        <w:tc>
          <w:tcPr>
            <w:tcW w:w="993" w:type="dxa"/>
          </w:tcPr>
          <w:p w14:paraId="3C05E0D6" w14:textId="77777777" w:rsidR="00C50AB1" w:rsidRDefault="00C50AB1">
            <w:r>
              <w:t>Text</w:t>
            </w:r>
          </w:p>
        </w:tc>
        <w:tc>
          <w:tcPr>
            <w:tcW w:w="850" w:type="dxa"/>
          </w:tcPr>
          <w:p w14:paraId="488F3687" w14:textId="77777777" w:rsidR="00C50AB1" w:rsidRDefault="00C50AB1">
            <w:r>
              <w:t>80</w:t>
            </w:r>
          </w:p>
        </w:tc>
        <w:tc>
          <w:tcPr>
            <w:tcW w:w="992" w:type="dxa"/>
          </w:tcPr>
          <w:p w14:paraId="392BA924" w14:textId="77777777" w:rsidR="00C50AB1" w:rsidRDefault="00C50AB1"/>
        </w:tc>
        <w:tc>
          <w:tcPr>
            <w:tcW w:w="993" w:type="dxa"/>
          </w:tcPr>
          <w:p w14:paraId="5B04AA96" w14:textId="77777777" w:rsidR="00C50AB1" w:rsidRDefault="00C50AB1">
            <w:r>
              <w:t>HL7_36</w:t>
            </w:r>
          </w:p>
        </w:tc>
        <w:tc>
          <w:tcPr>
            <w:tcW w:w="2976" w:type="dxa"/>
          </w:tcPr>
          <w:p w14:paraId="5D111488" w14:textId="77777777" w:rsidR="00C50AB1" w:rsidRDefault="00C50AB1">
            <w:r>
              <w:t xml:space="preserve">Short Description for this </w:t>
            </w:r>
            <w:r w:rsidR="00C50773">
              <w:t>modificaiton</w:t>
            </w:r>
          </w:p>
        </w:tc>
      </w:tr>
    </w:tbl>
    <w:p w14:paraId="018CE93E" w14:textId="77777777" w:rsidR="00C50AB1" w:rsidRDefault="00C50AB1"/>
    <w:p w14:paraId="15DC8E79" w14:textId="77777777" w:rsidR="00587377" w:rsidRDefault="00587377" w:rsidP="00587377">
      <w:pPr>
        <w:pStyle w:val="berschrift3"/>
      </w:pPr>
      <w:r>
        <w:fldChar w:fldCharType="begin"/>
      </w:r>
      <w:r>
        <w:instrText xml:space="preserve"> AUTONUMLGL </w:instrText>
      </w:r>
      <w:bookmarkStart w:id="25" w:name="_Toc147402595"/>
      <w:r>
        <w:fldChar w:fldCharType="end"/>
      </w:r>
      <w:r>
        <w:t xml:space="preserve"> Table HL7Optionalities</w:t>
      </w:r>
      <w:bookmarkEnd w:id="25"/>
    </w:p>
    <w:p w14:paraId="49526C1C" w14:textId="77777777" w:rsidR="00587377" w:rsidRDefault="0058737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587377" w14:paraId="7099AAEB" w14:textId="77777777" w:rsidTr="00587377">
        <w:tc>
          <w:tcPr>
            <w:tcW w:w="2338" w:type="dxa"/>
            <w:shd w:val="pct20" w:color="auto" w:fill="auto"/>
          </w:tcPr>
          <w:p w14:paraId="7A0A3D55" w14:textId="77777777" w:rsidR="00587377" w:rsidRDefault="00587377" w:rsidP="00587377">
            <w:r>
              <w:t>Attribute</w:t>
            </w:r>
          </w:p>
        </w:tc>
        <w:tc>
          <w:tcPr>
            <w:tcW w:w="993" w:type="dxa"/>
            <w:shd w:val="pct20" w:color="auto" w:fill="auto"/>
          </w:tcPr>
          <w:p w14:paraId="75DFCF3A" w14:textId="77777777" w:rsidR="00587377" w:rsidRDefault="00587377" w:rsidP="00587377">
            <w:r>
              <w:t>Type</w:t>
            </w:r>
          </w:p>
        </w:tc>
        <w:tc>
          <w:tcPr>
            <w:tcW w:w="850" w:type="dxa"/>
            <w:shd w:val="pct20" w:color="auto" w:fill="auto"/>
          </w:tcPr>
          <w:p w14:paraId="261DCCE6" w14:textId="77777777" w:rsidR="00587377" w:rsidRDefault="00587377" w:rsidP="00587377">
            <w:r>
              <w:t>Size</w:t>
            </w:r>
          </w:p>
        </w:tc>
        <w:tc>
          <w:tcPr>
            <w:tcW w:w="851" w:type="dxa"/>
            <w:shd w:val="pct20" w:color="auto" w:fill="auto"/>
          </w:tcPr>
          <w:p w14:paraId="604A4B86" w14:textId="77777777" w:rsidR="00587377" w:rsidRDefault="00587377" w:rsidP="00587377">
            <w:r>
              <w:t>Default</w:t>
            </w:r>
          </w:p>
        </w:tc>
        <w:tc>
          <w:tcPr>
            <w:tcW w:w="1134" w:type="dxa"/>
            <w:shd w:val="pct20" w:color="auto" w:fill="auto"/>
          </w:tcPr>
          <w:p w14:paraId="1D4047D2" w14:textId="77777777" w:rsidR="00587377" w:rsidRDefault="00587377" w:rsidP="00587377">
            <w:r>
              <w:t>Database</w:t>
            </w:r>
          </w:p>
        </w:tc>
        <w:tc>
          <w:tcPr>
            <w:tcW w:w="2976" w:type="dxa"/>
            <w:shd w:val="pct20" w:color="auto" w:fill="auto"/>
          </w:tcPr>
          <w:p w14:paraId="46100B98" w14:textId="77777777" w:rsidR="00587377" w:rsidRDefault="00587377" w:rsidP="00587377">
            <w:r>
              <w:t>Description</w:t>
            </w:r>
          </w:p>
        </w:tc>
      </w:tr>
      <w:tr w:rsidR="00587377" w14:paraId="39B62465" w14:textId="77777777" w:rsidTr="00587377">
        <w:tc>
          <w:tcPr>
            <w:tcW w:w="2338" w:type="dxa"/>
          </w:tcPr>
          <w:p w14:paraId="523EFE5E" w14:textId="77777777" w:rsidR="00587377" w:rsidRDefault="00587377" w:rsidP="00587377">
            <w:r>
              <w:rPr>
                <w:b/>
              </w:rPr>
              <w:t>Req_opt</w:t>
            </w:r>
          </w:p>
        </w:tc>
        <w:tc>
          <w:tcPr>
            <w:tcW w:w="993" w:type="dxa"/>
          </w:tcPr>
          <w:p w14:paraId="55B145DF" w14:textId="77777777" w:rsidR="00587377" w:rsidRDefault="00587377" w:rsidP="00587377">
            <w:r>
              <w:t>Text</w:t>
            </w:r>
          </w:p>
        </w:tc>
        <w:tc>
          <w:tcPr>
            <w:tcW w:w="850" w:type="dxa"/>
          </w:tcPr>
          <w:p w14:paraId="0CD2612B" w14:textId="4C7D07F2" w:rsidR="00587377" w:rsidRDefault="007C531D" w:rsidP="00587377">
            <w:r w:rsidRPr="007C531D">
              <w:rPr>
                <w:color w:val="FF0000"/>
              </w:rPr>
              <w:t>8</w:t>
            </w:r>
          </w:p>
        </w:tc>
        <w:tc>
          <w:tcPr>
            <w:tcW w:w="851" w:type="dxa"/>
          </w:tcPr>
          <w:p w14:paraId="7DE66A56" w14:textId="77777777" w:rsidR="00587377" w:rsidRDefault="00587377" w:rsidP="00587377"/>
        </w:tc>
        <w:tc>
          <w:tcPr>
            <w:tcW w:w="1134" w:type="dxa"/>
          </w:tcPr>
          <w:p w14:paraId="0B8A5C88" w14:textId="77777777" w:rsidR="00587377" w:rsidRDefault="00587377" w:rsidP="00587377">
            <w:r>
              <w:t>HL7_66</w:t>
            </w:r>
          </w:p>
        </w:tc>
        <w:tc>
          <w:tcPr>
            <w:tcW w:w="2976" w:type="dxa"/>
          </w:tcPr>
          <w:p w14:paraId="560C877A" w14:textId="77777777" w:rsidR="00587377" w:rsidRDefault="00587377" w:rsidP="00587377"/>
        </w:tc>
      </w:tr>
      <w:tr w:rsidR="00587377" w14:paraId="01B4548D" w14:textId="77777777" w:rsidTr="00587377">
        <w:tc>
          <w:tcPr>
            <w:tcW w:w="2338" w:type="dxa"/>
          </w:tcPr>
          <w:p w14:paraId="1B9EFEB3" w14:textId="77777777" w:rsidR="00587377" w:rsidRDefault="00587377" w:rsidP="00587377">
            <w:r>
              <w:t>description</w:t>
            </w:r>
          </w:p>
        </w:tc>
        <w:tc>
          <w:tcPr>
            <w:tcW w:w="993" w:type="dxa"/>
          </w:tcPr>
          <w:p w14:paraId="3D9DE1DC" w14:textId="77777777" w:rsidR="00587377" w:rsidRDefault="00587377" w:rsidP="00587377">
            <w:r>
              <w:t>Text</w:t>
            </w:r>
          </w:p>
        </w:tc>
        <w:tc>
          <w:tcPr>
            <w:tcW w:w="850" w:type="dxa"/>
          </w:tcPr>
          <w:p w14:paraId="6CEE7DAD" w14:textId="77777777" w:rsidR="00587377" w:rsidRDefault="00587377" w:rsidP="00587377">
            <w:r>
              <w:t>80</w:t>
            </w:r>
          </w:p>
        </w:tc>
        <w:tc>
          <w:tcPr>
            <w:tcW w:w="851" w:type="dxa"/>
          </w:tcPr>
          <w:p w14:paraId="14583E00" w14:textId="77777777" w:rsidR="00587377" w:rsidRDefault="00587377" w:rsidP="00587377"/>
        </w:tc>
        <w:tc>
          <w:tcPr>
            <w:tcW w:w="1134" w:type="dxa"/>
          </w:tcPr>
          <w:p w14:paraId="184F4C10" w14:textId="77777777" w:rsidR="00587377" w:rsidRDefault="00587377" w:rsidP="00587377">
            <w:r>
              <w:t>HL7_66</w:t>
            </w:r>
          </w:p>
        </w:tc>
        <w:tc>
          <w:tcPr>
            <w:tcW w:w="2976" w:type="dxa"/>
          </w:tcPr>
          <w:p w14:paraId="3525AEEC" w14:textId="77777777" w:rsidR="00587377" w:rsidRDefault="00587377" w:rsidP="00587377"/>
        </w:tc>
      </w:tr>
    </w:tbl>
    <w:p w14:paraId="7E1C5D44" w14:textId="77777777" w:rsidR="00587377" w:rsidRDefault="00587377"/>
    <w:p w14:paraId="2132F4D1" w14:textId="77777777" w:rsidR="00C50AB1" w:rsidRDefault="00C50AB1">
      <w:pPr>
        <w:pStyle w:val="berschrift3"/>
      </w:pPr>
      <w:r>
        <w:fldChar w:fldCharType="begin"/>
      </w:r>
      <w:r>
        <w:instrText xml:space="preserve"> AUTONUMLGL </w:instrText>
      </w:r>
      <w:bookmarkStart w:id="26" w:name="_Toc147402596"/>
      <w:r>
        <w:fldChar w:fldCharType="end"/>
      </w:r>
      <w:r>
        <w:t xml:space="preserve"> Table HL7TableTypes</w:t>
      </w:r>
      <w:bookmarkEnd w:id="26"/>
    </w:p>
    <w:p w14:paraId="3AE6AAC0" w14:textId="77777777" w:rsidR="00C50AB1" w:rsidRDefault="00C50AB1">
      <w:r>
        <w:t>Table types specify who is responsible for defining the values of a table:</w:t>
      </w:r>
    </w:p>
    <w:p w14:paraId="3E3163C3" w14:textId="77777777" w:rsidR="00C50AB1" w:rsidRDefault="00C50AB1"/>
    <w:p w14:paraId="07CD0BC8" w14:textId="77777777" w:rsidR="00C50AB1" w:rsidRDefault="00C50AB1">
      <w:r>
        <w:tab/>
        <w:t>HL7</w:t>
      </w:r>
    </w:p>
    <w:p w14:paraId="6049A643" w14:textId="77777777" w:rsidR="00C50AB1" w:rsidRDefault="00C50AB1">
      <w:r>
        <w:tab/>
        <w:t>user defined</w:t>
      </w:r>
    </w:p>
    <w:p w14:paraId="047C316F" w14:textId="77777777" w:rsidR="00C50AB1" w:rsidRDefault="00C50AB1">
      <w:r>
        <w:tab/>
        <w:t>HL7 and user defined</w:t>
      </w:r>
    </w:p>
    <w:p w14:paraId="2B8121AD" w14:textId="77777777" w:rsidR="00C50AB1" w:rsidRDefault="00C50AB1">
      <w:r>
        <w:tab/>
        <w:t>....</w:t>
      </w:r>
    </w:p>
    <w:p w14:paraId="13F5C616"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3E77E820" w14:textId="77777777">
        <w:tc>
          <w:tcPr>
            <w:tcW w:w="2338" w:type="dxa"/>
            <w:shd w:val="pct20" w:color="auto" w:fill="auto"/>
          </w:tcPr>
          <w:p w14:paraId="56BD0478" w14:textId="77777777" w:rsidR="00C50AB1" w:rsidRDefault="00C50AB1">
            <w:r>
              <w:t>Attribute</w:t>
            </w:r>
          </w:p>
        </w:tc>
        <w:tc>
          <w:tcPr>
            <w:tcW w:w="993" w:type="dxa"/>
            <w:shd w:val="pct20" w:color="auto" w:fill="auto"/>
          </w:tcPr>
          <w:p w14:paraId="2C615E90" w14:textId="77777777" w:rsidR="00C50AB1" w:rsidRDefault="00C50AB1">
            <w:r>
              <w:t>Type</w:t>
            </w:r>
          </w:p>
        </w:tc>
        <w:tc>
          <w:tcPr>
            <w:tcW w:w="850" w:type="dxa"/>
            <w:shd w:val="pct20" w:color="auto" w:fill="auto"/>
          </w:tcPr>
          <w:p w14:paraId="2E759487" w14:textId="77777777" w:rsidR="00C50AB1" w:rsidRDefault="00C50AB1">
            <w:r>
              <w:t>Size</w:t>
            </w:r>
          </w:p>
        </w:tc>
        <w:tc>
          <w:tcPr>
            <w:tcW w:w="851" w:type="dxa"/>
            <w:shd w:val="pct20" w:color="auto" w:fill="auto"/>
          </w:tcPr>
          <w:p w14:paraId="6FCFCD31" w14:textId="77777777" w:rsidR="00C50AB1" w:rsidRDefault="00C50AB1">
            <w:r>
              <w:t>Default</w:t>
            </w:r>
          </w:p>
        </w:tc>
        <w:tc>
          <w:tcPr>
            <w:tcW w:w="1134" w:type="dxa"/>
            <w:shd w:val="pct20" w:color="auto" w:fill="auto"/>
          </w:tcPr>
          <w:p w14:paraId="11FFBBF4" w14:textId="77777777" w:rsidR="00C50AB1" w:rsidRDefault="00C50AB1">
            <w:r>
              <w:t>Database</w:t>
            </w:r>
          </w:p>
        </w:tc>
        <w:tc>
          <w:tcPr>
            <w:tcW w:w="2976" w:type="dxa"/>
            <w:shd w:val="pct20" w:color="auto" w:fill="auto"/>
          </w:tcPr>
          <w:p w14:paraId="1ADA2987" w14:textId="77777777" w:rsidR="00C50AB1" w:rsidRDefault="00C50AB1">
            <w:r>
              <w:t>Description</w:t>
            </w:r>
          </w:p>
        </w:tc>
      </w:tr>
      <w:tr w:rsidR="00C50AB1" w14:paraId="2561542C" w14:textId="77777777">
        <w:tc>
          <w:tcPr>
            <w:tcW w:w="2338" w:type="dxa"/>
          </w:tcPr>
          <w:p w14:paraId="1910E36D" w14:textId="77777777" w:rsidR="00C50AB1" w:rsidRDefault="00C50AB1">
            <w:r>
              <w:rPr>
                <w:b/>
              </w:rPr>
              <w:t>table_type</w:t>
            </w:r>
          </w:p>
        </w:tc>
        <w:tc>
          <w:tcPr>
            <w:tcW w:w="993" w:type="dxa"/>
          </w:tcPr>
          <w:p w14:paraId="37F1913C" w14:textId="77777777" w:rsidR="00C50AB1" w:rsidRDefault="00C50AB1">
            <w:r>
              <w:t>Text</w:t>
            </w:r>
          </w:p>
        </w:tc>
        <w:tc>
          <w:tcPr>
            <w:tcW w:w="850" w:type="dxa"/>
          </w:tcPr>
          <w:p w14:paraId="495D6CF5" w14:textId="77777777" w:rsidR="00C50AB1" w:rsidRDefault="00C50AB1">
            <w:r>
              <w:t>1</w:t>
            </w:r>
          </w:p>
        </w:tc>
        <w:tc>
          <w:tcPr>
            <w:tcW w:w="851" w:type="dxa"/>
          </w:tcPr>
          <w:p w14:paraId="2029DBC2" w14:textId="77777777" w:rsidR="00C50AB1" w:rsidRDefault="00C50AB1"/>
        </w:tc>
        <w:tc>
          <w:tcPr>
            <w:tcW w:w="1134" w:type="dxa"/>
          </w:tcPr>
          <w:p w14:paraId="00E05269" w14:textId="77777777" w:rsidR="00C50AB1" w:rsidRDefault="00C50AB1">
            <w:r>
              <w:t>HL7_36</w:t>
            </w:r>
          </w:p>
        </w:tc>
        <w:tc>
          <w:tcPr>
            <w:tcW w:w="2976" w:type="dxa"/>
          </w:tcPr>
          <w:p w14:paraId="38C62AB6" w14:textId="77777777" w:rsidR="00C50AB1" w:rsidRDefault="00C50AB1">
            <w:r>
              <w:t>Number specifying the type of this table</w:t>
            </w:r>
          </w:p>
        </w:tc>
      </w:tr>
      <w:tr w:rsidR="00C50AB1" w14:paraId="4BCA5F49" w14:textId="77777777">
        <w:tc>
          <w:tcPr>
            <w:tcW w:w="2338" w:type="dxa"/>
          </w:tcPr>
          <w:p w14:paraId="21E6E8F0" w14:textId="77777777" w:rsidR="00C50AB1" w:rsidRDefault="00C50AB1">
            <w:r>
              <w:t>description</w:t>
            </w:r>
          </w:p>
        </w:tc>
        <w:tc>
          <w:tcPr>
            <w:tcW w:w="993" w:type="dxa"/>
          </w:tcPr>
          <w:p w14:paraId="32830792" w14:textId="77777777" w:rsidR="00C50AB1" w:rsidRDefault="00C50AB1">
            <w:r>
              <w:t>Text</w:t>
            </w:r>
          </w:p>
        </w:tc>
        <w:tc>
          <w:tcPr>
            <w:tcW w:w="850" w:type="dxa"/>
          </w:tcPr>
          <w:p w14:paraId="67C63158" w14:textId="77777777" w:rsidR="00C50AB1" w:rsidRDefault="00C50AB1">
            <w:r>
              <w:t>80</w:t>
            </w:r>
          </w:p>
        </w:tc>
        <w:tc>
          <w:tcPr>
            <w:tcW w:w="851" w:type="dxa"/>
          </w:tcPr>
          <w:p w14:paraId="395FFDD9" w14:textId="77777777" w:rsidR="00C50AB1" w:rsidRDefault="00C50AB1"/>
        </w:tc>
        <w:tc>
          <w:tcPr>
            <w:tcW w:w="1134" w:type="dxa"/>
          </w:tcPr>
          <w:p w14:paraId="329A317E" w14:textId="77777777" w:rsidR="00C50AB1" w:rsidRDefault="00C50AB1">
            <w:r>
              <w:t>HL7_36</w:t>
            </w:r>
          </w:p>
        </w:tc>
        <w:tc>
          <w:tcPr>
            <w:tcW w:w="2976" w:type="dxa"/>
          </w:tcPr>
          <w:p w14:paraId="6069896F" w14:textId="77777777" w:rsidR="00C50AB1" w:rsidRDefault="00C50AB1">
            <w:r>
              <w:t>Textual description of this type</w:t>
            </w:r>
          </w:p>
        </w:tc>
      </w:tr>
    </w:tbl>
    <w:p w14:paraId="2DB645F1" w14:textId="77777777" w:rsidR="00C50AB1" w:rsidRDefault="00C50AB1"/>
    <w:p w14:paraId="0BBB25EA" w14:textId="08548BA6" w:rsidR="008979EB" w:rsidRDefault="008979EB" w:rsidP="008979EB">
      <w:pPr>
        <w:pStyle w:val="berschrift3"/>
      </w:pPr>
      <w:r>
        <w:lastRenderedPageBreak/>
        <w:fldChar w:fldCharType="begin"/>
      </w:r>
      <w:r>
        <w:instrText xml:space="preserve"> AUTONUMLGL </w:instrText>
      </w:r>
      <w:bookmarkStart w:id="27" w:name="_Toc147402597"/>
      <w:r>
        <w:fldChar w:fldCharType="end"/>
      </w:r>
      <w:r>
        <w:t xml:space="preserve"> Table HL7TableValuePropertyTypes</w:t>
      </w:r>
      <w:bookmarkEnd w:id="27"/>
    </w:p>
    <w:p w14:paraId="3F4E0436" w14:textId="06DF6A0C" w:rsidR="008979EB" w:rsidRDefault="008979EB" w:rsidP="008979EB">
      <w:r>
        <w:t>This table specifies the properties for a specific table independent from the HL7 version.</w:t>
      </w:r>
    </w:p>
    <w:p w14:paraId="355BA7CE" w14:textId="77777777" w:rsidR="008979EB" w:rsidRDefault="008979EB" w:rsidP="008979E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8979EB" w14:paraId="597BC3C5" w14:textId="77777777" w:rsidTr="005B716E">
        <w:tc>
          <w:tcPr>
            <w:tcW w:w="2338" w:type="dxa"/>
            <w:shd w:val="pct20" w:color="auto" w:fill="auto"/>
          </w:tcPr>
          <w:p w14:paraId="18415BBC" w14:textId="77777777" w:rsidR="008979EB" w:rsidRDefault="008979EB" w:rsidP="005B716E">
            <w:r>
              <w:t>Attribute</w:t>
            </w:r>
          </w:p>
        </w:tc>
        <w:tc>
          <w:tcPr>
            <w:tcW w:w="993" w:type="dxa"/>
            <w:shd w:val="pct20" w:color="auto" w:fill="auto"/>
          </w:tcPr>
          <w:p w14:paraId="1E69033B" w14:textId="77777777" w:rsidR="008979EB" w:rsidRDefault="008979EB" w:rsidP="005B716E">
            <w:r>
              <w:t>Type</w:t>
            </w:r>
          </w:p>
        </w:tc>
        <w:tc>
          <w:tcPr>
            <w:tcW w:w="850" w:type="dxa"/>
            <w:shd w:val="pct20" w:color="auto" w:fill="auto"/>
          </w:tcPr>
          <w:p w14:paraId="3DADB04C" w14:textId="77777777" w:rsidR="008979EB" w:rsidRDefault="008979EB" w:rsidP="005B716E">
            <w:r>
              <w:t>Size</w:t>
            </w:r>
          </w:p>
        </w:tc>
        <w:tc>
          <w:tcPr>
            <w:tcW w:w="851" w:type="dxa"/>
            <w:shd w:val="pct20" w:color="auto" w:fill="auto"/>
          </w:tcPr>
          <w:p w14:paraId="4B51207C" w14:textId="77777777" w:rsidR="008979EB" w:rsidRDefault="008979EB" w:rsidP="005B716E">
            <w:r>
              <w:t>Default</w:t>
            </w:r>
          </w:p>
        </w:tc>
        <w:tc>
          <w:tcPr>
            <w:tcW w:w="1134" w:type="dxa"/>
            <w:shd w:val="pct20" w:color="auto" w:fill="auto"/>
          </w:tcPr>
          <w:p w14:paraId="02581CD4" w14:textId="77777777" w:rsidR="008979EB" w:rsidRDefault="008979EB" w:rsidP="005B716E">
            <w:r>
              <w:t>Database</w:t>
            </w:r>
          </w:p>
        </w:tc>
        <w:tc>
          <w:tcPr>
            <w:tcW w:w="2976" w:type="dxa"/>
            <w:shd w:val="pct20" w:color="auto" w:fill="auto"/>
          </w:tcPr>
          <w:p w14:paraId="09569416" w14:textId="77777777" w:rsidR="008979EB" w:rsidRDefault="008979EB" w:rsidP="005B716E">
            <w:r>
              <w:t>Description</w:t>
            </w:r>
          </w:p>
        </w:tc>
      </w:tr>
      <w:tr w:rsidR="008979EB" w14:paraId="5204501F" w14:textId="77777777" w:rsidTr="005B716E">
        <w:tc>
          <w:tcPr>
            <w:tcW w:w="2338" w:type="dxa"/>
          </w:tcPr>
          <w:p w14:paraId="7C123ABD" w14:textId="74893906" w:rsidR="008979EB" w:rsidRDefault="008979EB" w:rsidP="005B716E">
            <w:r>
              <w:rPr>
                <w:b/>
              </w:rPr>
              <w:t>table_id</w:t>
            </w:r>
          </w:p>
        </w:tc>
        <w:tc>
          <w:tcPr>
            <w:tcW w:w="993" w:type="dxa"/>
          </w:tcPr>
          <w:p w14:paraId="626461F0" w14:textId="43ECAB44" w:rsidR="008979EB" w:rsidRDefault="008979EB" w:rsidP="005B716E">
            <w:r>
              <w:t>Zahl</w:t>
            </w:r>
          </w:p>
        </w:tc>
        <w:tc>
          <w:tcPr>
            <w:tcW w:w="850" w:type="dxa"/>
          </w:tcPr>
          <w:p w14:paraId="400E2900" w14:textId="69733348" w:rsidR="008979EB" w:rsidRDefault="008979EB" w:rsidP="005B716E"/>
        </w:tc>
        <w:tc>
          <w:tcPr>
            <w:tcW w:w="851" w:type="dxa"/>
          </w:tcPr>
          <w:p w14:paraId="7A47C5A7" w14:textId="77777777" w:rsidR="008979EB" w:rsidRDefault="008979EB" w:rsidP="005B716E"/>
        </w:tc>
        <w:tc>
          <w:tcPr>
            <w:tcW w:w="1134" w:type="dxa"/>
          </w:tcPr>
          <w:p w14:paraId="2E76A403" w14:textId="5AE37886" w:rsidR="008979EB" w:rsidRDefault="008979EB" w:rsidP="005B716E">
            <w:r>
              <w:t>HL7_100</w:t>
            </w:r>
          </w:p>
        </w:tc>
        <w:tc>
          <w:tcPr>
            <w:tcW w:w="2976" w:type="dxa"/>
          </w:tcPr>
          <w:p w14:paraId="187EC2CF" w14:textId="5B5B8FCD" w:rsidR="008979EB" w:rsidRDefault="008979EB" w:rsidP="005B716E">
            <w:r>
              <w:t>Table number for which these properties are defined</w:t>
            </w:r>
          </w:p>
        </w:tc>
      </w:tr>
      <w:tr w:rsidR="008979EB" w14:paraId="34301895" w14:textId="77777777" w:rsidTr="005B716E">
        <w:tc>
          <w:tcPr>
            <w:tcW w:w="2338" w:type="dxa"/>
          </w:tcPr>
          <w:p w14:paraId="47063CEE" w14:textId="681E0980" w:rsidR="008979EB" w:rsidRDefault="008979EB" w:rsidP="005B716E">
            <w:pPr>
              <w:rPr>
                <w:b/>
              </w:rPr>
            </w:pPr>
            <w:r>
              <w:rPr>
                <w:b/>
              </w:rPr>
              <w:t>Table_value_property</w:t>
            </w:r>
          </w:p>
        </w:tc>
        <w:tc>
          <w:tcPr>
            <w:tcW w:w="993" w:type="dxa"/>
          </w:tcPr>
          <w:p w14:paraId="555C480F" w14:textId="22DE9602" w:rsidR="008979EB" w:rsidRDefault="008979EB" w:rsidP="005B716E">
            <w:r>
              <w:t>Text</w:t>
            </w:r>
          </w:p>
        </w:tc>
        <w:tc>
          <w:tcPr>
            <w:tcW w:w="850" w:type="dxa"/>
          </w:tcPr>
          <w:p w14:paraId="504539DF" w14:textId="20E49DD9" w:rsidR="008979EB" w:rsidRDefault="008979EB" w:rsidP="005B716E">
            <w:r>
              <w:t>20</w:t>
            </w:r>
          </w:p>
        </w:tc>
        <w:tc>
          <w:tcPr>
            <w:tcW w:w="851" w:type="dxa"/>
          </w:tcPr>
          <w:p w14:paraId="0AC9F25D" w14:textId="77777777" w:rsidR="008979EB" w:rsidRDefault="008979EB" w:rsidP="005B716E"/>
        </w:tc>
        <w:tc>
          <w:tcPr>
            <w:tcW w:w="1134" w:type="dxa"/>
          </w:tcPr>
          <w:p w14:paraId="00637ECE" w14:textId="67AA5A8D" w:rsidR="008979EB" w:rsidRDefault="008979EB" w:rsidP="005B716E">
            <w:r>
              <w:t>HL7_100</w:t>
            </w:r>
          </w:p>
        </w:tc>
        <w:tc>
          <w:tcPr>
            <w:tcW w:w="2976" w:type="dxa"/>
          </w:tcPr>
          <w:p w14:paraId="04044DFA" w14:textId="460EF8A8" w:rsidR="008979EB" w:rsidRDefault="008979EB" w:rsidP="005B716E">
            <w:r>
              <w:t>Name of the property</w:t>
            </w:r>
          </w:p>
        </w:tc>
      </w:tr>
      <w:tr w:rsidR="008979EB" w14:paraId="267C2F61" w14:textId="77777777" w:rsidTr="005B716E">
        <w:tc>
          <w:tcPr>
            <w:tcW w:w="2338" w:type="dxa"/>
          </w:tcPr>
          <w:p w14:paraId="0A8295B3" w14:textId="30AA4AD0" w:rsidR="008979EB" w:rsidRDefault="008979EB" w:rsidP="005B716E">
            <w:r>
              <w:t>description</w:t>
            </w:r>
          </w:p>
        </w:tc>
        <w:tc>
          <w:tcPr>
            <w:tcW w:w="993" w:type="dxa"/>
          </w:tcPr>
          <w:p w14:paraId="4EB59EBC" w14:textId="77777777" w:rsidR="008979EB" w:rsidRDefault="008979EB" w:rsidP="005B716E">
            <w:r>
              <w:t>Text</w:t>
            </w:r>
          </w:p>
        </w:tc>
        <w:tc>
          <w:tcPr>
            <w:tcW w:w="850" w:type="dxa"/>
          </w:tcPr>
          <w:p w14:paraId="289780AB" w14:textId="5D93FCF1" w:rsidR="008979EB" w:rsidRDefault="008979EB" w:rsidP="005B716E">
            <w:r>
              <w:t>255</w:t>
            </w:r>
          </w:p>
        </w:tc>
        <w:tc>
          <w:tcPr>
            <w:tcW w:w="851" w:type="dxa"/>
          </w:tcPr>
          <w:p w14:paraId="572FE8F3" w14:textId="77777777" w:rsidR="008979EB" w:rsidRDefault="008979EB" w:rsidP="005B716E"/>
        </w:tc>
        <w:tc>
          <w:tcPr>
            <w:tcW w:w="1134" w:type="dxa"/>
          </w:tcPr>
          <w:p w14:paraId="6408A165" w14:textId="50402B7E" w:rsidR="008979EB" w:rsidRDefault="008979EB" w:rsidP="005B716E">
            <w:r>
              <w:t>HL7_100</w:t>
            </w:r>
          </w:p>
        </w:tc>
        <w:tc>
          <w:tcPr>
            <w:tcW w:w="2976" w:type="dxa"/>
          </w:tcPr>
          <w:p w14:paraId="3A2487D8" w14:textId="58601053" w:rsidR="008979EB" w:rsidRDefault="008979EB" w:rsidP="005B716E">
            <w:r>
              <w:t>Textual description of this property</w:t>
            </w:r>
          </w:p>
        </w:tc>
      </w:tr>
    </w:tbl>
    <w:p w14:paraId="00F79770" w14:textId="77777777" w:rsidR="008979EB" w:rsidRDefault="008979EB" w:rsidP="008979EB"/>
    <w:p w14:paraId="18670DB2" w14:textId="6711B111" w:rsidR="0026048C" w:rsidRDefault="0026048C" w:rsidP="0026048C">
      <w:pPr>
        <w:pStyle w:val="berschrift3"/>
      </w:pPr>
      <w:r>
        <w:fldChar w:fldCharType="begin"/>
      </w:r>
      <w:r>
        <w:instrText xml:space="preserve"> AUTONUMLGL </w:instrText>
      </w:r>
      <w:bookmarkStart w:id="28" w:name="_Toc147402598"/>
      <w:r>
        <w:fldChar w:fldCharType="end"/>
      </w:r>
      <w:r>
        <w:t xml:space="preserve"> Table HL7CodesystemTypes</w:t>
      </w:r>
      <w:bookmarkEnd w:id="28"/>
    </w:p>
    <w:p w14:paraId="5CA7474C" w14:textId="77777777" w:rsidR="0026048C" w:rsidRDefault="0026048C" w:rsidP="008979EB"/>
    <w:tbl>
      <w:tblPr>
        <w:tblStyle w:val="Tabellenraster"/>
        <w:tblW w:w="0" w:type="auto"/>
        <w:tblLook w:val="04A0" w:firstRow="1" w:lastRow="0" w:firstColumn="1" w:lastColumn="0" w:noHBand="0" w:noVBand="1"/>
      </w:tblPr>
      <w:tblGrid>
        <w:gridCol w:w="959"/>
        <w:gridCol w:w="2126"/>
      </w:tblGrid>
      <w:tr w:rsidR="0026048C" w:rsidRPr="0026048C" w14:paraId="18A2E1EB" w14:textId="77777777" w:rsidTr="0026048C">
        <w:tc>
          <w:tcPr>
            <w:tcW w:w="959" w:type="dxa"/>
          </w:tcPr>
          <w:p w14:paraId="784DC811" w14:textId="01CA713F" w:rsidR="0026048C" w:rsidRPr="0026048C" w:rsidRDefault="0026048C" w:rsidP="00BF6EC3">
            <w:r w:rsidRPr="0026048C">
              <w:t>Type</w:t>
            </w:r>
          </w:p>
        </w:tc>
        <w:tc>
          <w:tcPr>
            <w:tcW w:w="2126" w:type="dxa"/>
          </w:tcPr>
          <w:p w14:paraId="75715A52" w14:textId="423A4DC6" w:rsidR="0026048C" w:rsidRPr="0026048C" w:rsidRDefault="0026048C" w:rsidP="00BF6EC3">
            <w:r w:rsidRPr="0026048C">
              <w:t>Description</w:t>
            </w:r>
          </w:p>
        </w:tc>
      </w:tr>
      <w:tr w:rsidR="0026048C" w:rsidRPr="0026048C" w14:paraId="12A3DB3A" w14:textId="77777777" w:rsidTr="0026048C">
        <w:tc>
          <w:tcPr>
            <w:tcW w:w="959" w:type="dxa"/>
          </w:tcPr>
          <w:p w14:paraId="553E01D9" w14:textId="4E67376E" w:rsidR="0026048C" w:rsidRPr="0026048C" w:rsidRDefault="0026048C" w:rsidP="00BF6EC3">
            <w:r>
              <w:t>0</w:t>
            </w:r>
          </w:p>
        </w:tc>
        <w:tc>
          <w:tcPr>
            <w:tcW w:w="2126" w:type="dxa"/>
          </w:tcPr>
          <w:p w14:paraId="3BC1BE07" w14:textId="5B012039" w:rsidR="0026048C" w:rsidRPr="0026048C" w:rsidRDefault="0026048C" w:rsidP="00BF6EC3">
            <w:r w:rsidRPr="0026048C">
              <w:t>undefined</w:t>
            </w:r>
          </w:p>
        </w:tc>
      </w:tr>
      <w:tr w:rsidR="0026048C" w:rsidRPr="0026048C" w14:paraId="202EC6DC" w14:textId="77777777" w:rsidTr="0026048C">
        <w:tc>
          <w:tcPr>
            <w:tcW w:w="959" w:type="dxa"/>
          </w:tcPr>
          <w:p w14:paraId="2B6E96BC" w14:textId="68C663FB" w:rsidR="0026048C" w:rsidRPr="0026048C" w:rsidRDefault="0026048C" w:rsidP="00BF6EC3">
            <w:r>
              <w:t>1</w:t>
            </w:r>
          </w:p>
        </w:tc>
        <w:tc>
          <w:tcPr>
            <w:tcW w:w="2126" w:type="dxa"/>
          </w:tcPr>
          <w:p w14:paraId="331DFAE4" w14:textId="46D9C530" w:rsidR="0026048C" w:rsidRPr="0026048C" w:rsidRDefault="0026048C" w:rsidP="00BF6EC3">
            <w:r w:rsidRPr="0026048C">
              <w:t>classification</w:t>
            </w:r>
          </w:p>
        </w:tc>
      </w:tr>
      <w:tr w:rsidR="0026048C" w:rsidRPr="0026048C" w14:paraId="4BA31135" w14:textId="77777777" w:rsidTr="0026048C">
        <w:tc>
          <w:tcPr>
            <w:tcW w:w="959" w:type="dxa"/>
          </w:tcPr>
          <w:p w14:paraId="34AC0FB6" w14:textId="1DF6900B" w:rsidR="0026048C" w:rsidRPr="0026048C" w:rsidRDefault="0026048C" w:rsidP="00BF6EC3">
            <w:r>
              <w:t>2</w:t>
            </w:r>
          </w:p>
        </w:tc>
        <w:tc>
          <w:tcPr>
            <w:tcW w:w="2126" w:type="dxa"/>
          </w:tcPr>
          <w:p w14:paraId="3D8FAB15" w14:textId="4C996B09" w:rsidR="0026048C" w:rsidRPr="0026048C" w:rsidRDefault="0026048C" w:rsidP="00BF6EC3">
            <w:r w:rsidRPr="0026048C">
              <w:t>terminology</w:t>
            </w:r>
          </w:p>
        </w:tc>
      </w:tr>
      <w:tr w:rsidR="0026048C" w:rsidRPr="0026048C" w14:paraId="7B3EDA71" w14:textId="77777777" w:rsidTr="0026048C">
        <w:tc>
          <w:tcPr>
            <w:tcW w:w="959" w:type="dxa"/>
          </w:tcPr>
          <w:p w14:paraId="0064345C" w14:textId="1700B324" w:rsidR="0026048C" w:rsidRPr="0026048C" w:rsidRDefault="0026048C" w:rsidP="00BF6EC3">
            <w:r>
              <w:t>3</w:t>
            </w:r>
          </w:p>
        </w:tc>
        <w:tc>
          <w:tcPr>
            <w:tcW w:w="2126" w:type="dxa"/>
          </w:tcPr>
          <w:p w14:paraId="49D7EA28" w14:textId="47E391FB" w:rsidR="0026048C" w:rsidRPr="0026048C" w:rsidRDefault="0026048C" w:rsidP="00BF6EC3">
            <w:r w:rsidRPr="0026048C">
              <w:t>ontology</w:t>
            </w:r>
          </w:p>
        </w:tc>
      </w:tr>
      <w:tr w:rsidR="0026048C" w:rsidRPr="0026048C" w14:paraId="378D8E6E" w14:textId="77777777" w:rsidTr="0026048C">
        <w:tc>
          <w:tcPr>
            <w:tcW w:w="959" w:type="dxa"/>
          </w:tcPr>
          <w:p w14:paraId="797D6FBF" w14:textId="10E527F3" w:rsidR="0026048C" w:rsidRPr="0026048C" w:rsidRDefault="0026048C" w:rsidP="00BF6EC3">
            <w:r>
              <w:t>9</w:t>
            </w:r>
          </w:p>
        </w:tc>
        <w:tc>
          <w:tcPr>
            <w:tcW w:w="2126" w:type="dxa"/>
          </w:tcPr>
          <w:p w14:paraId="354F200E" w14:textId="1F396FA9" w:rsidR="0026048C" w:rsidRPr="0026048C" w:rsidRDefault="0026048C" w:rsidP="00BF6EC3">
            <w:r w:rsidRPr="0026048C">
              <w:t>rule set</w:t>
            </w:r>
          </w:p>
        </w:tc>
      </w:tr>
      <w:tr w:rsidR="0026048C" w:rsidRPr="0026048C" w14:paraId="0D4F7E9C" w14:textId="77777777" w:rsidTr="0026048C">
        <w:tc>
          <w:tcPr>
            <w:tcW w:w="959" w:type="dxa"/>
          </w:tcPr>
          <w:p w14:paraId="1E481188" w14:textId="7581ED66" w:rsidR="0026048C" w:rsidRDefault="0026048C" w:rsidP="00BF6EC3">
            <w:r>
              <w:t>99</w:t>
            </w:r>
          </w:p>
        </w:tc>
        <w:tc>
          <w:tcPr>
            <w:tcW w:w="2126" w:type="dxa"/>
          </w:tcPr>
          <w:p w14:paraId="4DD55CA2" w14:textId="7ABBB517" w:rsidR="0026048C" w:rsidRPr="0026048C" w:rsidRDefault="0026048C" w:rsidP="00BF6EC3">
            <w:r>
              <w:t>No codesystem</w:t>
            </w:r>
          </w:p>
        </w:tc>
      </w:tr>
    </w:tbl>
    <w:p w14:paraId="05809C1E" w14:textId="77777777" w:rsidR="0026048C" w:rsidRDefault="0026048C" w:rsidP="008979E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26048C" w14:paraId="71379EAA" w14:textId="77777777" w:rsidTr="00557ADD">
        <w:tc>
          <w:tcPr>
            <w:tcW w:w="2338" w:type="dxa"/>
            <w:shd w:val="pct20" w:color="auto" w:fill="auto"/>
          </w:tcPr>
          <w:p w14:paraId="1132C539" w14:textId="77777777" w:rsidR="0026048C" w:rsidRDefault="0026048C" w:rsidP="00557ADD">
            <w:r>
              <w:t>Attribute</w:t>
            </w:r>
          </w:p>
        </w:tc>
        <w:tc>
          <w:tcPr>
            <w:tcW w:w="993" w:type="dxa"/>
            <w:shd w:val="pct20" w:color="auto" w:fill="auto"/>
          </w:tcPr>
          <w:p w14:paraId="63C4D4BA" w14:textId="77777777" w:rsidR="0026048C" w:rsidRDefault="0026048C" w:rsidP="00557ADD">
            <w:r>
              <w:t>Type</w:t>
            </w:r>
          </w:p>
        </w:tc>
        <w:tc>
          <w:tcPr>
            <w:tcW w:w="850" w:type="dxa"/>
            <w:shd w:val="pct20" w:color="auto" w:fill="auto"/>
          </w:tcPr>
          <w:p w14:paraId="1121C62E" w14:textId="77777777" w:rsidR="0026048C" w:rsidRDefault="0026048C" w:rsidP="00557ADD">
            <w:r>
              <w:t>Size</w:t>
            </w:r>
          </w:p>
        </w:tc>
        <w:tc>
          <w:tcPr>
            <w:tcW w:w="851" w:type="dxa"/>
            <w:shd w:val="pct20" w:color="auto" w:fill="auto"/>
          </w:tcPr>
          <w:p w14:paraId="57BC87AF" w14:textId="77777777" w:rsidR="0026048C" w:rsidRDefault="0026048C" w:rsidP="00557ADD">
            <w:r>
              <w:t>Default</w:t>
            </w:r>
          </w:p>
        </w:tc>
        <w:tc>
          <w:tcPr>
            <w:tcW w:w="1134" w:type="dxa"/>
            <w:shd w:val="pct20" w:color="auto" w:fill="auto"/>
          </w:tcPr>
          <w:p w14:paraId="76AE2E85" w14:textId="77777777" w:rsidR="0026048C" w:rsidRDefault="0026048C" w:rsidP="00557ADD">
            <w:r>
              <w:t>Database</w:t>
            </w:r>
          </w:p>
        </w:tc>
        <w:tc>
          <w:tcPr>
            <w:tcW w:w="2976" w:type="dxa"/>
            <w:shd w:val="pct20" w:color="auto" w:fill="auto"/>
          </w:tcPr>
          <w:p w14:paraId="133B9E61" w14:textId="77777777" w:rsidR="0026048C" w:rsidRDefault="0026048C" w:rsidP="00557ADD">
            <w:r>
              <w:t>Description</w:t>
            </w:r>
          </w:p>
        </w:tc>
      </w:tr>
      <w:tr w:rsidR="0026048C" w14:paraId="2DFBD53D" w14:textId="77777777" w:rsidTr="00557ADD">
        <w:tc>
          <w:tcPr>
            <w:tcW w:w="2338" w:type="dxa"/>
          </w:tcPr>
          <w:p w14:paraId="7DCEDF22" w14:textId="1DE1D614" w:rsidR="0026048C" w:rsidRDefault="0026048C" w:rsidP="00557ADD">
            <w:r>
              <w:rPr>
                <w:b/>
              </w:rPr>
              <w:t>Codeystem_type</w:t>
            </w:r>
          </w:p>
        </w:tc>
        <w:tc>
          <w:tcPr>
            <w:tcW w:w="993" w:type="dxa"/>
          </w:tcPr>
          <w:p w14:paraId="04531377" w14:textId="77777777" w:rsidR="0026048C" w:rsidRDefault="0026048C" w:rsidP="00557ADD">
            <w:r>
              <w:t>Integer</w:t>
            </w:r>
          </w:p>
        </w:tc>
        <w:tc>
          <w:tcPr>
            <w:tcW w:w="850" w:type="dxa"/>
          </w:tcPr>
          <w:p w14:paraId="021E764E" w14:textId="77777777" w:rsidR="0026048C" w:rsidRDefault="0026048C" w:rsidP="00557ADD">
            <w:r>
              <w:t>1</w:t>
            </w:r>
          </w:p>
        </w:tc>
        <w:tc>
          <w:tcPr>
            <w:tcW w:w="851" w:type="dxa"/>
          </w:tcPr>
          <w:p w14:paraId="65AD390B" w14:textId="77777777" w:rsidR="0026048C" w:rsidRDefault="0026048C" w:rsidP="00557ADD"/>
        </w:tc>
        <w:tc>
          <w:tcPr>
            <w:tcW w:w="1134" w:type="dxa"/>
          </w:tcPr>
          <w:p w14:paraId="4172495E" w14:textId="12217834" w:rsidR="0026048C" w:rsidRDefault="0026048C" w:rsidP="00557ADD">
            <w:r>
              <w:t>HL7_100</w:t>
            </w:r>
          </w:p>
        </w:tc>
        <w:tc>
          <w:tcPr>
            <w:tcW w:w="2976" w:type="dxa"/>
          </w:tcPr>
          <w:p w14:paraId="58757AFB" w14:textId="267C3166" w:rsidR="0026048C" w:rsidRDefault="0026048C" w:rsidP="00557ADD">
            <w:r>
              <w:t>Type of the codesystem</w:t>
            </w:r>
          </w:p>
        </w:tc>
      </w:tr>
      <w:tr w:rsidR="0026048C" w14:paraId="1A0E17AA" w14:textId="77777777" w:rsidTr="00557ADD">
        <w:tc>
          <w:tcPr>
            <w:tcW w:w="2338" w:type="dxa"/>
          </w:tcPr>
          <w:p w14:paraId="313047C6" w14:textId="77777777" w:rsidR="0026048C" w:rsidRDefault="0026048C" w:rsidP="00557ADD">
            <w:r>
              <w:t>description</w:t>
            </w:r>
          </w:p>
        </w:tc>
        <w:tc>
          <w:tcPr>
            <w:tcW w:w="993" w:type="dxa"/>
          </w:tcPr>
          <w:p w14:paraId="243E3CC4" w14:textId="77777777" w:rsidR="0026048C" w:rsidRDefault="0026048C" w:rsidP="00557ADD">
            <w:r>
              <w:t>Text</w:t>
            </w:r>
          </w:p>
        </w:tc>
        <w:tc>
          <w:tcPr>
            <w:tcW w:w="850" w:type="dxa"/>
          </w:tcPr>
          <w:p w14:paraId="02ADE9C6" w14:textId="7C7E810E" w:rsidR="0026048C" w:rsidRDefault="0026048C" w:rsidP="00557ADD">
            <w:r>
              <w:t>80</w:t>
            </w:r>
          </w:p>
        </w:tc>
        <w:tc>
          <w:tcPr>
            <w:tcW w:w="851" w:type="dxa"/>
          </w:tcPr>
          <w:p w14:paraId="64EDF7BE" w14:textId="77777777" w:rsidR="0026048C" w:rsidRDefault="0026048C" w:rsidP="00557ADD"/>
        </w:tc>
        <w:tc>
          <w:tcPr>
            <w:tcW w:w="1134" w:type="dxa"/>
          </w:tcPr>
          <w:p w14:paraId="18461150" w14:textId="1A3A2991" w:rsidR="0026048C" w:rsidRDefault="0026048C" w:rsidP="00557ADD">
            <w:r>
              <w:t>HL7_100</w:t>
            </w:r>
          </w:p>
        </w:tc>
        <w:tc>
          <w:tcPr>
            <w:tcW w:w="2976" w:type="dxa"/>
          </w:tcPr>
          <w:p w14:paraId="5312FA03" w14:textId="5D0B4AB9" w:rsidR="0026048C" w:rsidRDefault="0026048C" w:rsidP="00557ADD">
            <w:r>
              <w:t>Description</w:t>
            </w:r>
          </w:p>
        </w:tc>
      </w:tr>
      <w:tr w:rsidR="0026048C" w14:paraId="3B6435CB" w14:textId="77777777" w:rsidTr="00557ADD">
        <w:tc>
          <w:tcPr>
            <w:tcW w:w="2338" w:type="dxa"/>
          </w:tcPr>
          <w:p w14:paraId="7EE2E352" w14:textId="7D4068BA" w:rsidR="0026048C" w:rsidRDefault="0026048C" w:rsidP="00557ADD">
            <w:r>
              <w:t>Explanation</w:t>
            </w:r>
          </w:p>
        </w:tc>
        <w:tc>
          <w:tcPr>
            <w:tcW w:w="993" w:type="dxa"/>
          </w:tcPr>
          <w:p w14:paraId="6137B411" w14:textId="208EA053" w:rsidR="0026048C" w:rsidRDefault="0026048C" w:rsidP="00557ADD">
            <w:r>
              <w:t>Text</w:t>
            </w:r>
          </w:p>
        </w:tc>
        <w:tc>
          <w:tcPr>
            <w:tcW w:w="850" w:type="dxa"/>
          </w:tcPr>
          <w:p w14:paraId="3103C85E" w14:textId="48156331" w:rsidR="0026048C" w:rsidRDefault="0026048C" w:rsidP="00557ADD">
            <w:r>
              <w:t>100</w:t>
            </w:r>
          </w:p>
        </w:tc>
        <w:tc>
          <w:tcPr>
            <w:tcW w:w="851" w:type="dxa"/>
          </w:tcPr>
          <w:p w14:paraId="792A8FF8" w14:textId="77777777" w:rsidR="0026048C" w:rsidRDefault="0026048C" w:rsidP="00557ADD"/>
        </w:tc>
        <w:tc>
          <w:tcPr>
            <w:tcW w:w="1134" w:type="dxa"/>
          </w:tcPr>
          <w:p w14:paraId="70E2046B" w14:textId="1F6BEB3B" w:rsidR="0026048C" w:rsidRDefault="0026048C" w:rsidP="00557ADD">
            <w:r>
              <w:t>HL7_100</w:t>
            </w:r>
          </w:p>
        </w:tc>
        <w:tc>
          <w:tcPr>
            <w:tcW w:w="2976" w:type="dxa"/>
          </w:tcPr>
          <w:p w14:paraId="29D0694B" w14:textId="4B7445F0" w:rsidR="0026048C" w:rsidRDefault="0026048C" w:rsidP="00557ADD">
            <w:r>
              <w:t>explanation</w:t>
            </w:r>
          </w:p>
        </w:tc>
      </w:tr>
    </w:tbl>
    <w:p w14:paraId="44B93BAA" w14:textId="77777777" w:rsidR="0026048C" w:rsidRDefault="0026048C" w:rsidP="008979EB"/>
    <w:p w14:paraId="591F3884" w14:textId="6DDEFB21" w:rsidR="005C1078" w:rsidRDefault="005C1078" w:rsidP="005C1078">
      <w:pPr>
        <w:pStyle w:val="berschrift3"/>
      </w:pPr>
      <w:r>
        <w:fldChar w:fldCharType="begin"/>
      </w:r>
      <w:r>
        <w:instrText xml:space="preserve"> AUTONUMLGL </w:instrText>
      </w:r>
      <w:bookmarkStart w:id="29" w:name="_Toc147402599"/>
      <w:r>
        <w:fldChar w:fldCharType="end"/>
      </w:r>
      <w:r>
        <w:t xml:space="preserve"> Table HL7TableValueCategories</w:t>
      </w:r>
      <w:bookmarkEnd w:id="29"/>
    </w:p>
    <w:p w14:paraId="1DC8100C" w14:textId="0AF01362" w:rsidR="005C1078" w:rsidRDefault="005C1078" w:rsidP="005C1078">
      <w:r>
        <w:t>This table specifies the categories for a specific table value.</w:t>
      </w:r>
    </w:p>
    <w:p w14:paraId="1F1C6C03" w14:textId="77777777" w:rsidR="005C1078" w:rsidRDefault="005C1078" w:rsidP="005C1078"/>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5C1078" w14:paraId="13EBBF0D" w14:textId="77777777" w:rsidTr="00524B95">
        <w:tc>
          <w:tcPr>
            <w:tcW w:w="2338" w:type="dxa"/>
            <w:shd w:val="pct20" w:color="auto" w:fill="auto"/>
          </w:tcPr>
          <w:p w14:paraId="206865CA" w14:textId="77777777" w:rsidR="005C1078" w:rsidRDefault="005C1078" w:rsidP="00524B95">
            <w:r>
              <w:t>Attribute</w:t>
            </w:r>
          </w:p>
        </w:tc>
        <w:tc>
          <w:tcPr>
            <w:tcW w:w="993" w:type="dxa"/>
            <w:shd w:val="pct20" w:color="auto" w:fill="auto"/>
          </w:tcPr>
          <w:p w14:paraId="6015C0C9" w14:textId="77777777" w:rsidR="005C1078" w:rsidRDefault="005C1078" w:rsidP="00524B95">
            <w:r>
              <w:t>Type</w:t>
            </w:r>
          </w:p>
        </w:tc>
        <w:tc>
          <w:tcPr>
            <w:tcW w:w="850" w:type="dxa"/>
            <w:shd w:val="pct20" w:color="auto" w:fill="auto"/>
          </w:tcPr>
          <w:p w14:paraId="3D91C705" w14:textId="77777777" w:rsidR="005C1078" w:rsidRDefault="005C1078" w:rsidP="00524B95">
            <w:r>
              <w:t>Size</w:t>
            </w:r>
          </w:p>
        </w:tc>
        <w:tc>
          <w:tcPr>
            <w:tcW w:w="851" w:type="dxa"/>
            <w:shd w:val="pct20" w:color="auto" w:fill="auto"/>
          </w:tcPr>
          <w:p w14:paraId="1C8CE927" w14:textId="77777777" w:rsidR="005C1078" w:rsidRDefault="005C1078" w:rsidP="00524B95">
            <w:r>
              <w:t>Default</w:t>
            </w:r>
          </w:p>
        </w:tc>
        <w:tc>
          <w:tcPr>
            <w:tcW w:w="1134" w:type="dxa"/>
            <w:shd w:val="pct20" w:color="auto" w:fill="auto"/>
          </w:tcPr>
          <w:p w14:paraId="64D94AF1" w14:textId="77777777" w:rsidR="005C1078" w:rsidRDefault="005C1078" w:rsidP="00524B95">
            <w:r>
              <w:t>Database</w:t>
            </w:r>
          </w:p>
        </w:tc>
        <w:tc>
          <w:tcPr>
            <w:tcW w:w="2976" w:type="dxa"/>
            <w:shd w:val="pct20" w:color="auto" w:fill="auto"/>
          </w:tcPr>
          <w:p w14:paraId="7F1CEE37" w14:textId="77777777" w:rsidR="005C1078" w:rsidRDefault="005C1078" w:rsidP="00524B95">
            <w:r>
              <w:t>Description</w:t>
            </w:r>
          </w:p>
        </w:tc>
      </w:tr>
      <w:tr w:rsidR="005C1078" w14:paraId="5B4447FB" w14:textId="77777777" w:rsidTr="00524B95">
        <w:tc>
          <w:tcPr>
            <w:tcW w:w="2338" w:type="dxa"/>
          </w:tcPr>
          <w:p w14:paraId="560D0DFE" w14:textId="3640FCDF" w:rsidR="005C1078" w:rsidRDefault="005C1078" w:rsidP="00524B95">
            <w:r>
              <w:rPr>
                <w:b/>
              </w:rPr>
              <w:t>categoryi_id</w:t>
            </w:r>
          </w:p>
        </w:tc>
        <w:tc>
          <w:tcPr>
            <w:tcW w:w="993" w:type="dxa"/>
          </w:tcPr>
          <w:p w14:paraId="4DDEB2EC" w14:textId="77777777" w:rsidR="005C1078" w:rsidRDefault="005C1078" w:rsidP="00524B95">
            <w:r>
              <w:t>Zahl</w:t>
            </w:r>
          </w:p>
        </w:tc>
        <w:tc>
          <w:tcPr>
            <w:tcW w:w="850" w:type="dxa"/>
          </w:tcPr>
          <w:p w14:paraId="7382E5EB" w14:textId="77777777" w:rsidR="005C1078" w:rsidRDefault="005C1078" w:rsidP="00524B95"/>
        </w:tc>
        <w:tc>
          <w:tcPr>
            <w:tcW w:w="851" w:type="dxa"/>
          </w:tcPr>
          <w:p w14:paraId="7FBB4E92" w14:textId="77777777" w:rsidR="005C1078" w:rsidRDefault="005C1078" w:rsidP="00524B95"/>
        </w:tc>
        <w:tc>
          <w:tcPr>
            <w:tcW w:w="1134" w:type="dxa"/>
          </w:tcPr>
          <w:p w14:paraId="4FC22DF3" w14:textId="77777777" w:rsidR="005C1078" w:rsidRDefault="005C1078" w:rsidP="00524B95">
            <w:r>
              <w:t>HL7_100</w:t>
            </w:r>
          </w:p>
        </w:tc>
        <w:tc>
          <w:tcPr>
            <w:tcW w:w="2976" w:type="dxa"/>
          </w:tcPr>
          <w:p w14:paraId="6769A74E" w14:textId="12343C54" w:rsidR="005C1078" w:rsidRDefault="005C1078" w:rsidP="00524B95">
            <w:r>
              <w:t>category</w:t>
            </w:r>
          </w:p>
        </w:tc>
      </w:tr>
      <w:tr w:rsidR="005C1078" w14:paraId="57E9144F" w14:textId="77777777" w:rsidTr="00524B95">
        <w:tc>
          <w:tcPr>
            <w:tcW w:w="2338" w:type="dxa"/>
          </w:tcPr>
          <w:p w14:paraId="33888B5E" w14:textId="77777777" w:rsidR="005C1078" w:rsidRDefault="005C1078" w:rsidP="00524B95">
            <w:r>
              <w:t>description</w:t>
            </w:r>
          </w:p>
        </w:tc>
        <w:tc>
          <w:tcPr>
            <w:tcW w:w="993" w:type="dxa"/>
          </w:tcPr>
          <w:p w14:paraId="18576626" w14:textId="77777777" w:rsidR="005C1078" w:rsidRDefault="005C1078" w:rsidP="00524B95">
            <w:r>
              <w:t>Text</w:t>
            </w:r>
          </w:p>
        </w:tc>
        <w:tc>
          <w:tcPr>
            <w:tcW w:w="850" w:type="dxa"/>
          </w:tcPr>
          <w:p w14:paraId="6BF680D7" w14:textId="078AE084" w:rsidR="005C1078" w:rsidRDefault="005C1078" w:rsidP="00524B95">
            <w:r>
              <w:t>30</w:t>
            </w:r>
          </w:p>
        </w:tc>
        <w:tc>
          <w:tcPr>
            <w:tcW w:w="851" w:type="dxa"/>
          </w:tcPr>
          <w:p w14:paraId="6AB9AB6B" w14:textId="77777777" w:rsidR="005C1078" w:rsidRDefault="005C1078" w:rsidP="00524B95"/>
        </w:tc>
        <w:tc>
          <w:tcPr>
            <w:tcW w:w="1134" w:type="dxa"/>
          </w:tcPr>
          <w:p w14:paraId="6FF216B0" w14:textId="77777777" w:rsidR="005C1078" w:rsidRDefault="005C1078" w:rsidP="00524B95">
            <w:r>
              <w:t>HL7_100</w:t>
            </w:r>
          </w:p>
        </w:tc>
        <w:tc>
          <w:tcPr>
            <w:tcW w:w="2976" w:type="dxa"/>
          </w:tcPr>
          <w:p w14:paraId="355D5094" w14:textId="7CCAFDC9" w:rsidR="005C1078" w:rsidRDefault="005C1078" w:rsidP="00524B95">
            <w:r>
              <w:t>Textual description of this category</w:t>
            </w:r>
          </w:p>
        </w:tc>
      </w:tr>
    </w:tbl>
    <w:p w14:paraId="23BCECAC" w14:textId="77777777" w:rsidR="005C1078" w:rsidRDefault="005C1078" w:rsidP="005C1078"/>
    <w:p w14:paraId="5973577C" w14:textId="1827DA21" w:rsidR="005C1078" w:rsidRDefault="005C1078" w:rsidP="005C1078">
      <w:r>
        <w:t>The values are excluding each other:</w:t>
      </w:r>
    </w:p>
    <w:p w14:paraId="6F6F9054" w14:textId="77777777" w:rsidR="005C1078" w:rsidRDefault="005C1078" w:rsidP="005C1078"/>
    <w:tbl>
      <w:tblPr>
        <w:tblStyle w:val="Tabellenraster"/>
        <w:tblW w:w="0" w:type="auto"/>
        <w:tblLook w:val="04A0" w:firstRow="1" w:lastRow="0" w:firstColumn="1" w:lastColumn="0" w:noHBand="0" w:noVBand="1"/>
      </w:tblPr>
      <w:tblGrid>
        <w:gridCol w:w="959"/>
        <w:gridCol w:w="2126"/>
      </w:tblGrid>
      <w:tr w:rsidR="005C1078" w:rsidRPr="0026048C" w14:paraId="54ECE751" w14:textId="77777777" w:rsidTr="00524B95">
        <w:tc>
          <w:tcPr>
            <w:tcW w:w="959" w:type="dxa"/>
          </w:tcPr>
          <w:p w14:paraId="716B1240" w14:textId="77777777" w:rsidR="005C1078" w:rsidRPr="0026048C" w:rsidRDefault="005C1078" w:rsidP="00524B95">
            <w:r w:rsidRPr="0026048C">
              <w:t>Type</w:t>
            </w:r>
          </w:p>
        </w:tc>
        <w:tc>
          <w:tcPr>
            <w:tcW w:w="2126" w:type="dxa"/>
          </w:tcPr>
          <w:p w14:paraId="33A82700" w14:textId="77777777" w:rsidR="005C1078" w:rsidRPr="0026048C" w:rsidRDefault="005C1078" w:rsidP="00524B95">
            <w:r w:rsidRPr="0026048C">
              <w:t>Description</w:t>
            </w:r>
          </w:p>
        </w:tc>
      </w:tr>
      <w:tr w:rsidR="005C1078" w:rsidRPr="0026048C" w14:paraId="2857DBE9" w14:textId="77777777" w:rsidTr="00524B95">
        <w:tc>
          <w:tcPr>
            <w:tcW w:w="959" w:type="dxa"/>
          </w:tcPr>
          <w:p w14:paraId="1F72F0BC" w14:textId="77777777" w:rsidR="005C1078" w:rsidRPr="0026048C" w:rsidRDefault="005C1078" w:rsidP="00524B95">
            <w:r>
              <w:t>0</w:t>
            </w:r>
          </w:p>
        </w:tc>
        <w:tc>
          <w:tcPr>
            <w:tcW w:w="2126" w:type="dxa"/>
          </w:tcPr>
          <w:p w14:paraId="178A1BC4" w14:textId="4C30212D" w:rsidR="005C1078" w:rsidRPr="0026048C" w:rsidRDefault="005C1078" w:rsidP="00524B95">
            <w:r>
              <w:t>Not set</w:t>
            </w:r>
          </w:p>
        </w:tc>
      </w:tr>
      <w:tr w:rsidR="005C1078" w:rsidRPr="0026048C" w14:paraId="74AA7462" w14:textId="77777777" w:rsidTr="00524B95">
        <w:tc>
          <w:tcPr>
            <w:tcW w:w="959" w:type="dxa"/>
          </w:tcPr>
          <w:p w14:paraId="4D9C4BD7" w14:textId="77777777" w:rsidR="005C1078" w:rsidRPr="0026048C" w:rsidRDefault="005C1078" w:rsidP="00524B95">
            <w:r>
              <w:t>1</w:t>
            </w:r>
          </w:p>
        </w:tc>
        <w:tc>
          <w:tcPr>
            <w:tcW w:w="2126" w:type="dxa"/>
          </w:tcPr>
          <w:p w14:paraId="00165AEA" w14:textId="54D43E29" w:rsidR="005C1078" w:rsidRPr="0026048C" w:rsidRDefault="005C1078" w:rsidP="00524B95">
            <w:r>
              <w:t>1</w:t>
            </w:r>
            <w:r w:rsidRPr="005C1078">
              <w:rPr>
                <w:vertAlign w:val="superscript"/>
              </w:rPr>
              <w:t>st</w:t>
            </w:r>
            <w:r>
              <w:t xml:space="preserve"> level</w:t>
            </w:r>
          </w:p>
        </w:tc>
      </w:tr>
      <w:tr w:rsidR="005C1078" w:rsidRPr="0026048C" w14:paraId="67FE8E8C" w14:textId="77777777" w:rsidTr="00524B95">
        <w:tc>
          <w:tcPr>
            <w:tcW w:w="959" w:type="dxa"/>
          </w:tcPr>
          <w:p w14:paraId="4A3FC857" w14:textId="77777777" w:rsidR="005C1078" w:rsidRPr="0026048C" w:rsidRDefault="005C1078" w:rsidP="00524B95">
            <w:r>
              <w:t>2</w:t>
            </w:r>
          </w:p>
        </w:tc>
        <w:tc>
          <w:tcPr>
            <w:tcW w:w="2126" w:type="dxa"/>
          </w:tcPr>
          <w:p w14:paraId="0BF59916" w14:textId="1A6512A2" w:rsidR="005C1078" w:rsidRPr="0026048C" w:rsidRDefault="005C1078" w:rsidP="00524B95">
            <w:r>
              <w:t>2</w:t>
            </w:r>
            <w:r w:rsidRPr="005C1078">
              <w:rPr>
                <w:vertAlign w:val="superscript"/>
              </w:rPr>
              <w:t>nd</w:t>
            </w:r>
            <w:r>
              <w:t xml:space="preserve"> level</w:t>
            </w:r>
          </w:p>
        </w:tc>
      </w:tr>
      <w:tr w:rsidR="005C1078" w:rsidRPr="0026048C" w14:paraId="3C7F21ED" w14:textId="77777777" w:rsidTr="00524B95">
        <w:tc>
          <w:tcPr>
            <w:tcW w:w="959" w:type="dxa"/>
          </w:tcPr>
          <w:p w14:paraId="2BAF7B7C" w14:textId="77777777" w:rsidR="005C1078" w:rsidRPr="0026048C" w:rsidRDefault="005C1078" w:rsidP="00524B95">
            <w:r>
              <w:t>3</w:t>
            </w:r>
          </w:p>
        </w:tc>
        <w:tc>
          <w:tcPr>
            <w:tcW w:w="2126" w:type="dxa"/>
          </w:tcPr>
          <w:p w14:paraId="062109BC" w14:textId="639B07A5" w:rsidR="005C1078" w:rsidRPr="0026048C" w:rsidRDefault="005C1078" w:rsidP="00524B95">
            <w:r>
              <w:t>3</w:t>
            </w:r>
            <w:r w:rsidRPr="005C1078">
              <w:rPr>
                <w:vertAlign w:val="superscript"/>
              </w:rPr>
              <w:t>rd</w:t>
            </w:r>
            <w:r>
              <w:t xml:space="preserve"> level</w:t>
            </w:r>
          </w:p>
        </w:tc>
      </w:tr>
      <w:tr w:rsidR="005C1078" w:rsidRPr="0026048C" w14:paraId="7341BBD6" w14:textId="77777777" w:rsidTr="00524B95">
        <w:tc>
          <w:tcPr>
            <w:tcW w:w="959" w:type="dxa"/>
          </w:tcPr>
          <w:p w14:paraId="74455683" w14:textId="198057A9" w:rsidR="005C1078" w:rsidRPr="0026048C" w:rsidRDefault="005C1078" w:rsidP="00524B95">
            <w:r>
              <w:t>10</w:t>
            </w:r>
          </w:p>
        </w:tc>
        <w:tc>
          <w:tcPr>
            <w:tcW w:w="2126" w:type="dxa"/>
          </w:tcPr>
          <w:p w14:paraId="2314E27E" w14:textId="575B6323" w:rsidR="005C1078" w:rsidRPr="0026048C" w:rsidRDefault="005C1078" w:rsidP="00524B95">
            <w:r>
              <w:t>“oher”</w:t>
            </w:r>
          </w:p>
        </w:tc>
      </w:tr>
      <w:tr w:rsidR="005C1078" w:rsidRPr="0026048C" w14:paraId="033A09A9" w14:textId="77777777" w:rsidTr="00524B95">
        <w:tc>
          <w:tcPr>
            <w:tcW w:w="959" w:type="dxa"/>
          </w:tcPr>
          <w:p w14:paraId="3BCFE632" w14:textId="2652E2A4" w:rsidR="005C1078" w:rsidRDefault="005C1078" w:rsidP="00524B95">
            <w:r>
              <w:t>11</w:t>
            </w:r>
          </w:p>
        </w:tc>
        <w:tc>
          <w:tcPr>
            <w:tcW w:w="2126" w:type="dxa"/>
          </w:tcPr>
          <w:p w14:paraId="31BEE3E8" w14:textId="77584054" w:rsidR="005C1078" w:rsidRPr="0026048C" w:rsidRDefault="005C1078" w:rsidP="00524B95">
            <w:r>
              <w:t>“unknown”</w:t>
            </w:r>
          </w:p>
        </w:tc>
      </w:tr>
    </w:tbl>
    <w:p w14:paraId="54E10F92" w14:textId="77777777" w:rsidR="005C1078" w:rsidRPr="008979EB" w:rsidRDefault="005C1078" w:rsidP="008979EB"/>
    <w:p w14:paraId="44A600E6" w14:textId="77777777" w:rsidR="00C00FE8" w:rsidRDefault="00C00FE8" w:rsidP="00C00FE8">
      <w:pPr>
        <w:pStyle w:val="berschrift3"/>
      </w:pPr>
      <w:r>
        <w:lastRenderedPageBreak/>
        <w:fldChar w:fldCharType="begin"/>
      </w:r>
      <w:r>
        <w:instrText xml:space="preserve"> AUTONUMLGL </w:instrText>
      </w:r>
      <w:bookmarkStart w:id="30" w:name="_Toc147402600"/>
      <w:r>
        <w:fldChar w:fldCharType="end"/>
      </w:r>
      <w:r>
        <w:t xml:space="preserve"> Table HL7TableCLDs</w:t>
      </w:r>
      <w:bookmarkEnd w:id="30"/>
    </w:p>
    <w:p w14:paraId="2F7D42EF" w14:textId="77777777" w:rsidR="00C00FE8" w:rsidRDefault="00C00FE8" w:rsidP="00C00FE8">
      <w:r>
        <w:t>Content Logical Definitions describe how the expansion is done. Currently, all possibilities are listed in this talbe instead of finding a general representation form:</w:t>
      </w:r>
    </w:p>
    <w:p w14:paraId="737D9A52" w14:textId="77777777" w:rsidR="00C00FE8" w:rsidRDefault="00C00FE8" w:rsidP="00C00FE8"/>
    <w:p w14:paraId="34963147" w14:textId="77777777" w:rsidR="00C00FE8" w:rsidRDefault="00C00FE8" w:rsidP="00C00FE8">
      <w:r>
        <w:t>Type</w:t>
      </w:r>
      <w:r>
        <w:tab/>
        <w:t>Description</w:t>
      </w:r>
    </w:p>
    <w:p w14:paraId="00ED4371" w14:textId="77777777" w:rsidR="00C00FE8" w:rsidRDefault="00C00FE8" w:rsidP="00C00FE8">
      <w:r>
        <w:t>0</w:t>
      </w:r>
      <w:r>
        <w:tab/>
        <w:t>undefined</w:t>
      </w:r>
    </w:p>
    <w:p w14:paraId="294106F1" w14:textId="77777777" w:rsidR="00C00FE8" w:rsidRDefault="00C00FE8" w:rsidP="00C00FE8">
      <w:r>
        <w:t>1</w:t>
      </w:r>
      <w:r>
        <w:tab/>
        <w:t>all codes</w:t>
      </w:r>
    </w:p>
    <w:p w14:paraId="3EB40A91" w14:textId="77777777" w:rsidR="00C00FE8" w:rsidRDefault="00C00FE8" w:rsidP="00C00FE8">
      <w:r>
        <w:t>2</w:t>
      </w:r>
      <w:r>
        <w:tab/>
        <w:t>enumerated per table content</w:t>
      </w:r>
    </w:p>
    <w:p w14:paraId="1C0638CD" w14:textId="77777777" w:rsidR="00C00FE8" w:rsidRDefault="00C00FE8" w:rsidP="00C00FE8">
      <w:r>
        <w:t>3</w:t>
      </w:r>
      <w:r>
        <w:tab/>
        <w:t>HL7 V3 Value Set</w:t>
      </w:r>
    </w:p>
    <w:p w14:paraId="35BDE3A5" w14:textId="77777777" w:rsidR="00C00FE8" w:rsidRDefault="00C00FE8" w:rsidP="00C00FE8">
      <w:r>
        <w:t>4</w:t>
      </w:r>
      <w:r>
        <w:tab/>
        <w:t>ISO 3166-1 alpha-3 axis</w:t>
      </w:r>
    </w:p>
    <w:p w14:paraId="50D2FC3E" w14:textId="77777777" w:rsidR="00C00FE8" w:rsidRDefault="00C00FE8" w:rsidP="00C00FE8">
      <w:r>
        <w:t>5</w:t>
      </w:r>
      <w:r>
        <w:tab/>
        <w:t>See content logical definition of the referenced value set</w:t>
      </w:r>
    </w:p>
    <w:p w14:paraId="4923C56B" w14:textId="030426D3" w:rsidR="00C00FE8" w:rsidRDefault="00C00FE8" w:rsidP="00C00FE8">
      <w:pPr>
        <w:ind w:left="709" w:hanging="709"/>
      </w:pPr>
      <w:r>
        <w:t>6</w:t>
      </w:r>
      <w:r>
        <w:tab/>
        <w:t>"This value set includes codes from the following code systems:</w:t>
      </w:r>
      <w:r w:rsidR="00602E9D">
        <w:tab/>
      </w:r>
      <w:r>
        <w:br/>
      </w:r>
      <w:r>
        <w:br/>
        <w:t>Include codes from http://snomed.info/sct   where concept is-a 49062001 (Device)"</w:t>
      </w:r>
    </w:p>
    <w:p w14:paraId="7C596D1D" w14:textId="33A9CD6D" w:rsidR="00C00FE8" w:rsidRDefault="00A535C3" w:rsidP="00C00FE8">
      <w:r>
        <w:t>7</w:t>
      </w:r>
      <w:r w:rsidR="00C00FE8">
        <w:tab/>
      </w:r>
      <w:r w:rsidRPr="00A535C3">
        <w:t>take text from separate field</w:t>
      </w:r>
    </w:p>
    <w:p w14:paraId="0DBBEA2C" w14:textId="77777777" w:rsidR="00C00FE8" w:rsidRDefault="00C00FE8" w:rsidP="00C00FE8"/>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00FE8" w14:paraId="06FC9AEE" w14:textId="77777777" w:rsidTr="00C00FE8">
        <w:tc>
          <w:tcPr>
            <w:tcW w:w="2338" w:type="dxa"/>
            <w:shd w:val="pct20" w:color="auto" w:fill="auto"/>
          </w:tcPr>
          <w:p w14:paraId="7D135E8A" w14:textId="77777777" w:rsidR="00C00FE8" w:rsidRDefault="00C00FE8" w:rsidP="00C00FE8">
            <w:r>
              <w:t>Attribute</w:t>
            </w:r>
          </w:p>
        </w:tc>
        <w:tc>
          <w:tcPr>
            <w:tcW w:w="993" w:type="dxa"/>
            <w:shd w:val="pct20" w:color="auto" w:fill="auto"/>
          </w:tcPr>
          <w:p w14:paraId="6B1EDC0D" w14:textId="77777777" w:rsidR="00C00FE8" w:rsidRDefault="00C00FE8" w:rsidP="00C00FE8">
            <w:r>
              <w:t>Type</w:t>
            </w:r>
          </w:p>
        </w:tc>
        <w:tc>
          <w:tcPr>
            <w:tcW w:w="850" w:type="dxa"/>
            <w:shd w:val="pct20" w:color="auto" w:fill="auto"/>
          </w:tcPr>
          <w:p w14:paraId="19ECCBBF" w14:textId="77777777" w:rsidR="00C00FE8" w:rsidRDefault="00C00FE8" w:rsidP="00C00FE8">
            <w:r>
              <w:t>Size</w:t>
            </w:r>
          </w:p>
        </w:tc>
        <w:tc>
          <w:tcPr>
            <w:tcW w:w="851" w:type="dxa"/>
            <w:shd w:val="pct20" w:color="auto" w:fill="auto"/>
          </w:tcPr>
          <w:p w14:paraId="2C511CF4" w14:textId="77777777" w:rsidR="00C00FE8" w:rsidRDefault="00C00FE8" w:rsidP="00C00FE8">
            <w:r>
              <w:t>Default</w:t>
            </w:r>
          </w:p>
        </w:tc>
        <w:tc>
          <w:tcPr>
            <w:tcW w:w="1134" w:type="dxa"/>
            <w:shd w:val="pct20" w:color="auto" w:fill="auto"/>
          </w:tcPr>
          <w:p w14:paraId="3ED089D1" w14:textId="77777777" w:rsidR="00C00FE8" w:rsidRDefault="00C00FE8" w:rsidP="00C00FE8">
            <w:r>
              <w:t>Database</w:t>
            </w:r>
          </w:p>
        </w:tc>
        <w:tc>
          <w:tcPr>
            <w:tcW w:w="2976" w:type="dxa"/>
            <w:shd w:val="pct20" w:color="auto" w:fill="auto"/>
          </w:tcPr>
          <w:p w14:paraId="6143F436" w14:textId="77777777" w:rsidR="00C00FE8" w:rsidRDefault="00C00FE8" w:rsidP="00C00FE8">
            <w:r>
              <w:t>Description</w:t>
            </w:r>
          </w:p>
        </w:tc>
      </w:tr>
      <w:tr w:rsidR="00C00FE8" w14:paraId="3DBFDA64" w14:textId="77777777" w:rsidTr="00C00FE8">
        <w:tc>
          <w:tcPr>
            <w:tcW w:w="2338" w:type="dxa"/>
          </w:tcPr>
          <w:p w14:paraId="23D051BD" w14:textId="77777777" w:rsidR="00C00FE8" w:rsidRDefault="00C00FE8" w:rsidP="00C00FE8">
            <w:r>
              <w:rPr>
                <w:b/>
              </w:rPr>
              <w:t>table_cld</w:t>
            </w:r>
          </w:p>
        </w:tc>
        <w:tc>
          <w:tcPr>
            <w:tcW w:w="993" w:type="dxa"/>
          </w:tcPr>
          <w:p w14:paraId="09DC78C2" w14:textId="77777777" w:rsidR="00C00FE8" w:rsidRDefault="00C00FE8" w:rsidP="00C00FE8">
            <w:r>
              <w:t>Integer</w:t>
            </w:r>
          </w:p>
        </w:tc>
        <w:tc>
          <w:tcPr>
            <w:tcW w:w="850" w:type="dxa"/>
          </w:tcPr>
          <w:p w14:paraId="6A116DAF" w14:textId="77777777" w:rsidR="00C00FE8" w:rsidRDefault="00C00FE8" w:rsidP="00C00FE8">
            <w:r>
              <w:t>1</w:t>
            </w:r>
          </w:p>
        </w:tc>
        <w:tc>
          <w:tcPr>
            <w:tcW w:w="851" w:type="dxa"/>
          </w:tcPr>
          <w:p w14:paraId="39A9D028" w14:textId="77777777" w:rsidR="00C00FE8" w:rsidRDefault="00C00FE8" w:rsidP="00C00FE8"/>
        </w:tc>
        <w:tc>
          <w:tcPr>
            <w:tcW w:w="1134" w:type="dxa"/>
          </w:tcPr>
          <w:p w14:paraId="42A3527E" w14:textId="77777777" w:rsidR="00C00FE8" w:rsidRDefault="00C00FE8" w:rsidP="00C00FE8">
            <w:r>
              <w:t>HL7_94</w:t>
            </w:r>
          </w:p>
        </w:tc>
        <w:tc>
          <w:tcPr>
            <w:tcW w:w="2976" w:type="dxa"/>
          </w:tcPr>
          <w:p w14:paraId="0EA07BF3" w14:textId="77777777" w:rsidR="00C00FE8" w:rsidRDefault="00C00FE8" w:rsidP="00C00FE8">
            <w:r>
              <w:t>Number indicating the CLD</w:t>
            </w:r>
          </w:p>
        </w:tc>
      </w:tr>
      <w:tr w:rsidR="00C00FE8" w14:paraId="4180783E" w14:textId="77777777" w:rsidTr="00C00FE8">
        <w:tc>
          <w:tcPr>
            <w:tcW w:w="2338" w:type="dxa"/>
          </w:tcPr>
          <w:p w14:paraId="042A0240" w14:textId="77777777" w:rsidR="00C00FE8" w:rsidRDefault="00C00FE8" w:rsidP="00C00FE8">
            <w:r>
              <w:t>description</w:t>
            </w:r>
          </w:p>
        </w:tc>
        <w:tc>
          <w:tcPr>
            <w:tcW w:w="993" w:type="dxa"/>
          </w:tcPr>
          <w:p w14:paraId="5AA51582" w14:textId="77777777" w:rsidR="00C00FE8" w:rsidRDefault="00C00FE8" w:rsidP="00C00FE8">
            <w:r>
              <w:t>Text</w:t>
            </w:r>
          </w:p>
        </w:tc>
        <w:tc>
          <w:tcPr>
            <w:tcW w:w="850" w:type="dxa"/>
          </w:tcPr>
          <w:p w14:paraId="0A370847" w14:textId="77777777" w:rsidR="00C00FE8" w:rsidRDefault="00C00FE8" w:rsidP="00C00FE8">
            <w:r>
              <w:t>255</w:t>
            </w:r>
          </w:p>
        </w:tc>
        <w:tc>
          <w:tcPr>
            <w:tcW w:w="851" w:type="dxa"/>
          </w:tcPr>
          <w:p w14:paraId="7C453C6B" w14:textId="77777777" w:rsidR="00C00FE8" w:rsidRDefault="00C00FE8" w:rsidP="00C00FE8"/>
        </w:tc>
        <w:tc>
          <w:tcPr>
            <w:tcW w:w="1134" w:type="dxa"/>
          </w:tcPr>
          <w:p w14:paraId="072BD0A8" w14:textId="77777777" w:rsidR="00C00FE8" w:rsidRDefault="00C00FE8" w:rsidP="00C00FE8">
            <w:r>
              <w:t>HL7_94</w:t>
            </w:r>
          </w:p>
        </w:tc>
        <w:tc>
          <w:tcPr>
            <w:tcW w:w="2976" w:type="dxa"/>
          </w:tcPr>
          <w:p w14:paraId="36F07335" w14:textId="77777777" w:rsidR="00C00FE8" w:rsidRDefault="00C00FE8" w:rsidP="00C00FE8">
            <w:r>
              <w:t>Textual description of this CLD</w:t>
            </w:r>
          </w:p>
        </w:tc>
      </w:tr>
    </w:tbl>
    <w:p w14:paraId="7891C101" w14:textId="77777777" w:rsidR="00C00FE8" w:rsidRDefault="00C00FE8" w:rsidP="00C00FE8"/>
    <w:p w14:paraId="0AA64571" w14:textId="16D4DD27" w:rsidR="00C00FE8" w:rsidRDefault="00C00FE8" w:rsidP="00C00FE8">
      <w:r>
        <w:t>The provision in form of a table reduces maintenance efforts.</w:t>
      </w:r>
    </w:p>
    <w:p w14:paraId="6B68523A" w14:textId="4260ECBD" w:rsidR="00B51040" w:rsidRDefault="00B51040" w:rsidP="00B51040">
      <w:pPr>
        <w:pStyle w:val="berschrift3"/>
      </w:pPr>
      <w:r>
        <w:fldChar w:fldCharType="begin"/>
      </w:r>
      <w:r>
        <w:instrText xml:space="preserve"> AUTONUMLGL </w:instrText>
      </w:r>
      <w:bookmarkStart w:id="31" w:name="_Toc147402601"/>
      <w:r>
        <w:fldChar w:fldCharType="end"/>
      </w:r>
      <w:r>
        <w:t xml:space="preserve"> Table HL7Governance</w:t>
      </w:r>
      <w:bookmarkEnd w:id="31"/>
    </w:p>
    <w:p w14:paraId="1C277030" w14:textId="416F4938" w:rsidR="00B51040" w:rsidRDefault="00B51040" w:rsidP="00B51040">
      <w:r>
        <w:t>This table maintains goverance organisations that are in charge of the specification. In most cases this is “HL7 International”, but alos Affiliates are possible.</w:t>
      </w:r>
    </w:p>
    <w:p w14:paraId="30079151" w14:textId="77777777" w:rsidR="00B51040" w:rsidRDefault="00B51040" w:rsidP="00B5104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B51040" w14:paraId="7D932E5D" w14:textId="77777777" w:rsidTr="00F83AA6">
        <w:tc>
          <w:tcPr>
            <w:tcW w:w="2338" w:type="dxa"/>
            <w:shd w:val="pct20" w:color="auto" w:fill="auto"/>
          </w:tcPr>
          <w:p w14:paraId="2D5EACE4" w14:textId="77777777" w:rsidR="00B51040" w:rsidRDefault="00B51040" w:rsidP="00F83AA6">
            <w:r>
              <w:t>Attribute</w:t>
            </w:r>
          </w:p>
        </w:tc>
        <w:tc>
          <w:tcPr>
            <w:tcW w:w="993" w:type="dxa"/>
            <w:shd w:val="pct20" w:color="auto" w:fill="auto"/>
          </w:tcPr>
          <w:p w14:paraId="241B5FDA" w14:textId="77777777" w:rsidR="00B51040" w:rsidRDefault="00B51040" w:rsidP="00F83AA6">
            <w:r>
              <w:t>Type</w:t>
            </w:r>
          </w:p>
        </w:tc>
        <w:tc>
          <w:tcPr>
            <w:tcW w:w="850" w:type="dxa"/>
            <w:shd w:val="pct20" w:color="auto" w:fill="auto"/>
          </w:tcPr>
          <w:p w14:paraId="4938EA70" w14:textId="77777777" w:rsidR="00B51040" w:rsidRDefault="00B51040" w:rsidP="00F83AA6">
            <w:r>
              <w:t>Size</w:t>
            </w:r>
          </w:p>
        </w:tc>
        <w:tc>
          <w:tcPr>
            <w:tcW w:w="851" w:type="dxa"/>
            <w:shd w:val="pct20" w:color="auto" w:fill="auto"/>
          </w:tcPr>
          <w:p w14:paraId="2786A607" w14:textId="77777777" w:rsidR="00B51040" w:rsidRDefault="00B51040" w:rsidP="00F83AA6">
            <w:r>
              <w:t>Default</w:t>
            </w:r>
          </w:p>
        </w:tc>
        <w:tc>
          <w:tcPr>
            <w:tcW w:w="1134" w:type="dxa"/>
            <w:shd w:val="pct20" w:color="auto" w:fill="auto"/>
          </w:tcPr>
          <w:p w14:paraId="739C1E20" w14:textId="77777777" w:rsidR="00B51040" w:rsidRDefault="00B51040" w:rsidP="00F83AA6">
            <w:r>
              <w:t>Database</w:t>
            </w:r>
          </w:p>
        </w:tc>
        <w:tc>
          <w:tcPr>
            <w:tcW w:w="2976" w:type="dxa"/>
            <w:shd w:val="pct20" w:color="auto" w:fill="auto"/>
          </w:tcPr>
          <w:p w14:paraId="473CABAF" w14:textId="77777777" w:rsidR="00B51040" w:rsidRDefault="00B51040" w:rsidP="00F83AA6">
            <w:r>
              <w:t>Description</w:t>
            </w:r>
          </w:p>
        </w:tc>
      </w:tr>
      <w:tr w:rsidR="00B51040" w14:paraId="6D438C40" w14:textId="77777777" w:rsidTr="00F83AA6">
        <w:tc>
          <w:tcPr>
            <w:tcW w:w="2338" w:type="dxa"/>
          </w:tcPr>
          <w:p w14:paraId="1266A52B" w14:textId="06B418F0" w:rsidR="00B51040" w:rsidRDefault="00B51040" w:rsidP="00F83AA6">
            <w:r>
              <w:rPr>
                <w:b/>
              </w:rPr>
              <w:t>governance</w:t>
            </w:r>
          </w:p>
        </w:tc>
        <w:tc>
          <w:tcPr>
            <w:tcW w:w="993" w:type="dxa"/>
          </w:tcPr>
          <w:p w14:paraId="06DB0E02" w14:textId="77777777" w:rsidR="00B51040" w:rsidRDefault="00B51040" w:rsidP="00F83AA6">
            <w:r>
              <w:t>Text</w:t>
            </w:r>
          </w:p>
        </w:tc>
        <w:tc>
          <w:tcPr>
            <w:tcW w:w="850" w:type="dxa"/>
          </w:tcPr>
          <w:p w14:paraId="1CB51CB9" w14:textId="55953ED1" w:rsidR="00B51040" w:rsidRDefault="00B51040" w:rsidP="00F83AA6">
            <w:r>
              <w:t>3</w:t>
            </w:r>
          </w:p>
        </w:tc>
        <w:tc>
          <w:tcPr>
            <w:tcW w:w="851" w:type="dxa"/>
          </w:tcPr>
          <w:p w14:paraId="6B1BAF4F" w14:textId="77777777" w:rsidR="00B51040" w:rsidRDefault="00B51040" w:rsidP="00F83AA6"/>
        </w:tc>
        <w:tc>
          <w:tcPr>
            <w:tcW w:w="1134" w:type="dxa"/>
          </w:tcPr>
          <w:p w14:paraId="20215C31" w14:textId="77777777" w:rsidR="00B51040" w:rsidRDefault="00B51040" w:rsidP="00F83AA6">
            <w:r>
              <w:t>HL7_100</w:t>
            </w:r>
          </w:p>
        </w:tc>
        <w:tc>
          <w:tcPr>
            <w:tcW w:w="2976" w:type="dxa"/>
          </w:tcPr>
          <w:p w14:paraId="3ADA8C42" w14:textId="77777777" w:rsidR="00B51040" w:rsidRDefault="00B51040" w:rsidP="00F83AA6"/>
        </w:tc>
      </w:tr>
      <w:tr w:rsidR="00B51040" w14:paraId="44C455E0" w14:textId="77777777" w:rsidTr="00F83AA6">
        <w:tc>
          <w:tcPr>
            <w:tcW w:w="2338" w:type="dxa"/>
          </w:tcPr>
          <w:p w14:paraId="53687001" w14:textId="235E426B" w:rsidR="00B51040" w:rsidRDefault="00B51040" w:rsidP="00F83AA6">
            <w:r>
              <w:t>governance_description</w:t>
            </w:r>
          </w:p>
        </w:tc>
        <w:tc>
          <w:tcPr>
            <w:tcW w:w="993" w:type="dxa"/>
          </w:tcPr>
          <w:p w14:paraId="689DC0D6" w14:textId="77777777" w:rsidR="00B51040" w:rsidRDefault="00B51040" w:rsidP="00F83AA6">
            <w:r>
              <w:t>Text</w:t>
            </w:r>
          </w:p>
        </w:tc>
        <w:tc>
          <w:tcPr>
            <w:tcW w:w="850" w:type="dxa"/>
          </w:tcPr>
          <w:p w14:paraId="06FBAFDB" w14:textId="77777777" w:rsidR="00B51040" w:rsidRDefault="00B51040" w:rsidP="00F83AA6">
            <w:r>
              <w:t>80</w:t>
            </w:r>
          </w:p>
        </w:tc>
        <w:tc>
          <w:tcPr>
            <w:tcW w:w="851" w:type="dxa"/>
          </w:tcPr>
          <w:p w14:paraId="00961D6F" w14:textId="77777777" w:rsidR="00B51040" w:rsidRDefault="00B51040" w:rsidP="00F83AA6"/>
        </w:tc>
        <w:tc>
          <w:tcPr>
            <w:tcW w:w="1134" w:type="dxa"/>
          </w:tcPr>
          <w:p w14:paraId="19F3D9A2" w14:textId="77777777" w:rsidR="00B51040" w:rsidRDefault="00B51040" w:rsidP="00F83AA6">
            <w:r>
              <w:t>HL7_100</w:t>
            </w:r>
          </w:p>
        </w:tc>
        <w:tc>
          <w:tcPr>
            <w:tcW w:w="2976" w:type="dxa"/>
          </w:tcPr>
          <w:p w14:paraId="3AF0D912" w14:textId="5533DB50" w:rsidR="00B51040" w:rsidRDefault="00B51040" w:rsidP="00F83AA6">
            <w:r>
              <w:t>Name of the governance organisation</w:t>
            </w:r>
          </w:p>
        </w:tc>
      </w:tr>
    </w:tbl>
    <w:p w14:paraId="5D40F1D2" w14:textId="06C58557" w:rsidR="00706E92" w:rsidRDefault="00706E92" w:rsidP="00706E92">
      <w:pPr>
        <w:pStyle w:val="berschrift3"/>
      </w:pPr>
      <w:r>
        <w:fldChar w:fldCharType="begin"/>
      </w:r>
      <w:r>
        <w:instrText xml:space="preserve"> AUTONUMLGL </w:instrText>
      </w:r>
      <w:bookmarkStart w:id="32" w:name="_Toc147402602"/>
      <w:r>
        <w:fldChar w:fldCharType="end"/>
      </w:r>
      <w:r>
        <w:t xml:space="preserve"> Table HL7Realms</w:t>
      </w:r>
      <w:bookmarkEnd w:id="32"/>
    </w:p>
    <w:p w14:paraId="1F89F203" w14:textId="1A15CCA1" w:rsidR="00706E92" w:rsidRDefault="00706E92" w:rsidP="00706E92">
      <w:r>
        <w:t xml:space="preserve">This table maintains </w:t>
      </w:r>
      <w:r w:rsidR="00B51040">
        <w:t>the realm where this specification should be applied/used. This information helps to select specific standards.</w:t>
      </w:r>
    </w:p>
    <w:p w14:paraId="0A162613" w14:textId="77777777" w:rsidR="00706E92" w:rsidRDefault="00706E92" w:rsidP="00706E9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706E92" w14:paraId="017BF904" w14:textId="77777777" w:rsidTr="00D16DE6">
        <w:tc>
          <w:tcPr>
            <w:tcW w:w="2338" w:type="dxa"/>
            <w:shd w:val="pct20" w:color="auto" w:fill="auto"/>
          </w:tcPr>
          <w:p w14:paraId="0EBF573C" w14:textId="77777777" w:rsidR="00706E92" w:rsidRDefault="00706E92" w:rsidP="00D16DE6">
            <w:r>
              <w:t>Attribute</w:t>
            </w:r>
          </w:p>
        </w:tc>
        <w:tc>
          <w:tcPr>
            <w:tcW w:w="993" w:type="dxa"/>
            <w:shd w:val="pct20" w:color="auto" w:fill="auto"/>
          </w:tcPr>
          <w:p w14:paraId="5D825257" w14:textId="77777777" w:rsidR="00706E92" w:rsidRDefault="00706E92" w:rsidP="00D16DE6">
            <w:r>
              <w:t>Type</w:t>
            </w:r>
          </w:p>
        </w:tc>
        <w:tc>
          <w:tcPr>
            <w:tcW w:w="850" w:type="dxa"/>
            <w:shd w:val="pct20" w:color="auto" w:fill="auto"/>
          </w:tcPr>
          <w:p w14:paraId="6B9DC0A0" w14:textId="77777777" w:rsidR="00706E92" w:rsidRDefault="00706E92" w:rsidP="00D16DE6">
            <w:r>
              <w:t>Size</w:t>
            </w:r>
          </w:p>
        </w:tc>
        <w:tc>
          <w:tcPr>
            <w:tcW w:w="851" w:type="dxa"/>
            <w:shd w:val="pct20" w:color="auto" w:fill="auto"/>
          </w:tcPr>
          <w:p w14:paraId="1DF39EFB" w14:textId="77777777" w:rsidR="00706E92" w:rsidRDefault="00706E92" w:rsidP="00D16DE6">
            <w:r>
              <w:t>Default</w:t>
            </w:r>
          </w:p>
        </w:tc>
        <w:tc>
          <w:tcPr>
            <w:tcW w:w="1134" w:type="dxa"/>
            <w:shd w:val="pct20" w:color="auto" w:fill="auto"/>
          </w:tcPr>
          <w:p w14:paraId="2626C98B" w14:textId="77777777" w:rsidR="00706E92" w:rsidRDefault="00706E92" w:rsidP="00D16DE6">
            <w:r>
              <w:t>Database</w:t>
            </w:r>
          </w:p>
        </w:tc>
        <w:tc>
          <w:tcPr>
            <w:tcW w:w="2976" w:type="dxa"/>
            <w:shd w:val="pct20" w:color="auto" w:fill="auto"/>
          </w:tcPr>
          <w:p w14:paraId="390EA27A" w14:textId="77777777" w:rsidR="00706E92" w:rsidRDefault="00706E92" w:rsidP="00D16DE6">
            <w:r>
              <w:t>Description</w:t>
            </w:r>
          </w:p>
        </w:tc>
      </w:tr>
      <w:tr w:rsidR="00706E92" w14:paraId="48A5200A" w14:textId="77777777" w:rsidTr="00D16DE6">
        <w:tc>
          <w:tcPr>
            <w:tcW w:w="2338" w:type="dxa"/>
          </w:tcPr>
          <w:p w14:paraId="0C0CC800" w14:textId="7368E8C9" w:rsidR="00706E92" w:rsidRDefault="00706E92" w:rsidP="00D16DE6">
            <w:r>
              <w:rPr>
                <w:b/>
              </w:rPr>
              <w:t>Realm</w:t>
            </w:r>
          </w:p>
        </w:tc>
        <w:tc>
          <w:tcPr>
            <w:tcW w:w="993" w:type="dxa"/>
          </w:tcPr>
          <w:p w14:paraId="61616EA8" w14:textId="72354698" w:rsidR="00706E92" w:rsidRDefault="00706E92" w:rsidP="00D16DE6">
            <w:r>
              <w:t>Text</w:t>
            </w:r>
          </w:p>
        </w:tc>
        <w:tc>
          <w:tcPr>
            <w:tcW w:w="850" w:type="dxa"/>
          </w:tcPr>
          <w:p w14:paraId="71DF1362" w14:textId="00E22578" w:rsidR="00706E92" w:rsidRDefault="00706E92" w:rsidP="00D16DE6">
            <w:r>
              <w:t>2</w:t>
            </w:r>
          </w:p>
        </w:tc>
        <w:tc>
          <w:tcPr>
            <w:tcW w:w="851" w:type="dxa"/>
          </w:tcPr>
          <w:p w14:paraId="15F791C9" w14:textId="77777777" w:rsidR="00706E92" w:rsidRDefault="00706E92" w:rsidP="00D16DE6"/>
        </w:tc>
        <w:tc>
          <w:tcPr>
            <w:tcW w:w="1134" w:type="dxa"/>
          </w:tcPr>
          <w:p w14:paraId="55A0972C" w14:textId="77777777" w:rsidR="00706E92" w:rsidRDefault="00706E92" w:rsidP="00D16DE6">
            <w:r>
              <w:t>HL7_100</w:t>
            </w:r>
          </w:p>
        </w:tc>
        <w:tc>
          <w:tcPr>
            <w:tcW w:w="2976" w:type="dxa"/>
          </w:tcPr>
          <w:p w14:paraId="0CD453F2" w14:textId="77777777" w:rsidR="00706E92" w:rsidRDefault="00706E92" w:rsidP="00D16DE6"/>
        </w:tc>
      </w:tr>
      <w:tr w:rsidR="00706E92" w14:paraId="61B9922A" w14:textId="77777777" w:rsidTr="00D16DE6">
        <w:tc>
          <w:tcPr>
            <w:tcW w:w="2338" w:type="dxa"/>
          </w:tcPr>
          <w:p w14:paraId="01CAF129" w14:textId="572C019D" w:rsidR="00706E92" w:rsidRDefault="00706E92" w:rsidP="00D16DE6">
            <w:r>
              <w:t>Realm_description</w:t>
            </w:r>
          </w:p>
        </w:tc>
        <w:tc>
          <w:tcPr>
            <w:tcW w:w="993" w:type="dxa"/>
          </w:tcPr>
          <w:p w14:paraId="619256FB" w14:textId="77777777" w:rsidR="00706E92" w:rsidRDefault="00706E92" w:rsidP="00D16DE6">
            <w:r>
              <w:t>Text</w:t>
            </w:r>
          </w:p>
        </w:tc>
        <w:tc>
          <w:tcPr>
            <w:tcW w:w="850" w:type="dxa"/>
          </w:tcPr>
          <w:p w14:paraId="461FD804" w14:textId="77777777" w:rsidR="00706E92" w:rsidRDefault="00706E92" w:rsidP="00D16DE6">
            <w:r>
              <w:t>80</w:t>
            </w:r>
          </w:p>
        </w:tc>
        <w:tc>
          <w:tcPr>
            <w:tcW w:w="851" w:type="dxa"/>
          </w:tcPr>
          <w:p w14:paraId="4EAEF375" w14:textId="77777777" w:rsidR="00706E92" w:rsidRDefault="00706E92" w:rsidP="00D16DE6"/>
        </w:tc>
        <w:tc>
          <w:tcPr>
            <w:tcW w:w="1134" w:type="dxa"/>
          </w:tcPr>
          <w:p w14:paraId="28BEBFD3" w14:textId="77777777" w:rsidR="00706E92" w:rsidRDefault="00706E92" w:rsidP="00D16DE6">
            <w:r>
              <w:t>HL7_100</w:t>
            </w:r>
          </w:p>
        </w:tc>
        <w:tc>
          <w:tcPr>
            <w:tcW w:w="2976" w:type="dxa"/>
          </w:tcPr>
          <w:p w14:paraId="38D1BFD8" w14:textId="72AB1FA6" w:rsidR="00706E92" w:rsidRDefault="00706E92" w:rsidP="00D16DE6">
            <w:r>
              <w:t xml:space="preserve">Textual description of this </w:t>
            </w:r>
            <w:r w:rsidR="00B51040">
              <w:t>realm</w:t>
            </w:r>
          </w:p>
        </w:tc>
      </w:tr>
    </w:tbl>
    <w:p w14:paraId="2AAE9A04" w14:textId="1A6F2C79" w:rsidR="00D178AD" w:rsidRDefault="00D178AD" w:rsidP="00D178AD">
      <w:pPr>
        <w:pStyle w:val="berschrift3"/>
      </w:pPr>
      <w:r>
        <w:fldChar w:fldCharType="begin"/>
      </w:r>
      <w:r>
        <w:instrText xml:space="preserve"> AUTONUMLGL </w:instrText>
      </w:r>
      <w:bookmarkStart w:id="33" w:name="_Toc147402603"/>
      <w:r>
        <w:fldChar w:fldCharType="end"/>
      </w:r>
      <w:r>
        <w:t xml:space="preserve"> Table HL7SegmentTypes</w:t>
      </w:r>
      <w:bookmarkEnd w:id="33"/>
    </w:p>
    <w:p w14:paraId="39C4C080" w14:textId="77777777" w:rsidR="00D178AD" w:rsidRDefault="00D178AD" w:rsidP="00D178AD">
      <w:r>
        <w:t>This table maintains type of segments, which are currently either technical or content oriented.</w:t>
      </w:r>
    </w:p>
    <w:p w14:paraId="16049B02" w14:textId="77777777" w:rsidR="00D178AD" w:rsidRDefault="00D178AD" w:rsidP="00D178AD"/>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D178AD" w14:paraId="304A2829" w14:textId="77777777" w:rsidTr="00CB21FC">
        <w:tc>
          <w:tcPr>
            <w:tcW w:w="2338" w:type="dxa"/>
            <w:shd w:val="pct20" w:color="auto" w:fill="auto"/>
          </w:tcPr>
          <w:p w14:paraId="49BB6096" w14:textId="77777777" w:rsidR="00D178AD" w:rsidRDefault="00D178AD" w:rsidP="00CB21FC">
            <w:r>
              <w:t>Attribute</w:t>
            </w:r>
          </w:p>
        </w:tc>
        <w:tc>
          <w:tcPr>
            <w:tcW w:w="993" w:type="dxa"/>
            <w:shd w:val="pct20" w:color="auto" w:fill="auto"/>
          </w:tcPr>
          <w:p w14:paraId="3475318F" w14:textId="77777777" w:rsidR="00D178AD" w:rsidRDefault="00D178AD" w:rsidP="00CB21FC">
            <w:r>
              <w:t>Type</w:t>
            </w:r>
          </w:p>
        </w:tc>
        <w:tc>
          <w:tcPr>
            <w:tcW w:w="850" w:type="dxa"/>
            <w:shd w:val="pct20" w:color="auto" w:fill="auto"/>
          </w:tcPr>
          <w:p w14:paraId="0EFB1757" w14:textId="77777777" w:rsidR="00D178AD" w:rsidRDefault="00D178AD" w:rsidP="00CB21FC">
            <w:r>
              <w:t>Size</w:t>
            </w:r>
          </w:p>
        </w:tc>
        <w:tc>
          <w:tcPr>
            <w:tcW w:w="851" w:type="dxa"/>
            <w:shd w:val="pct20" w:color="auto" w:fill="auto"/>
          </w:tcPr>
          <w:p w14:paraId="51BB16A8" w14:textId="77777777" w:rsidR="00D178AD" w:rsidRDefault="00D178AD" w:rsidP="00CB21FC">
            <w:r>
              <w:t>Default</w:t>
            </w:r>
          </w:p>
        </w:tc>
        <w:tc>
          <w:tcPr>
            <w:tcW w:w="1134" w:type="dxa"/>
            <w:shd w:val="pct20" w:color="auto" w:fill="auto"/>
          </w:tcPr>
          <w:p w14:paraId="116111C3" w14:textId="77777777" w:rsidR="00D178AD" w:rsidRDefault="00D178AD" w:rsidP="00CB21FC">
            <w:r>
              <w:t>Database</w:t>
            </w:r>
          </w:p>
        </w:tc>
        <w:tc>
          <w:tcPr>
            <w:tcW w:w="2976" w:type="dxa"/>
            <w:shd w:val="pct20" w:color="auto" w:fill="auto"/>
          </w:tcPr>
          <w:p w14:paraId="53F31A70" w14:textId="77777777" w:rsidR="00D178AD" w:rsidRDefault="00D178AD" w:rsidP="00CB21FC">
            <w:r>
              <w:t>Description</w:t>
            </w:r>
          </w:p>
        </w:tc>
      </w:tr>
      <w:tr w:rsidR="00D178AD" w14:paraId="60E47F55" w14:textId="77777777" w:rsidTr="00CB21FC">
        <w:tc>
          <w:tcPr>
            <w:tcW w:w="2338" w:type="dxa"/>
          </w:tcPr>
          <w:p w14:paraId="27F36ED5" w14:textId="69BFF470" w:rsidR="00D178AD" w:rsidRDefault="00D178AD" w:rsidP="00CB21FC">
            <w:r>
              <w:rPr>
                <w:b/>
              </w:rPr>
              <w:t>segment_type</w:t>
            </w:r>
          </w:p>
        </w:tc>
        <w:tc>
          <w:tcPr>
            <w:tcW w:w="993" w:type="dxa"/>
          </w:tcPr>
          <w:p w14:paraId="40EFB539" w14:textId="77777777" w:rsidR="00D178AD" w:rsidRDefault="00D178AD" w:rsidP="00CB21FC">
            <w:r>
              <w:t>Byte</w:t>
            </w:r>
          </w:p>
        </w:tc>
        <w:tc>
          <w:tcPr>
            <w:tcW w:w="850" w:type="dxa"/>
          </w:tcPr>
          <w:p w14:paraId="47082F5D" w14:textId="77777777" w:rsidR="00D178AD" w:rsidRDefault="00D178AD" w:rsidP="00CB21FC"/>
        </w:tc>
        <w:tc>
          <w:tcPr>
            <w:tcW w:w="851" w:type="dxa"/>
          </w:tcPr>
          <w:p w14:paraId="200DCC98" w14:textId="77777777" w:rsidR="00D178AD" w:rsidRDefault="00D178AD" w:rsidP="00CB21FC"/>
        </w:tc>
        <w:tc>
          <w:tcPr>
            <w:tcW w:w="1134" w:type="dxa"/>
          </w:tcPr>
          <w:p w14:paraId="4C6E9379" w14:textId="77777777" w:rsidR="00D178AD" w:rsidRDefault="00D178AD" w:rsidP="00CB21FC">
            <w:r>
              <w:t>HL7_100</w:t>
            </w:r>
          </w:p>
        </w:tc>
        <w:tc>
          <w:tcPr>
            <w:tcW w:w="2976" w:type="dxa"/>
          </w:tcPr>
          <w:p w14:paraId="491C61E6" w14:textId="77777777" w:rsidR="00D178AD" w:rsidRDefault="00D178AD" w:rsidP="00CB21FC"/>
        </w:tc>
      </w:tr>
      <w:tr w:rsidR="00D178AD" w14:paraId="44D52118" w14:textId="77777777" w:rsidTr="00CB21FC">
        <w:tc>
          <w:tcPr>
            <w:tcW w:w="2338" w:type="dxa"/>
          </w:tcPr>
          <w:p w14:paraId="38F5C45C" w14:textId="77777777" w:rsidR="00D178AD" w:rsidRDefault="00D178AD" w:rsidP="00CB21FC">
            <w:r>
              <w:t>description</w:t>
            </w:r>
          </w:p>
        </w:tc>
        <w:tc>
          <w:tcPr>
            <w:tcW w:w="993" w:type="dxa"/>
          </w:tcPr>
          <w:p w14:paraId="477AC727" w14:textId="77777777" w:rsidR="00D178AD" w:rsidRDefault="00D178AD" w:rsidP="00CB21FC">
            <w:r>
              <w:t>Text</w:t>
            </w:r>
          </w:p>
        </w:tc>
        <w:tc>
          <w:tcPr>
            <w:tcW w:w="850" w:type="dxa"/>
          </w:tcPr>
          <w:p w14:paraId="4C36F2D1" w14:textId="77777777" w:rsidR="00D178AD" w:rsidRDefault="00D178AD" w:rsidP="00CB21FC">
            <w:r>
              <w:t>80</w:t>
            </w:r>
          </w:p>
        </w:tc>
        <w:tc>
          <w:tcPr>
            <w:tcW w:w="851" w:type="dxa"/>
          </w:tcPr>
          <w:p w14:paraId="730E18FC" w14:textId="77777777" w:rsidR="00D178AD" w:rsidRDefault="00D178AD" w:rsidP="00CB21FC"/>
        </w:tc>
        <w:tc>
          <w:tcPr>
            <w:tcW w:w="1134" w:type="dxa"/>
          </w:tcPr>
          <w:p w14:paraId="7EE16C4F" w14:textId="77777777" w:rsidR="00D178AD" w:rsidRDefault="00D178AD" w:rsidP="00CB21FC">
            <w:r>
              <w:t>HL7_100</w:t>
            </w:r>
          </w:p>
        </w:tc>
        <w:tc>
          <w:tcPr>
            <w:tcW w:w="2976" w:type="dxa"/>
          </w:tcPr>
          <w:p w14:paraId="29052124" w14:textId="77777777" w:rsidR="00D178AD" w:rsidRDefault="00D178AD" w:rsidP="00CB21FC">
            <w:r>
              <w:t>Textual description of this type</w:t>
            </w:r>
          </w:p>
        </w:tc>
      </w:tr>
    </w:tbl>
    <w:p w14:paraId="7F34E127" w14:textId="77777777" w:rsidR="00D178AD" w:rsidRDefault="00D178AD" w:rsidP="00C00FE8"/>
    <w:p w14:paraId="43810046" w14:textId="0FF4B204" w:rsidR="00602E9D" w:rsidRDefault="00602E9D" w:rsidP="00602E9D">
      <w:pPr>
        <w:pStyle w:val="berschrift3"/>
      </w:pPr>
      <w:r>
        <w:lastRenderedPageBreak/>
        <w:fldChar w:fldCharType="begin"/>
      </w:r>
      <w:r>
        <w:instrText xml:space="preserve"> AUTONUMLGL </w:instrText>
      </w:r>
      <w:bookmarkStart w:id="34" w:name="_Toc147402604"/>
      <w:r>
        <w:fldChar w:fldCharType="end"/>
      </w:r>
      <w:r>
        <w:t xml:space="preserve"> Table HL7VocabTypes</w:t>
      </w:r>
      <w:bookmarkEnd w:id="34"/>
    </w:p>
    <w:p w14:paraId="2FEFAF37" w14:textId="1921A56D" w:rsidR="00602E9D" w:rsidRDefault="00602E9D" w:rsidP="00602E9D">
      <w:r>
        <w:t>This table maintains metadata to identify the contents of this table:</w:t>
      </w:r>
    </w:p>
    <w:p w14:paraId="3AD41546" w14:textId="628CE118" w:rsidR="00602E9D" w:rsidRDefault="00602E9D" w:rsidP="00602E9D">
      <w:pPr>
        <w:pStyle w:val="Listenabsatz"/>
        <w:numPr>
          <w:ilvl w:val="0"/>
          <w:numId w:val="27"/>
        </w:numPr>
      </w:pPr>
      <w:r>
        <w:t>Vocabulary domain w/ or w/o examples</w:t>
      </w:r>
    </w:p>
    <w:p w14:paraId="51A43AF2" w14:textId="4E44DF7D" w:rsidR="00602E9D" w:rsidRDefault="00602E9D" w:rsidP="00602E9D">
      <w:pPr>
        <w:pStyle w:val="Listenabsatz"/>
        <w:numPr>
          <w:ilvl w:val="0"/>
          <w:numId w:val="27"/>
        </w:numPr>
      </w:pPr>
      <w:r>
        <w:t>Value sets</w:t>
      </w:r>
    </w:p>
    <w:p w14:paraId="433E8DC2" w14:textId="11BFE73C" w:rsidR="00602E9D" w:rsidRDefault="00602E9D" w:rsidP="00602E9D">
      <w:pPr>
        <w:pStyle w:val="Listenabsatz"/>
        <w:numPr>
          <w:ilvl w:val="0"/>
          <w:numId w:val="27"/>
        </w:numPr>
      </w:pPr>
      <w:r>
        <w:t>codesytems</w:t>
      </w:r>
    </w:p>
    <w:p w14:paraId="203F70AE" w14:textId="77777777" w:rsidR="00602E9D" w:rsidRDefault="00602E9D" w:rsidP="00602E9D"/>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602E9D" w14:paraId="1C701E12" w14:textId="77777777" w:rsidTr="00BE5514">
        <w:tc>
          <w:tcPr>
            <w:tcW w:w="2338" w:type="dxa"/>
            <w:shd w:val="pct20" w:color="auto" w:fill="auto"/>
          </w:tcPr>
          <w:p w14:paraId="3CD273C1" w14:textId="77777777" w:rsidR="00602E9D" w:rsidRDefault="00602E9D" w:rsidP="00BE5514">
            <w:r>
              <w:t>Attribute</w:t>
            </w:r>
          </w:p>
        </w:tc>
        <w:tc>
          <w:tcPr>
            <w:tcW w:w="993" w:type="dxa"/>
            <w:shd w:val="pct20" w:color="auto" w:fill="auto"/>
          </w:tcPr>
          <w:p w14:paraId="70AF98AD" w14:textId="77777777" w:rsidR="00602E9D" w:rsidRDefault="00602E9D" w:rsidP="00BE5514">
            <w:r>
              <w:t>Type</w:t>
            </w:r>
          </w:p>
        </w:tc>
        <w:tc>
          <w:tcPr>
            <w:tcW w:w="850" w:type="dxa"/>
            <w:shd w:val="pct20" w:color="auto" w:fill="auto"/>
          </w:tcPr>
          <w:p w14:paraId="1B811A0A" w14:textId="77777777" w:rsidR="00602E9D" w:rsidRDefault="00602E9D" w:rsidP="00BE5514">
            <w:r>
              <w:t>Size</w:t>
            </w:r>
          </w:p>
        </w:tc>
        <w:tc>
          <w:tcPr>
            <w:tcW w:w="851" w:type="dxa"/>
            <w:shd w:val="pct20" w:color="auto" w:fill="auto"/>
          </w:tcPr>
          <w:p w14:paraId="42D0A868" w14:textId="77777777" w:rsidR="00602E9D" w:rsidRDefault="00602E9D" w:rsidP="00BE5514">
            <w:r>
              <w:t>Default</w:t>
            </w:r>
          </w:p>
        </w:tc>
        <w:tc>
          <w:tcPr>
            <w:tcW w:w="1134" w:type="dxa"/>
            <w:shd w:val="pct20" w:color="auto" w:fill="auto"/>
          </w:tcPr>
          <w:p w14:paraId="59D96F27" w14:textId="77777777" w:rsidR="00602E9D" w:rsidRDefault="00602E9D" w:rsidP="00BE5514">
            <w:r>
              <w:t>Database</w:t>
            </w:r>
          </w:p>
        </w:tc>
        <w:tc>
          <w:tcPr>
            <w:tcW w:w="2976" w:type="dxa"/>
            <w:shd w:val="pct20" w:color="auto" w:fill="auto"/>
          </w:tcPr>
          <w:p w14:paraId="058A0F0D" w14:textId="77777777" w:rsidR="00602E9D" w:rsidRDefault="00602E9D" w:rsidP="00BE5514">
            <w:r>
              <w:t>Description</w:t>
            </w:r>
          </w:p>
        </w:tc>
      </w:tr>
      <w:tr w:rsidR="00602E9D" w14:paraId="1A63E3BE" w14:textId="77777777" w:rsidTr="00BE5514">
        <w:tc>
          <w:tcPr>
            <w:tcW w:w="2338" w:type="dxa"/>
          </w:tcPr>
          <w:p w14:paraId="143E62CC" w14:textId="64DC20D4" w:rsidR="00602E9D" w:rsidRDefault="00602E9D" w:rsidP="00BE5514">
            <w:r>
              <w:rPr>
                <w:b/>
              </w:rPr>
              <w:t>vocab_type</w:t>
            </w:r>
          </w:p>
        </w:tc>
        <w:tc>
          <w:tcPr>
            <w:tcW w:w="993" w:type="dxa"/>
          </w:tcPr>
          <w:p w14:paraId="3860DFD0" w14:textId="28F7F18A" w:rsidR="00602E9D" w:rsidRDefault="00602E9D" w:rsidP="00BE5514">
            <w:r>
              <w:t>Byte</w:t>
            </w:r>
          </w:p>
        </w:tc>
        <w:tc>
          <w:tcPr>
            <w:tcW w:w="850" w:type="dxa"/>
          </w:tcPr>
          <w:p w14:paraId="7776EEC6" w14:textId="4AF9FB6C" w:rsidR="00602E9D" w:rsidRDefault="00602E9D" w:rsidP="00BE5514"/>
        </w:tc>
        <w:tc>
          <w:tcPr>
            <w:tcW w:w="851" w:type="dxa"/>
          </w:tcPr>
          <w:p w14:paraId="28B31552" w14:textId="77777777" w:rsidR="00602E9D" w:rsidRDefault="00602E9D" w:rsidP="00BE5514"/>
        </w:tc>
        <w:tc>
          <w:tcPr>
            <w:tcW w:w="1134" w:type="dxa"/>
          </w:tcPr>
          <w:p w14:paraId="7945BA23" w14:textId="7851FC4C" w:rsidR="00602E9D" w:rsidRDefault="00602E9D" w:rsidP="00BE5514">
            <w:r>
              <w:t>HL7_100</w:t>
            </w:r>
          </w:p>
        </w:tc>
        <w:tc>
          <w:tcPr>
            <w:tcW w:w="2976" w:type="dxa"/>
          </w:tcPr>
          <w:p w14:paraId="0302B845" w14:textId="7C48D9C8" w:rsidR="00602E9D" w:rsidRDefault="00602E9D" w:rsidP="00BE5514"/>
        </w:tc>
      </w:tr>
      <w:tr w:rsidR="00602E9D" w14:paraId="6674030E" w14:textId="77777777" w:rsidTr="00BE5514">
        <w:tc>
          <w:tcPr>
            <w:tcW w:w="2338" w:type="dxa"/>
          </w:tcPr>
          <w:p w14:paraId="0524BE1B" w14:textId="77777777" w:rsidR="00602E9D" w:rsidRDefault="00602E9D" w:rsidP="00BE5514">
            <w:r>
              <w:t>description</w:t>
            </w:r>
          </w:p>
        </w:tc>
        <w:tc>
          <w:tcPr>
            <w:tcW w:w="993" w:type="dxa"/>
          </w:tcPr>
          <w:p w14:paraId="6D9DC043" w14:textId="77777777" w:rsidR="00602E9D" w:rsidRDefault="00602E9D" w:rsidP="00BE5514">
            <w:r>
              <w:t>Text</w:t>
            </w:r>
          </w:p>
        </w:tc>
        <w:tc>
          <w:tcPr>
            <w:tcW w:w="850" w:type="dxa"/>
          </w:tcPr>
          <w:p w14:paraId="57E5BBDB" w14:textId="77777777" w:rsidR="00602E9D" w:rsidRDefault="00602E9D" w:rsidP="00BE5514">
            <w:r>
              <w:t>80</w:t>
            </w:r>
          </w:p>
        </w:tc>
        <w:tc>
          <w:tcPr>
            <w:tcW w:w="851" w:type="dxa"/>
          </w:tcPr>
          <w:p w14:paraId="2364A198" w14:textId="77777777" w:rsidR="00602E9D" w:rsidRDefault="00602E9D" w:rsidP="00BE5514"/>
        </w:tc>
        <w:tc>
          <w:tcPr>
            <w:tcW w:w="1134" w:type="dxa"/>
          </w:tcPr>
          <w:p w14:paraId="6698004F" w14:textId="220B9685" w:rsidR="00602E9D" w:rsidRDefault="00602E9D" w:rsidP="00BE5514">
            <w:r>
              <w:t>HL7_100</w:t>
            </w:r>
          </w:p>
        </w:tc>
        <w:tc>
          <w:tcPr>
            <w:tcW w:w="2976" w:type="dxa"/>
          </w:tcPr>
          <w:p w14:paraId="7050CA76" w14:textId="77777777" w:rsidR="00602E9D" w:rsidRDefault="00602E9D" w:rsidP="00BE5514">
            <w:r>
              <w:t>Textual description of this type</w:t>
            </w:r>
          </w:p>
        </w:tc>
      </w:tr>
      <w:tr w:rsidR="00602E9D" w14:paraId="31D03460" w14:textId="77777777" w:rsidTr="00BE5514">
        <w:tc>
          <w:tcPr>
            <w:tcW w:w="2338" w:type="dxa"/>
          </w:tcPr>
          <w:p w14:paraId="55677523" w14:textId="6ADF121A" w:rsidR="00602E9D" w:rsidRDefault="00602E9D" w:rsidP="00BE5514">
            <w:r>
              <w:t>Explanation</w:t>
            </w:r>
          </w:p>
        </w:tc>
        <w:tc>
          <w:tcPr>
            <w:tcW w:w="993" w:type="dxa"/>
          </w:tcPr>
          <w:p w14:paraId="7D059AC0" w14:textId="2882C346" w:rsidR="00602E9D" w:rsidRDefault="00602E9D" w:rsidP="00BE5514">
            <w:r>
              <w:t>Text</w:t>
            </w:r>
          </w:p>
        </w:tc>
        <w:tc>
          <w:tcPr>
            <w:tcW w:w="850" w:type="dxa"/>
          </w:tcPr>
          <w:p w14:paraId="5B0EAC30" w14:textId="6C302258" w:rsidR="00602E9D" w:rsidRDefault="00602E9D" w:rsidP="00BE5514">
            <w:r>
              <w:t>100</w:t>
            </w:r>
          </w:p>
        </w:tc>
        <w:tc>
          <w:tcPr>
            <w:tcW w:w="851" w:type="dxa"/>
          </w:tcPr>
          <w:p w14:paraId="5CF091C4" w14:textId="77777777" w:rsidR="00602E9D" w:rsidRDefault="00602E9D" w:rsidP="00BE5514"/>
        </w:tc>
        <w:tc>
          <w:tcPr>
            <w:tcW w:w="1134" w:type="dxa"/>
          </w:tcPr>
          <w:p w14:paraId="1414EE5D" w14:textId="0503EF68" w:rsidR="00602E9D" w:rsidRDefault="00602E9D" w:rsidP="00BE5514">
            <w:r>
              <w:t>HL7_100</w:t>
            </w:r>
          </w:p>
        </w:tc>
        <w:tc>
          <w:tcPr>
            <w:tcW w:w="2976" w:type="dxa"/>
          </w:tcPr>
          <w:p w14:paraId="02091751" w14:textId="77777777" w:rsidR="00602E9D" w:rsidRDefault="00602E9D" w:rsidP="00BE5514"/>
        </w:tc>
      </w:tr>
    </w:tbl>
    <w:p w14:paraId="0BA62966" w14:textId="77777777" w:rsidR="00602E9D" w:rsidRDefault="00602E9D" w:rsidP="00602E9D"/>
    <w:p w14:paraId="27C2C01E" w14:textId="77777777" w:rsidR="00C50AB1" w:rsidRDefault="00C50AB1">
      <w:pPr>
        <w:pStyle w:val="berschrift2"/>
      </w:pPr>
      <w:r>
        <w:fldChar w:fldCharType="begin"/>
      </w:r>
      <w:r>
        <w:instrText xml:space="preserve"> AUTONUMLGL </w:instrText>
      </w:r>
      <w:bookmarkStart w:id="35" w:name="_Toc147402605"/>
      <w:r>
        <w:fldChar w:fldCharType="end"/>
      </w:r>
      <w:r>
        <w:t xml:space="preserve"> Tables with Main Information</w:t>
      </w:r>
      <w:bookmarkEnd w:id="35"/>
    </w:p>
    <w:p w14:paraId="7550FDFC" w14:textId="77777777" w:rsidR="00C50AB1" w:rsidRDefault="00C50AB1">
      <w:r>
        <w:t>The tables explained now can be used to start adding new information.</w:t>
      </w:r>
    </w:p>
    <w:p w14:paraId="3F2CAA80" w14:textId="77777777" w:rsidR="00C50AB1" w:rsidRDefault="00C50AB1">
      <w:pPr>
        <w:pStyle w:val="berschrift3"/>
      </w:pPr>
      <w:r>
        <w:fldChar w:fldCharType="begin"/>
      </w:r>
      <w:r>
        <w:instrText xml:space="preserve"> AUTONUMLGL </w:instrText>
      </w:r>
      <w:bookmarkStart w:id="36" w:name="_Toc147402606"/>
      <w:r>
        <w:fldChar w:fldCharType="end"/>
      </w:r>
      <w:r>
        <w:t xml:space="preserve"> Table HL7Events</w:t>
      </w:r>
      <w:bookmarkEnd w:id="36"/>
    </w:p>
    <w:p w14:paraId="2F95D761" w14:textId="77777777" w:rsidR="00C50AB1" w:rsidRDefault="00C50AB1">
      <w:r>
        <w:t>Every event used within this database must be made known by the help of this table. Beside a short description no additional relevant information must be stored.</w:t>
      </w:r>
    </w:p>
    <w:p w14:paraId="227466C7"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2E5B9DF6" w14:textId="77777777">
        <w:tc>
          <w:tcPr>
            <w:tcW w:w="2338" w:type="dxa"/>
            <w:shd w:val="pct20" w:color="auto" w:fill="auto"/>
          </w:tcPr>
          <w:p w14:paraId="66979F28" w14:textId="77777777" w:rsidR="00C50AB1" w:rsidRDefault="00C50AB1">
            <w:r>
              <w:t>Attribute</w:t>
            </w:r>
          </w:p>
        </w:tc>
        <w:tc>
          <w:tcPr>
            <w:tcW w:w="993" w:type="dxa"/>
            <w:shd w:val="pct20" w:color="auto" w:fill="auto"/>
          </w:tcPr>
          <w:p w14:paraId="61C1AA94" w14:textId="77777777" w:rsidR="00C50AB1" w:rsidRDefault="00C50AB1">
            <w:r>
              <w:t>Type</w:t>
            </w:r>
          </w:p>
        </w:tc>
        <w:tc>
          <w:tcPr>
            <w:tcW w:w="850" w:type="dxa"/>
            <w:shd w:val="pct20" w:color="auto" w:fill="auto"/>
          </w:tcPr>
          <w:p w14:paraId="5DB9E2EE" w14:textId="77777777" w:rsidR="00C50AB1" w:rsidRDefault="00C50AB1">
            <w:r>
              <w:t>Size</w:t>
            </w:r>
          </w:p>
        </w:tc>
        <w:tc>
          <w:tcPr>
            <w:tcW w:w="851" w:type="dxa"/>
            <w:shd w:val="pct20" w:color="auto" w:fill="auto"/>
          </w:tcPr>
          <w:p w14:paraId="3F43A545" w14:textId="77777777" w:rsidR="00C50AB1" w:rsidRDefault="00C50AB1">
            <w:r>
              <w:t>Default</w:t>
            </w:r>
          </w:p>
        </w:tc>
        <w:tc>
          <w:tcPr>
            <w:tcW w:w="1134" w:type="dxa"/>
            <w:shd w:val="pct20" w:color="auto" w:fill="auto"/>
          </w:tcPr>
          <w:p w14:paraId="2128159F" w14:textId="77777777" w:rsidR="00C50AB1" w:rsidRDefault="00C50AB1">
            <w:r>
              <w:t>Database</w:t>
            </w:r>
          </w:p>
        </w:tc>
        <w:tc>
          <w:tcPr>
            <w:tcW w:w="2976" w:type="dxa"/>
            <w:shd w:val="pct20" w:color="auto" w:fill="auto"/>
          </w:tcPr>
          <w:p w14:paraId="19D2282A" w14:textId="77777777" w:rsidR="00C50AB1" w:rsidRDefault="00C50AB1">
            <w:r>
              <w:t>Description</w:t>
            </w:r>
          </w:p>
        </w:tc>
      </w:tr>
      <w:tr w:rsidR="00C50AB1" w14:paraId="4501A511" w14:textId="77777777">
        <w:tc>
          <w:tcPr>
            <w:tcW w:w="2338" w:type="dxa"/>
          </w:tcPr>
          <w:p w14:paraId="0BC7C3E2" w14:textId="77777777" w:rsidR="00C50AB1" w:rsidRDefault="00C50AB1">
            <w:r>
              <w:rPr>
                <w:b/>
              </w:rPr>
              <w:t>event_code</w:t>
            </w:r>
          </w:p>
        </w:tc>
        <w:tc>
          <w:tcPr>
            <w:tcW w:w="993" w:type="dxa"/>
          </w:tcPr>
          <w:p w14:paraId="09B25C98" w14:textId="77777777" w:rsidR="00C50AB1" w:rsidRDefault="00C50AB1">
            <w:r>
              <w:t>Text</w:t>
            </w:r>
          </w:p>
        </w:tc>
        <w:tc>
          <w:tcPr>
            <w:tcW w:w="850" w:type="dxa"/>
          </w:tcPr>
          <w:p w14:paraId="1A96DC22" w14:textId="77777777" w:rsidR="00C50AB1" w:rsidRDefault="00C50AB1">
            <w:r>
              <w:t>3</w:t>
            </w:r>
          </w:p>
        </w:tc>
        <w:tc>
          <w:tcPr>
            <w:tcW w:w="851" w:type="dxa"/>
          </w:tcPr>
          <w:p w14:paraId="2887BE93" w14:textId="77777777" w:rsidR="00C50AB1" w:rsidRDefault="00C50AB1"/>
        </w:tc>
        <w:tc>
          <w:tcPr>
            <w:tcW w:w="1134" w:type="dxa"/>
          </w:tcPr>
          <w:p w14:paraId="7AA6C60B" w14:textId="77777777" w:rsidR="00C50AB1" w:rsidRDefault="00C50AB1">
            <w:r>
              <w:t>HL7_36</w:t>
            </w:r>
          </w:p>
        </w:tc>
        <w:tc>
          <w:tcPr>
            <w:tcW w:w="2976" w:type="dxa"/>
          </w:tcPr>
          <w:p w14:paraId="6B08A07C" w14:textId="77777777" w:rsidR="00C50AB1" w:rsidRDefault="00C50AB1">
            <w:r>
              <w:t>Code of this event</w:t>
            </w:r>
          </w:p>
        </w:tc>
      </w:tr>
      <w:tr w:rsidR="00C50AB1" w14:paraId="1D1F5329" w14:textId="77777777">
        <w:tc>
          <w:tcPr>
            <w:tcW w:w="2338" w:type="dxa"/>
          </w:tcPr>
          <w:p w14:paraId="6B2645EE" w14:textId="77777777" w:rsidR="00C50AB1" w:rsidRDefault="00C50AB1">
            <w:r>
              <w:rPr>
                <w:b/>
              </w:rPr>
              <w:t>version_id</w:t>
            </w:r>
          </w:p>
        </w:tc>
        <w:tc>
          <w:tcPr>
            <w:tcW w:w="993" w:type="dxa"/>
          </w:tcPr>
          <w:p w14:paraId="3655A39D" w14:textId="77777777" w:rsidR="00C50AB1" w:rsidRDefault="00C50AB1">
            <w:r>
              <w:t>Long</w:t>
            </w:r>
          </w:p>
        </w:tc>
        <w:tc>
          <w:tcPr>
            <w:tcW w:w="850" w:type="dxa"/>
          </w:tcPr>
          <w:p w14:paraId="0E728419" w14:textId="77777777" w:rsidR="00C50AB1" w:rsidRDefault="00C50AB1"/>
        </w:tc>
        <w:tc>
          <w:tcPr>
            <w:tcW w:w="851" w:type="dxa"/>
          </w:tcPr>
          <w:p w14:paraId="5A426030" w14:textId="77777777" w:rsidR="00C50AB1" w:rsidRDefault="00C50AB1"/>
        </w:tc>
        <w:tc>
          <w:tcPr>
            <w:tcW w:w="1134" w:type="dxa"/>
          </w:tcPr>
          <w:p w14:paraId="3F70F89D" w14:textId="77777777" w:rsidR="00C50AB1" w:rsidRDefault="00C50AB1">
            <w:pPr>
              <w:rPr>
                <w:lang w:val="de-DE"/>
              </w:rPr>
            </w:pPr>
            <w:r>
              <w:rPr>
                <w:lang w:val="de-DE"/>
              </w:rPr>
              <w:t>HL7_52</w:t>
            </w:r>
          </w:p>
        </w:tc>
        <w:tc>
          <w:tcPr>
            <w:tcW w:w="2976" w:type="dxa"/>
          </w:tcPr>
          <w:p w14:paraId="6BFE7D71" w14:textId="77777777" w:rsidR="00C50AB1" w:rsidRDefault="00C50AB1">
            <w:pPr>
              <w:rPr>
                <w:lang w:val="de-DE"/>
              </w:rPr>
            </w:pPr>
            <w:r>
              <w:rPr>
                <w:lang w:val="de-DE"/>
              </w:rPr>
              <w:t>Version ID</w:t>
            </w:r>
          </w:p>
        </w:tc>
      </w:tr>
      <w:tr w:rsidR="00C50AB1" w14:paraId="7E294B1E" w14:textId="77777777">
        <w:tc>
          <w:tcPr>
            <w:tcW w:w="2338" w:type="dxa"/>
          </w:tcPr>
          <w:p w14:paraId="55C61027" w14:textId="77777777" w:rsidR="00C50AB1" w:rsidRDefault="00C50AB1">
            <w:pPr>
              <w:rPr>
                <w:lang w:val="fr-FR"/>
              </w:rPr>
            </w:pPr>
            <w:r>
              <w:rPr>
                <w:lang w:val="fr-FR"/>
              </w:rPr>
              <w:t>description</w:t>
            </w:r>
          </w:p>
        </w:tc>
        <w:tc>
          <w:tcPr>
            <w:tcW w:w="993" w:type="dxa"/>
          </w:tcPr>
          <w:p w14:paraId="2A669437" w14:textId="77777777" w:rsidR="00C50AB1" w:rsidRDefault="00C50AB1">
            <w:pPr>
              <w:rPr>
                <w:lang w:val="fr-FR"/>
              </w:rPr>
            </w:pPr>
            <w:r>
              <w:rPr>
                <w:lang w:val="fr-FR"/>
              </w:rPr>
              <w:t>Text</w:t>
            </w:r>
          </w:p>
        </w:tc>
        <w:tc>
          <w:tcPr>
            <w:tcW w:w="850" w:type="dxa"/>
          </w:tcPr>
          <w:p w14:paraId="3C50D8F9" w14:textId="77777777" w:rsidR="00C50AB1" w:rsidRDefault="00C50AB1">
            <w:pPr>
              <w:rPr>
                <w:lang w:val="fr-FR"/>
              </w:rPr>
            </w:pPr>
            <w:r>
              <w:rPr>
                <w:lang w:val="fr-FR"/>
              </w:rPr>
              <w:t>80</w:t>
            </w:r>
          </w:p>
        </w:tc>
        <w:tc>
          <w:tcPr>
            <w:tcW w:w="851" w:type="dxa"/>
          </w:tcPr>
          <w:p w14:paraId="04A09DE1" w14:textId="77777777" w:rsidR="00C50AB1" w:rsidRDefault="00C50AB1">
            <w:pPr>
              <w:rPr>
                <w:lang w:val="fr-FR"/>
              </w:rPr>
            </w:pPr>
          </w:p>
        </w:tc>
        <w:tc>
          <w:tcPr>
            <w:tcW w:w="1134" w:type="dxa"/>
          </w:tcPr>
          <w:p w14:paraId="20D576EA" w14:textId="77777777" w:rsidR="00C50AB1" w:rsidRDefault="00C50AB1">
            <w:pPr>
              <w:rPr>
                <w:lang w:val="fr-FR"/>
              </w:rPr>
            </w:pPr>
            <w:r>
              <w:rPr>
                <w:lang w:val="fr-FR"/>
              </w:rPr>
              <w:t>HL7_36</w:t>
            </w:r>
          </w:p>
        </w:tc>
        <w:tc>
          <w:tcPr>
            <w:tcW w:w="2976" w:type="dxa"/>
          </w:tcPr>
          <w:p w14:paraId="383FAEFF" w14:textId="77777777" w:rsidR="00C50AB1" w:rsidRDefault="00C50AB1">
            <w:pPr>
              <w:rPr>
                <w:lang w:val="fr-FR"/>
              </w:rPr>
            </w:pPr>
            <w:r>
              <w:rPr>
                <w:lang w:val="fr-FR"/>
              </w:rPr>
              <w:t>Description</w:t>
            </w:r>
          </w:p>
        </w:tc>
      </w:tr>
      <w:tr w:rsidR="00C50AB1" w14:paraId="64DE7CA5" w14:textId="77777777">
        <w:tc>
          <w:tcPr>
            <w:tcW w:w="2338" w:type="dxa"/>
          </w:tcPr>
          <w:p w14:paraId="1133BFFA" w14:textId="77777777" w:rsidR="00C50AB1" w:rsidRDefault="00C50AB1">
            <w:pPr>
              <w:rPr>
                <w:lang w:val="fr-FR"/>
              </w:rPr>
            </w:pPr>
            <w:r>
              <w:rPr>
                <w:lang w:val="fr-FR"/>
              </w:rPr>
              <w:t>interpretation</w:t>
            </w:r>
          </w:p>
        </w:tc>
        <w:tc>
          <w:tcPr>
            <w:tcW w:w="993" w:type="dxa"/>
          </w:tcPr>
          <w:p w14:paraId="095899E3" w14:textId="77777777" w:rsidR="00C50AB1" w:rsidRDefault="00C50AB1">
            <w:r>
              <w:t>Text</w:t>
            </w:r>
          </w:p>
        </w:tc>
        <w:tc>
          <w:tcPr>
            <w:tcW w:w="850" w:type="dxa"/>
          </w:tcPr>
          <w:p w14:paraId="2714588E" w14:textId="77777777" w:rsidR="00C50AB1" w:rsidRDefault="00C50AB1">
            <w:r>
              <w:t>80</w:t>
            </w:r>
          </w:p>
        </w:tc>
        <w:tc>
          <w:tcPr>
            <w:tcW w:w="851" w:type="dxa"/>
          </w:tcPr>
          <w:p w14:paraId="5296172D" w14:textId="77777777" w:rsidR="00C50AB1" w:rsidRDefault="00C50AB1"/>
        </w:tc>
        <w:tc>
          <w:tcPr>
            <w:tcW w:w="1134" w:type="dxa"/>
          </w:tcPr>
          <w:p w14:paraId="63040026" w14:textId="77777777" w:rsidR="00C50AB1" w:rsidRDefault="00C50AB1">
            <w:r>
              <w:t>HL7_36</w:t>
            </w:r>
          </w:p>
        </w:tc>
        <w:tc>
          <w:tcPr>
            <w:tcW w:w="2976" w:type="dxa"/>
          </w:tcPr>
          <w:p w14:paraId="2B8693BD" w14:textId="77777777" w:rsidR="00C50AB1" w:rsidRDefault="00C50AB1">
            <w:r>
              <w:t>Interpretation of the German HL7 User Group</w:t>
            </w:r>
          </w:p>
        </w:tc>
      </w:tr>
      <w:tr w:rsidR="00C50AB1" w14:paraId="2209C15D" w14:textId="77777777">
        <w:tc>
          <w:tcPr>
            <w:tcW w:w="2338" w:type="dxa"/>
            <w:tcBorders>
              <w:bottom w:val="single" w:sz="6" w:space="0" w:color="auto"/>
            </w:tcBorders>
          </w:tcPr>
          <w:p w14:paraId="4660AE9E" w14:textId="77777777" w:rsidR="00C50AB1" w:rsidRDefault="00C50AB1">
            <w:r>
              <w:t>Generate</w:t>
            </w:r>
          </w:p>
        </w:tc>
        <w:tc>
          <w:tcPr>
            <w:tcW w:w="993" w:type="dxa"/>
            <w:tcBorders>
              <w:bottom w:val="single" w:sz="6" w:space="0" w:color="auto"/>
            </w:tcBorders>
          </w:tcPr>
          <w:p w14:paraId="0617B3BA" w14:textId="77777777" w:rsidR="00C50AB1" w:rsidRDefault="00C50AB1">
            <w:r>
              <w:t>Yes/No</w:t>
            </w:r>
          </w:p>
        </w:tc>
        <w:tc>
          <w:tcPr>
            <w:tcW w:w="850" w:type="dxa"/>
            <w:tcBorders>
              <w:bottom w:val="single" w:sz="6" w:space="0" w:color="auto"/>
            </w:tcBorders>
          </w:tcPr>
          <w:p w14:paraId="56568F41" w14:textId="77777777" w:rsidR="00C50AB1" w:rsidRDefault="00C50AB1"/>
        </w:tc>
        <w:tc>
          <w:tcPr>
            <w:tcW w:w="851" w:type="dxa"/>
            <w:tcBorders>
              <w:bottom w:val="single" w:sz="6" w:space="0" w:color="auto"/>
            </w:tcBorders>
          </w:tcPr>
          <w:p w14:paraId="51C2A2A7" w14:textId="77777777" w:rsidR="00C50AB1" w:rsidRDefault="00C50AB1">
            <w:r>
              <w:t>No</w:t>
            </w:r>
          </w:p>
        </w:tc>
        <w:tc>
          <w:tcPr>
            <w:tcW w:w="1134" w:type="dxa"/>
            <w:tcBorders>
              <w:bottom w:val="single" w:sz="6" w:space="0" w:color="auto"/>
            </w:tcBorders>
          </w:tcPr>
          <w:p w14:paraId="32E6CC0B" w14:textId="77777777" w:rsidR="00C50AB1" w:rsidRDefault="00C50AB1">
            <w:r>
              <w:t>HL7_37</w:t>
            </w:r>
          </w:p>
        </w:tc>
        <w:tc>
          <w:tcPr>
            <w:tcW w:w="2976" w:type="dxa"/>
            <w:tcBorders>
              <w:bottom w:val="single" w:sz="6" w:space="0" w:color="auto"/>
            </w:tcBorders>
          </w:tcPr>
          <w:p w14:paraId="5B2E80A3" w14:textId="77777777" w:rsidR="00C50AB1" w:rsidRDefault="00C50AB1">
            <w:r>
              <w:t>Indicator whether this event should be documented into a WinWord file.</w:t>
            </w:r>
          </w:p>
        </w:tc>
      </w:tr>
      <w:tr w:rsidR="00C50AB1" w14:paraId="2C2454C5" w14:textId="77777777">
        <w:tc>
          <w:tcPr>
            <w:tcW w:w="2338" w:type="dxa"/>
          </w:tcPr>
          <w:p w14:paraId="6B4BBF96" w14:textId="77777777" w:rsidR="00C50AB1" w:rsidRDefault="00C50AB1">
            <w:r>
              <w:t>section</w:t>
            </w:r>
          </w:p>
        </w:tc>
        <w:tc>
          <w:tcPr>
            <w:tcW w:w="993" w:type="dxa"/>
          </w:tcPr>
          <w:p w14:paraId="5401BD2D" w14:textId="77777777" w:rsidR="00C50AB1" w:rsidRDefault="00C50AB1">
            <w:r>
              <w:t>Text</w:t>
            </w:r>
          </w:p>
        </w:tc>
        <w:tc>
          <w:tcPr>
            <w:tcW w:w="850" w:type="dxa"/>
          </w:tcPr>
          <w:p w14:paraId="61C33F89" w14:textId="77777777" w:rsidR="00C50AB1" w:rsidRPr="000278A4" w:rsidRDefault="00C50AB1">
            <w:r w:rsidRPr="000278A4">
              <w:t>15</w:t>
            </w:r>
          </w:p>
        </w:tc>
        <w:tc>
          <w:tcPr>
            <w:tcW w:w="851" w:type="dxa"/>
          </w:tcPr>
          <w:p w14:paraId="1A6962F5" w14:textId="77777777" w:rsidR="00C50AB1" w:rsidRDefault="00C50AB1"/>
        </w:tc>
        <w:tc>
          <w:tcPr>
            <w:tcW w:w="1134" w:type="dxa"/>
          </w:tcPr>
          <w:p w14:paraId="580611F7" w14:textId="77777777" w:rsidR="00C50AB1" w:rsidRDefault="00C50AB1">
            <w:r>
              <w:t>HL7_36</w:t>
            </w:r>
          </w:p>
        </w:tc>
        <w:tc>
          <w:tcPr>
            <w:tcW w:w="2976" w:type="dxa"/>
          </w:tcPr>
          <w:p w14:paraId="7BEC1D13" w14:textId="77777777" w:rsidR="00C50AB1" w:rsidRDefault="00C50AB1">
            <w:r>
              <w:t>Chapter where this event code is described</w:t>
            </w:r>
          </w:p>
        </w:tc>
      </w:tr>
      <w:tr w:rsidR="00C50AB1" w14:paraId="5DE11276" w14:textId="77777777">
        <w:tc>
          <w:tcPr>
            <w:tcW w:w="2338" w:type="dxa"/>
          </w:tcPr>
          <w:p w14:paraId="08D4CE94" w14:textId="77777777" w:rsidR="00C50AB1" w:rsidRDefault="001757AD">
            <w:r>
              <w:t>A</w:t>
            </w:r>
            <w:r w:rsidR="00C50AB1">
              <w:t>nchor</w:t>
            </w:r>
          </w:p>
        </w:tc>
        <w:tc>
          <w:tcPr>
            <w:tcW w:w="993" w:type="dxa"/>
          </w:tcPr>
          <w:p w14:paraId="6705C267" w14:textId="77777777" w:rsidR="00C50AB1" w:rsidRDefault="00C50AB1">
            <w:r>
              <w:t>Text</w:t>
            </w:r>
          </w:p>
        </w:tc>
        <w:tc>
          <w:tcPr>
            <w:tcW w:w="850" w:type="dxa"/>
          </w:tcPr>
          <w:p w14:paraId="62FFE3ED" w14:textId="77777777" w:rsidR="00C50AB1" w:rsidRDefault="00C50AB1">
            <w:r>
              <w:t>50</w:t>
            </w:r>
          </w:p>
        </w:tc>
        <w:tc>
          <w:tcPr>
            <w:tcW w:w="851" w:type="dxa"/>
          </w:tcPr>
          <w:p w14:paraId="0DD7D444" w14:textId="77777777" w:rsidR="00C50AB1" w:rsidRDefault="00C50AB1"/>
        </w:tc>
        <w:tc>
          <w:tcPr>
            <w:tcW w:w="1134" w:type="dxa"/>
          </w:tcPr>
          <w:p w14:paraId="2BF6EE06" w14:textId="77777777" w:rsidR="00C50AB1" w:rsidRDefault="00C50AB1">
            <w:r>
              <w:t>HL7_36</w:t>
            </w:r>
          </w:p>
        </w:tc>
        <w:tc>
          <w:tcPr>
            <w:tcW w:w="2976" w:type="dxa"/>
          </w:tcPr>
          <w:p w14:paraId="3B16344C" w14:textId="77777777" w:rsidR="00C50AB1" w:rsidRDefault="00C50AB1">
            <w:r>
              <w:t>reference to the standard (HTML-Link)</w:t>
            </w:r>
          </w:p>
        </w:tc>
      </w:tr>
      <w:tr w:rsidR="001757AD" w14:paraId="7541BA42" w14:textId="77777777">
        <w:tc>
          <w:tcPr>
            <w:tcW w:w="2338" w:type="dxa"/>
          </w:tcPr>
          <w:p w14:paraId="1E8E2451" w14:textId="77777777" w:rsidR="001757AD" w:rsidRDefault="001757AD">
            <w:r>
              <w:t>Owl_gen</w:t>
            </w:r>
          </w:p>
        </w:tc>
        <w:tc>
          <w:tcPr>
            <w:tcW w:w="993" w:type="dxa"/>
          </w:tcPr>
          <w:p w14:paraId="4E13FD09" w14:textId="77777777" w:rsidR="001757AD" w:rsidRDefault="001757AD">
            <w:r>
              <w:t>Yes/No</w:t>
            </w:r>
          </w:p>
        </w:tc>
        <w:tc>
          <w:tcPr>
            <w:tcW w:w="850" w:type="dxa"/>
          </w:tcPr>
          <w:p w14:paraId="6FDF124A" w14:textId="77777777" w:rsidR="001757AD" w:rsidRDefault="001757AD"/>
        </w:tc>
        <w:tc>
          <w:tcPr>
            <w:tcW w:w="851" w:type="dxa"/>
          </w:tcPr>
          <w:p w14:paraId="5BCDA0C9" w14:textId="77777777" w:rsidR="001757AD" w:rsidRDefault="001757AD"/>
        </w:tc>
        <w:tc>
          <w:tcPr>
            <w:tcW w:w="1134" w:type="dxa"/>
          </w:tcPr>
          <w:p w14:paraId="7A9E1B41" w14:textId="77777777" w:rsidR="001757AD" w:rsidRDefault="001757AD">
            <w:r>
              <w:t>HL7_65</w:t>
            </w:r>
          </w:p>
        </w:tc>
        <w:tc>
          <w:tcPr>
            <w:tcW w:w="2976" w:type="dxa"/>
          </w:tcPr>
          <w:p w14:paraId="1E887D75" w14:textId="77777777" w:rsidR="001757AD" w:rsidRDefault="001757AD">
            <w:r>
              <w:t>Specifies whether the OWL generator should generate information for this event</w:t>
            </w:r>
          </w:p>
        </w:tc>
      </w:tr>
      <w:tr w:rsidR="001757AD" w14:paraId="478D5E57" w14:textId="77777777">
        <w:tc>
          <w:tcPr>
            <w:tcW w:w="2338" w:type="dxa"/>
          </w:tcPr>
          <w:p w14:paraId="75935E20" w14:textId="77777777" w:rsidR="001757AD" w:rsidRDefault="001757AD">
            <w:r>
              <w:t>Folder</w:t>
            </w:r>
          </w:p>
        </w:tc>
        <w:tc>
          <w:tcPr>
            <w:tcW w:w="993" w:type="dxa"/>
          </w:tcPr>
          <w:p w14:paraId="318EDE0C" w14:textId="77777777" w:rsidR="001757AD" w:rsidRDefault="001757AD">
            <w:r>
              <w:t>Text</w:t>
            </w:r>
          </w:p>
        </w:tc>
        <w:tc>
          <w:tcPr>
            <w:tcW w:w="850" w:type="dxa"/>
          </w:tcPr>
          <w:p w14:paraId="50E945E7" w14:textId="77777777" w:rsidR="001757AD" w:rsidRDefault="001757AD">
            <w:r>
              <w:t>50</w:t>
            </w:r>
          </w:p>
        </w:tc>
        <w:tc>
          <w:tcPr>
            <w:tcW w:w="851" w:type="dxa"/>
          </w:tcPr>
          <w:p w14:paraId="202B9D11" w14:textId="77777777" w:rsidR="001757AD" w:rsidRDefault="001757AD"/>
        </w:tc>
        <w:tc>
          <w:tcPr>
            <w:tcW w:w="1134" w:type="dxa"/>
          </w:tcPr>
          <w:p w14:paraId="4435491A" w14:textId="77777777" w:rsidR="001757AD" w:rsidRDefault="001757AD">
            <w:r>
              <w:t>HL7_66</w:t>
            </w:r>
          </w:p>
        </w:tc>
        <w:tc>
          <w:tcPr>
            <w:tcW w:w="2976" w:type="dxa"/>
          </w:tcPr>
          <w:p w14:paraId="4B423F90" w14:textId="77777777" w:rsidR="001757AD" w:rsidRDefault="001757AD">
            <w:r>
              <w:t>In which folder to store the schemas generated by Microsoft tool</w:t>
            </w:r>
          </w:p>
        </w:tc>
      </w:tr>
    </w:tbl>
    <w:p w14:paraId="15690015" w14:textId="77777777" w:rsidR="00C50AB1" w:rsidRDefault="00C50AB1"/>
    <w:p w14:paraId="7834DC40" w14:textId="77777777" w:rsidR="00C50AB1" w:rsidRDefault="00C50AB1">
      <w:pPr>
        <w:pStyle w:val="berschrift3"/>
      </w:pPr>
      <w:r>
        <w:fldChar w:fldCharType="begin"/>
      </w:r>
      <w:r>
        <w:instrText xml:space="preserve"> AUTONUMLGL </w:instrText>
      </w:r>
      <w:bookmarkStart w:id="37" w:name="_Toc147402607"/>
      <w:r>
        <w:fldChar w:fldCharType="end"/>
      </w:r>
      <w:r>
        <w:t xml:space="preserve"> Table HL7Segments</w:t>
      </w:r>
      <w:bookmarkEnd w:id="37"/>
    </w:p>
    <w:p w14:paraId="1EF26D0D" w14:textId="77777777" w:rsidR="00C50AB1" w:rsidRDefault="00C50AB1">
      <w:r>
        <w:t>The same belongs to segments.</w:t>
      </w:r>
    </w:p>
    <w:p w14:paraId="554E517B"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4E4CEAD3" w14:textId="77777777" w:rsidTr="00ED7AFB">
        <w:trPr>
          <w:tblHeader/>
        </w:trPr>
        <w:tc>
          <w:tcPr>
            <w:tcW w:w="2338" w:type="dxa"/>
            <w:shd w:val="pct20" w:color="auto" w:fill="auto"/>
          </w:tcPr>
          <w:p w14:paraId="3898B9A5" w14:textId="77777777" w:rsidR="00C50AB1" w:rsidRDefault="00C50AB1">
            <w:r>
              <w:t>Attribute</w:t>
            </w:r>
          </w:p>
        </w:tc>
        <w:tc>
          <w:tcPr>
            <w:tcW w:w="993" w:type="dxa"/>
            <w:shd w:val="pct20" w:color="auto" w:fill="auto"/>
          </w:tcPr>
          <w:p w14:paraId="5616C03D" w14:textId="77777777" w:rsidR="00C50AB1" w:rsidRDefault="00C50AB1">
            <w:r>
              <w:t>Type</w:t>
            </w:r>
          </w:p>
        </w:tc>
        <w:tc>
          <w:tcPr>
            <w:tcW w:w="850" w:type="dxa"/>
            <w:shd w:val="pct20" w:color="auto" w:fill="auto"/>
          </w:tcPr>
          <w:p w14:paraId="41D9C112" w14:textId="77777777" w:rsidR="00C50AB1" w:rsidRDefault="00C50AB1">
            <w:r>
              <w:t>Size</w:t>
            </w:r>
          </w:p>
        </w:tc>
        <w:tc>
          <w:tcPr>
            <w:tcW w:w="851" w:type="dxa"/>
            <w:shd w:val="pct20" w:color="auto" w:fill="auto"/>
          </w:tcPr>
          <w:p w14:paraId="59D0B25E" w14:textId="77777777" w:rsidR="00C50AB1" w:rsidRDefault="00C50AB1">
            <w:r>
              <w:t>Default</w:t>
            </w:r>
          </w:p>
        </w:tc>
        <w:tc>
          <w:tcPr>
            <w:tcW w:w="1134" w:type="dxa"/>
            <w:shd w:val="pct20" w:color="auto" w:fill="auto"/>
          </w:tcPr>
          <w:p w14:paraId="3657B064" w14:textId="77777777" w:rsidR="00C50AB1" w:rsidRDefault="00C50AB1">
            <w:r>
              <w:t>Database</w:t>
            </w:r>
          </w:p>
        </w:tc>
        <w:tc>
          <w:tcPr>
            <w:tcW w:w="2976" w:type="dxa"/>
            <w:shd w:val="pct20" w:color="auto" w:fill="auto"/>
          </w:tcPr>
          <w:p w14:paraId="5D16C9EA" w14:textId="77777777" w:rsidR="00C50AB1" w:rsidRDefault="00C50AB1">
            <w:r>
              <w:t>Description</w:t>
            </w:r>
          </w:p>
        </w:tc>
      </w:tr>
      <w:tr w:rsidR="00C50AB1" w14:paraId="0B7DF832" w14:textId="77777777">
        <w:tc>
          <w:tcPr>
            <w:tcW w:w="2338" w:type="dxa"/>
          </w:tcPr>
          <w:p w14:paraId="77D9922A" w14:textId="77777777" w:rsidR="00C50AB1" w:rsidRDefault="00C50AB1">
            <w:r>
              <w:rPr>
                <w:b/>
              </w:rPr>
              <w:t>seg_code</w:t>
            </w:r>
          </w:p>
        </w:tc>
        <w:tc>
          <w:tcPr>
            <w:tcW w:w="993" w:type="dxa"/>
          </w:tcPr>
          <w:p w14:paraId="70C95C93" w14:textId="77777777" w:rsidR="00C50AB1" w:rsidRDefault="00C50AB1">
            <w:r>
              <w:t>Text</w:t>
            </w:r>
          </w:p>
        </w:tc>
        <w:tc>
          <w:tcPr>
            <w:tcW w:w="850" w:type="dxa"/>
          </w:tcPr>
          <w:p w14:paraId="77F17566" w14:textId="77777777" w:rsidR="00C50AB1" w:rsidRDefault="00C50AB1">
            <w:r>
              <w:t>3</w:t>
            </w:r>
          </w:p>
        </w:tc>
        <w:tc>
          <w:tcPr>
            <w:tcW w:w="851" w:type="dxa"/>
          </w:tcPr>
          <w:p w14:paraId="0531CFF5" w14:textId="77777777" w:rsidR="00C50AB1" w:rsidRDefault="00C50AB1"/>
        </w:tc>
        <w:tc>
          <w:tcPr>
            <w:tcW w:w="1134" w:type="dxa"/>
          </w:tcPr>
          <w:p w14:paraId="63038DE5" w14:textId="77777777" w:rsidR="00C50AB1" w:rsidRDefault="00C50AB1">
            <w:r>
              <w:t>HL7_36</w:t>
            </w:r>
          </w:p>
        </w:tc>
        <w:tc>
          <w:tcPr>
            <w:tcW w:w="2976" w:type="dxa"/>
          </w:tcPr>
          <w:p w14:paraId="1A676442" w14:textId="77777777" w:rsidR="00C50AB1" w:rsidRDefault="00C50AB1">
            <w:r>
              <w:t>Segment</w:t>
            </w:r>
          </w:p>
        </w:tc>
      </w:tr>
      <w:tr w:rsidR="00C50AB1" w14:paraId="5743467F" w14:textId="77777777">
        <w:tc>
          <w:tcPr>
            <w:tcW w:w="2338" w:type="dxa"/>
          </w:tcPr>
          <w:p w14:paraId="7AA73CD3" w14:textId="77777777" w:rsidR="00C50AB1" w:rsidRDefault="00C50AB1">
            <w:r>
              <w:rPr>
                <w:b/>
              </w:rPr>
              <w:t>version_id</w:t>
            </w:r>
          </w:p>
        </w:tc>
        <w:tc>
          <w:tcPr>
            <w:tcW w:w="993" w:type="dxa"/>
          </w:tcPr>
          <w:p w14:paraId="7CD5605C" w14:textId="77777777" w:rsidR="00C50AB1" w:rsidRDefault="00C50AB1">
            <w:r>
              <w:t>Long</w:t>
            </w:r>
          </w:p>
        </w:tc>
        <w:tc>
          <w:tcPr>
            <w:tcW w:w="850" w:type="dxa"/>
          </w:tcPr>
          <w:p w14:paraId="20DEB76A" w14:textId="77777777" w:rsidR="00C50AB1" w:rsidRDefault="00C50AB1"/>
        </w:tc>
        <w:tc>
          <w:tcPr>
            <w:tcW w:w="851" w:type="dxa"/>
          </w:tcPr>
          <w:p w14:paraId="1B2F1914" w14:textId="77777777" w:rsidR="00C50AB1" w:rsidRDefault="00C50AB1"/>
        </w:tc>
        <w:tc>
          <w:tcPr>
            <w:tcW w:w="1134" w:type="dxa"/>
          </w:tcPr>
          <w:p w14:paraId="78E1D740" w14:textId="77777777" w:rsidR="00C50AB1" w:rsidRDefault="00C50AB1">
            <w:r>
              <w:t>HL7_52</w:t>
            </w:r>
          </w:p>
        </w:tc>
        <w:tc>
          <w:tcPr>
            <w:tcW w:w="2976" w:type="dxa"/>
          </w:tcPr>
          <w:p w14:paraId="0B0B9AEE" w14:textId="77777777" w:rsidR="00C50AB1" w:rsidRDefault="00C50AB1">
            <w:r>
              <w:t>version ID</w:t>
            </w:r>
          </w:p>
        </w:tc>
      </w:tr>
      <w:tr w:rsidR="00C50AB1" w14:paraId="3E69AFC8" w14:textId="77777777">
        <w:tc>
          <w:tcPr>
            <w:tcW w:w="2338" w:type="dxa"/>
          </w:tcPr>
          <w:p w14:paraId="4AF44C27" w14:textId="77777777" w:rsidR="00C50AB1" w:rsidRDefault="00C50AB1">
            <w:r>
              <w:t>description</w:t>
            </w:r>
          </w:p>
        </w:tc>
        <w:tc>
          <w:tcPr>
            <w:tcW w:w="993" w:type="dxa"/>
          </w:tcPr>
          <w:p w14:paraId="191A6217" w14:textId="77777777" w:rsidR="00C50AB1" w:rsidRDefault="00C50AB1">
            <w:r>
              <w:t>Text</w:t>
            </w:r>
          </w:p>
        </w:tc>
        <w:tc>
          <w:tcPr>
            <w:tcW w:w="850" w:type="dxa"/>
          </w:tcPr>
          <w:p w14:paraId="2431D1BE" w14:textId="77777777" w:rsidR="00C50AB1" w:rsidRDefault="00C50AB1">
            <w:r>
              <w:t>80</w:t>
            </w:r>
          </w:p>
        </w:tc>
        <w:tc>
          <w:tcPr>
            <w:tcW w:w="851" w:type="dxa"/>
          </w:tcPr>
          <w:p w14:paraId="26482125" w14:textId="77777777" w:rsidR="00C50AB1" w:rsidRDefault="00C50AB1"/>
        </w:tc>
        <w:tc>
          <w:tcPr>
            <w:tcW w:w="1134" w:type="dxa"/>
          </w:tcPr>
          <w:p w14:paraId="382C47FB" w14:textId="77777777" w:rsidR="00C50AB1" w:rsidRDefault="00C50AB1">
            <w:r>
              <w:t>HL7_36</w:t>
            </w:r>
          </w:p>
        </w:tc>
        <w:tc>
          <w:tcPr>
            <w:tcW w:w="2976" w:type="dxa"/>
          </w:tcPr>
          <w:p w14:paraId="15D24339" w14:textId="77777777" w:rsidR="00C50AB1" w:rsidRDefault="00C50AB1">
            <w:pPr>
              <w:rPr>
                <w:lang w:val="fr-FR"/>
              </w:rPr>
            </w:pPr>
            <w:r>
              <w:rPr>
                <w:lang w:val="fr-FR"/>
              </w:rPr>
              <w:t>Description</w:t>
            </w:r>
          </w:p>
        </w:tc>
      </w:tr>
      <w:tr w:rsidR="00C50AB1" w14:paraId="462C072A" w14:textId="77777777">
        <w:tc>
          <w:tcPr>
            <w:tcW w:w="2338" w:type="dxa"/>
          </w:tcPr>
          <w:p w14:paraId="77896FD5" w14:textId="77777777" w:rsidR="00C50AB1" w:rsidRDefault="00C50AB1">
            <w:pPr>
              <w:rPr>
                <w:lang w:val="fr-FR"/>
              </w:rPr>
            </w:pPr>
            <w:r>
              <w:rPr>
                <w:lang w:val="fr-FR"/>
              </w:rPr>
              <w:t>interpretation</w:t>
            </w:r>
          </w:p>
        </w:tc>
        <w:tc>
          <w:tcPr>
            <w:tcW w:w="993" w:type="dxa"/>
          </w:tcPr>
          <w:p w14:paraId="6E9438F6" w14:textId="77777777" w:rsidR="00C50AB1" w:rsidRDefault="00C50AB1">
            <w:pPr>
              <w:rPr>
                <w:lang w:val="fr-FR"/>
              </w:rPr>
            </w:pPr>
            <w:r>
              <w:rPr>
                <w:lang w:val="fr-FR"/>
              </w:rPr>
              <w:t>Text</w:t>
            </w:r>
          </w:p>
        </w:tc>
        <w:tc>
          <w:tcPr>
            <w:tcW w:w="850" w:type="dxa"/>
          </w:tcPr>
          <w:p w14:paraId="475A1580" w14:textId="77777777" w:rsidR="00C50AB1" w:rsidRPr="000278A4" w:rsidRDefault="00C50AB1">
            <w:pPr>
              <w:rPr>
                <w:lang w:val="de-DE"/>
              </w:rPr>
            </w:pPr>
            <w:r w:rsidRPr="000278A4">
              <w:rPr>
                <w:lang w:val="de-DE"/>
              </w:rPr>
              <w:t>80</w:t>
            </w:r>
          </w:p>
        </w:tc>
        <w:tc>
          <w:tcPr>
            <w:tcW w:w="851" w:type="dxa"/>
          </w:tcPr>
          <w:p w14:paraId="65F7AB23" w14:textId="77777777" w:rsidR="00C50AB1" w:rsidRDefault="00C50AB1">
            <w:pPr>
              <w:rPr>
                <w:lang w:val="de-DE"/>
              </w:rPr>
            </w:pPr>
          </w:p>
        </w:tc>
        <w:tc>
          <w:tcPr>
            <w:tcW w:w="1134" w:type="dxa"/>
          </w:tcPr>
          <w:p w14:paraId="696D3D2C" w14:textId="77777777" w:rsidR="00C50AB1" w:rsidRDefault="00C50AB1">
            <w:pPr>
              <w:rPr>
                <w:lang w:val="de-DE"/>
              </w:rPr>
            </w:pPr>
            <w:r>
              <w:rPr>
                <w:lang w:val="de-DE"/>
              </w:rPr>
              <w:t>HL7_36</w:t>
            </w:r>
          </w:p>
        </w:tc>
        <w:tc>
          <w:tcPr>
            <w:tcW w:w="2976" w:type="dxa"/>
          </w:tcPr>
          <w:p w14:paraId="1ED0AA90" w14:textId="77777777" w:rsidR="00C50AB1" w:rsidRDefault="00C50AB1">
            <w:pPr>
              <w:rPr>
                <w:lang w:val="de-DE"/>
              </w:rPr>
            </w:pPr>
            <w:r>
              <w:rPr>
                <w:lang w:val="de-DE"/>
              </w:rPr>
              <w:t>German Interpretation</w:t>
            </w:r>
          </w:p>
        </w:tc>
      </w:tr>
      <w:tr w:rsidR="00C50AB1" w14:paraId="2E6DACAB" w14:textId="77777777">
        <w:tc>
          <w:tcPr>
            <w:tcW w:w="2338" w:type="dxa"/>
          </w:tcPr>
          <w:p w14:paraId="221BC095" w14:textId="77777777" w:rsidR="00C50AB1" w:rsidRDefault="00C50AB1">
            <w:r>
              <w:lastRenderedPageBreak/>
              <w:t>function_area</w:t>
            </w:r>
          </w:p>
        </w:tc>
        <w:tc>
          <w:tcPr>
            <w:tcW w:w="993" w:type="dxa"/>
          </w:tcPr>
          <w:p w14:paraId="1DB7E44E" w14:textId="77777777" w:rsidR="00C50AB1" w:rsidRDefault="00C50AB1">
            <w:r>
              <w:t>Text</w:t>
            </w:r>
          </w:p>
        </w:tc>
        <w:tc>
          <w:tcPr>
            <w:tcW w:w="850" w:type="dxa"/>
          </w:tcPr>
          <w:p w14:paraId="32BE4573" w14:textId="77777777" w:rsidR="00C50AB1" w:rsidRDefault="00C50AB1">
            <w:r>
              <w:t>3</w:t>
            </w:r>
          </w:p>
        </w:tc>
        <w:tc>
          <w:tcPr>
            <w:tcW w:w="851" w:type="dxa"/>
          </w:tcPr>
          <w:p w14:paraId="487B20B2" w14:textId="77777777" w:rsidR="00C50AB1" w:rsidRDefault="00C50AB1"/>
        </w:tc>
        <w:tc>
          <w:tcPr>
            <w:tcW w:w="1134" w:type="dxa"/>
          </w:tcPr>
          <w:p w14:paraId="36A2374A" w14:textId="77777777" w:rsidR="00C50AB1" w:rsidRDefault="00C50AB1">
            <w:r>
              <w:t>HL7_36</w:t>
            </w:r>
          </w:p>
        </w:tc>
        <w:tc>
          <w:tcPr>
            <w:tcW w:w="2976" w:type="dxa"/>
          </w:tcPr>
          <w:p w14:paraId="082FD792" w14:textId="77777777" w:rsidR="00C50AB1" w:rsidRDefault="00C50AB1">
            <w:r>
              <w:t>functional area (can be deleted?)</w:t>
            </w:r>
          </w:p>
        </w:tc>
      </w:tr>
      <w:tr w:rsidR="00C50AB1" w14:paraId="4A5E44A3" w14:textId="77777777">
        <w:tc>
          <w:tcPr>
            <w:tcW w:w="2338" w:type="dxa"/>
          </w:tcPr>
          <w:p w14:paraId="4085F18A" w14:textId="77777777" w:rsidR="00C50AB1" w:rsidRDefault="00C50AB1">
            <w:r>
              <w:t>Generate</w:t>
            </w:r>
          </w:p>
        </w:tc>
        <w:tc>
          <w:tcPr>
            <w:tcW w:w="993" w:type="dxa"/>
          </w:tcPr>
          <w:p w14:paraId="6D9017AB" w14:textId="77777777" w:rsidR="00C50AB1" w:rsidRDefault="00C50AB1">
            <w:r>
              <w:t>Yes/No</w:t>
            </w:r>
          </w:p>
        </w:tc>
        <w:tc>
          <w:tcPr>
            <w:tcW w:w="850" w:type="dxa"/>
          </w:tcPr>
          <w:p w14:paraId="4BE8E179" w14:textId="77777777" w:rsidR="00C50AB1" w:rsidRDefault="00C50AB1"/>
        </w:tc>
        <w:tc>
          <w:tcPr>
            <w:tcW w:w="851" w:type="dxa"/>
          </w:tcPr>
          <w:p w14:paraId="401EBD97" w14:textId="77777777" w:rsidR="00C50AB1" w:rsidRDefault="00C50AB1">
            <w:r>
              <w:t>No</w:t>
            </w:r>
          </w:p>
        </w:tc>
        <w:tc>
          <w:tcPr>
            <w:tcW w:w="1134" w:type="dxa"/>
          </w:tcPr>
          <w:p w14:paraId="765C3380" w14:textId="77777777" w:rsidR="00C50AB1" w:rsidRDefault="00C50AB1">
            <w:r>
              <w:t>HL7_37</w:t>
            </w:r>
          </w:p>
        </w:tc>
        <w:tc>
          <w:tcPr>
            <w:tcW w:w="2976" w:type="dxa"/>
          </w:tcPr>
          <w:p w14:paraId="4A30BA0C" w14:textId="77777777" w:rsidR="00C50AB1" w:rsidRDefault="00C50AB1">
            <w:r>
              <w:t>Indicator whether this event should be documented into a WinWord file.</w:t>
            </w:r>
          </w:p>
        </w:tc>
      </w:tr>
      <w:tr w:rsidR="00C50AB1" w14:paraId="77ACA7E5" w14:textId="77777777">
        <w:tc>
          <w:tcPr>
            <w:tcW w:w="2338" w:type="dxa"/>
          </w:tcPr>
          <w:p w14:paraId="1D7BF8BC" w14:textId="77777777" w:rsidR="00C50AB1" w:rsidRDefault="00C50AB1">
            <w:r>
              <w:t>last_field_repeatable</w:t>
            </w:r>
          </w:p>
        </w:tc>
        <w:tc>
          <w:tcPr>
            <w:tcW w:w="993" w:type="dxa"/>
          </w:tcPr>
          <w:p w14:paraId="3801FDC5" w14:textId="77777777" w:rsidR="00C50AB1" w:rsidRDefault="00C50AB1">
            <w:r>
              <w:t>Yes/No</w:t>
            </w:r>
          </w:p>
        </w:tc>
        <w:tc>
          <w:tcPr>
            <w:tcW w:w="850" w:type="dxa"/>
          </w:tcPr>
          <w:p w14:paraId="3F712E41" w14:textId="77777777" w:rsidR="00C50AB1" w:rsidRDefault="00C50AB1"/>
        </w:tc>
        <w:tc>
          <w:tcPr>
            <w:tcW w:w="851" w:type="dxa"/>
          </w:tcPr>
          <w:p w14:paraId="74085C96" w14:textId="77777777" w:rsidR="00C50AB1" w:rsidRDefault="00C50AB1">
            <w:r>
              <w:t>No</w:t>
            </w:r>
          </w:p>
        </w:tc>
        <w:tc>
          <w:tcPr>
            <w:tcW w:w="1134" w:type="dxa"/>
          </w:tcPr>
          <w:p w14:paraId="7FD4D2AF" w14:textId="77777777" w:rsidR="00C50AB1" w:rsidRDefault="00C50AB1">
            <w:r>
              <w:t>HL7_41</w:t>
            </w:r>
          </w:p>
        </w:tc>
        <w:tc>
          <w:tcPr>
            <w:tcW w:w="2976" w:type="dxa"/>
          </w:tcPr>
          <w:p w14:paraId="22A38EDE" w14:textId="77777777" w:rsidR="00C50AB1" w:rsidRDefault="00C50AB1">
            <w:r>
              <w:t>is the last field of this segment repeatable?</w:t>
            </w:r>
          </w:p>
        </w:tc>
      </w:tr>
      <w:tr w:rsidR="00C50AB1" w14:paraId="45997150" w14:textId="77777777">
        <w:tc>
          <w:tcPr>
            <w:tcW w:w="2338" w:type="dxa"/>
          </w:tcPr>
          <w:p w14:paraId="35B206CF" w14:textId="77777777" w:rsidR="00C50AB1" w:rsidRDefault="00C50AB1">
            <w:r>
              <w:t>visible</w:t>
            </w:r>
          </w:p>
        </w:tc>
        <w:tc>
          <w:tcPr>
            <w:tcW w:w="993" w:type="dxa"/>
          </w:tcPr>
          <w:p w14:paraId="09BC0E8A" w14:textId="77777777" w:rsidR="00C50AB1" w:rsidRDefault="00C50AB1">
            <w:r>
              <w:t>Yes/No</w:t>
            </w:r>
          </w:p>
        </w:tc>
        <w:tc>
          <w:tcPr>
            <w:tcW w:w="850" w:type="dxa"/>
          </w:tcPr>
          <w:p w14:paraId="0E8687B9" w14:textId="77777777" w:rsidR="00C50AB1" w:rsidRDefault="00C50AB1"/>
        </w:tc>
        <w:tc>
          <w:tcPr>
            <w:tcW w:w="851" w:type="dxa"/>
          </w:tcPr>
          <w:p w14:paraId="5A11718A" w14:textId="77777777" w:rsidR="00C50AB1" w:rsidRDefault="00C50AB1">
            <w:r>
              <w:t>Yes</w:t>
            </w:r>
          </w:p>
        </w:tc>
        <w:tc>
          <w:tcPr>
            <w:tcW w:w="1134" w:type="dxa"/>
          </w:tcPr>
          <w:p w14:paraId="6A3D90D9" w14:textId="77777777" w:rsidR="00C50AB1" w:rsidRDefault="00C50AB1">
            <w:r>
              <w:t>HL7_41</w:t>
            </w:r>
          </w:p>
        </w:tc>
        <w:tc>
          <w:tcPr>
            <w:tcW w:w="2976" w:type="dxa"/>
          </w:tcPr>
          <w:p w14:paraId="56EACD3E" w14:textId="77777777" w:rsidR="00C50AB1" w:rsidRDefault="00C50AB1">
            <w:r>
              <w:t>is this segment visible for editing?</w:t>
            </w:r>
          </w:p>
          <w:p w14:paraId="08D09965" w14:textId="77777777" w:rsidR="00C50AB1" w:rsidRDefault="00C50AB1">
            <w:r>
              <w:t>Some segments are just entered for referential integrity, which can be made invisible.</w:t>
            </w:r>
          </w:p>
        </w:tc>
      </w:tr>
      <w:tr w:rsidR="00C50AB1" w14:paraId="59640A84" w14:textId="77777777">
        <w:tc>
          <w:tcPr>
            <w:tcW w:w="2338" w:type="dxa"/>
          </w:tcPr>
          <w:p w14:paraId="2A9CD7B1" w14:textId="77777777" w:rsidR="00C50AB1" w:rsidRDefault="00C50AB1">
            <w:r>
              <w:t>section</w:t>
            </w:r>
          </w:p>
        </w:tc>
        <w:tc>
          <w:tcPr>
            <w:tcW w:w="993" w:type="dxa"/>
          </w:tcPr>
          <w:p w14:paraId="5E0B5BAB" w14:textId="77777777" w:rsidR="00C50AB1" w:rsidRDefault="00C50AB1">
            <w:r>
              <w:t>Text</w:t>
            </w:r>
          </w:p>
        </w:tc>
        <w:tc>
          <w:tcPr>
            <w:tcW w:w="850" w:type="dxa"/>
          </w:tcPr>
          <w:p w14:paraId="74C89C10" w14:textId="77777777" w:rsidR="00C50AB1" w:rsidRPr="000278A4" w:rsidRDefault="00C50AB1">
            <w:r w:rsidRPr="000278A4">
              <w:t>15</w:t>
            </w:r>
          </w:p>
        </w:tc>
        <w:tc>
          <w:tcPr>
            <w:tcW w:w="851" w:type="dxa"/>
          </w:tcPr>
          <w:p w14:paraId="4F18160F" w14:textId="77777777" w:rsidR="00C50AB1" w:rsidRDefault="00C50AB1"/>
        </w:tc>
        <w:tc>
          <w:tcPr>
            <w:tcW w:w="1134" w:type="dxa"/>
          </w:tcPr>
          <w:p w14:paraId="6A132E37" w14:textId="77777777" w:rsidR="00C50AB1" w:rsidRDefault="00C50AB1">
            <w:r>
              <w:t>HL7_36</w:t>
            </w:r>
          </w:p>
        </w:tc>
        <w:tc>
          <w:tcPr>
            <w:tcW w:w="2976" w:type="dxa"/>
          </w:tcPr>
          <w:p w14:paraId="7CE0DBFA" w14:textId="77777777" w:rsidR="00C50AB1" w:rsidRDefault="00C50AB1">
            <w:r>
              <w:t>Chapter</w:t>
            </w:r>
          </w:p>
        </w:tc>
      </w:tr>
      <w:tr w:rsidR="00C50AB1" w14:paraId="26037C2E" w14:textId="77777777">
        <w:tc>
          <w:tcPr>
            <w:tcW w:w="2338" w:type="dxa"/>
          </w:tcPr>
          <w:p w14:paraId="6DF45E2A" w14:textId="77777777" w:rsidR="00C50AB1" w:rsidRDefault="00C50AB1">
            <w:r>
              <w:t>anchor</w:t>
            </w:r>
          </w:p>
        </w:tc>
        <w:tc>
          <w:tcPr>
            <w:tcW w:w="993" w:type="dxa"/>
          </w:tcPr>
          <w:p w14:paraId="52CD66E5" w14:textId="77777777" w:rsidR="00C50AB1" w:rsidRDefault="00C50AB1">
            <w:r>
              <w:t>Text</w:t>
            </w:r>
          </w:p>
        </w:tc>
        <w:tc>
          <w:tcPr>
            <w:tcW w:w="850" w:type="dxa"/>
          </w:tcPr>
          <w:p w14:paraId="2CF13FED" w14:textId="77777777" w:rsidR="00C50AB1" w:rsidRDefault="00C50AB1">
            <w:r>
              <w:t>50</w:t>
            </w:r>
          </w:p>
        </w:tc>
        <w:tc>
          <w:tcPr>
            <w:tcW w:w="851" w:type="dxa"/>
          </w:tcPr>
          <w:p w14:paraId="3E2E2DAE" w14:textId="77777777" w:rsidR="00C50AB1" w:rsidRDefault="00C50AB1"/>
        </w:tc>
        <w:tc>
          <w:tcPr>
            <w:tcW w:w="1134" w:type="dxa"/>
          </w:tcPr>
          <w:p w14:paraId="0C9B4A19" w14:textId="77777777" w:rsidR="00C50AB1" w:rsidRDefault="00C50AB1">
            <w:r>
              <w:t>HL7_36</w:t>
            </w:r>
          </w:p>
        </w:tc>
        <w:tc>
          <w:tcPr>
            <w:tcW w:w="2976" w:type="dxa"/>
          </w:tcPr>
          <w:p w14:paraId="3C766B69" w14:textId="77777777" w:rsidR="00C50AB1" w:rsidRDefault="00C50AB1">
            <w:r>
              <w:t>HTML-Reference to the Standard</w:t>
            </w:r>
          </w:p>
        </w:tc>
      </w:tr>
      <w:tr w:rsidR="00E34586" w14:paraId="76113EE9" w14:textId="77777777">
        <w:tc>
          <w:tcPr>
            <w:tcW w:w="2338" w:type="dxa"/>
          </w:tcPr>
          <w:p w14:paraId="2A2AB333" w14:textId="3733113C" w:rsidR="00E34586" w:rsidRDefault="00E34586">
            <w:r>
              <w:t>steward</w:t>
            </w:r>
          </w:p>
        </w:tc>
        <w:tc>
          <w:tcPr>
            <w:tcW w:w="993" w:type="dxa"/>
          </w:tcPr>
          <w:p w14:paraId="4329649F" w14:textId="566E175B" w:rsidR="00E34586" w:rsidRDefault="00E34586">
            <w:r>
              <w:t>text</w:t>
            </w:r>
          </w:p>
        </w:tc>
        <w:tc>
          <w:tcPr>
            <w:tcW w:w="850" w:type="dxa"/>
          </w:tcPr>
          <w:p w14:paraId="26061156" w14:textId="2E50E7D9" w:rsidR="00E34586" w:rsidRDefault="00E34586">
            <w:r>
              <w:t>10</w:t>
            </w:r>
          </w:p>
        </w:tc>
        <w:tc>
          <w:tcPr>
            <w:tcW w:w="851" w:type="dxa"/>
          </w:tcPr>
          <w:p w14:paraId="51D3E775" w14:textId="77777777" w:rsidR="00E34586" w:rsidRDefault="00E34586"/>
        </w:tc>
        <w:tc>
          <w:tcPr>
            <w:tcW w:w="1134" w:type="dxa"/>
          </w:tcPr>
          <w:p w14:paraId="49635DD4" w14:textId="1389F2AC" w:rsidR="00E34586" w:rsidRDefault="00E34586">
            <w:r>
              <w:t>Hl7_97</w:t>
            </w:r>
          </w:p>
        </w:tc>
        <w:tc>
          <w:tcPr>
            <w:tcW w:w="2976" w:type="dxa"/>
          </w:tcPr>
          <w:p w14:paraId="04135E31" w14:textId="64247A6E" w:rsidR="00E34586" w:rsidRDefault="00E34586">
            <w:r>
              <w:t>Steward for this segment</w:t>
            </w:r>
          </w:p>
        </w:tc>
      </w:tr>
    </w:tbl>
    <w:p w14:paraId="6EBFACCD" w14:textId="77777777" w:rsidR="00C50AB1" w:rsidRDefault="00C50AB1"/>
    <w:p w14:paraId="4A55283D" w14:textId="77777777" w:rsidR="00C50AB1" w:rsidRDefault="00C50AB1">
      <w:pPr>
        <w:pStyle w:val="berschrift3"/>
      </w:pPr>
      <w:r>
        <w:fldChar w:fldCharType="begin"/>
      </w:r>
      <w:r>
        <w:instrText xml:space="preserve"> AUTONUMLGL </w:instrText>
      </w:r>
      <w:bookmarkStart w:id="38" w:name="_Toc147402608"/>
      <w:r>
        <w:fldChar w:fldCharType="end"/>
      </w:r>
      <w:r>
        <w:t xml:space="preserve"> Table HL7Tables</w:t>
      </w:r>
      <w:bookmarkEnd w:id="38"/>
    </w:p>
    <w:p w14:paraId="3FF57810" w14:textId="77777777" w:rsidR="00C50AB1" w:rsidRDefault="00C50AB1">
      <w:r>
        <w:t>This table defines the tables which can be used within data elements. Therefore, it must be filled before the table with the information about data elements.</w:t>
      </w:r>
    </w:p>
    <w:p w14:paraId="470BD7BA"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2"/>
        <w:gridCol w:w="851"/>
        <w:gridCol w:w="1134"/>
        <w:gridCol w:w="2976"/>
      </w:tblGrid>
      <w:tr w:rsidR="00C50AB1" w14:paraId="3651643B" w14:textId="77777777" w:rsidTr="0082327E">
        <w:trPr>
          <w:tblHeader/>
        </w:trPr>
        <w:tc>
          <w:tcPr>
            <w:tcW w:w="2338" w:type="dxa"/>
            <w:shd w:val="pct20" w:color="auto" w:fill="auto"/>
          </w:tcPr>
          <w:p w14:paraId="2C5FD336" w14:textId="77777777" w:rsidR="00C50AB1" w:rsidRDefault="00C50AB1">
            <w:r>
              <w:t>Attribute</w:t>
            </w:r>
          </w:p>
        </w:tc>
        <w:tc>
          <w:tcPr>
            <w:tcW w:w="993" w:type="dxa"/>
            <w:shd w:val="pct20" w:color="auto" w:fill="auto"/>
          </w:tcPr>
          <w:p w14:paraId="733693E2" w14:textId="77777777" w:rsidR="00C50AB1" w:rsidRDefault="00C50AB1">
            <w:r>
              <w:t>Type</w:t>
            </w:r>
          </w:p>
        </w:tc>
        <w:tc>
          <w:tcPr>
            <w:tcW w:w="852" w:type="dxa"/>
            <w:shd w:val="pct20" w:color="auto" w:fill="auto"/>
          </w:tcPr>
          <w:p w14:paraId="0FD43A11" w14:textId="77777777" w:rsidR="00C50AB1" w:rsidRDefault="00C50AB1">
            <w:r>
              <w:t>Size</w:t>
            </w:r>
          </w:p>
        </w:tc>
        <w:tc>
          <w:tcPr>
            <w:tcW w:w="851" w:type="dxa"/>
            <w:shd w:val="pct20" w:color="auto" w:fill="auto"/>
          </w:tcPr>
          <w:p w14:paraId="5BC4667B" w14:textId="77777777" w:rsidR="00C50AB1" w:rsidRDefault="00C50AB1">
            <w:r>
              <w:t>Default</w:t>
            </w:r>
          </w:p>
        </w:tc>
        <w:tc>
          <w:tcPr>
            <w:tcW w:w="1134" w:type="dxa"/>
            <w:shd w:val="pct20" w:color="auto" w:fill="auto"/>
          </w:tcPr>
          <w:p w14:paraId="189C6164" w14:textId="77777777" w:rsidR="00C50AB1" w:rsidRDefault="00C50AB1">
            <w:r>
              <w:t>Database</w:t>
            </w:r>
          </w:p>
        </w:tc>
        <w:tc>
          <w:tcPr>
            <w:tcW w:w="2976" w:type="dxa"/>
            <w:shd w:val="pct20" w:color="auto" w:fill="auto"/>
          </w:tcPr>
          <w:p w14:paraId="4250F199" w14:textId="77777777" w:rsidR="00C50AB1" w:rsidRDefault="00C50AB1">
            <w:r>
              <w:t>Description</w:t>
            </w:r>
          </w:p>
        </w:tc>
      </w:tr>
      <w:tr w:rsidR="00C50AB1" w14:paraId="4794F50A" w14:textId="77777777">
        <w:tc>
          <w:tcPr>
            <w:tcW w:w="2338" w:type="dxa"/>
          </w:tcPr>
          <w:p w14:paraId="6B7F099E" w14:textId="77777777" w:rsidR="00C50AB1" w:rsidRDefault="00C50AB1">
            <w:r>
              <w:rPr>
                <w:b/>
              </w:rPr>
              <w:t>table_id</w:t>
            </w:r>
          </w:p>
        </w:tc>
        <w:tc>
          <w:tcPr>
            <w:tcW w:w="993" w:type="dxa"/>
          </w:tcPr>
          <w:p w14:paraId="03A0D89B" w14:textId="77777777" w:rsidR="00C50AB1" w:rsidRDefault="00C50AB1">
            <w:r>
              <w:t>Long</w:t>
            </w:r>
          </w:p>
        </w:tc>
        <w:tc>
          <w:tcPr>
            <w:tcW w:w="852" w:type="dxa"/>
          </w:tcPr>
          <w:p w14:paraId="4CA25C7E" w14:textId="77777777" w:rsidR="00C50AB1" w:rsidRDefault="00C50AB1">
            <w:r>
              <w:t>4</w:t>
            </w:r>
          </w:p>
        </w:tc>
        <w:tc>
          <w:tcPr>
            <w:tcW w:w="851" w:type="dxa"/>
          </w:tcPr>
          <w:p w14:paraId="0BC331BB" w14:textId="77777777" w:rsidR="00C50AB1" w:rsidRDefault="00C50AB1">
            <w:r>
              <w:t>0</w:t>
            </w:r>
          </w:p>
        </w:tc>
        <w:tc>
          <w:tcPr>
            <w:tcW w:w="1134" w:type="dxa"/>
          </w:tcPr>
          <w:p w14:paraId="5A57923F" w14:textId="77777777" w:rsidR="00C50AB1" w:rsidRDefault="00C50AB1">
            <w:r>
              <w:t>HL7_36</w:t>
            </w:r>
          </w:p>
        </w:tc>
        <w:tc>
          <w:tcPr>
            <w:tcW w:w="2976" w:type="dxa"/>
          </w:tcPr>
          <w:p w14:paraId="6C926761" w14:textId="77777777" w:rsidR="00C50AB1" w:rsidRDefault="00C50AB1">
            <w:r>
              <w:t>ID of this table</w:t>
            </w:r>
          </w:p>
        </w:tc>
      </w:tr>
      <w:tr w:rsidR="00C50AB1" w14:paraId="55A94137" w14:textId="77777777">
        <w:tc>
          <w:tcPr>
            <w:tcW w:w="2338" w:type="dxa"/>
          </w:tcPr>
          <w:p w14:paraId="388963C4" w14:textId="77777777" w:rsidR="00C50AB1" w:rsidRDefault="00C50AB1">
            <w:r>
              <w:rPr>
                <w:b/>
              </w:rPr>
              <w:t>version_id</w:t>
            </w:r>
          </w:p>
        </w:tc>
        <w:tc>
          <w:tcPr>
            <w:tcW w:w="993" w:type="dxa"/>
          </w:tcPr>
          <w:p w14:paraId="09C51599" w14:textId="77777777" w:rsidR="00C50AB1" w:rsidRDefault="00C50AB1">
            <w:r>
              <w:t>Long</w:t>
            </w:r>
          </w:p>
        </w:tc>
        <w:tc>
          <w:tcPr>
            <w:tcW w:w="852" w:type="dxa"/>
          </w:tcPr>
          <w:p w14:paraId="68DA3551" w14:textId="77777777" w:rsidR="00C50AB1" w:rsidRDefault="00C50AB1"/>
        </w:tc>
        <w:tc>
          <w:tcPr>
            <w:tcW w:w="851" w:type="dxa"/>
          </w:tcPr>
          <w:p w14:paraId="163C611C" w14:textId="77777777" w:rsidR="00C50AB1" w:rsidRDefault="00C50AB1"/>
        </w:tc>
        <w:tc>
          <w:tcPr>
            <w:tcW w:w="1134" w:type="dxa"/>
          </w:tcPr>
          <w:p w14:paraId="25662C3E" w14:textId="77777777" w:rsidR="00C50AB1" w:rsidRDefault="00C50AB1">
            <w:pPr>
              <w:rPr>
                <w:lang w:val="de-DE"/>
              </w:rPr>
            </w:pPr>
            <w:r>
              <w:rPr>
                <w:lang w:val="de-DE"/>
              </w:rPr>
              <w:t>HL7_52</w:t>
            </w:r>
          </w:p>
        </w:tc>
        <w:tc>
          <w:tcPr>
            <w:tcW w:w="2976" w:type="dxa"/>
          </w:tcPr>
          <w:p w14:paraId="5BBBFB6C" w14:textId="77777777" w:rsidR="00C50AB1" w:rsidRDefault="00C50AB1">
            <w:pPr>
              <w:rPr>
                <w:lang w:val="de-DE"/>
              </w:rPr>
            </w:pPr>
            <w:r>
              <w:rPr>
                <w:lang w:val="de-DE"/>
              </w:rPr>
              <w:t>version ID</w:t>
            </w:r>
          </w:p>
        </w:tc>
      </w:tr>
      <w:tr w:rsidR="00A54133" w:rsidRPr="00A54133" w14:paraId="73180C95" w14:textId="77777777">
        <w:tc>
          <w:tcPr>
            <w:tcW w:w="2338" w:type="dxa"/>
          </w:tcPr>
          <w:p w14:paraId="5937B2CC" w14:textId="77777777" w:rsidR="00A54133" w:rsidRPr="00A54133" w:rsidRDefault="00A54133">
            <w:pPr>
              <w:rPr>
                <w:color w:val="FF0000"/>
              </w:rPr>
            </w:pPr>
            <w:r w:rsidRPr="00A54133">
              <w:rPr>
                <w:color w:val="FF0000"/>
              </w:rPr>
              <w:t>Display_name</w:t>
            </w:r>
          </w:p>
        </w:tc>
        <w:tc>
          <w:tcPr>
            <w:tcW w:w="993" w:type="dxa"/>
          </w:tcPr>
          <w:p w14:paraId="48D31174" w14:textId="77777777" w:rsidR="00A54133" w:rsidRDefault="00A54133">
            <w:r>
              <w:t>Text</w:t>
            </w:r>
          </w:p>
        </w:tc>
        <w:tc>
          <w:tcPr>
            <w:tcW w:w="852" w:type="dxa"/>
          </w:tcPr>
          <w:p w14:paraId="645164B5" w14:textId="77777777" w:rsidR="00A54133" w:rsidRDefault="00A54133">
            <w:r>
              <w:t>50</w:t>
            </w:r>
          </w:p>
        </w:tc>
        <w:tc>
          <w:tcPr>
            <w:tcW w:w="851" w:type="dxa"/>
          </w:tcPr>
          <w:p w14:paraId="21915E3B" w14:textId="77777777" w:rsidR="00A54133" w:rsidRDefault="00A54133"/>
        </w:tc>
        <w:tc>
          <w:tcPr>
            <w:tcW w:w="1134" w:type="dxa"/>
          </w:tcPr>
          <w:p w14:paraId="60D8B52E" w14:textId="77777777" w:rsidR="00A54133" w:rsidRDefault="00A54133">
            <w:pPr>
              <w:rPr>
                <w:lang w:val="de-DE"/>
              </w:rPr>
            </w:pPr>
            <w:r>
              <w:rPr>
                <w:lang w:val="de-DE"/>
              </w:rPr>
              <w:t>HL7_77</w:t>
            </w:r>
          </w:p>
        </w:tc>
        <w:tc>
          <w:tcPr>
            <w:tcW w:w="2976" w:type="dxa"/>
          </w:tcPr>
          <w:p w14:paraId="74AB84F1" w14:textId="77777777" w:rsidR="00A54133" w:rsidRPr="00A54133" w:rsidRDefault="00A54133">
            <w:r>
              <w:t>taken fro</w:t>
            </w:r>
            <w:r w:rsidRPr="00A54133">
              <w:t>m orig</w:t>
            </w:r>
            <w:r>
              <w:t>i</w:t>
            </w:r>
            <w:r w:rsidRPr="00A54133">
              <w:t>nal descript</w:t>
            </w:r>
            <w:r>
              <w:t>i</w:t>
            </w:r>
            <w:r w:rsidRPr="00A54133">
              <w:t>on, but modified to reflect a proper name</w:t>
            </w:r>
            <w:r>
              <w:t xml:space="preserve"> for this table</w:t>
            </w:r>
          </w:p>
        </w:tc>
      </w:tr>
      <w:tr w:rsidR="00C50AB1" w14:paraId="0BDB3022" w14:textId="77777777">
        <w:tc>
          <w:tcPr>
            <w:tcW w:w="2338" w:type="dxa"/>
          </w:tcPr>
          <w:p w14:paraId="7CA793DB" w14:textId="77777777" w:rsidR="00C50AB1" w:rsidRPr="00A54133" w:rsidRDefault="00A54133">
            <w:pPr>
              <w:rPr>
                <w:color w:val="FF0000"/>
              </w:rPr>
            </w:pPr>
            <w:r w:rsidRPr="00A54133">
              <w:rPr>
                <w:color w:val="FF0000"/>
              </w:rPr>
              <w:t>D</w:t>
            </w:r>
            <w:r w:rsidR="00C50AB1" w:rsidRPr="00A54133">
              <w:rPr>
                <w:color w:val="FF0000"/>
              </w:rPr>
              <w:t>escription</w:t>
            </w:r>
            <w:r w:rsidRPr="00A54133">
              <w:rPr>
                <w:color w:val="FF0000"/>
              </w:rPr>
              <w:t>_as_pub</w:t>
            </w:r>
          </w:p>
        </w:tc>
        <w:tc>
          <w:tcPr>
            <w:tcW w:w="993" w:type="dxa"/>
          </w:tcPr>
          <w:p w14:paraId="43E02FC5" w14:textId="77777777" w:rsidR="00C50AB1" w:rsidRDefault="00C50AB1">
            <w:r>
              <w:t>Text</w:t>
            </w:r>
          </w:p>
        </w:tc>
        <w:tc>
          <w:tcPr>
            <w:tcW w:w="852" w:type="dxa"/>
          </w:tcPr>
          <w:p w14:paraId="0A95721C" w14:textId="77777777" w:rsidR="00C50AB1" w:rsidRDefault="00C50AB1">
            <w:r>
              <w:t>80</w:t>
            </w:r>
          </w:p>
        </w:tc>
        <w:tc>
          <w:tcPr>
            <w:tcW w:w="851" w:type="dxa"/>
          </w:tcPr>
          <w:p w14:paraId="224751F9" w14:textId="77777777" w:rsidR="00C50AB1" w:rsidRDefault="00C50AB1"/>
        </w:tc>
        <w:tc>
          <w:tcPr>
            <w:tcW w:w="1134" w:type="dxa"/>
          </w:tcPr>
          <w:p w14:paraId="252080F8" w14:textId="77777777" w:rsidR="00C50AB1" w:rsidRDefault="00C50AB1">
            <w:r>
              <w:t>HL7_36</w:t>
            </w:r>
            <w:r w:rsidR="00A54133">
              <w:t>, HL7_77</w:t>
            </w:r>
          </w:p>
        </w:tc>
        <w:tc>
          <w:tcPr>
            <w:tcW w:w="2976" w:type="dxa"/>
          </w:tcPr>
          <w:p w14:paraId="6B0076D1" w14:textId="77777777" w:rsidR="00C50AB1" w:rsidRDefault="00C50AB1">
            <w:r>
              <w:t>title of this table</w:t>
            </w:r>
            <w:r w:rsidR="00A54133">
              <w:t>; taken from the original documentation</w:t>
            </w:r>
          </w:p>
        </w:tc>
      </w:tr>
      <w:tr w:rsidR="00C50AB1" w14:paraId="352891CA" w14:textId="77777777">
        <w:tc>
          <w:tcPr>
            <w:tcW w:w="2338" w:type="dxa"/>
          </w:tcPr>
          <w:p w14:paraId="72D233BB" w14:textId="77777777" w:rsidR="00C50AB1" w:rsidRDefault="00C50AB1">
            <w:r>
              <w:t>table_typ</w:t>
            </w:r>
            <w:r w:rsidRPr="0082327E">
              <w:t>e</w:t>
            </w:r>
          </w:p>
        </w:tc>
        <w:tc>
          <w:tcPr>
            <w:tcW w:w="993" w:type="dxa"/>
          </w:tcPr>
          <w:p w14:paraId="051793A9" w14:textId="77777777" w:rsidR="00C50AB1" w:rsidRDefault="00C50AB1">
            <w:r>
              <w:t>Text</w:t>
            </w:r>
          </w:p>
        </w:tc>
        <w:tc>
          <w:tcPr>
            <w:tcW w:w="852" w:type="dxa"/>
          </w:tcPr>
          <w:p w14:paraId="74885E48" w14:textId="77777777" w:rsidR="00C50AB1" w:rsidRDefault="00C50AB1">
            <w:r>
              <w:t>1</w:t>
            </w:r>
          </w:p>
        </w:tc>
        <w:tc>
          <w:tcPr>
            <w:tcW w:w="851" w:type="dxa"/>
          </w:tcPr>
          <w:p w14:paraId="2E95F096" w14:textId="77777777" w:rsidR="00C50AB1" w:rsidRDefault="00C50AB1"/>
        </w:tc>
        <w:tc>
          <w:tcPr>
            <w:tcW w:w="1134" w:type="dxa"/>
          </w:tcPr>
          <w:p w14:paraId="493B6ADB" w14:textId="77777777" w:rsidR="00C50AB1" w:rsidRDefault="00C50AB1">
            <w:r>
              <w:t>HL7_36</w:t>
            </w:r>
          </w:p>
        </w:tc>
        <w:tc>
          <w:tcPr>
            <w:tcW w:w="2976" w:type="dxa"/>
          </w:tcPr>
          <w:p w14:paraId="077F2E86" w14:textId="77777777" w:rsidR="00C50AB1" w:rsidRDefault="00C50AB1">
            <w:r>
              <w:t>number specifying the type of this table (user defined, HL7 defined, ..)</w:t>
            </w:r>
          </w:p>
        </w:tc>
      </w:tr>
      <w:tr w:rsidR="00C50AB1" w14:paraId="09DCAFEA" w14:textId="77777777">
        <w:tc>
          <w:tcPr>
            <w:tcW w:w="2338" w:type="dxa"/>
          </w:tcPr>
          <w:p w14:paraId="706DB451" w14:textId="77777777" w:rsidR="00C50AB1" w:rsidRDefault="00C50AB1">
            <w:r>
              <w:t>interpretation</w:t>
            </w:r>
          </w:p>
        </w:tc>
        <w:tc>
          <w:tcPr>
            <w:tcW w:w="993" w:type="dxa"/>
          </w:tcPr>
          <w:p w14:paraId="3BAB81A2" w14:textId="77777777" w:rsidR="00C50AB1" w:rsidRDefault="00C50AB1">
            <w:r>
              <w:t>Text</w:t>
            </w:r>
          </w:p>
        </w:tc>
        <w:tc>
          <w:tcPr>
            <w:tcW w:w="852" w:type="dxa"/>
          </w:tcPr>
          <w:p w14:paraId="3D990795" w14:textId="77777777" w:rsidR="00C50AB1" w:rsidRDefault="00C50AB1">
            <w:r>
              <w:t>50</w:t>
            </w:r>
          </w:p>
        </w:tc>
        <w:tc>
          <w:tcPr>
            <w:tcW w:w="851" w:type="dxa"/>
          </w:tcPr>
          <w:p w14:paraId="32C4AFE7" w14:textId="77777777" w:rsidR="00C50AB1" w:rsidRDefault="00C50AB1"/>
        </w:tc>
        <w:tc>
          <w:tcPr>
            <w:tcW w:w="1134" w:type="dxa"/>
          </w:tcPr>
          <w:p w14:paraId="3E9D036A" w14:textId="77777777" w:rsidR="00C50AB1" w:rsidRDefault="00C50AB1">
            <w:r>
              <w:t>HL7_36</w:t>
            </w:r>
          </w:p>
        </w:tc>
        <w:tc>
          <w:tcPr>
            <w:tcW w:w="2976" w:type="dxa"/>
          </w:tcPr>
          <w:p w14:paraId="2898D2D3" w14:textId="77777777" w:rsidR="00C50AB1" w:rsidRDefault="00C50AB1">
            <w:r>
              <w:t>German Interpretation according to the German HL7 user group</w:t>
            </w:r>
          </w:p>
        </w:tc>
      </w:tr>
      <w:tr w:rsidR="00C50AB1" w14:paraId="0585360E" w14:textId="77777777">
        <w:tc>
          <w:tcPr>
            <w:tcW w:w="2338" w:type="dxa"/>
          </w:tcPr>
          <w:p w14:paraId="72554D84" w14:textId="77777777" w:rsidR="00C50AB1" w:rsidRDefault="00C50AB1">
            <w:r>
              <w:t>Generate</w:t>
            </w:r>
          </w:p>
        </w:tc>
        <w:tc>
          <w:tcPr>
            <w:tcW w:w="993" w:type="dxa"/>
          </w:tcPr>
          <w:p w14:paraId="4D8BB2EB" w14:textId="77777777" w:rsidR="00C50AB1" w:rsidRDefault="00C50AB1">
            <w:r>
              <w:t>Yes/No</w:t>
            </w:r>
          </w:p>
        </w:tc>
        <w:tc>
          <w:tcPr>
            <w:tcW w:w="852" w:type="dxa"/>
          </w:tcPr>
          <w:p w14:paraId="035BC5DB" w14:textId="77777777" w:rsidR="00C50AB1" w:rsidRDefault="00C50AB1"/>
        </w:tc>
        <w:tc>
          <w:tcPr>
            <w:tcW w:w="851" w:type="dxa"/>
          </w:tcPr>
          <w:p w14:paraId="72C205EC" w14:textId="77777777" w:rsidR="00C50AB1" w:rsidRDefault="00C50AB1">
            <w:r>
              <w:t>No</w:t>
            </w:r>
          </w:p>
        </w:tc>
        <w:tc>
          <w:tcPr>
            <w:tcW w:w="1134" w:type="dxa"/>
          </w:tcPr>
          <w:p w14:paraId="186A24C0" w14:textId="77777777" w:rsidR="00C50AB1" w:rsidRDefault="00C50AB1">
            <w:r>
              <w:t>HL7_37</w:t>
            </w:r>
          </w:p>
        </w:tc>
        <w:tc>
          <w:tcPr>
            <w:tcW w:w="2976" w:type="dxa"/>
          </w:tcPr>
          <w:p w14:paraId="3B109086" w14:textId="77777777" w:rsidR="00C50AB1" w:rsidRDefault="00C50AB1">
            <w:r>
              <w:t>Indicator whether this event should be documented into a WinWord file.</w:t>
            </w:r>
          </w:p>
        </w:tc>
      </w:tr>
      <w:tr w:rsidR="00C50AB1" w14:paraId="69D2DEE9" w14:textId="77777777">
        <w:tc>
          <w:tcPr>
            <w:tcW w:w="2338" w:type="dxa"/>
          </w:tcPr>
          <w:p w14:paraId="6277749A" w14:textId="77777777" w:rsidR="00C50AB1" w:rsidRPr="000278A4" w:rsidRDefault="0082327E">
            <w:r w:rsidRPr="000278A4">
              <w:t>O</w:t>
            </w:r>
            <w:r w:rsidR="00C50AB1" w:rsidRPr="000278A4">
              <w:t>id</w:t>
            </w:r>
            <w:r w:rsidR="00A54133">
              <w:t>_table</w:t>
            </w:r>
          </w:p>
        </w:tc>
        <w:tc>
          <w:tcPr>
            <w:tcW w:w="993" w:type="dxa"/>
          </w:tcPr>
          <w:p w14:paraId="1BC116A8" w14:textId="77777777" w:rsidR="00C50AB1" w:rsidRDefault="00C50AB1">
            <w:r>
              <w:t>Text</w:t>
            </w:r>
          </w:p>
        </w:tc>
        <w:tc>
          <w:tcPr>
            <w:tcW w:w="852" w:type="dxa"/>
          </w:tcPr>
          <w:p w14:paraId="598EF549" w14:textId="77777777" w:rsidR="00C50AB1" w:rsidRDefault="00C50AB1">
            <w:r>
              <w:t>50</w:t>
            </w:r>
          </w:p>
        </w:tc>
        <w:tc>
          <w:tcPr>
            <w:tcW w:w="851" w:type="dxa"/>
          </w:tcPr>
          <w:p w14:paraId="5C64CB95" w14:textId="77777777" w:rsidR="00C50AB1" w:rsidRDefault="00C50AB1"/>
        </w:tc>
        <w:tc>
          <w:tcPr>
            <w:tcW w:w="1134" w:type="dxa"/>
          </w:tcPr>
          <w:p w14:paraId="21E2F9B5" w14:textId="77777777" w:rsidR="00C50AB1" w:rsidRDefault="00C50AB1">
            <w:r>
              <w:t>HL7_62</w:t>
            </w:r>
            <w:r w:rsidR="00A54133">
              <w:t>, HL7_77</w:t>
            </w:r>
          </w:p>
        </w:tc>
        <w:tc>
          <w:tcPr>
            <w:tcW w:w="2976" w:type="dxa"/>
          </w:tcPr>
          <w:p w14:paraId="1B9261C8" w14:textId="77777777" w:rsidR="00C50AB1" w:rsidRDefault="00C50AB1">
            <w:r>
              <w:t>identifying OID</w:t>
            </w:r>
            <w:r w:rsidR="0082327E">
              <w:t xml:space="preserve"> for this table</w:t>
            </w:r>
          </w:p>
          <w:p w14:paraId="59BE0501" w14:textId="77777777" w:rsidR="0082327E" w:rsidRDefault="0082327E">
            <w:r>
              <w:t>Note: this OID is the same across all versions</w:t>
            </w:r>
            <w:r w:rsidR="00A54133">
              <w:t xml:space="preserve"> and does not refer to the codesystem for the values</w:t>
            </w:r>
            <w:r>
              <w:t>!</w:t>
            </w:r>
          </w:p>
        </w:tc>
      </w:tr>
      <w:tr w:rsidR="00C50AB1" w14:paraId="304B4FCE" w14:textId="77777777">
        <w:tc>
          <w:tcPr>
            <w:tcW w:w="2338" w:type="dxa"/>
          </w:tcPr>
          <w:p w14:paraId="59BE91E5" w14:textId="77777777" w:rsidR="00C50AB1" w:rsidRDefault="00C50AB1">
            <w:r>
              <w:t>section</w:t>
            </w:r>
          </w:p>
        </w:tc>
        <w:tc>
          <w:tcPr>
            <w:tcW w:w="993" w:type="dxa"/>
          </w:tcPr>
          <w:p w14:paraId="7EEFE4B1" w14:textId="77777777" w:rsidR="00C50AB1" w:rsidRDefault="00C50AB1">
            <w:r>
              <w:t>Text</w:t>
            </w:r>
          </w:p>
        </w:tc>
        <w:tc>
          <w:tcPr>
            <w:tcW w:w="852" w:type="dxa"/>
          </w:tcPr>
          <w:p w14:paraId="542546B9" w14:textId="77777777" w:rsidR="00C50AB1" w:rsidRPr="000278A4" w:rsidRDefault="00C50AB1">
            <w:r w:rsidRPr="000278A4">
              <w:t>15</w:t>
            </w:r>
          </w:p>
        </w:tc>
        <w:tc>
          <w:tcPr>
            <w:tcW w:w="851" w:type="dxa"/>
          </w:tcPr>
          <w:p w14:paraId="3516FAC1" w14:textId="77777777" w:rsidR="00C50AB1" w:rsidRDefault="00C50AB1"/>
        </w:tc>
        <w:tc>
          <w:tcPr>
            <w:tcW w:w="1134" w:type="dxa"/>
          </w:tcPr>
          <w:p w14:paraId="4D9E85E5" w14:textId="77777777" w:rsidR="00C50AB1" w:rsidRDefault="00C50AB1">
            <w:r>
              <w:t>HL7_36</w:t>
            </w:r>
          </w:p>
        </w:tc>
        <w:tc>
          <w:tcPr>
            <w:tcW w:w="2976" w:type="dxa"/>
          </w:tcPr>
          <w:p w14:paraId="55837C7B" w14:textId="77777777" w:rsidR="00C50AB1" w:rsidRDefault="00C50AB1">
            <w:r>
              <w:t>Chapter where this event code is described</w:t>
            </w:r>
          </w:p>
        </w:tc>
      </w:tr>
      <w:tr w:rsidR="00C50AB1" w14:paraId="7A756F82" w14:textId="77777777">
        <w:tc>
          <w:tcPr>
            <w:tcW w:w="2338" w:type="dxa"/>
          </w:tcPr>
          <w:p w14:paraId="54415280" w14:textId="77777777" w:rsidR="00C50AB1" w:rsidRDefault="00C50AB1">
            <w:r>
              <w:t>anchor</w:t>
            </w:r>
          </w:p>
        </w:tc>
        <w:tc>
          <w:tcPr>
            <w:tcW w:w="993" w:type="dxa"/>
          </w:tcPr>
          <w:p w14:paraId="6906C8F9" w14:textId="77777777" w:rsidR="00C50AB1" w:rsidRDefault="00C50AB1">
            <w:r>
              <w:t>Text</w:t>
            </w:r>
          </w:p>
        </w:tc>
        <w:tc>
          <w:tcPr>
            <w:tcW w:w="852" w:type="dxa"/>
          </w:tcPr>
          <w:p w14:paraId="4458D571" w14:textId="77777777" w:rsidR="00C50AB1" w:rsidRDefault="00C50AB1">
            <w:r>
              <w:t>40</w:t>
            </w:r>
          </w:p>
        </w:tc>
        <w:tc>
          <w:tcPr>
            <w:tcW w:w="851" w:type="dxa"/>
          </w:tcPr>
          <w:p w14:paraId="1F0139DA" w14:textId="77777777" w:rsidR="00C50AB1" w:rsidRDefault="00C50AB1"/>
        </w:tc>
        <w:tc>
          <w:tcPr>
            <w:tcW w:w="1134" w:type="dxa"/>
          </w:tcPr>
          <w:p w14:paraId="0D1525F5" w14:textId="77777777" w:rsidR="00C50AB1" w:rsidRDefault="00C50AB1">
            <w:r>
              <w:t>HL7_55</w:t>
            </w:r>
          </w:p>
        </w:tc>
        <w:tc>
          <w:tcPr>
            <w:tcW w:w="2976" w:type="dxa"/>
          </w:tcPr>
          <w:p w14:paraId="7F5DDF99" w14:textId="77777777" w:rsidR="00C50AB1" w:rsidRDefault="00C50AB1">
            <w:r>
              <w:t xml:space="preserve">HTML-Reference to the </w:t>
            </w:r>
            <w:r>
              <w:lastRenderedPageBreak/>
              <w:t>Standard</w:t>
            </w:r>
          </w:p>
          <w:p w14:paraId="4F57E83E" w14:textId="77777777" w:rsidR="0082327E" w:rsidRDefault="0082327E">
            <w:r>
              <w:t>(is used by MWB for deep integration with the HTML files)</w:t>
            </w:r>
          </w:p>
        </w:tc>
      </w:tr>
      <w:tr w:rsidR="0073770C" w14:paraId="0CADC337" w14:textId="77777777">
        <w:tc>
          <w:tcPr>
            <w:tcW w:w="2338" w:type="dxa"/>
          </w:tcPr>
          <w:p w14:paraId="0643B807" w14:textId="77777777" w:rsidR="0073770C" w:rsidRDefault="0073770C">
            <w:r>
              <w:lastRenderedPageBreak/>
              <w:t>Owl_gen</w:t>
            </w:r>
          </w:p>
        </w:tc>
        <w:tc>
          <w:tcPr>
            <w:tcW w:w="993" w:type="dxa"/>
          </w:tcPr>
          <w:p w14:paraId="6EF7AA4C" w14:textId="77777777" w:rsidR="0073770C" w:rsidRDefault="0073770C">
            <w:r>
              <w:t>Text</w:t>
            </w:r>
          </w:p>
        </w:tc>
        <w:tc>
          <w:tcPr>
            <w:tcW w:w="852" w:type="dxa"/>
          </w:tcPr>
          <w:p w14:paraId="2E4D29EF" w14:textId="77777777" w:rsidR="0073770C" w:rsidRDefault="0073770C"/>
        </w:tc>
        <w:tc>
          <w:tcPr>
            <w:tcW w:w="851" w:type="dxa"/>
          </w:tcPr>
          <w:p w14:paraId="614E8745" w14:textId="77777777" w:rsidR="0073770C" w:rsidRDefault="0073770C"/>
        </w:tc>
        <w:tc>
          <w:tcPr>
            <w:tcW w:w="1134" w:type="dxa"/>
          </w:tcPr>
          <w:p w14:paraId="1CA84CEB" w14:textId="77777777" w:rsidR="0073770C" w:rsidRDefault="0073770C">
            <w:r>
              <w:t>HL7_67</w:t>
            </w:r>
          </w:p>
        </w:tc>
        <w:tc>
          <w:tcPr>
            <w:tcW w:w="2976" w:type="dxa"/>
          </w:tcPr>
          <w:p w14:paraId="7F9B8798" w14:textId="77777777" w:rsidR="0073770C" w:rsidRDefault="0082327E">
            <w:r>
              <w:t>Should this table be used for the OWL generation?</w:t>
            </w:r>
          </w:p>
        </w:tc>
      </w:tr>
      <w:tr w:rsidR="0073770C" w:rsidRPr="00C73822" w14:paraId="7D4F93E5" w14:textId="77777777">
        <w:tc>
          <w:tcPr>
            <w:tcW w:w="2338" w:type="dxa"/>
          </w:tcPr>
          <w:p w14:paraId="0126C52A" w14:textId="77777777" w:rsidR="0073770C" w:rsidRPr="00C73822" w:rsidRDefault="0073770C">
            <w:r w:rsidRPr="00C73822">
              <w:t>Contains_other</w:t>
            </w:r>
          </w:p>
        </w:tc>
        <w:tc>
          <w:tcPr>
            <w:tcW w:w="993" w:type="dxa"/>
          </w:tcPr>
          <w:p w14:paraId="476687DE" w14:textId="77777777" w:rsidR="0073770C" w:rsidRPr="00C73822" w:rsidRDefault="0073770C">
            <w:r w:rsidRPr="00C73822">
              <w:t>Yes/no</w:t>
            </w:r>
          </w:p>
        </w:tc>
        <w:tc>
          <w:tcPr>
            <w:tcW w:w="852" w:type="dxa"/>
          </w:tcPr>
          <w:p w14:paraId="43771E8D" w14:textId="77777777" w:rsidR="0073770C" w:rsidRPr="00C73822" w:rsidRDefault="0073770C"/>
        </w:tc>
        <w:tc>
          <w:tcPr>
            <w:tcW w:w="851" w:type="dxa"/>
          </w:tcPr>
          <w:p w14:paraId="4BDBD06D" w14:textId="77777777" w:rsidR="0073770C" w:rsidRPr="00C73822" w:rsidRDefault="0073770C"/>
        </w:tc>
        <w:tc>
          <w:tcPr>
            <w:tcW w:w="1134" w:type="dxa"/>
          </w:tcPr>
          <w:p w14:paraId="4AD7D132" w14:textId="77777777" w:rsidR="0073770C" w:rsidRPr="00C73822" w:rsidRDefault="0073770C">
            <w:r w:rsidRPr="00C73822">
              <w:t>HL7_68</w:t>
            </w:r>
          </w:p>
        </w:tc>
        <w:tc>
          <w:tcPr>
            <w:tcW w:w="2976" w:type="dxa"/>
          </w:tcPr>
          <w:p w14:paraId="54813EB5" w14:textId="77777777" w:rsidR="0073770C" w:rsidRPr="00C73822" w:rsidRDefault="00626EEA">
            <w:r w:rsidRPr="00C73822">
              <w:t>Does this table contain “other” as a value?</w:t>
            </w:r>
          </w:p>
        </w:tc>
      </w:tr>
      <w:tr w:rsidR="0073770C" w:rsidRPr="00C73822" w14:paraId="1274B550" w14:textId="77777777">
        <w:tc>
          <w:tcPr>
            <w:tcW w:w="2338" w:type="dxa"/>
          </w:tcPr>
          <w:p w14:paraId="70E9B8D7" w14:textId="77777777" w:rsidR="0073770C" w:rsidRPr="00C73822" w:rsidRDefault="0073770C">
            <w:r w:rsidRPr="00C73822">
              <w:t>Contains_unknown</w:t>
            </w:r>
          </w:p>
        </w:tc>
        <w:tc>
          <w:tcPr>
            <w:tcW w:w="993" w:type="dxa"/>
          </w:tcPr>
          <w:p w14:paraId="51650BA9" w14:textId="77777777" w:rsidR="0073770C" w:rsidRPr="00C73822" w:rsidRDefault="0073770C">
            <w:r w:rsidRPr="00C73822">
              <w:t>Yes/no</w:t>
            </w:r>
          </w:p>
        </w:tc>
        <w:tc>
          <w:tcPr>
            <w:tcW w:w="852" w:type="dxa"/>
          </w:tcPr>
          <w:p w14:paraId="2C7D4077" w14:textId="77777777" w:rsidR="0073770C" w:rsidRPr="00C73822" w:rsidRDefault="0073770C"/>
        </w:tc>
        <w:tc>
          <w:tcPr>
            <w:tcW w:w="851" w:type="dxa"/>
          </w:tcPr>
          <w:p w14:paraId="5C1EE88D" w14:textId="77777777" w:rsidR="0073770C" w:rsidRPr="00C73822" w:rsidRDefault="0073770C"/>
        </w:tc>
        <w:tc>
          <w:tcPr>
            <w:tcW w:w="1134" w:type="dxa"/>
          </w:tcPr>
          <w:p w14:paraId="28CC4277" w14:textId="77777777" w:rsidR="0073770C" w:rsidRPr="00C73822" w:rsidRDefault="0073770C">
            <w:r w:rsidRPr="00C73822">
              <w:t>HL7_68</w:t>
            </w:r>
          </w:p>
        </w:tc>
        <w:tc>
          <w:tcPr>
            <w:tcW w:w="2976" w:type="dxa"/>
          </w:tcPr>
          <w:p w14:paraId="3F1E8F85" w14:textId="77777777" w:rsidR="0073770C" w:rsidRPr="00C73822" w:rsidRDefault="00626EEA">
            <w:r w:rsidRPr="00C73822">
              <w:t>Does this table contain “unknown” as a value?</w:t>
            </w:r>
          </w:p>
        </w:tc>
      </w:tr>
      <w:tr w:rsidR="007E0B6F" w:rsidRPr="00C73822" w14:paraId="007E2FC4" w14:textId="77777777">
        <w:tc>
          <w:tcPr>
            <w:tcW w:w="2338" w:type="dxa"/>
          </w:tcPr>
          <w:p w14:paraId="225C894B" w14:textId="77777777" w:rsidR="007E0B6F" w:rsidRPr="00C73822" w:rsidRDefault="007E0B6F">
            <w:r w:rsidRPr="00C73822">
              <w:t>Deleted_values</w:t>
            </w:r>
          </w:p>
        </w:tc>
        <w:tc>
          <w:tcPr>
            <w:tcW w:w="993" w:type="dxa"/>
          </w:tcPr>
          <w:p w14:paraId="530BC3CF" w14:textId="77777777" w:rsidR="007E0B6F" w:rsidRPr="00C73822" w:rsidRDefault="007E0B6F">
            <w:r w:rsidRPr="00C73822">
              <w:t>Yes/no</w:t>
            </w:r>
          </w:p>
        </w:tc>
        <w:tc>
          <w:tcPr>
            <w:tcW w:w="852" w:type="dxa"/>
          </w:tcPr>
          <w:p w14:paraId="0563B392" w14:textId="77777777" w:rsidR="007E0B6F" w:rsidRPr="00C73822" w:rsidRDefault="007E0B6F"/>
        </w:tc>
        <w:tc>
          <w:tcPr>
            <w:tcW w:w="851" w:type="dxa"/>
          </w:tcPr>
          <w:p w14:paraId="5CEC9392" w14:textId="77777777" w:rsidR="007E0B6F" w:rsidRPr="00C73822" w:rsidRDefault="007E0B6F"/>
        </w:tc>
        <w:tc>
          <w:tcPr>
            <w:tcW w:w="1134" w:type="dxa"/>
          </w:tcPr>
          <w:p w14:paraId="7AE63655" w14:textId="77777777" w:rsidR="007E0B6F" w:rsidRPr="00C73822" w:rsidRDefault="007E0B6F">
            <w:r w:rsidRPr="00C73822">
              <w:t>HL7_68</w:t>
            </w:r>
          </w:p>
        </w:tc>
        <w:tc>
          <w:tcPr>
            <w:tcW w:w="2976" w:type="dxa"/>
          </w:tcPr>
          <w:p w14:paraId="6CBF431A" w14:textId="77777777" w:rsidR="007E0B6F" w:rsidRPr="00C73822" w:rsidRDefault="0082327E">
            <w:r>
              <w:t>D</w:t>
            </w:r>
            <w:r w:rsidR="007E0B6F" w:rsidRPr="00C73822">
              <w:t>oes this table miss values compared to previous version?</w:t>
            </w:r>
          </w:p>
        </w:tc>
      </w:tr>
      <w:tr w:rsidR="007E0B6F" w:rsidRPr="00C73822" w14:paraId="7D2AB4ED" w14:textId="77777777">
        <w:tc>
          <w:tcPr>
            <w:tcW w:w="2338" w:type="dxa"/>
          </w:tcPr>
          <w:p w14:paraId="03FB144D" w14:textId="77777777" w:rsidR="007E0B6F" w:rsidRPr="00C73822" w:rsidRDefault="007E0B6F">
            <w:r w:rsidRPr="00C73822">
              <w:t>New_values</w:t>
            </w:r>
          </w:p>
        </w:tc>
        <w:tc>
          <w:tcPr>
            <w:tcW w:w="993" w:type="dxa"/>
          </w:tcPr>
          <w:p w14:paraId="524673E3" w14:textId="77777777" w:rsidR="007E0B6F" w:rsidRPr="00C73822" w:rsidRDefault="007E0B6F">
            <w:r w:rsidRPr="00C73822">
              <w:t>Yes/no</w:t>
            </w:r>
          </w:p>
        </w:tc>
        <w:tc>
          <w:tcPr>
            <w:tcW w:w="852" w:type="dxa"/>
          </w:tcPr>
          <w:p w14:paraId="73D8AD5A" w14:textId="77777777" w:rsidR="007E0B6F" w:rsidRPr="00C73822" w:rsidRDefault="007E0B6F"/>
        </w:tc>
        <w:tc>
          <w:tcPr>
            <w:tcW w:w="851" w:type="dxa"/>
          </w:tcPr>
          <w:p w14:paraId="5A7F4723" w14:textId="77777777" w:rsidR="007E0B6F" w:rsidRPr="00C73822" w:rsidRDefault="007E0B6F"/>
        </w:tc>
        <w:tc>
          <w:tcPr>
            <w:tcW w:w="1134" w:type="dxa"/>
          </w:tcPr>
          <w:p w14:paraId="5FD8E3DA" w14:textId="77777777" w:rsidR="007E0B6F" w:rsidRPr="00C73822" w:rsidRDefault="007E0B6F">
            <w:r w:rsidRPr="00C73822">
              <w:t>HL7_68</w:t>
            </w:r>
          </w:p>
        </w:tc>
        <w:tc>
          <w:tcPr>
            <w:tcW w:w="2976" w:type="dxa"/>
          </w:tcPr>
          <w:p w14:paraId="1EAA0FBE" w14:textId="77777777" w:rsidR="007E0B6F" w:rsidRPr="00C73822" w:rsidRDefault="007E0B6F">
            <w:r w:rsidRPr="00C73822">
              <w:t>does this table contain new values compared to the previous version?</w:t>
            </w:r>
          </w:p>
        </w:tc>
      </w:tr>
      <w:tr w:rsidR="000E5604" w:rsidRPr="00C73822" w14:paraId="612AF2E9" w14:textId="77777777">
        <w:tc>
          <w:tcPr>
            <w:tcW w:w="2338" w:type="dxa"/>
          </w:tcPr>
          <w:p w14:paraId="6A6BDE2F" w14:textId="77777777" w:rsidR="000E5604" w:rsidRPr="000E5604" w:rsidRDefault="000E5604">
            <w:pPr>
              <w:rPr>
                <w:color w:val="FF0000"/>
              </w:rPr>
            </w:pPr>
            <w:r w:rsidRPr="000E5604">
              <w:rPr>
                <w:color w:val="FF0000"/>
              </w:rPr>
              <w:t>Case_insensitive</w:t>
            </w:r>
          </w:p>
        </w:tc>
        <w:tc>
          <w:tcPr>
            <w:tcW w:w="993" w:type="dxa"/>
          </w:tcPr>
          <w:p w14:paraId="4737951A" w14:textId="77777777" w:rsidR="000E5604" w:rsidRPr="00C73822" w:rsidRDefault="000E5604">
            <w:r>
              <w:t>Yes/No</w:t>
            </w:r>
          </w:p>
        </w:tc>
        <w:tc>
          <w:tcPr>
            <w:tcW w:w="852" w:type="dxa"/>
          </w:tcPr>
          <w:p w14:paraId="3A5FF318" w14:textId="77777777" w:rsidR="000E5604" w:rsidRPr="00C73822" w:rsidRDefault="000E5604"/>
        </w:tc>
        <w:tc>
          <w:tcPr>
            <w:tcW w:w="851" w:type="dxa"/>
          </w:tcPr>
          <w:p w14:paraId="0DFDA1BC" w14:textId="77777777" w:rsidR="000E5604" w:rsidRPr="00C73822" w:rsidRDefault="000E5604"/>
        </w:tc>
        <w:tc>
          <w:tcPr>
            <w:tcW w:w="1134" w:type="dxa"/>
          </w:tcPr>
          <w:p w14:paraId="56325DBF" w14:textId="77777777" w:rsidR="000E5604" w:rsidRPr="00C73822" w:rsidRDefault="000E5604">
            <w:r>
              <w:t>HL7_84</w:t>
            </w:r>
          </w:p>
        </w:tc>
        <w:tc>
          <w:tcPr>
            <w:tcW w:w="2976" w:type="dxa"/>
          </w:tcPr>
          <w:p w14:paraId="654347EB" w14:textId="77777777" w:rsidR="000E5604" w:rsidRPr="00C73822" w:rsidRDefault="000E5604">
            <w:r>
              <w:t>Defines whether the values are case insensitive or not.</w:t>
            </w:r>
          </w:p>
        </w:tc>
      </w:tr>
      <w:tr w:rsidR="00A54133" w:rsidRPr="0082327E" w14:paraId="24F6938A" w14:textId="77777777" w:rsidTr="00F6472C">
        <w:tc>
          <w:tcPr>
            <w:tcW w:w="2338" w:type="dxa"/>
          </w:tcPr>
          <w:p w14:paraId="47B5CE1A" w14:textId="77777777" w:rsidR="00A54133" w:rsidRPr="0082327E" w:rsidRDefault="00A54133" w:rsidP="00F6472C">
            <w:r w:rsidRPr="0082327E">
              <w:t>Steward</w:t>
            </w:r>
          </w:p>
        </w:tc>
        <w:tc>
          <w:tcPr>
            <w:tcW w:w="993" w:type="dxa"/>
          </w:tcPr>
          <w:p w14:paraId="24B0A625" w14:textId="77777777" w:rsidR="00A54133" w:rsidRPr="0082327E" w:rsidRDefault="00A54133" w:rsidP="00F6472C">
            <w:r w:rsidRPr="0082327E">
              <w:t>Text</w:t>
            </w:r>
          </w:p>
        </w:tc>
        <w:tc>
          <w:tcPr>
            <w:tcW w:w="852" w:type="dxa"/>
          </w:tcPr>
          <w:p w14:paraId="27E2A618" w14:textId="77777777" w:rsidR="00A54133" w:rsidRPr="0082327E" w:rsidRDefault="00A54133" w:rsidP="00F6472C">
            <w:r w:rsidRPr="0082327E">
              <w:t>100</w:t>
            </w:r>
          </w:p>
        </w:tc>
        <w:tc>
          <w:tcPr>
            <w:tcW w:w="851" w:type="dxa"/>
          </w:tcPr>
          <w:p w14:paraId="3D0AB997" w14:textId="77777777" w:rsidR="00A54133" w:rsidRPr="0082327E" w:rsidRDefault="00A54133" w:rsidP="00F6472C"/>
        </w:tc>
        <w:tc>
          <w:tcPr>
            <w:tcW w:w="1134" w:type="dxa"/>
          </w:tcPr>
          <w:p w14:paraId="5F7EABA6" w14:textId="77777777" w:rsidR="00A54133" w:rsidRPr="0082327E" w:rsidRDefault="00A54133" w:rsidP="00F6472C">
            <w:r w:rsidRPr="0082327E">
              <w:t>HL7_71</w:t>
            </w:r>
          </w:p>
        </w:tc>
        <w:tc>
          <w:tcPr>
            <w:tcW w:w="2976" w:type="dxa"/>
          </w:tcPr>
          <w:p w14:paraId="198BD852" w14:textId="77777777" w:rsidR="00A54133" w:rsidRPr="0082327E" w:rsidRDefault="00A54133" w:rsidP="000E5604">
            <w:r>
              <w:t>HL</w:t>
            </w:r>
            <w:r w:rsidR="000E5604">
              <w:t>7</w:t>
            </w:r>
            <w:r>
              <w:t xml:space="preserve"> WG which is responsible for this table</w:t>
            </w:r>
          </w:p>
        </w:tc>
      </w:tr>
      <w:tr w:rsidR="00A54133" w:rsidRPr="0082327E" w14:paraId="6B14ACEA" w14:textId="77777777" w:rsidTr="00F6472C">
        <w:tc>
          <w:tcPr>
            <w:tcW w:w="2338" w:type="dxa"/>
          </w:tcPr>
          <w:p w14:paraId="2286CF21" w14:textId="77777777" w:rsidR="00A54133" w:rsidRPr="0082327E" w:rsidRDefault="00A54133" w:rsidP="00F6472C">
            <w:r w:rsidRPr="0082327E">
              <w:t>v3_harmonization</w:t>
            </w:r>
          </w:p>
        </w:tc>
        <w:tc>
          <w:tcPr>
            <w:tcW w:w="993" w:type="dxa"/>
          </w:tcPr>
          <w:p w14:paraId="28C4EF18" w14:textId="77777777" w:rsidR="00A54133" w:rsidRPr="0082327E" w:rsidRDefault="00A54133" w:rsidP="00F6472C">
            <w:r w:rsidRPr="0082327E">
              <w:t>Text</w:t>
            </w:r>
          </w:p>
        </w:tc>
        <w:tc>
          <w:tcPr>
            <w:tcW w:w="852" w:type="dxa"/>
          </w:tcPr>
          <w:p w14:paraId="261537D9" w14:textId="77777777" w:rsidR="00A54133" w:rsidRPr="0082327E" w:rsidRDefault="00A54133" w:rsidP="00F6472C">
            <w:r w:rsidRPr="0082327E">
              <w:t>255</w:t>
            </w:r>
          </w:p>
        </w:tc>
        <w:tc>
          <w:tcPr>
            <w:tcW w:w="851" w:type="dxa"/>
          </w:tcPr>
          <w:p w14:paraId="170C484A" w14:textId="77777777" w:rsidR="00A54133" w:rsidRPr="0082327E" w:rsidRDefault="00A54133" w:rsidP="00F6472C"/>
        </w:tc>
        <w:tc>
          <w:tcPr>
            <w:tcW w:w="1134" w:type="dxa"/>
          </w:tcPr>
          <w:p w14:paraId="4D3E0B29" w14:textId="77777777" w:rsidR="00A54133" w:rsidRPr="0082327E" w:rsidRDefault="00A54133" w:rsidP="00F6472C">
            <w:r w:rsidRPr="0082327E">
              <w:t>HL7_71</w:t>
            </w:r>
          </w:p>
        </w:tc>
        <w:tc>
          <w:tcPr>
            <w:tcW w:w="2976" w:type="dxa"/>
          </w:tcPr>
          <w:p w14:paraId="603EFA49" w14:textId="77777777" w:rsidR="00A54133" w:rsidRPr="0082327E" w:rsidRDefault="00A54133" w:rsidP="00F6472C"/>
        </w:tc>
      </w:tr>
      <w:tr w:rsidR="00A54133" w:rsidRPr="0082327E" w14:paraId="7DCFEFDD" w14:textId="77777777" w:rsidTr="00F6472C">
        <w:tc>
          <w:tcPr>
            <w:tcW w:w="2338" w:type="dxa"/>
          </w:tcPr>
          <w:p w14:paraId="133A8A84" w14:textId="77777777" w:rsidR="00A54133" w:rsidRPr="0082327E" w:rsidRDefault="00A54133" w:rsidP="00F6472C">
            <w:r>
              <w:t>v</w:t>
            </w:r>
            <w:r w:rsidRPr="0082327E">
              <w:t>3_equivalent</w:t>
            </w:r>
          </w:p>
        </w:tc>
        <w:tc>
          <w:tcPr>
            <w:tcW w:w="993" w:type="dxa"/>
          </w:tcPr>
          <w:p w14:paraId="47E0A705" w14:textId="77777777" w:rsidR="00A54133" w:rsidRPr="0082327E" w:rsidRDefault="00A54133" w:rsidP="00F6472C">
            <w:r w:rsidRPr="0082327E">
              <w:t>Text</w:t>
            </w:r>
          </w:p>
        </w:tc>
        <w:tc>
          <w:tcPr>
            <w:tcW w:w="852" w:type="dxa"/>
          </w:tcPr>
          <w:p w14:paraId="10744615" w14:textId="77777777" w:rsidR="00A54133" w:rsidRPr="0082327E" w:rsidRDefault="00A54133" w:rsidP="00F6472C">
            <w:r w:rsidRPr="0082327E">
              <w:t>255</w:t>
            </w:r>
          </w:p>
        </w:tc>
        <w:tc>
          <w:tcPr>
            <w:tcW w:w="851" w:type="dxa"/>
          </w:tcPr>
          <w:p w14:paraId="57B1503F" w14:textId="77777777" w:rsidR="00A54133" w:rsidRPr="0082327E" w:rsidRDefault="00A54133" w:rsidP="00F6472C"/>
        </w:tc>
        <w:tc>
          <w:tcPr>
            <w:tcW w:w="1134" w:type="dxa"/>
          </w:tcPr>
          <w:p w14:paraId="486058B4" w14:textId="77777777" w:rsidR="00A54133" w:rsidRPr="0082327E" w:rsidRDefault="00A54133" w:rsidP="00F6472C">
            <w:r w:rsidRPr="0082327E">
              <w:t>HL7_71</w:t>
            </w:r>
          </w:p>
        </w:tc>
        <w:tc>
          <w:tcPr>
            <w:tcW w:w="2976" w:type="dxa"/>
          </w:tcPr>
          <w:p w14:paraId="3337C6BC" w14:textId="77777777" w:rsidR="00A54133" w:rsidRPr="0082327E" w:rsidRDefault="00A54133" w:rsidP="00F6472C"/>
        </w:tc>
      </w:tr>
      <w:tr w:rsidR="00A54133" w:rsidRPr="0082327E" w14:paraId="16BEC392" w14:textId="77777777" w:rsidTr="00F6472C">
        <w:tc>
          <w:tcPr>
            <w:tcW w:w="2338" w:type="dxa"/>
          </w:tcPr>
          <w:p w14:paraId="2D31DBC2" w14:textId="77777777" w:rsidR="00A54133" w:rsidRPr="0082327E" w:rsidRDefault="00A54133" w:rsidP="00F6472C">
            <w:r>
              <w:t>w</w:t>
            </w:r>
            <w:r w:rsidRPr="0082327E">
              <w:t>here_used</w:t>
            </w:r>
          </w:p>
        </w:tc>
        <w:tc>
          <w:tcPr>
            <w:tcW w:w="993" w:type="dxa"/>
          </w:tcPr>
          <w:p w14:paraId="6CC87FA9" w14:textId="77777777" w:rsidR="00A54133" w:rsidRPr="0082327E" w:rsidRDefault="00A54133" w:rsidP="00F6472C">
            <w:r w:rsidRPr="0082327E">
              <w:t>Text</w:t>
            </w:r>
          </w:p>
        </w:tc>
        <w:tc>
          <w:tcPr>
            <w:tcW w:w="852" w:type="dxa"/>
          </w:tcPr>
          <w:p w14:paraId="62D65C98" w14:textId="77777777" w:rsidR="00A54133" w:rsidRPr="0082327E" w:rsidRDefault="00A54133" w:rsidP="00F6472C">
            <w:r w:rsidRPr="0082327E">
              <w:t>100</w:t>
            </w:r>
          </w:p>
        </w:tc>
        <w:tc>
          <w:tcPr>
            <w:tcW w:w="851" w:type="dxa"/>
          </w:tcPr>
          <w:p w14:paraId="54AB2A21" w14:textId="77777777" w:rsidR="00A54133" w:rsidRPr="0082327E" w:rsidRDefault="00A54133" w:rsidP="00F6472C"/>
        </w:tc>
        <w:tc>
          <w:tcPr>
            <w:tcW w:w="1134" w:type="dxa"/>
          </w:tcPr>
          <w:p w14:paraId="457C17F1" w14:textId="77777777" w:rsidR="00A54133" w:rsidRPr="0082327E" w:rsidRDefault="00A54133" w:rsidP="00F6472C">
            <w:r w:rsidRPr="0082327E">
              <w:t>HL7_71</w:t>
            </w:r>
          </w:p>
        </w:tc>
        <w:tc>
          <w:tcPr>
            <w:tcW w:w="2976" w:type="dxa"/>
          </w:tcPr>
          <w:p w14:paraId="44AF5E3A" w14:textId="77777777" w:rsidR="00A54133" w:rsidRPr="0082327E" w:rsidRDefault="00A54133" w:rsidP="00F6472C"/>
        </w:tc>
      </w:tr>
      <w:tr w:rsidR="00A54133" w:rsidRPr="0082327E" w14:paraId="57EBC95F" w14:textId="77777777" w:rsidTr="00F6472C">
        <w:tc>
          <w:tcPr>
            <w:tcW w:w="2338" w:type="dxa"/>
          </w:tcPr>
          <w:p w14:paraId="2F616C1E" w14:textId="77777777" w:rsidR="00A54133" w:rsidRPr="0082327E" w:rsidRDefault="00A54133" w:rsidP="00F6472C">
            <w:r w:rsidRPr="0082327E">
              <w:t>Status</w:t>
            </w:r>
          </w:p>
        </w:tc>
        <w:tc>
          <w:tcPr>
            <w:tcW w:w="993" w:type="dxa"/>
          </w:tcPr>
          <w:p w14:paraId="477D7797" w14:textId="77777777" w:rsidR="00A54133" w:rsidRPr="0082327E" w:rsidRDefault="00A54133" w:rsidP="00F6472C">
            <w:r w:rsidRPr="0082327E">
              <w:t>Text</w:t>
            </w:r>
          </w:p>
        </w:tc>
        <w:tc>
          <w:tcPr>
            <w:tcW w:w="852" w:type="dxa"/>
          </w:tcPr>
          <w:p w14:paraId="3361BAA4" w14:textId="77777777" w:rsidR="00A54133" w:rsidRPr="0082327E" w:rsidRDefault="00A54133" w:rsidP="00F6472C">
            <w:r w:rsidRPr="0082327E">
              <w:t>50</w:t>
            </w:r>
          </w:p>
        </w:tc>
        <w:tc>
          <w:tcPr>
            <w:tcW w:w="851" w:type="dxa"/>
          </w:tcPr>
          <w:p w14:paraId="4741F6CD" w14:textId="77777777" w:rsidR="00A54133" w:rsidRPr="0082327E" w:rsidRDefault="00A54133" w:rsidP="00F6472C"/>
        </w:tc>
        <w:tc>
          <w:tcPr>
            <w:tcW w:w="1134" w:type="dxa"/>
          </w:tcPr>
          <w:p w14:paraId="48A5EC6A" w14:textId="77777777" w:rsidR="00A54133" w:rsidRPr="0082327E" w:rsidRDefault="00A54133" w:rsidP="00F6472C">
            <w:r w:rsidRPr="0082327E">
              <w:t>HL7_71</w:t>
            </w:r>
          </w:p>
        </w:tc>
        <w:tc>
          <w:tcPr>
            <w:tcW w:w="2976" w:type="dxa"/>
          </w:tcPr>
          <w:p w14:paraId="206B8576" w14:textId="77777777" w:rsidR="00A54133" w:rsidRPr="0082327E" w:rsidRDefault="00A54133" w:rsidP="00F6472C"/>
        </w:tc>
      </w:tr>
      <w:tr w:rsidR="00A54133" w:rsidRPr="00220D1C" w14:paraId="32E50CE9" w14:textId="77777777" w:rsidTr="00F6472C">
        <w:tc>
          <w:tcPr>
            <w:tcW w:w="2338" w:type="dxa"/>
          </w:tcPr>
          <w:p w14:paraId="0B99229F" w14:textId="77777777" w:rsidR="00A54133" w:rsidRPr="00220D1C" w:rsidRDefault="00A54133" w:rsidP="00F6472C">
            <w:pPr>
              <w:rPr>
                <w:strike/>
              </w:rPr>
            </w:pPr>
            <w:r w:rsidRPr="00220D1C">
              <w:rPr>
                <w:strike/>
              </w:rPr>
              <w:t>v2codetable</w:t>
            </w:r>
          </w:p>
        </w:tc>
        <w:tc>
          <w:tcPr>
            <w:tcW w:w="993" w:type="dxa"/>
          </w:tcPr>
          <w:p w14:paraId="0CD1F0D3" w14:textId="77777777" w:rsidR="00A54133" w:rsidRPr="00220D1C" w:rsidRDefault="00A54133" w:rsidP="00F6472C">
            <w:pPr>
              <w:rPr>
                <w:strike/>
              </w:rPr>
            </w:pPr>
            <w:r w:rsidRPr="00220D1C">
              <w:rPr>
                <w:strike/>
              </w:rPr>
              <w:t>Text</w:t>
            </w:r>
          </w:p>
        </w:tc>
        <w:tc>
          <w:tcPr>
            <w:tcW w:w="852" w:type="dxa"/>
          </w:tcPr>
          <w:p w14:paraId="6D1097EE" w14:textId="77777777" w:rsidR="00A54133" w:rsidRPr="00220D1C" w:rsidRDefault="00A54133" w:rsidP="00F6472C">
            <w:pPr>
              <w:rPr>
                <w:strike/>
              </w:rPr>
            </w:pPr>
            <w:r w:rsidRPr="00220D1C">
              <w:rPr>
                <w:strike/>
              </w:rPr>
              <w:t>15</w:t>
            </w:r>
          </w:p>
        </w:tc>
        <w:tc>
          <w:tcPr>
            <w:tcW w:w="851" w:type="dxa"/>
          </w:tcPr>
          <w:p w14:paraId="30A17807" w14:textId="77777777" w:rsidR="00A54133" w:rsidRPr="00220D1C" w:rsidRDefault="00A54133" w:rsidP="00F6472C">
            <w:pPr>
              <w:rPr>
                <w:strike/>
              </w:rPr>
            </w:pPr>
          </w:p>
        </w:tc>
        <w:tc>
          <w:tcPr>
            <w:tcW w:w="1134" w:type="dxa"/>
          </w:tcPr>
          <w:p w14:paraId="3D86740B" w14:textId="77777777" w:rsidR="00A54133" w:rsidRPr="00220D1C" w:rsidRDefault="00A54133" w:rsidP="00F6472C">
            <w:pPr>
              <w:rPr>
                <w:strike/>
              </w:rPr>
            </w:pPr>
            <w:r w:rsidRPr="00220D1C">
              <w:rPr>
                <w:strike/>
              </w:rPr>
              <w:t>HL7_72</w:t>
            </w:r>
          </w:p>
        </w:tc>
        <w:tc>
          <w:tcPr>
            <w:tcW w:w="2976" w:type="dxa"/>
          </w:tcPr>
          <w:p w14:paraId="6DE5BC31" w14:textId="77777777" w:rsidR="00A54133" w:rsidRDefault="00A54133" w:rsidP="00F6472C">
            <w:pPr>
              <w:rPr>
                <w:strike/>
              </w:rPr>
            </w:pPr>
            <w:r w:rsidRPr="00220D1C">
              <w:rPr>
                <w:strike/>
              </w:rPr>
              <w:t>This attribute maintains some specific control information for the v2 code table project. Possible values: new cs, prev version, new version, domain only</w:t>
            </w:r>
          </w:p>
          <w:p w14:paraId="6A1E991E" w14:textId="3A2CF782" w:rsidR="00220D1C" w:rsidRPr="00220D1C" w:rsidRDefault="00220D1C" w:rsidP="00F6472C">
            <w:r w:rsidRPr="00220D1C">
              <w:t>Deleted with HL7_100</w:t>
            </w:r>
          </w:p>
        </w:tc>
      </w:tr>
      <w:tr w:rsidR="00A54133" w:rsidRPr="0073770C" w14:paraId="490E00EC" w14:textId="77777777" w:rsidTr="00F6472C">
        <w:tc>
          <w:tcPr>
            <w:tcW w:w="2338" w:type="dxa"/>
          </w:tcPr>
          <w:p w14:paraId="182D0789" w14:textId="77777777" w:rsidR="00A54133" w:rsidRPr="00A54133" w:rsidRDefault="00A54133" w:rsidP="00F6472C">
            <w:r w:rsidRPr="00A54133">
              <w:t>v2codetablecomment</w:t>
            </w:r>
          </w:p>
        </w:tc>
        <w:tc>
          <w:tcPr>
            <w:tcW w:w="993" w:type="dxa"/>
          </w:tcPr>
          <w:p w14:paraId="1286D1CA" w14:textId="77777777" w:rsidR="00A54133" w:rsidRPr="00A54133" w:rsidRDefault="00A54133" w:rsidP="00F6472C">
            <w:r w:rsidRPr="00A54133">
              <w:t>Text</w:t>
            </w:r>
          </w:p>
        </w:tc>
        <w:tc>
          <w:tcPr>
            <w:tcW w:w="852" w:type="dxa"/>
          </w:tcPr>
          <w:p w14:paraId="592ADCA4" w14:textId="77777777" w:rsidR="00A54133" w:rsidRPr="00A54133" w:rsidRDefault="00A54133" w:rsidP="00F6472C">
            <w:r w:rsidRPr="00A54133">
              <w:t>50</w:t>
            </w:r>
          </w:p>
        </w:tc>
        <w:tc>
          <w:tcPr>
            <w:tcW w:w="851" w:type="dxa"/>
          </w:tcPr>
          <w:p w14:paraId="5C5F6A80" w14:textId="77777777" w:rsidR="00A54133" w:rsidRPr="00A54133" w:rsidRDefault="00A54133" w:rsidP="00F6472C"/>
        </w:tc>
        <w:tc>
          <w:tcPr>
            <w:tcW w:w="1134" w:type="dxa"/>
          </w:tcPr>
          <w:p w14:paraId="5385920E" w14:textId="77777777" w:rsidR="00A54133" w:rsidRPr="00A54133" w:rsidRDefault="00A54133" w:rsidP="00F6472C">
            <w:r w:rsidRPr="00A54133">
              <w:t>HL7_72</w:t>
            </w:r>
          </w:p>
        </w:tc>
        <w:tc>
          <w:tcPr>
            <w:tcW w:w="2976" w:type="dxa"/>
          </w:tcPr>
          <w:p w14:paraId="46410FF5" w14:textId="77777777" w:rsidR="00A54133" w:rsidRPr="00A54133" w:rsidRDefault="00A54133" w:rsidP="00F6472C"/>
        </w:tc>
      </w:tr>
      <w:tr w:rsidR="007E0B6F" w:rsidRPr="00C73822" w14:paraId="419C0A3C" w14:textId="77777777">
        <w:tc>
          <w:tcPr>
            <w:tcW w:w="2338" w:type="dxa"/>
          </w:tcPr>
          <w:p w14:paraId="39462C2F" w14:textId="77777777" w:rsidR="007E0B6F" w:rsidRPr="00C73822" w:rsidRDefault="000E5604">
            <w:r>
              <w:t>c</w:t>
            </w:r>
            <w:r w:rsidR="00547F5B">
              <w:t>s_oid</w:t>
            </w:r>
          </w:p>
        </w:tc>
        <w:tc>
          <w:tcPr>
            <w:tcW w:w="993" w:type="dxa"/>
          </w:tcPr>
          <w:p w14:paraId="5419E7BB" w14:textId="77777777" w:rsidR="007E0B6F" w:rsidRPr="00C73822" w:rsidRDefault="007E0B6F">
            <w:r w:rsidRPr="00C73822">
              <w:t>Text</w:t>
            </w:r>
          </w:p>
        </w:tc>
        <w:tc>
          <w:tcPr>
            <w:tcW w:w="852" w:type="dxa"/>
          </w:tcPr>
          <w:p w14:paraId="00DBD6EA" w14:textId="77777777" w:rsidR="007E0B6F" w:rsidRPr="00C73822" w:rsidRDefault="007E0B6F">
            <w:r w:rsidRPr="00C73822">
              <w:t>30</w:t>
            </w:r>
          </w:p>
        </w:tc>
        <w:tc>
          <w:tcPr>
            <w:tcW w:w="851" w:type="dxa"/>
          </w:tcPr>
          <w:p w14:paraId="0CD08AA7" w14:textId="77777777" w:rsidR="007E0B6F" w:rsidRPr="00C73822" w:rsidRDefault="007E0B6F"/>
        </w:tc>
        <w:tc>
          <w:tcPr>
            <w:tcW w:w="1134" w:type="dxa"/>
          </w:tcPr>
          <w:p w14:paraId="3763F2A0" w14:textId="77777777" w:rsidR="007E0B6F" w:rsidRPr="00C73822" w:rsidRDefault="007E0B6F">
            <w:r w:rsidRPr="00C73822">
              <w:t>HL7_68</w:t>
            </w:r>
          </w:p>
        </w:tc>
        <w:tc>
          <w:tcPr>
            <w:tcW w:w="2976" w:type="dxa"/>
          </w:tcPr>
          <w:p w14:paraId="105FADD2" w14:textId="77777777" w:rsidR="007E0B6F" w:rsidRPr="00C73822" w:rsidRDefault="0082327E">
            <w:r>
              <w:t>Generated OID for the codesystem; is controlled by the information from the v2 code table project</w:t>
            </w:r>
          </w:p>
        </w:tc>
      </w:tr>
      <w:tr w:rsidR="007E0B6F" w:rsidRPr="00C73822" w14:paraId="0EAD5CE0" w14:textId="77777777">
        <w:tc>
          <w:tcPr>
            <w:tcW w:w="2338" w:type="dxa"/>
          </w:tcPr>
          <w:p w14:paraId="1A417B70" w14:textId="77777777" w:rsidR="007E0B6F" w:rsidRPr="00C73822" w:rsidRDefault="000E5604">
            <w:r>
              <w:t>c</w:t>
            </w:r>
            <w:r w:rsidR="00547F5B">
              <w:t>s_version</w:t>
            </w:r>
          </w:p>
        </w:tc>
        <w:tc>
          <w:tcPr>
            <w:tcW w:w="993" w:type="dxa"/>
          </w:tcPr>
          <w:p w14:paraId="5D2930C8" w14:textId="77777777" w:rsidR="007E0B6F" w:rsidRPr="00C73822" w:rsidRDefault="007E0B6F">
            <w:r w:rsidRPr="00C73822">
              <w:t>Text</w:t>
            </w:r>
          </w:p>
        </w:tc>
        <w:tc>
          <w:tcPr>
            <w:tcW w:w="852" w:type="dxa"/>
          </w:tcPr>
          <w:p w14:paraId="1041523C" w14:textId="77777777" w:rsidR="007E0B6F" w:rsidRPr="00C73822" w:rsidRDefault="007E0B6F">
            <w:r w:rsidRPr="00C73822">
              <w:t>5</w:t>
            </w:r>
          </w:p>
        </w:tc>
        <w:tc>
          <w:tcPr>
            <w:tcW w:w="851" w:type="dxa"/>
          </w:tcPr>
          <w:p w14:paraId="34FC78A7" w14:textId="77777777" w:rsidR="007E0B6F" w:rsidRPr="00C73822" w:rsidRDefault="007E0B6F"/>
        </w:tc>
        <w:tc>
          <w:tcPr>
            <w:tcW w:w="1134" w:type="dxa"/>
          </w:tcPr>
          <w:p w14:paraId="54AD62A1" w14:textId="77777777" w:rsidR="007E0B6F" w:rsidRPr="00C73822" w:rsidRDefault="007E0B6F">
            <w:r w:rsidRPr="00C73822">
              <w:t>HL7_68</w:t>
            </w:r>
          </w:p>
        </w:tc>
        <w:tc>
          <w:tcPr>
            <w:tcW w:w="2976" w:type="dxa"/>
          </w:tcPr>
          <w:p w14:paraId="1AAD8AAA" w14:textId="680B94DF" w:rsidR="007E0B6F" w:rsidRPr="00C73822" w:rsidRDefault="00CD2425">
            <w:r>
              <w:t>Version for the g</w:t>
            </w:r>
            <w:r w:rsidR="0082327E">
              <w:t>enerated OID for the codesystem; is controlled by the information from the v2 code table project</w:t>
            </w:r>
          </w:p>
        </w:tc>
      </w:tr>
      <w:tr w:rsidR="00D52E2C" w:rsidRPr="00D52E2C" w14:paraId="060E60AF" w14:textId="77777777" w:rsidTr="00995AAD">
        <w:tc>
          <w:tcPr>
            <w:tcW w:w="2338" w:type="dxa"/>
          </w:tcPr>
          <w:p w14:paraId="2BD0AAEF" w14:textId="77777777" w:rsidR="00547F5B" w:rsidRPr="00D52E2C" w:rsidRDefault="00547F5B" w:rsidP="00995AAD">
            <w:pPr>
              <w:rPr>
                <w:strike/>
              </w:rPr>
            </w:pPr>
            <w:r w:rsidRPr="00D52E2C">
              <w:rPr>
                <w:strike/>
              </w:rPr>
              <w:t>cs_symbolicName</w:t>
            </w:r>
          </w:p>
        </w:tc>
        <w:tc>
          <w:tcPr>
            <w:tcW w:w="993" w:type="dxa"/>
          </w:tcPr>
          <w:p w14:paraId="7F3A5715" w14:textId="77777777" w:rsidR="00547F5B" w:rsidRPr="00D52E2C" w:rsidRDefault="00547F5B" w:rsidP="00995AAD">
            <w:pPr>
              <w:rPr>
                <w:strike/>
              </w:rPr>
            </w:pPr>
            <w:r w:rsidRPr="00D52E2C">
              <w:rPr>
                <w:strike/>
              </w:rPr>
              <w:t>Text</w:t>
            </w:r>
          </w:p>
        </w:tc>
        <w:tc>
          <w:tcPr>
            <w:tcW w:w="852" w:type="dxa"/>
          </w:tcPr>
          <w:p w14:paraId="7C2BACAC" w14:textId="77777777" w:rsidR="00547F5B" w:rsidRPr="00D52E2C" w:rsidRDefault="00547F5B" w:rsidP="00995AAD">
            <w:pPr>
              <w:rPr>
                <w:strike/>
              </w:rPr>
            </w:pPr>
            <w:r w:rsidRPr="00D52E2C">
              <w:rPr>
                <w:strike/>
              </w:rPr>
              <w:t>50</w:t>
            </w:r>
          </w:p>
        </w:tc>
        <w:tc>
          <w:tcPr>
            <w:tcW w:w="851" w:type="dxa"/>
          </w:tcPr>
          <w:p w14:paraId="328C3FFE" w14:textId="77777777" w:rsidR="00547F5B" w:rsidRPr="00D52E2C" w:rsidRDefault="00547F5B" w:rsidP="00995AAD">
            <w:pPr>
              <w:rPr>
                <w:strike/>
              </w:rPr>
            </w:pPr>
          </w:p>
        </w:tc>
        <w:tc>
          <w:tcPr>
            <w:tcW w:w="1134" w:type="dxa"/>
          </w:tcPr>
          <w:p w14:paraId="497FB057" w14:textId="77777777" w:rsidR="00547F5B" w:rsidRPr="00D52E2C" w:rsidRDefault="00547F5B" w:rsidP="00995AAD">
            <w:pPr>
              <w:rPr>
                <w:strike/>
              </w:rPr>
            </w:pPr>
            <w:r w:rsidRPr="00D52E2C">
              <w:rPr>
                <w:strike/>
              </w:rPr>
              <w:t>HL7_77</w:t>
            </w:r>
          </w:p>
          <w:p w14:paraId="429CD4DE" w14:textId="77777777" w:rsidR="000E5604" w:rsidRPr="00D52E2C" w:rsidRDefault="000E5604" w:rsidP="00995AAD">
            <w:r w:rsidRPr="00D52E2C">
              <w:t>HL7_84</w:t>
            </w:r>
          </w:p>
        </w:tc>
        <w:tc>
          <w:tcPr>
            <w:tcW w:w="2976" w:type="dxa"/>
          </w:tcPr>
          <w:p w14:paraId="159F2BA2" w14:textId="77777777" w:rsidR="00547F5B" w:rsidRPr="00D52E2C" w:rsidRDefault="00547F5B" w:rsidP="00995AAD">
            <w:pPr>
              <w:rPr>
                <w:strike/>
              </w:rPr>
            </w:pPr>
            <w:r w:rsidRPr="00D52E2C">
              <w:rPr>
                <w:strike/>
              </w:rPr>
              <w:t>symbolic name of the OID</w:t>
            </w:r>
          </w:p>
          <w:p w14:paraId="1659974F" w14:textId="77777777" w:rsidR="000E5604" w:rsidRPr="00D52E2C" w:rsidRDefault="000E5604" w:rsidP="00995AAD">
            <w:r w:rsidRPr="00D52E2C">
              <w:t>moved to HL7Objects</w:t>
            </w:r>
          </w:p>
        </w:tc>
      </w:tr>
      <w:tr w:rsidR="00D52E2C" w:rsidRPr="00D52E2C" w14:paraId="04CBAD15" w14:textId="77777777">
        <w:tc>
          <w:tcPr>
            <w:tcW w:w="2338" w:type="dxa"/>
          </w:tcPr>
          <w:p w14:paraId="709FC8C7" w14:textId="77777777" w:rsidR="00A54133" w:rsidRPr="00D52E2C" w:rsidRDefault="00547F5B">
            <w:r w:rsidRPr="00D52E2C">
              <w:t>Vs_oid</w:t>
            </w:r>
          </w:p>
        </w:tc>
        <w:tc>
          <w:tcPr>
            <w:tcW w:w="993" w:type="dxa"/>
          </w:tcPr>
          <w:p w14:paraId="3CE664C4" w14:textId="77777777" w:rsidR="00A54133" w:rsidRPr="00D52E2C" w:rsidRDefault="00A54133">
            <w:r w:rsidRPr="00D52E2C">
              <w:t>Text</w:t>
            </w:r>
          </w:p>
        </w:tc>
        <w:tc>
          <w:tcPr>
            <w:tcW w:w="852" w:type="dxa"/>
          </w:tcPr>
          <w:p w14:paraId="6DB49163" w14:textId="77777777" w:rsidR="00A54133" w:rsidRPr="00D52E2C" w:rsidRDefault="00A54133">
            <w:r w:rsidRPr="00D52E2C">
              <w:t>30</w:t>
            </w:r>
          </w:p>
        </w:tc>
        <w:tc>
          <w:tcPr>
            <w:tcW w:w="851" w:type="dxa"/>
          </w:tcPr>
          <w:p w14:paraId="433A692B" w14:textId="77777777" w:rsidR="00A54133" w:rsidRPr="00D52E2C" w:rsidRDefault="00A54133"/>
        </w:tc>
        <w:tc>
          <w:tcPr>
            <w:tcW w:w="1134" w:type="dxa"/>
          </w:tcPr>
          <w:p w14:paraId="32E1672C" w14:textId="77777777" w:rsidR="00A54133" w:rsidRPr="00D52E2C" w:rsidRDefault="00A54133">
            <w:r w:rsidRPr="00D52E2C">
              <w:t>HL7_77</w:t>
            </w:r>
          </w:p>
        </w:tc>
        <w:tc>
          <w:tcPr>
            <w:tcW w:w="2976" w:type="dxa"/>
          </w:tcPr>
          <w:p w14:paraId="0C3FC094" w14:textId="77777777" w:rsidR="00A54133" w:rsidRPr="00D52E2C" w:rsidRDefault="00A54133"/>
        </w:tc>
      </w:tr>
      <w:tr w:rsidR="00D52E2C" w:rsidRPr="00D52E2C" w14:paraId="2BFD5959" w14:textId="77777777">
        <w:tc>
          <w:tcPr>
            <w:tcW w:w="2338" w:type="dxa"/>
          </w:tcPr>
          <w:p w14:paraId="14BBC4C4" w14:textId="77777777" w:rsidR="002717F0" w:rsidRPr="00D52E2C" w:rsidRDefault="002717F0" w:rsidP="00A54133">
            <w:pPr>
              <w:rPr>
                <w:strike/>
              </w:rPr>
            </w:pPr>
            <w:r w:rsidRPr="00D52E2C">
              <w:rPr>
                <w:strike/>
              </w:rPr>
              <w:t>Vs_symbolicName</w:t>
            </w:r>
          </w:p>
        </w:tc>
        <w:tc>
          <w:tcPr>
            <w:tcW w:w="993" w:type="dxa"/>
          </w:tcPr>
          <w:p w14:paraId="02784748" w14:textId="77777777" w:rsidR="002717F0" w:rsidRPr="00D52E2C" w:rsidRDefault="002717F0">
            <w:pPr>
              <w:rPr>
                <w:strike/>
              </w:rPr>
            </w:pPr>
            <w:r w:rsidRPr="00D52E2C">
              <w:rPr>
                <w:strike/>
              </w:rPr>
              <w:t>Text</w:t>
            </w:r>
          </w:p>
        </w:tc>
        <w:tc>
          <w:tcPr>
            <w:tcW w:w="852" w:type="dxa"/>
          </w:tcPr>
          <w:p w14:paraId="5B5351D9" w14:textId="77777777" w:rsidR="002717F0" w:rsidRPr="00D52E2C" w:rsidRDefault="002717F0">
            <w:pPr>
              <w:rPr>
                <w:strike/>
              </w:rPr>
            </w:pPr>
          </w:p>
        </w:tc>
        <w:tc>
          <w:tcPr>
            <w:tcW w:w="851" w:type="dxa"/>
          </w:tcPr>
          <w:p w14:paraId="2677D09F" w14:textId="77777777" w:rsidR="002717F0" w:rsidRPr="00D52E2C" w:rsidRDefault="002717F0">
            <w:pPr>
              <w:rPr>
                <w:strike/>
              </w:rPr>
            </w:pPr>
          </w:p>
        </w:tc>
        <w:tc>
          <w:tcPr>
            <w:tcW w:w="1134" w:type="dxa"/>
          </w:tcPr>
          <w:p w14:paraId="5D8B259F" w14:textId="77777777" w:rsidR="002717F0" w:rsidRPr="00D52E2C" w:rsidRDefault="002717F0">
            <w:pPr>
              <w:rPr>
                <w:strike/>
              </w:rPr>
            </w:pPr>
            <w:r w:rsidRPr="00D52E2C">
              <w:rPr>
                <w:strike/>
              </w:rPr>
              <w:t>HL7_77</w:t>
            </w:r>
          </w:p>
          <w:p w14:paraId="3E2F3800" w14:textId="77777777" w:rsidR="000E5604" w:rsidRPr="00D52E2C" w:rsidRDefault="000E5604">
            <w:r w:rsidRPr="00D52E2C">
              <w:t>HL7_84</w:t>
            </w:r>
          </w:p>
        </w:tc>
        <w:tc>
          <w:tcPr>
            <w:tcW w:w="2976" w:type="dxa"/>
          </w:tcPr>
          <w:p w14:paraId="34843FC7" w14:textId="77777777" w:rsidR="002717F0" w:rsidRPr="00D52E2C" w:rsidRDefault="000E5604">
            <w:pPr>
              <w:rPr>
                <w:strike/>
              </w:rPr>
            </w:pPr>
            <w:r w:rsidRPr="00D52E2C">
              <w:rPr>
                <w:strike/>
              </w:rPr>
              <w:t>Symbolic name of the value set</w:t>
            </w:r>
          </w:p>
          <w:p w14:paraId="508F7EB9" w14:textId="77777777" w:rsidR="000E5604" w:rsidRPr="00D52E2C" w:rsidRDefault="000E5604">
            <w:r w:rsidRPr="00D52E2C">
              <w:t>Move to HL7Objects</w:t>
            </w:r>
          </w:p>
        </w:tc>
      </w:tr>
      <w:tr w:rsidR="00CD2425" w:rsidRPr="00CD2425" w14:paraId="63C22551" w14:textId="77777777">
        <w:tc>
          <w:tcPr>
            <w:tcW w:w="2338" w:type="dxa"/>
          </w:tcPr>
          <w:p w14:paraId="7D87EB58" w14:textId="6681DD96" w:rsidR="00CD2425" w:rsidRPr="00CD2425" w:rsidRDefault="00CD2425" w:rsidP="00A54133">
            <w:r w:rsidRPr="00CD2425">
              <w:t>Vs_version</w:t>
            </w:r>
          </w:p>
        </w:tc>
        <w:tc>
          <w:tcPr>
            <w:tcW w:w="993" w:type="dxa"/>
          </w:tcPr>
          <w:p w14:paraId="625C8E7F" w14:textId="0EBD6616" w:rsidR="00CD2425" w:rsidRPr="00CD2425" w:rsidRDefault="00CD2425">
            <w:r>
              <w:t>Texxt</w:t>
            </w:r>
          </w:p>
        </w:tc>
        <w:tc>
          <w:tcPr>
            <w:tcW w:w="852" w:type="dxa"/>
          </w:tcPr>
          <w:p w14:paraId="13D37DF9" w14:textId="13020E5F" w:rsidR="00CD2425" w:rsidRPr="00CD2425" w:rsidRDefault="00CD2425">
            <w:r>
              <w:t>5</w:t>
            </w:r>
          </w:p>
        </w:tc>
        <w:tc>
          <w:tcPr>
            <w:tcW w:w="851" w:type="dxa"/>
          </w:tcPr>
          <w:p w14:paraId="33947926" w14:textId="77777777" w:rsidR="00CD2425" w:rsidRPr="00CD2425" w:rsidRDefault="00CD2425"/>
        </w:tc>
        <w:tc>
          <w:tcPr>
            <w:tcW w:w="1134" w:type="dxa"/>
          </w:tcPr>
          <w:p w14:paraId="61F8696A" w14:textId="57A914D8" w:rsidR="00CD2425" w:rsidRPr="00CD2425" w:rsidRDefault="00CD2425">
            <w:r>
              <w:t>HL7_100</w:t>
            </w:r>
          </w:p>
        </w:tc>
        <w:tc>
          <w:tcPr>
            <w:tcW w:w="2976" w:type="dxa"/>
          </w:tcPr>
          <w:p w14:paraId="11F0F3B5" w14:textId="1A995720" w:rsidR="00CD2425" w:rsidRPr="00CD2425" w:rsidRDefault="00CD2425">
            <w:r>
              <w:t>Version of the value set</w:t>
            </w:r>
          </w:p>
        </w:tc>
      </w:tr>
      <w:tr w:rsidR="00D52E2C" w:rsidRPr="00D52E2C" w14:paraId="4271E315" w14:textId="77777777">
        <w:tc>
          <w:tcPr>
            <w:tcW w:w="2338" w:type="dxa"/>
          </w:tcPr>
          <w:p w14:paraId="31597284" w14:textId="77777777" w:rsidR="002717F0" w:rsidRPr="00D52E2C" w:rsidRDefault="002717F0" w:rsidP="00A54133">
            <w:r w:rsidRPr="00D52E2C">
              <w:t>Audit_track</w:t>
            </w:r>
          </w:p>
        </w:tc>
        <w:tc>
          <w:tcPr>
            <w:tcW w:w="993" w:type="dxa"/>
          </w:tcPr>
          <w:p w14:paraId="4F8AFADC" w14:textId="77777777" w:rsidR="002717F0" w:rsidRPr="00D52E2C" w:rsidRDefault="002717F0">
            <w:r w:rsidRPr="00D52E2C">
              <w:t>Number</w:t>
            </w:r>
          </w:p>
        </w:tc>
        <w:tc>
          <w:tcPr>
            <w:tcW w:w="852" w:type="dxa"/>
          </w:tcPr>
          <w:p w14:paraId="21C699A6" w14:textId="77777777" w:rsidR="002717F0" w:rsidRPr="00D52E2C" w:rsidRDefault="002717F0"/>
        </w:tc>
        <w:tc>
          <w:tcPr>
            <w:tcW w:w="851" w:type="dxa"/>
          </w:tcPr>
          <w:p w14:paraId="5B0132F8" w14:textId="77777777" w:rsidR="002717F0" w:rsidRPr="00D52E2C" w:rsidRDefault="002717F0"/>
        </w:tc>
        <w:tc>
          <w:tcPr>
            <w:tcW w:w="1134" w:type="dxa"/>
          </w:tcPr>
          <w:p w14:paraId="580D40BD" w14:textId="77777777" w:rsidR="002717F0" w:rsidRPr="00D52E2C" w:rsidRDefault="002717F0">
            <w:r w:rsidRPr="00D52E2C">
              <w:t>HL7_77</w:t>
            </w:r>
          </w:p>
        </w:tc>
        <w:tc>
          <w:tcPr>
            <w:tcW w:w="2976" w:type="dxa"/>
          </w:tcPr>
          <w:p w14:paraId="0F797B0A" w14:textId="77777777" w:rsidR="002717F0" w:rsidRPr="00D52E2C" w:rsidRDefault="002717F0"/>
        </w:tc>
      </w:tr>
      <w:tr w:rsidR="00D52E2C" w:rsidRPr="00D52E2C" w14:paraId="3D6FBFBE" w14:textId="77777777">
        <w:tc>
          <w:tcPr>
            <w:tcW w:w="2338" w:type="dxa"/>
          </w:tcPr>
          <w:p w14:paraId="26217C2A" w14:textId="77777777" w:rsidR="002717F0" w:rsidRPr="00D52E2C" w:rsidRDefault="002717F0" w:rsidP="00A54133">
            <w:r w:rsidRPr="00D52E2C">
              <w:t>Modification_date</w:t>
            </w:r>
          </w:p>
        </w:tc>
        <w:tc>
          <w:tcPr>
            <w:tcW w:w="993" w:type="dxa"/>
          </w:tcPr>
          <w:p w14:paraId="6DA5216F" w14:textId="77777777" w:rsidR="002717F0" w:rsidRPr="00D52E2C" w:rsidRDefault="002717F0">
            <w:r w:rsidRPr="00D52E2C">
              <w:t>Date/time</w:t>
            </w:r>
          </w:p>
        </w:tc>
        <w:tc>
          <w:tcPr>
            <w:tcW w:w="852" w:type="dxa"/>
          </w:tcPr>
          <w:p w14:paraId="730098C8" w14:textId="77777777" w:rsidR="002717F0" w:rsidRPr="00D52E2C" w:rsidRDefault="002717F0"/>
        </w:tc>
        <w:tc>
          <w:tcPr>
            <w:tcW w:w="851" w:type="dxa"/>
          </w:tcPr>
          <w:p w14:paraId="78F21B6D" w14:textId="77777777" w:rsidR="002717F0" w:rsidRPr="00D52E2C" w:rsidRDefault="002717F0"/>
        </w:tc>
        <w:tc>
          <w:tcPr>
            <w:tcW w:w="1134" w:type="dxa"/>
          </w:tcPr>
          <w:p w14:paraId="7B131EA7" w14:textId="77777777" w:rsidR="002717F0" w:rsidRPr="00D52E2C" w:rsidRDefault="002717F0">
            <w:r w:rsidRPr="00D52E2C">
              <w:t>HL7_77</w:t>
            </w:r>
          </w:p>
        </w:tc>
        <w:tc>
          <w:tcPr>
            <w:tcW w:w="2976" w:type="dxa"/>
          </w:tcPr>
          <w:p w14:paraId="278BE8D3" w14:textId="77777777" w:rsidR="002717F0" w:rsidRPr="00D52E2C" w:rsidRDefault="002717F0"/>
        </w:tc>
      </w:tr>
      <w:tr w:rsidR="00D52E2C" w:rsidRPr="00D52E2C" w14:paraId="536946C2" w14:textId="77777777">
        <w:tc>
          <w:tcPr>
            <w:tcW w:w="2338" w:type="dxa"/>
          </w:tcPr>
          <w:p w14:paraId="031BB4BE" w14:textId="77777777" w:rsidR="002717F0" w:rsidRPr="00D52E2C" w:rsidRDefault="002717F0" w:rsidP="00A54133">
            <w:r w:rsidRPr="00D52E2C">
              <w:lastRenderedPageBreak/>
              <w:t>Width_col1</w:t>
            </w:r>
          </w:p>
        </w:tc>
        <w:tc>
          <w:tcPr>
            <w:tcW w:w="993" w:type="dxa"/>
          </w:tcPr>
          <w:p w14:paraId="58F192E5" w14:textId="77777777" w:rsidR="002717F0" w:rsidRPr="00D52E2C" w:rsidRDefault="002717F0">
            <w:r w:rsidRPr="00D52E2C">
              <w:t>Integer</w:t>
            </w:r>
          </w:p>
        </w:tc>
        <w:tc>
          <w:tcPr>
            <w:tcW w:w="852" w:type="dxa"/>
          </w:tcPr>
          <w:p w14:paraId="469D4C09" w14:textId="77777777" w:rsidR="002717F0" w:rsidRPr="00D52E2C" w:rsidRDefault="002717F0"/>
        </w:tc>
        <w:tc>
          <w:tcPr>
            <w:tcW w:w="851" w:type="dxa"/>
          </w:tcPr>
          <w:p w14:paraId="1B7AD4E1" w14:textId="77777777" w:rsidR="002717F0" w:rsidRPr="00D52E2C" w:rsidRDefault="002717F0"/>
        </w:tc>
        <w:tc>
          <w:tcPr>
            <w:tcW w:w="1134" w:type="dxa"/>
          </w:tcPr>
          <w:p w14:paraId="52458CE3" w14:textId="77777777" w:rsidR="002717F0" w:rsidRPr="00D52E2C" w:rsidRDefault="002717F0">
            <w:r w:rsidRPr="00D52E2C">
              <w:t>HL7_77</w:t>
            </w:r>
          </w:p>
        </w:tc>
        <w:tc>
          <w:tcPr>
            <w:tcW w:w="2976" w:type="dxa"/>
          </w:tcPr>
          <w:p w14:paraId="513AAF70" w14:textId="77777777" w:rsidR="002717F0" w:rsidRPr="00D52E2C" w:rsidRDefault="002717F0"/>
        </w:tc>
      </w:tr>
      <w:tr w:rsidR="00D52E2C" w:rsidRPr="00D52E2C" w14:paraId="7BAB96CA" w14:textId="77777777">
        <w:tc>
          <w:tcPr>
            <w:tcW w:w="2338" w:type="dxa"/>
          </w:tcPr>
          <w:p w14:paraId="08CC6FF9" w14:textId="77777777" w:rsidR="002717F0" w:rsidRPr="00D52E2C" w:rsidRDefault="002717F0" w:rsidP="00A54133">
            <w:r w:rsidRPr="00D52E2C">
              <w:t>Width_col2</w:t>
            </w:r>
          </w:p>
        </w:tc>
        <w:tc>
          <w:tcPr>
            <w:tcW w:w="993" w:type="dxa"/>
          </w:tcPr>
          <w:p w14:paraId="25F061B9" w14:textId="77777777" w:rsidR="002717F0" w:rsidRPr="00D52E2C" w:rsidRDefault="002717F0">
            <w:r w:rsidRPr="00D52E2C">
              <w:t>integer</w:t>
            </w:r>
          </w:p>
        </w:tc>
        <w:tc>
          <w:tcPr>
            <w:tcW w:w="852" w:type="dxa"/>
          </w:tcPr>
          <w:p w14:paraId="11E1CDE0" w14:textId="77777777" w:rsidR="002717F0" w:rsidRPr="00D52E2C" w:rsidRDefault="002717F0"/>
        </w:tc>
        <w:tc>
          <w:tcPr>
            <w:tcW w:w="851" w:type="dxa"/>
          </w:tcPr>
          <w:p w14:paraId="1EA3D1C9" w14:textId="77777777" w:rsidR="002717F0" w:rsidRPr="00D52E2C" w:rsidRDefault="002717F0"/>
        </w:tc>
        <w:tc>
          <w:tcPr>
            <w:tcW w:w="1134" w:type="dxa"/>
          </w:tcPr>
          <w:p w14:paraId="0DB3C378" w14:textId="77777777" w:rsidR="002717F0" w:rsidRPr="00D52E2C" w:rsidRDefault="002717F0">
            <w:r w:rsidRPr="00D52E2C">
              <w:t>HL7_77</w:t>
            </w:r>
          </w:p>
        </w:tc>
        <w:tc>
          <w:tcPr>
            <w:tcW w:w="2976" w:type="dxa"/>
          </w:tcPr>
          <w:p w14:paraId="445E95F4" w14:textId="77777777" w:rsidR="002717F0" w:rsidRPr="00D52E2C" w:rsidRDefault="002717F0"/>
        </w:tc>
      </w:tr>
      <w:tr w:rsidR="00D52E2C" w:rsidRPr="00D52E2C" w14:paraId="4DDE8BC0" w14:textId="77777777">
        <w:tc>
          <w:tcPr>
            <w:tcW w:w="2338" w:type="dxa"/>
          </w:tcPr>
          <w:p w14:paraId="00C4CBD5" w14:textId="77777777" w:rsidR="002717F0" w:rsidRPr="00D52E2C" w:rsidRDefault="002717F0" w:rsidP="00A54133">
            <w:r w:rsidRPr="00D52E2C">
              <w:t>Width_col3</w:t>
            </w:r>
          </w:p>
        </w:tc>
        <w:tc>
          <w:tcPr>
            <w:tcW w:w="993" w:type="dxa"/>
          </w:tcPr>
          <w:p w14:paraId="18CC5504" w14:textId="77777777" w:rsidR="002717F0" w:rsidRPr="00D52E2C" w:rsidRDefault="002717F0">
            <w:r w:rsidRPr="00D52E2C">
              <w:t>integer</w:t>
            </w:r>
          </w:p>
        </w:tc>
        <w:tc>
          <w:tcPr>
            <w:tcW w:w="852" w:type="dxa"/>
          </w:tcPr>
          <w:p w14:paraId="71E63B7D" w14:textId="77777777" w:rsidR="002717F0" w:rsidRPr="00D52E2C" w:rsidRDefault="002717F0"/>
        </w:tc>
        <w:tc>
          <w:tcPr>
            <w:tcW w:w="851" w:type="dxa"/>
          </w:tcPr>
          <w:p w14:paraId="2885293A" w14:textId="77777777" w:rsidR="002717F0" w:rsidRPr="00D52E2C" w:rsidRDefault="002717F0"/>
        </w:tc>
        <w:tc>
          <w:tcPr>
            <w:tcW w:w="1134" w:type="dxa"/>
          </w:tcPr>
          <w:p w14:paraId="178B6D37" w14:textId="77777777" w:rsidR="002717F0" w:rsidRPr="00D52E2C" w:rsidRDefault="002717F0">
            <w:r w:rsidRPr="00D52E2C">
              <w:t>HL7_77</w:t>
            </w:r>
          </w:p>
        </w:tc>
        <w:tc>
          <w:tcPr>
            <w:tcW w:w="2976" w:type="dxa"/>
          </w:tcPr>
          <w:p w14:paraId="5AE993F9" w14:textId="77777777" w:rsidR="002717F0" w:rsidRPr="00D52E2C" w:rsidRDefault="002717F0"/>
        </w:tc>
      </w:tr>
      <w:tr w:rsidR="00D52E2C" w:rsidRPr="00D52E2C" w14:paraId="122167B4" w14:textId="77777777">
        <w:tc>
          <w:tcPr>
            <w:tcW w:w="2338" w:type="dxa"/>
          </w:tcPr>
          <w:p w14:paraId="6DA42BD9" w14:textId="77777777" w:rsidR="000E5604" w:rsidRPr="00D52E2C" w:rsidRDefault="000E5604" w:rsidP="00A54133">
            <w:r w:rsidRPr="00D52E2C">
              <w:t>Width_col4</w:t>
            </w:r>
          </w:p>
        </w:tc>
        <w:tc>
          <w:tcPr>
            <w:tcW w:w="993" w:type="dxa"/>
          </w:tcPr>
          <w:p w14:paraId="4E3321A3" w14:textId="77777777" w:rsidR="000E5604" w:rsidRPr="00D52E2C" w:rsidRDefault="000E5604">
            <w:r w:rsidRPr="00D52E2C">
              <w:t>integer</w:t>
            </w:r>
          </w:p>
        </w:tc>
        <w:tc>
          <w:tcPr>
            <w:tcW w:w="852" w:type="dxa"/>
          </w:tcPr>
          <w:p w14:paraId="1A9E4328" w14:textId="77777777" w:rsidR="000E5604" w:rsidRPr="00D52E2C" w:rsidRDefault="000E5604"/>
        </w:tc>
        <w:tc>
          <w:tcPr>
            <w:tcW w:w="851" w:type="dxa"/>
          </w:tcPr>
          <w:p w14:paraId="4483204F" w14:textId="77777777" w:rsidR="000E5604" w:rsidRPr="00D52E2C" w:rsidRDefault="000E5604"/>
        </w:tc>
        <w:tc>
          <w:tcPr>
            <w:tcW w:w="1134" w:type="dxa"/>
          </w:tcPr>
          <w:p w14:paraId="757B5B2D" w14:textId="77777777" w:rsidR="000E5604" w:rsidRPr="00D52E2C" w:rsidRDefault="000E5604">
            <w:r w:rsidRPr="00D52E2C">
              <w:t>HL7_84</w:t>
            </w:r>
          </w:p>
        </w:tc>
        <w:tc>
          <w:tcPr>
            <w:tcW w:w="2976" w:type="dxa"/>
          </w:tcPr>
          <w:p w14:paraId="1865BD71" w14:textId="77777777" w:rsidR="000E5604" w:rsidRPr="00D52E2C" w:rsidRDefault="000E5604"/>
        </w:tc>
      </w:tr>
      <w:tr w:rsidR="00386A45" w:rsidRPr="00D52E2C" w14:paraId="7A281F44" w14:textId="77777777">
        <w:tc>
          <w:tcPr>
            <w:tcW w:w="2338" w:type="dxa"/>
          </w:tcPr>
          <w:p w14:paraId="650538CC" w14:textId="6D93A635" w:rsidR="00386A45" w:rsidRPr="00D52E2C" w:rsidRDefault="00386A45" w:rsidP="00A54133">
            <w:r>
              <w:t>Width_col5</w:t>
            </w:r>
          </w:p>
        </w:tc>
        <w:tc>
          <w:tcPr>
            <w:tcW w:w="993" w:type="dxa"/>
          </w:tcPr>
          <w:p w14:paraId="1460CAEB" w14:textId="0105E056" w:rsidR="00386A45" w:rsidRPr="00D52E2C" w:rsidRDefault="00386A45">
            <w:r>
              <w:t>integer</w:t>
            </w:r>
          </w:p>
        </w:tc>
        <w:tc>
          <w:tcPr>
            <w:tcW w:w="852" w:type="dxa"/>
          </w:tcPr>
          <w:p w14:paraId="605566EC" w14:textId="77777777" w:rsidR="00386A45" w:rsidRPr="00D52E2C" w:rsidRDefault="00386A45"/>
        </w:tc>
        <w:tc>
          <w:tcPr>
            <w:tcW w:w="851" w:type="dxa"/>
          </w:tcPr>
          <w:p w14:paraId="475A4580" w14:textId="77777777" w:rsidR="00386A45" w:rsidRPr="00D52E2C" w:rsidRDefault="00386A45"/>
        </w:tc>
        <w:tc>
          <w:tcPr>
            <w:tcW w:w="1134" w:type="dxa"/>
          </w:tcPr>
          <w:p w14:paraId="6D290A33" w14:textId="5486CA87" w:rsidR="00386A45" w:rsidRPr="00D52E2C" w:rsidRDefault="00386A45">
            <w:r>
              <w:t>HL7_100</w:t>
            </w:r>
          </w:p>
        </w:tc>
        <w:tc>
          <w:tcPr>
            <w:tcW w:w="2976" w:type="dxa"/>
          </w:tcPr>
          <w:p w14:paraId="5A794A66" w14:textId="77777777" w:rsidR="00386A45" w:rsidRPr="00D52E2C" w:rsidRDefault="00386A45"/>
        </w:tc>
      </w:tr>
      <w:tr w:rsidR="00D52E2C" w:rsidRPr="00D52E2C" w14:paraId="5E162DE5" w14:textId="77777777">
        <w:tc>
          <w:tcPr>
            <w:tcW w:w="2338" w:type="dxa"/>
          </w:tcPr>
          <w:p w14:paraId="26941B17" w14:textId="77777777" w:rsidR="002717F0" w:rsidRPr="00D52E2C" w:rsidRDefault="002717F0" w:rsidP="00A54133">
            <w:r w:rsidRPr="00D52E2C">
              <w:t>Binding</w:t>
            </w:r>
          </w:p>
        </w:tc>
        <w:tc>
          <w:tcPr>
            <w:tcW w:w="993" w:type="dxa"/>
          </w:tcPr>
          <w:p w14:paraId="1AE00BC3" w14:textId="77777777" w:rsidR="002717F0" w:rsidRPr="00D52E2C" w:rsidRDefault="002717F0">
            <w:pPr>
              <w:rPr>
                <w:strike/>
              </w:rPr>
            </w:pPr>
            <w:r w:rsidRPr="00D52E2C">
              <w:rPr>
                <w:strike/>
              </w:rPr>
              <w:t>Text</w:t>
            </w:r>
          </w:p>
          <w:p w14:paraId="202FF97B" w14:textId="77777777" w:rsidR="00C20A8B" w:rsidRPr="00D52E2C" w:rsidRDefault="00C20A8B">
            <w:r w:rsidRPr="00D52E2C">
              <w:t>integer</w:t>
            </w:r>
          </w:p>
        </w:tc>
        <w:tc>
          <w:tcPr>
            <w:tcW w:w="852" w:type="dxa"/>
          </w:tcPr>
          <w:p w14:paraId="6B829BA7" w14:textId="77777777" w:rsidR="002717F0" w:rsidRPr="00D52E2C" w:rsidRDefault="002717F0">
            <w:pPr>
              <w:rPr>
                <w:strike/>
              </w:rPr>
            </w:pPr>
            <w:r w:rsidRPr="00D52E2C">
              <w:rPr>
                <w:strike/>
              </w:rPr>
              <w:t>15</w:t>
            </w:r>
          </w:p>
        </w:tc>
        <w:tc>
          <w:tcPr>
            <w:tcW w:w="851" w:type="dxa"/>
          </w:tcPr>
          <w:p w14:paraId="0C9A49CF" w14:textId="77777777" w:rsidR="002717F0" w:rsidRPr="00D52E2C" w:rsidRDefault="002717F0"/>
        </w:tc>
        <w:tc>
          <w:tcPr>
            <w:tcW w:w="1134" w:type="dxa"/>
          </w:tcPr>
          <w:p w14:paraId="160E52A8" w14:textId="77777777" w:rsidR="002717F0" w:rsidRPr="00D52E2C" w:rsidRDefault="002717F0">
            <w:pPr>
              <w:rPr>
                <w:strike/>
              </w:rPr>
            </w:pPr>
            <w:r w:rsidRPr="00D52E2C">
              <w:rPr>
                <w:strike/>
              </w:rPr>
              <w:t>HL7_77</w:t>
            </w:r>
          </w:p>
          <w:p w14:paraId="3E85C34F" w14:textId="77777777" w:rsidR="00C20A8B" w:rsidRPr="00D52E2C" w:rsidRDefault="00C20A8B">
            <w:r w:rsidRPr="00D52E2C">
              <w:t>HL7_94</w:t>
            </w:r>
          </w:p>
        </w:tc>
        <w:tc>
          <w:tcPr>
            <w:tcW w:w="2976" w:type="dxa"/>
          </w:tcPr>
          <w:p w14:paraId="2CA28418" w14:textId="77777777" w:rsidR="00C20A8B" w:rsidRPr="00D52E2C" w:rsidRDefault="002717F0">
            <w:r w:rsidRPr="00D52E2C">
              <w:t>Values:</w:t>
            </w:r>
          </w:p>
          <w:p w14:paraId="71B250C0" w14:textId="77777777" w:rsidR="00C20A8B" w:rsidRPr="00D52E2C" w:rsidRDefault="00C20A8B">
            <w:r w:rsidRPr="00D52E2C">
              <w:t>0: unknown</w:t>
            </w:r>
          </w:p>
          <w:p w14:paraId="60D0D341" w14:textId="77777777" w:rsidR="00C20A8B" w:rsidRPr="00D52E2C" w:rsidRDefault="00C20A8B">
            <w:r w:rsidRPr="00D52E2C">
              <w:t>1:</w:t>
            </w:r>
            <w:r w:rsidR="002717F0" w:rsidRPr="00D52E2C">
              <w:t xml:space="preserve"> example</w:t>
            </w:r>
          </w:p>
          <w:p w14:paraId="4645480B" w14:textId="77777777" w:rsidR="00C20A8B" w:rsidRPr="00D52E2C" w:rsidRDefault="00C20A8B">
            <w:r w:rsidRPr="00D52E2C">
              <w:t xml:space="preserve">2: </w:t>
            </w:r>
            <w:r w:rsidR="002717F0" w:rsidRPr="00D52E2C">
              <w:t>representative</w:t>
            </w:r>
          </w:p>
          <w:p w14:paraId="6AE9A942" w14:textId="77777777" w:rsidR="002717F0" w:rsidRPr="00D52E2C" w:rsidRDefault="00C20A8B">
            <w:r w:rsidRPr="00D52E2C">
              <w:t xml:space="preserve">3: </w:t>
            </w:r>
            <w:r w:rsidR="002717F0" w:rsidRPr="00D52E2C">
              <w:t>universal</w:t>
            </w:r>
          </w:p>
          <w:p w14:paraId="210F2BF6" w14:textId="77777777" w:rsidR="00C20A8B" w:rsidRPr="00D52E2C" w:rsidRDefault="00C20A8B">
            <w:r w:rsidRPr="00D52E2C">
              <w:t>4: US realm</w:t>
            </w:r>
          </w:p>
        </w:tc>
      </w:tr>
      <w:tr w:rsidR="00D52E2C" w:rsidRPr="00D52E2C" w14:paraId="2F512CC9" w14:textId="77777777">
        <w:tc>
          <w:tcPr>
            <w:tcW w:w="2338" w:type="dxa"/>
          </w:tcPr>
          <w:p w14:paraId="13EB8682" w14:textId="77777777" w:rsidR="002717F0" w:rsidRPr="00D52E2C" w:rsidRDefault="002717F0" w:rsidP="00A54133">
            <w:pPr>
              <w:rPr>
                <w:strike/>
              </w:rPr>
            </w:pPr>
            <w:r w:rsidRPr="00D52E2C">
              <w:rPr>
                <w:strike/>
              </w:rPr>
              <w:t>Object_description</w:t>
            </w:r>
          </w:p>
        </w:tc>
        <w:tc>
          <w:tcPr>
            <w:tcW w:w="993" w:type="dxa"/>
          </w:tcPr>
          <w:p w14:paraId="4D93D44F" w14:textId="77777777" w:rsidR="002717F0" w:rsidRPr="00D52E2C" w:rsidRDefault="002717F0">
            <w:pPr>
              <w:rPr>
                <w:strike/>
              </w:rPr>
            </w:pPr>
            <w:r w:rsidRPr="00D52E2C">
              <w:rPr>
                <w:strike/>
              </w:rPr>
              <w:t>Memo</w:t>
            </w:r>
          </w:p>
        </w:tc>
        <w:tc>
          <w:tcPr>
            <w:tcW w:w="852" w:type="dxa"/>
          </w:tcPr>
          <w:p w14:paraId="3B44C58C" w14:textId="77777777" w:rsidR="002717F0" w:rsidRPr="00D52E2C" w:rsidRDefault="002717F0">
            <w:pPr>
              <w:rPr>
                <w:strike/>
              </w:rPr>
            </w:pPr>
          </w:p>
        </w:tc>
        <w:tc>
          <w:tcPr>
            <w:tcW w:w="851" w:type="dxa"/>
          </w:tcPr>
          <w:p w14:paraId="585B6672" w14:textId="77777777" w:rsidR="002717F0" w:rsidRPr="00D52E2C" w:rsidRDefault="002717F0">
            <w:pPr>
              <w:rPr>
                <w:strike/>
              </w:rPr>
            </w:pPr>
          </w:p>
        </w:tc>
        <w:tc>
          <w:tcPr>
            <w:tcW w:w="1134" w:type="dxa"/>
          </w:tcPr>
          <w:p w14:paraId="45761468" w14:textId="77777777" w:rsidR="002717F0" w:rsidRPr="00D52E2C" w:rsidRDefault="002717F0">
            <w:pPr>
              <w:rPr>
                <w:strike/>
              </w:rPr>
            </w:pPr>
            <w:r w:rsidRPr="00D52E2C">
              <w:rPr>
                <w:strike/>
              </w:rPr>
              <w:t>HL7_77</w:t>
            </w:r>
          </w:p>
          <w:p w14:paraId="5DF9B052" w14:textId="77777777" w:rsidR="000E5604" w:rsidRPr="00D52E2C" w:rsidRDefault="000E5604">
            <w:r w:rsidRPr="00D52E2C">
              <w:t>HL7_84</w:t>
            </w:r>
          </w:p>
        </w:tc>
        <w:tc>
          <w:tcPr>
            <w:tcW w:w="2976" w:type="dxa"/>
          </w:tcPr>
          <w:p w14:paraId="4EEE3220" w14:textId="77777777" w:rsidR="002717F0" w:rsidRPr="00D52E2C" w:rsidRDefault="002717F0">
            <w:pPr>
              <w:rPr>
                <w:strike/>
              </w:rPr>
            </w:pPr>
            <w:r w:rsidRPr="00D52E2C">
              <w:rPr>
                <w:strike/>
              </w:rPr>
              <w:t>description of the table</w:t>
            </w:r>
          </w:p>
          <w:p w14:paraId="2305C487" w14:textId="77777777" w:rsidR="000E5604" w:rsidRPr="00D52E2C" w:rsidRDefault="000E5604">
            <w:r w:rsidRPr="00D52E2C">
              <w:t>moved to HL7Objects</w:t>
            </w:r>
          </w:p>
        </w:tc>
      </w:tr>
      <w:tr w:rsidR="00D52E2C" w:rsidRPr="00D52E2C" w14:paraId="002577A8" w14:textId="77777777">
        <w:tc>
          <w:tcPr>
            <w:tcW w:w="2338" w:type="dxa"/>
          </w:tcPr>
          <w:p w14:paraId="582FE845" w14:textId="77777777" w:rsidR="002717F0" w:rsidRPr="00D52E2C" w:rsidRDefault="002717F0" w:rsidP="00A54133">
            <w:r w:rsidRPr="00D52E2C">
              <w:t>Version_description</w:t>
            </w:r>
          </w:p>
        </w:tc>
        <w:tc>
          <w:tcPr>
            <w:tcW w:w="993" w:type="dxa"/>
          </w:tcPr>
          <w:p w14:paraId="40EE8352" w14:textId="77777777" w:rsidR="002717F0" w:rsidRPr="00D52E2C" w:rsidRDefault="002717F0">
            <w:r w:rsidRPr="00D52E2C">
              <w:t>Text</w:t>
            </w:r>
          </w:p>
        </w:tc>
        <w:tc>
          <w:tcPr>
            <w:tcW w:w="852" w:type="dxa"/>
          </w:tcPr>
          <w:p w14:paraId="1930BBFB" w14:textId="77777777" w:rsidR="002717F0" w:rsidRPr="00D52E2C" w:rsidRDefault="002717F0">
            <w:r w:rsidRPr="00D52E2C">
              <w:t>255</w:t>
            </w:r>
          </w:p>
        </w:tc>
        <w:tc>
          <w:tcPr>
            <w:tcW w:w="851" w:type="dxa"/>
          </w:tcPr>
          <w:p w14:paraId="7DA841D4" w14:textId="77777777" w:rsidR="002717F0" w:rsidRPr="00D52E2C" w:rsidRDefault="002717F0"/>
        </w:tc>
        <w:tc>
          <w:tcPr>
            <w:tcW w:w="1134" w:type="dxa"/>
          </w:tcPr>
          <w:p w14:paraId="3AF26451" w14:textId="77777777" w:rsidR="002717F0" w:rsidRPr="00D52E2C" w:rsidRDefault="002717F0">
            <w:r w:rsidRPr="00D52E2C">
              <w:t>HL7_77</w:t>
            </w:r>
          </w:p>
        </w:tc>
        <w:tc>
          <w:tcPr>
            <w:tcW w:w="2976" w:type="dxa"/>
          </w:tcPr>
          <w:p w14:paraId="7FFF4C77" w14:textId="77777777" w:rsidR="002717F0" w:rsidRPr="00D52E2C" w:rsidRDefault="002717F0" w:rsidP="002717F0">
            <w:r w:rsidRPr="00D52E2C">
              <w:t>description of the version</w:t>
            </w:r>
          </w:p>
        </w:tc>
      </w:tr>
      <w:tr w:rsidR="00D52E2C" w:rsidRPr="00D52E2C" w14:paraId="2E63D44A" w14:textId="77777777">
        <w:tc>
          <w:tcPr>
            <w:tcW w:w="2338" w:type="dxa"/>
          </w:tcPr>
          <w:p w14:paraId="386C166A" w14:textId="77777777" w:rsidR="000E5604" w:rsidRPr="00D52E2C" w:rsidRDefault="000E5604" w:rsidP="00A54133">
            <w:r w:rsidRPr="00D52E2C">
              <w:t>Comment</w:t>
            </w:r>
          </w:p>
        </w:tc>
        <w:tc>
          <w:tcPr>
            <w:tcW w:w="993" w:type="dxa"/>
          </w:tcPr>
          <w:p w14:paraId="25A4A4B2" w14:textId="77777777" w:rsidR="000E5604" w:rsidRPr="00D52E2C" w:rsidRDefault="000E5604">
            <w:r w:rsidRPr="00D52E2C">
              <w:t>Text</w:t>
            </w:r>
          </w:p>
        </w:tc>
        <w:tc>
          <w:tcPr>
            <w:tcW w:w="852" w:type="dxa"/>
          </w:tcPr>
          <w:p w14:paraId="384F0DC4" w14:textId="77777777" w:rsidR="000E5604" w:rsidRPr="00D52E2C" w:rsidRDefault="000E5604">
            <w:r w:rsidRPr="00D52E2C">
              <w:t>255</w:t>
            </w:r>
          </w:p>
        </w:tc>
        <w:tc>
          <w:tcPr>
            <w:tcW w:w="851" w:type="dxa"/>
          </w:tcPr>
          <w:p w14:paraId="4BCFEE85" w14:textId="77777777" w:rsidR="000E5604" w:rsidRPr="00D52E2C" w:rsidRDefault="000E5604"/>
        </w:tc>
        <w:tc>
          <w:tcPr>
            <w:tcW w:w="1134" w:type="dxa"/>
          </w:tcPr>
          <w:p w14:paraId="02FE47C0" w14:textId="77777777" w:rsidR="000E5604" w:rsidRPr="00D52E2C" w:rsidRDefault="000E5604">
            <w:r w:rsidRPr="00D52E2C">
              <w:t>HL7_84</w:t>
            </w:r>
          </w:p>
        </w:tc>
        <w:tc>
          <w:tcPr>
            <w:tcW w:w="2976" w:type="dxa"/>
          </w:tcPr>
          <w:p w14:paraId="701345A6" w14:textId="77777777" w:rsidR="000E5604" w:rsidRPr="00D52E2C" w:rsidRDefault="000E5604" w:rsidP="002717F0">
            <w:r w:rsidRPr="00D52E2C">
              <w:t>Comment</w:t>
            </w:r>
          </w:p>
        </w:tc>
      </w:tr>
      <w:tr w:rsidR="00D52E2C" w:rsidRPr="00D52E2C" w14:paraId="52AB1A7A" w14:textId="77777777">
        <w:tc>
          <w:tcPr>
            <w:tcW w:w="2338" w:type="dxa"/>
          </w:tcPr>
          <w:p w14:paraId="46D3E357" w14:textId="77777777" w:rsidR="000E5604" w:rsidRPr="00D52E2C" w:rsidRDefault="000E5604" w:rsidP="00A54133">
            <w:r w:rsidRPr="00D52E2C">
              <w:t>Version_introduced</w:t>
            </w:r>
          </w:p>
        </w:tc>
        <w:tc>
          <w:tcPr>
            <w:tcW w:w="993" w:type="dxa"/>
          </w:tcPr>
          <w:p w14:paraId="49C54CE2" w14:textId="77777777" w:rsidR="000E5604" w:rsidRPr="00D52E2C" w:rsidRDefault="000E5604">
            <w:r w:rsidRPr="00D52E2C">
              <w:t>integer</w:t>
            </w:r>
          </w:p>
        </w:tc>
        <w:tc>
          <w:tcPr>
            <w:tcW w:w="852" w:type="dxa"/>
          </w:tcPr>
          <w:p w14:paraId="3123507F" w14:textId="77777777" w:rsidR="000E5604" w:rsidRPr="00D52E2C" w:rsidRDefault="000E5604"/>
        </w:tc>
        <w:tc>
          <w:tcPr>
            <w:tcW w:w="851" w:type="dxa"/>
          </w:tcPr>
          <w:p w14:paraId="32D3DC2C" w14:textId="77777777" w:rsidR="000E5604" w:rsidRPr="00D52E2C" w:rsidRDefault="000E5604"/>
        </w:tc>
        <w:tc>
          <w:tcPr>
            <w:tcW w:w="1134" w:type="dxa"/>
          </w:tcPr>
          <w:p w14:paraId="04B25B21" w14:textId="77777777" w:rsidR="000E5604" w:rsidRPr="00D52E2C" w:rsidRDefault="000E5604">
            <w:r w:rsidRPr="00D52E2C">
              <w:t>HL7_84</w:t>
            </w:r>
          </w:p>
        </w:tc>
        <w:tc>
          <w:tcPr>
            <w:tcW w:w="2976" w:type="dxa"/>
          </w:tcPr>
          <w:p w14:paraId="495EBDFB" w14:textId="77777777" w:rsidR="000E5604" w:rsidRPr="00D52E2C" w:rsidRDefault="000E5604" w:rsidP="000E5604">
            <w:r w:rsidRPr="00D52E2C">
              <w:t>Version identifier when the this table was introduced</w:t>
            </w:r>
          </w:p>
        </w:tc>
      </w:tr>
      <w:tr w:rsidR="00D52E2C" w:rsidRPr="00D52E2C" w14:paraId="1C9B4512" w14:textId="77777777">
        <w:tc>
          <w:tcPr>
            <w:tcW w:w="2338" w:type="dxa"/>
          </w:tcPr>
          <w:p w14:paraId="0923A16D" w14:textId="77777777" w:rsidR="000E5604" w:rsidRPr="00D52E2C" w:rsidRDefault="000E5604" w:rsidP="00A54133">
            <w:r w:rsidRPr="00D52E2C">
              <w:t>Vs_expansion</w:t>
            </w:r>
          </w:p>
        </w:tc>
        <w:tc>
          <w:tcPr>
            <w:tcW w:w="993" w:type="dxa"/>
          </w:tcPr>
          <w:p w14:paraId="36F483AD" w14:textId="77777777" w:rsidR="000E5604" w:rsidRPr="00D52E2C" w:rsidRDefault="000E5604">
            <w:r w:rsidRPr="00D52E2C">
              <w:t>Integer</w:t>
            </w:r>
          </w:p>
        </w:tc>
        <w:tc>
          <w:tcPr>
            <w:tcW w:w="852" w:type="dxa"/>
          </w:tcPr>
          <w:p w14:paraId="5D6C5CB6" w14:textId="77777777" w:rsidR="000E5604" w:rsidRPr="00D52E2C" w:rsidRDefault="000E5604"/>
        </w:tc>
        <w:tc>
          <w:tcPr>
            <w:tcW w:w="851" w:type="dxa"/>
          </w:tcPr>
          <w:p w14:paraId="212D9C4B" w14:textId="77777777" w:rsidR="000E5604" w:rsidRPr="00D52E2C" w:rsidRDefault="000E5604"/>
        </w:tc>
        <w:tc>
          <w:tcPr>
            <w:tcW w:w="1134" w:type="dxa"/>
          </w:tcPr>
          <w:p w14:paraId="6DD1AB7B" w14:textId="77777777" w:rsidR="000E5604" w:rsidRPr="00D52E2C" w:rsidRDefault="000E5604">
            <w:r w:rsidRPr="00D52E2C">
              <w:t>HL7_84</w:t>
            </w:r>
          </w:p>
          <w:p w14:paraId="1FAC7D67" w14:textId="77777777" w:rsidR="00C20A8B" w:rsidRPr="00D52E2C" w:rsidRDefault="00C20A8B"/>
          <w:p w14:paraId="3753ABAA" w14:textId="77777777" w:rsidR="00C20A8B" w:rsidRPr="00D52E2C" w:rsidRDefault="00C20A8B"/>
          <w:p w14:paraId="1FED6B08" w14:textId="77777777" w:rsidR="00C20A8B" w:rsidRPr="00D52E2C" w:rsidRDefault="00C20A8B"/>
          <w:p w14:paraId="722FD650" w14:textId="77777777" w:rsidR="00C20A8B" w:rsidRPr="00D52E2C" w:rsidRDefault="00C20A8B"/>
          <w:p w14:paraId="303DB50C" w14:textId="77777777" w:rsidR="00C20A8B" w:rsidRPr="00D52E2C" w:rsidRDefault="00C20A8B">
            <w:r w:rsidRPr="00D52E2C">
              <w:t>HL7_94</w:t>
            </w:r>
          </w:p>
        </w:tc>
        <w:tc>
          <w:tcPr>
            <w:tcW w:w="2976" w:type="dxa"/>
          </w:tcPr>
          <w:p w14:paraId="6F1891B8" w14:textId="28F329AD" w:rsidR="00C20A8B" w:rsidRPr="00D52E2C" w:rsidRDefault="00C20A8B" w:rsidP="00A535C3">
            <w:r w:rsidRPr="00D52E2C">
              <w:t>Value</w:t>
            </w:r>
            <w:r w:rsidR="00A535C3">
              <w:t>s from HL7TablesCLD</w:t>
            </w:r>
          </w:p>
        </w:tc>
      </w:tr>
      <w:tr w:rsidR="00A535C3" w:rsidRPr="00D52E2C" w14:paraId="11744EB8" w14:textId="77777777">
        <w:tc>
          <w:tcPr>
            <w:tcW w:w="2338" w:type="dxa"/>
          </w:tcPr>
          <w:p w14:paraId="7054F29F" w14:textId="5EF9F314" w:rsidR="00A535C3" w:rsidRPr="00D52E2C" w:rsidRDefault="00A535C3" w:rsidP="00A54133">
            <w:r>
              <w:t>Vs_expansion_text</w:t>
            </w:r>
          </w:p>
        </w:tc>
        <w:tc>
          <w:tcPr>
            <w:tcW w:w="993" w:type="dxa"/>
          </w:tcPr>
          <w:p w14:paraId="05ECAF22" w14:textId="4D939A31" w:rsidR="00A535C3" w:rsidRPr="00D52E2C" w:rsidRDefault="00A535C3">
            <w:r>
              <w:t>Memo</w:t>
            </w:r>
          </w:p>
        </w:tc>
        <w:tc>
          <w:tcPr>
            <w:tcW w:w="852" w:type="dxa"/>
          </w:tcPr>
          <w:p w14:paraId="64075815" w14:textId="77777777" w:rsidR="00A535C3" w:rsidRPr="00D52E2C" w:rsidRDefault="00A535C3"/>
        </w:tc>
        <w:tc>
          <w:tcPr>
            <w:tcW w:w="851" w:type="dxa"/>
          </w:tcPr>
          <w:p w14:paraId="08CB0855" w14:textId="77777777" w:rsidR="00A535C3" w:rsidRPr="00D52E2C" w:rsidRDefault="00A535C3"/>
        </w:tc>
        <w:tc>
          <w:tcPr>
            <w:tcW w:w="1134" w:type="dxa"/>
          </w:tcPr>
          <w:p w14:paraId="700B4B2A" w14:textId="66C7F7B4" w:rsidR="00A535C3" w:rsidRPr="00D52E2C" w:rsidRDefault="00A535C3">
            <w:r>
              <w:t>Hl7_98</w:t>
            </w:r>
          </w:p>
        </w:tc>
        <w:tc>
          <w:tcPr>
            <w:tcW w:w="2976" w:type="dxa"/>
          </w:tcPr>
          <w:p w14:paraId="7C4F837D" w14:textId="7370BF93" w:rsidR="00A535C3" w:rsidRPr="00D52E2C" w:rsidRDefault="00A535C3" w:rsidP="00A535C3">
            <w:r>
              <w:t>Text for CLD</w:t>
            </w:r>
          </w:p>
        </w:tc>
      </w:tr>
      <w:tr w:rsidR="00D52E2C" w:rsidRPr="00D52E2C" w14:paraId="28B3E4B3" w14:textId="77777777">
        <w:tc>
          <w:tcPr>
            <w:tcW w:w="2338" w:type="dxa"/>
          </w:tcPr>
          <w:p w14:paraId="0BB57585" w14:textId="77777777" w:rsidR="000E5604" w:rsidRPr="00D52E2C" w:rsidRDefault="000E5604" w:rsidP="00A54133">
            <w:r w:rsidRPr="00D52E2C">
              <w:t>Vocab_domain</w:t>
            </w:r>
          </w:p>
        </w:tc>
        <w:tc>
          <w:tcPr>
            <w:tcW w:w="993" w:type="dxa"/>
          </w:tcPr>
          <w:p w14:paraId="4B6A28B6" w14:textId="77777777" w:rsidR="000E5604" w:rsidRPr="00D52E2C" w:rsidRDefault="000E5604">
            <w:r w:rsidRPr="00D52E2C">
              <w:t>Text</w:t>
            </w:r>
          </w:p>
        </w:tc>
        <w:tc>
          <w:tcPr>
            <w:tcW w:w="852" w:type="dxa"/>
          </w:tcPr>
          <w:p w14:paraId="42A8AD34" w14:textId="77777777" w:rsidR="000E5604" w:rsidRPr="00D52E2C" w:rsidRDefault="000E5604">
            <w:r w:rsidRPr="00D52E2C">
              <w:t>30</w:t>
            </w:r>
          </w:p>
        </w:tc>
        <w:tc>
          <w:tcPr>
            <w:tcW w:w="851" w:type="dxa"/>
          </w:tcPr>
          <w:p w14:paraId="5C096A9F" w14:textId="77777777" w:rsidR="000E5604" w:rsidRPr="00D52E2C" w:rsidRDefault="000E5604"/>
        </w:tc>
        <w:tc>
          <w:tcPr>
            <w:tcW w:w="1134" w:type="dxa"/>
          </w:tcPr>
          <w:p w14:paraId="704C4195" w14:textId="77777777" w:rsidR="000E5604" w:rsidRPr="00D52E2C" w:rsidRDefault="000E5604">
            <w:r w:rsidRPr="00D52E2C">
              <w:t>HL7_84</w:t>
            </w:r>
          </w:p>
        </w:tc>
        <w:tc>
          <w:tcPr>
            <w:tcW w:w="2976" w:type="dxa"/>
          </w:tcPr>
          <w:p w14:paraId="387CD994" w14:textId="77777777" w:rsidR="000E5604" w:rsidRPr="00D52E2C" w:rsidRDefault="000E5604" w:rsidP="000E5604">
            <w:r w:rsidRPr="00D52E2C">
              <w:t>Name of the vocabulary domain</w:t>
            </w:r>
          </w:p>
        </w:tc>
      </w:tr>
      <w:tr w:rsidR="00220D1C" w:rsidRPr="00D52E2C" w14:paraId="5ECF7693" w14:textId="77777777">
        <w:tc>
          <w:tcPr>
            <w:tcW w:w="2338" w:type="dxa"/>
          </w:tcPr>
          <w:p w14:paraId="28DB9459" w14:textId="7E6BAAB9" w:rsidR="00220D1C" w:rsidRPr="00D52E2C" w:rsidRDefault="00220D1C" w:rsidP="00A54133">
            <w:r>
              <w:t>Vocab_type</w:t>
            </w:r>
          </w:p>
        </w:tc>
        <w:tc>
          <w:tcPr>
            <w:tcW w:w="993" w:type="dxa"/>
          </w:tcPr>
          <w:p w14:paraId="0AD6DE98" w14:textId="49DEB505" w:rsidR="00220D1C" w:rsidRPr="00D52E2C" w:rsidRDefault="00220D1C">
            <w:r>
              <w:t>Zahl</w:t>
            </w:r>
          </w:p>
        </w:tc>
        <w:tc>
          <w:tcPr>
            <w:tcW w:w="852" w:type="dxa"/>
          </w:tcPr>
          <w:p w14:paraId="702632E6" w14:textId="77777777" w:rsidR="00220D1C" w:rsidRPr="00D52E2C" w:rsidRDefault="00220D1C"/>
        </w:tc>
        <w:tc>
          <w:tcPr>
            <w:tcW w:w="851" w:type="dxa"/>
          </w:tcPr>
          <w:p w14:paraId="047B9EEA" w14:textId="77777777" w:rsidR="00220D1C" w:rsidRPr="00D52E2C" w:rsidRDefault="00220D1C"/>
        </w:tc>
        <w:tc>
          <w:tcPr>
            <w:tcW w:w="1134" w:type="dxa"/>
          </w:tcPr>
          <w:p w14:paraId="158C2624" w14:textId="2E3380F4" w:rsidR="00220D1C" w:rsidRPr="00D52E2C" w:rsidRDefault="00220D1C">
            <w:r>
              <w:t>HL7_100</w:t>
            </w:r>
          </w:p>
        </w:tc>
        <w:tc>
          <w:tcPr>
            <w:tcW w:w="2976" w:type="dxa"/>
          </w:tcPr>
          <w:p w14:paraId="0710FAEB" w14:textId="77777777" w:rsidR="00220D1C" w:rsidRDefault="00220D1C" w:rsidP="000E5604">
            <w:r w:rsidRPr="00A54133">
              <w:t>This attribute maintains some specific control information for the v2 code table project</w:t>
            </w:r>
            <w:r>
              <w:t>.</w:t>
            </w:r>
          </w:p>
          <w:p w14:paraId="3C9FF038" w14:textId="0499209F" w:rsidR="00220D1C" w:rsidRPr="00D52E2C" w:rsidRDefault="00220D1C" w:rsidP="000E5604">
            <w:r>
              <w:t>Replaces v2codetable.</w:t>
            </w:r>
          </w:p>
        </w:tc>
      </w:tr>
      <w:tr w:rsidR="0026048C" w:rsidRPr="00D52E2C" w14:paraId="77793709" w14:textId="77777777">
        <w:tc>
          <w:tcPr>
            <w:tcW w:w="2338" w:type="dxa"/>
          </w:tcPr>
          <w:p w14:paraId="295C7154" w14:textId="45A8AC3E" w:rsidR="0026048C" w:rsidRDefault="0026048C" w:rsidP="00A54133">
            <w:r>
              <w:t>Codesystem_type</w:t>
            </w:r>
          </w:p>
        </w:tc>
        <w:tc>
          <w:tcPr>
            <w:tcW w:w="993" w:type="dxa"/>
          </w:tcPr>
          <w:p w14:paraId="5A74671A" w14:textId="1DB663E8" w:rsidR="0026048C" w:rsidRDefault="0026048C">
            <w:r>
              <w:t>Zahl</w:t>
            </w:r>
          </w:p>
        </w:tc>
        <w:tc>
          <w:tcPr>
            <w:tcW w:w="852" w:type="dxa"/>
          </w:tcPr>
          <w:p w14:paraId="3EA42424" w14:textId="77777777" w:rsidR="0026048C" w:rsidRPr="00D52E2C" w:rsidRDefault="0026048C"/>
        </w:tc>
        <w:tc>
          <w:tcPr>
            <w:tcW w:w="851" w:type="dxa"/>
          </w:tcPr>
          <w:p w14:paraId="3A0B4ECC" w14:textId="77777777" w:rsidR="0026048C" w:rsidRPr="00D52E2C" w:rsidRDefault="0026048C"/>
        </w:tc>
        <w:tc>
          <w:tcPr>
            <w:tcW w:w="1134" w:type="dxa"/>
          </w:tcPr>
          <w:p w14:paraId="5EDABA28" w14:textId="46AE1E92" w:rsidR="0026048C" w:rsidRDefault="0026048C">
            <w:r>
              <w:t>HL7_100</w:t>
            </w:r>
          </w:p>
        </w:tc>
        <w:tc>
          <w:tcPr>
            <w:tcW w:w="2976" w:type="dxa"/>
          </w:tcPr>
          <w:p w14:paraId="08246667" w14:textId="5E67C4C5" w:rsidR="0026048C" w:rsidRPr="00A54133" w:rsidRDefault="0026048C" w:rsidP="000E5604">
            <w:r>
              <w:t>Type of codesystem</w:t>
            </w:r>
          </w:p>
        </w:tc>
      </w:tr>
      <w:tr w:rsidR="00386A45" w:rsidRPr="00D52E2C" w14:paraId="2EDCB392" w14:textId="77777777">
        <w:tc>
          <w:tcPr>
            <w:tcW w:w="2338" w:type="dxa"/>
          </w:tcPr>
          <w:p w14:paraId="4E9B4F06" w14:textId="5C6D7E44" w:rsidR="00386A45" w:rsidRDefault="00386A45" w:rsidP="00A54133">
            <w:r>
              <w:t>Hierarchic</w:t>
            </w:r>
          </w:p>
        </w:tc>
        <w:tc>
          <w:tcPr>
            <w:tcW w:w="993" w:type="dxa"/>
          </w:tcPr>
          <w:p w14:paraId="37337544" w14:textId="790DFFA5" w:rsidR="00386A45" w:rsidRDefault="00386A45">
            <w:r>
              <w:t>Boolean</w:t>
            </w:r>
          </w:p>
        </w:tc>
        <w:tc>
          <w:tcPr>
            <w:tcW w:w="852" w:type="dxa"/>
          </w:tcPr>
          <w:p w14:paraId="4C26949C" w14:textId="77777777" w:rsidR="00386A45" w:rsidRPr="00D52E2C" w:rsidRDefault="00386A45"/>
        </w:tc>
        <w:tc>
          <w:tcPr>
            <w:tcW w:w="851" w:type="dxa"/>
          </w:tcPr>
          <w:p w14:paraId="7F1FF584" w14:textId="77777777" w:rsidR="00386A45" w:rsidRPr="00D52E2C" w:rsidRDefault="00386A45"/>
        </w:tc>
        <w:tc>
          <w:tcPr>
            <w:tcW w:w="1134" w:type="dxa"/>
          </w:tcPr>
          <w:p w14:paraId="081AC8C9" w14:textId="4AEFBE92" w:rsidR="00386A45" w:rsidRDefault="00386A45">
            <w:r>
              <w:t>HL7_100</w:t>
            </w:r>
          </w:p>
        </w:tc>
        <w:tc>
          <w:tcPr>
            <w:tcW w:w="2976" w:type="dxa"/>
          </w:tcPr>
          <w:p w14:paraId="06957601" w14:textId="7BE4A092" w:rsidR="00386A45" w:rsidRDefault="00386A45" w:rsidP="000E5604">
            <w:r>
              <w:t>Is this codesystem hierarchic?</w:t>
            </w:r>
          </w:p>
        </w:tc>
      </w:tr>
    </w:tbl>
    <w:p w14:paraId="18596A04" w14:textId="77777777" w:rsidR="00C50AB1" w:rsidRPr="002717F0" w:rsidRDefault="00C50AB1"/>
    <w:p w14:paraId="3944DDC4" w14:textId="77777777" w:rsidR="00C50AB1" w:rsidRDefault="00C50AB1">
      <w:pPr>
        <w:pStyle w:val="berschrift3"/>
      </w:pPr>
      <w:r>
        <w:fldChar w:fldCharType="begin"/>
      </w:r>
      <w:r>
        <w:instrText xml:space="preserve"> AUTONUMLGL </w:instrText>
      </w:r>
      <w:bookmarkStart w:id="39" w:name="_Toc147402609"/>
      <w:r>
        <w:fldChar w:fldCharType="end"/>
      </w:r>
      <w:r>
        <w:t xml:space="preserve"> Table HL7DataElements</w:t>
      </w:r>
      <w:bookmarkEnd w:id="39"/>
    </w:p>
    <w:p w14:paraId="21FC7887" w14:textId="77777777" w:rsidR="00C50AB1" w:rsidRDefault="00C50AB1">
      <w:r>
        <w:t>Every data element used is defined within this table. This table is also responsible for storing the information assigned to a data element. Therefore, it can be reused within different segments.</w:t>
      </w:r>
    </w:p>
    <w:p w14:paraId="6DA8A217"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444905FB" w14:textId="77777777">
        <w:tc>
          <w:tcPr>
            <w:tcW w:w="2338" w:type="dxa"/>
            <w:shd w:val="pct20" w:color="auto" w:fill="auto"/>
          </w:tcPr>
          <w:p w14:paraId="795F3E65" w14:textId="77777777" w:rsidR="00C50AB1" w:rsidRDefault="00C50AB1">
            <w:r>
              <w:t>Attribute</w:t>
            </w:r>
          </w:p>
        </w:tc>
        <w:tc>
          <w:tcPr>
            <w:tcW w:w="993" w:type="dxa"/>
            <w:shd w:val="pct20" w:color="auto" w:fill="auto"/>
          </w:tcPr>
          <w:p w14:paraId="55E99436" w14:textId="77777777" w:rsidR="00C50AB1" w:rsidRDefault="00C50AB1">
            <w:r>
              <w:t>Type</w:t>
            </w:r>
          </w:p>
        </w:tc>
        <w:tc>
          <w:tcPr>
            <w:tcW w:w="850" w:type="dxa"/>
            <w:shd w:val="pct20" w:color="auto" w:fill="auto"/>
          </w:tcPr>
          <w:p w14:paraId="7CE7CEA1" w14:textId="77777777" w:rsidR="00C50AB1" w:rsidRDefault="00C50AB1">
            <w:r>
              <w:t>Size</w:t>
            </w:r>
          </w:p>
        </w:tc>
        <w:tc>
          <w:tcPr>
            <w:tcW w:w="851" w:type="dxa"/>
            <w:shd w:val="pct20" w:color="auto" w:fill="auto"/>
          </w:tcPr>
          <w:p w14:paraId="63EEEFB8" w14:textId="77777777" w:rsidR="00C50AB1" w:rsidRDefault="00C50AB1">
            <w:r>
              <w:t>Default</w:t>
            </w:r>
          </w:p>
        </w:tc>
        <w:tc>
          <w:tcPr>
            <w:tcW w:w="1134" w:type="dxa"/>
            <w:shd w:val="pct20" w:color="auto" w:fill="auto"/>
          </w:tcPr>
          <w:p w14:paraId="606F6226" w14:textId="77777777" w:rsidR="00C50AB1" w:rsidRDefault="00C50AB1">
            <w:r>
              <w:t>Database</w:t>
            </w:r>
          </w:p>
        </w:tc>
        <w:tc>
          <w:tcPr>
            <w:tcW w:w="2976" w:type="dxa"/>
            <w:shd w:val="pct20" w:color="auto" w:fill="auto"/>
          </w:tcPr>
          <w:p w14:paraId="2C1532C2" w14:textId="77777777" w:rsidR="00C50AB1" w:rsidRDefault="00C50AB1">
            <w:r>
              <w:t>Description</w:t>
            </w:r>
          </w:p>
        </w:tc>
      </w:tr>
      <w:tr w:rsidR="00C50AB1" w14:paraId="37F8BFD1" w14:textId="77777777">
        <w:tc>
          <w:tcPr>
            <w:tcW w:w="2338" w:type="dxa"/>
          </w:tcPr>
          <w:p w14:paraId="40774F4A" w14:textId="77777777" w:rsidR="00C50AB1" w:rsidRDefault="00C50AB1">
            <w:r>
              <w:rPr>
                <w:b/>
              </w:rPr>
              <w:t>data_item</w:t>
            </w:r>
          </w:p>
        </w:tc>
        <w:tc>
          <w:tcPr>
            <w:tcW w:w="993" w:type="dxa"/>
          </w:tcPr>
          <w:p w14:paraId="3C29B34F" w14:textId="77777777" w:rsidR="00C50AB1" w:rsidRDefault="00C50AB1">
            <w:r>
              <w:t>Long</w:t>
            </w:r>
          </w:p>
        </w:tc>
        <w:tc>
          <w:tcPr>
            <w:tcW w:w="850" w:type="dxa"/>
          </w:tcPr>
          <w:p w14:paraId="26D0A6FB" w14:textId="77777777" w:rsidR="00C50AB1" w:rsidRDefault="00C50AB1">
            <w:r>
              <w:t>4</w:t>
            </w:r>
          </w:p>
        </w:tc>
        <w:tc>
          <w:tcPr>
            <w:tcW w:w="851" w:type="dxa"/>
          </w:tcPr>
          <w:p w14:paraId="2DA2B763" w14:textId="77777777" w:rsidR="00C50AB1" w:rsidRDefault="00C50AB1">
            <w:r>
              <w:t>0</w:t>
            </w:r>
          </w:p>
        </w:tc>
        <w:tc>
          <w:tcPr>
            <w:tcW w:w="1134" w:type="dxa"/>
          </w:tcPr>
          <w:p w14:paraId="56622063" w14:textId="77777777" w:rsidR="00C50AB1" w:rsidRDefault="00C50AB1">
            <w:r>
              <w:t>HL7_36</w:t>
            </w:r>
          </w:p>
        </w:tc>
        <w:tc>
          <w:tcPr>
            <w:tcW w:w="2976" w:type="dxa"/>
          </w:tcPr>
          <w:p w14:paraId="0D81647D" w14:textId="77777777" w:rsidR="00C50AB1" w:rsidRDefault="00C50AB1">
            <w:r>
              <w:t>ID of the Data Element</w:t>
            </w:r>
          </w:p>
        </w:tc>
      </w:tr>
      <w:tr w:rsidR="00C50AB1" w14:paraId="7C7C650C" w14:textId="77777777">
        <w:tc>
          <w:tcPr>
            <w:tcW w:w="2338" w:type="dxa"/>
          </w:tcPr>
          <w:p w14:paraId="5CE37570" w14:textId="77777777" w:rsidR="00C50AB1" w:rsidRDefault="00C50AB1">
            <w:r>
              <w:rPr>
                <w:b/>
              </w:rPr>
              <w:t>version_id</w:t>
            </w:r>
          </w:p>
        </w:tc>
        <w:tc>
          <w:tcPr>
            <w:tcW w:w="993" w:type="dxa"/>
          </w:tcPr>
          <w:p w14:paraId="1D1D3297" w14:textId="77777777" w:rsidR="00C50AB1" w:rsidRDefault="00C50AB1">
            <w:r>
              <w:t>Long</w:t>
            </w:r>
          </w:p>
        </w:tc>
        <w:tc>
          <w:tcPr>
            <w:tcW w:w="850" w:type="dxa"/>
          </w:tcPr>
          <w:p w14:paraId="042A89B9" w14:textId="77777777" w:rsidR="00C50AB1" w:rsidRDefault="00C50AB1"/>
        </w:tc>
        <w:tc>
          <w:tcPr>
            <w:tcW w:w="851" w:type="dxa"/>
          </w:tcPr>
          <w:p w14:paraId="6EF240E4" w14:textId="77777777" w:rsidR="00C50AB1" w:rsidRDefault="00C50AB1"/>
        </w:tc>
        <w:tc>
          <w:tcPr>
            <w:tcW w:w="1134" w:type="dxa"/>
          </w:tcPr>
          <w:p w14:paraId="5EB05DFE" w14:textId="77777777" w:rsidR="00C50AB1" w:rsidRDefault="00C50AB1">
            <w:pPr>
              <w:rPr>
                <w:lang w:val="de-DE"/>
              </w:rPr>
            </w:pPr>
            <w:r>
              <w:rPr>
                <w:lang w:val="de-DE"/>
              </w:rPr>
              <w:t>HL7_52</w:t>
            </w:r>
          </w:p>
        </w:tc>
        <w:tc>
          <w:tcPr>
            <w:tcW w:w="2976" w:type="dxa"/>
          </w:tcPr>
          <w:p w14:paraId="2F12BA28" w14:textId="77777777" w:rsidR="00C50AB1" w:rsidRDefault="00C50AB1">
            <w:pPr>
              <w:rPr>
                <w:lang w:val="de-DE"/>
              </w:rPr>
            </w:pPr>
            <w:r>
              <w:rPr>
                <w:lang w:val="de-DE"/>
              </w:rPr>
              <w:t>Version ID</w:t>
            </w:r>
          </w:p>
        </w:tc>
      </w:tr>
      <w:tr w:rsidR="00C50AB1" w14:paraId="52858590" w14:textId="77777777">
        <w:tc>
          <w:tcPr>
            <w:tcW w:w="2338" w:type="dxa"/>
          </w:tcPr>
          <w:p w14:paraId="4B3D795E" w14:textId="77777777" w:rsidR="00C50AB1" w:rsidRDefault="00C50AB1">
            <w:r>
              <w:t>Description</w:t>
            </w:r>
          </w:p>
        </w:tc>
        <w:tc>
          <w:tcPr>
            <w:tcW w:w="993" w:type="dxa"/>
          </w:tcPr>
          <w:p w14:paraId="1065D64E" w14:textId="77777777" w:rsidR="00C50AB1" w:rsidRDefault="00C50AB1">
            <w:r>
              <w:t>Text</w:t>
            </w:r>
          </w:p>
        </w:tc>
        <w:tc>
          <w:tcPr>
            <w:tcW w:w="850" w:type="dxa"/>
          </w:tcPr>
          <w:p w14:paraId="2DDB28EE" w14:textId="77777777" w:rsidR="00C50AB1" w:rsidRDefault="00C50AB1">
            <w:r>
              <w:t>78</w:t>
            </w:r>
          </w:p>
        </w:tc>
        <w:tc>
          <w:tcPr>
            <w:tcW w:w="851" w:type="dxa"/>
          </w:tcPr>
          <w:p w14:paraId="4BBE0DF3" w14:textId="77777777" w:rsidR="00C50AB1" w:rsidRDefault="00C50AB1"/>
        </w:tc>
        <w:tc>
          <w:tcPr>
            <w:tcW w:w="1134" w:type="dxa"/>
          </w:tcPr>
          <w:p w14:paraId="5529F4CC" w14:textId="77777777" w:rsidR="00C50AB1" w:rsidRDefault="00C50AB1">
            <w:r>
              <w:t>HL7_36</w:t>
            </w:r>
          </w:p>
        </w:tc>
        <w:tc>
          <w:tcPr>
            <w:tcW w:w="2976" w:type="dxa"/>
          </w:tcPr>
          <w:p w14:paraId="45A127ED" w14:textId="77777777" w:rsidR="00C50AB1" w:rsidRDefault="00C50AB1">
            <w:r>
              <w:t>Field description according to the standard documentation</w:t>
            </w:r>
          </w:p>
        </w:tc>
      </w:tr>
      <w:tr w:rsidR="00C50AB1" w14:paraId="0A65138F" w14:textId="77777777">
        <w:tc>
          <w:tcPr>
            <w:tcW w:w="2338" w:type="dxa"/>
          </w:tcPr>
          <w:p w14:paraId="6761D6AD" w14:textId="77777777" w:rsidR="00C50AB1" w:rsidRDefault="00C50AB1">
            <w:r>
              <w:t>Interpretation</w:t>
            </w:r>
          </w:p>
        </w:tc>
        <w:tc>
          <w:tcPr>
            <w:tcW w:w="993" w:type="dxa"/>
          </w:tcPr>
          <w:p w14:paraId="2F75A43C" w14:textId="77777777" w:rsidR="00C50AB1" w:rsidRDefault="00C50AB1">
            <w:r>
              <w:t>Text</w:t>
            </w:r>
          </w:p>
        </w:tc>
        <w:tc>
          <w:tcPr>
            <w:tcW w:w="850" w:type="dxa"/>
          </w:tcPr>
          <w:p w14:paraId="4F2A4F2A" w14:textId="77777777" w:rsidR="00C50AB1" w:rsidRDefault="00C50AB1">
            <w:r>
              <w:t>80</w:t>
            </w:r>
          </w:p>
        </w:tc>
        <w:tc>
          <w:tcPr>
            <w:tcW w:w="851" w:type="dxa"/>
          </w:tcPr>
          <w:p w14:paraId="252BCF08" w14:textId="77777777" w:rsidR="00C50AB1" w:rsidRDefault="00C50AB1"/>
        </w:tc>
        <w:tc>
          <w:tcPr>
            <w:tcW w:w="1134" w:type="dxa"/>
          </w:tcPr>
          <w:p w14:paraId="1CB23868" w14:textId="77777777" w:rsidR="00C50AB1" w:rsidRDefault="00C50AB1">
            <w:r>
              <w:t>HL7_36</w:t>
            </w:r>
          </w:p>
        </w:tc>
        <w:tc>
          <w:tcPr>
            <w:tcW w:w="2976" w:type="dxa"/>
          </w:tcPr>
          <w:p w14:paraId="7C2AA0BB" w14:textId="77777777" w:rsidR="00C50AB1" w:rsidRDefault="00C50AB1">
            <w:r>
              <w:t>German Interpretation according to the German HL7 user group</w:t>
            </w:r>
          </w:p>
        </w:tc>
      </w:tr>
      <w:tr w:rsidR="00C50AB1" w14:paraId="5EB2A6C7" w14:textId="77777777">
        <w:tc>
          <w:tcPr>
            <w:tcW w:w="2338" w:type="dxa"/>
          </w:tcPr>
          <w:p w14:paraId="62ABFE88" w14:textId="77777777" w:rsidR="00C50AB1" w:rsidRDefault="00C50AB1">
            <w:r>
              <w:t>data_structure</w:t>
            </w:r>
          </w:p>
        </w:tc>
        <w:tc>
          <w:tcPr>
            <w:tcW w:w="993" w:type="dxa"/>
          </w:tcPr>
          <w:p w14:paraId="7B50A056" w14:textId="77777777" w:rsidR="00C50AB1" w:rsidRDefault="00C50AB1">
            <w:r>
              <w:t>Text</w:t>
            </w:r>
          </w:p>
        </w:tc>
        <w:tc>
          <w:tcPr>
            <w:tcW w:w="850" w:type="dxa"/>
          </w:tcPr>
          <w:p w14:paraId="5F2409E3" w14:textId="77777777" w:rsidR="00C50AB1" w:rsidRDefault="00C50AB1">
            <w:r>
              <w:t>20</w:t>
            </w:r>
          </w:p>
        </w:tc>
        <w:tc>
          <w:tcPr>
            <w:tcW w:w="851" w:type="dxa"/>
          </w:tcPr>
          <w:p w14:paraId="049C330B" w14:textId="77777777" w:rsidR="00C50AB1" w:rsidRDefault="00C50AB1"/>
        </w:tc>
        <w:tc>
          <w:tcPr>
            <w:tcW w:w="1134" w:type="dxa"/>
          </w:tcPr>
          <w:p w14:paraId="775EDDD9" w14:textId="77777777" w:rsidR="00C50AB1" w:rsidRDefault="00C50AB1">
            <w:r>
              <w:t>HL7_36</w:t>
            </w:r>
          </w:p>
        </w:tc>
        <w:tc>
          <w:tcPr>
            <w:tcW w:w="2976" w:type="dxa"/>
          </w:tcPr>
          <w:p w14:paraId="0D71B829" w14:textId="77777777" w:rsidR="00C50AB1" w:rsidRDefault="00C50AB1">
            <w:r>
              <w:t>Name of the Data Structure</w:t>
            </w:r>
          </w:p>
        </w:tc>
      </w:tr>
      <w:tr w:rsidR="00C50AB1" w:rsidRPr="000278A4" w14:paraId="1F267595" w14:textId="77777777">
        <w:tc>
          <w:tcPr>
            <w:tcW w:w="2338" w:type="dxa"/>
          </w:tcPr>
          <w:p w14:paraId="06B50EBE" w14:textId="77777777" w:rsidR="00C50AB1" w:rsidRPr="000278A4" w:rsidRDefault="00C50AB1">
            <w:r w:rsidRPr="000278A4">
              <w:lastRenderedPageBreak/>
              <w:t>Length</w:t>
            </w:r>
            <w:r w:rsidR="00C70820" w:rsidRPr="000278A4">
              <w:t>_old</w:t>
            </w:r>
          </w:p>
        </w:tc>
        <w:tc>
          <w:tcPr>
            <w:tcW w:w="993" w:type="dxa"/>
          </w:tcPr>
          <w:p w14:paraId="6B033875" w14:textId="77777777" w:rsidR="00C50AB1" w:rsidRPr="000278A4" w:rsidRDefault="0030415D">
            <w:r w:rsidRPr="000278A4">
              <w:t>Text</w:t>
            </w:r>
          </w:p>
        </w:tc>
        <w:tc>
          <w:tcPr>
            <w:tcW w:w="850" w:type="dxa"/>
          </w:tcPr>
          <w:p w14:paraId="7599CB80" w14:textId="77777777" w:rsidR="00C50AB1" w:rsidRPr="000278A4" w:rsidRDefault="0030415D">
            <w:r w:rsidRPr="000278A4">
              <w:t>10</w:t>
            </w:r>
          </w:p>
        </w:tc>
        <w:tc>
          <w:tcPr>
            <w:tcW w:w="851" w:type="dxa"/>
          </w:tcPr>
          <w:p w14:paraId="2820D607" w14:textId="77777777" w:rsidR="00C50AB1" w:rsidRPr="000278A4" w:rsidRDefault="00C50AB1">
            <w:r w:rsidRPr="000278A4">
              <w:t>0</w:t>
            </w:r>
          </w:p>
        </w:tc>
        <w:tc>
          <w:tcPr>
            <w:tcW w:w="1134" w:type="dxa"/>
          </w:tcPr>
          <w:p w14:paraId="0EBF8D02" w14:textId="77777777" w:rsidR="00C50AB1" w:rsidRPr="000278A4" w:rsidRDefault="0030415D">
            <w:r w:rsidRPr="000278A4">
              <w:t>HL7_66</w:t>
            </w:r>
          </w:p>
        </w:tc>
        <w:tc>
          <w:tcPr>
            <w:tcW w:w="2976" w:type="dxa"/>
          </w:tcPr>
          <w:p w14:paraId="65913D9F" w14:textId="77777777" w:rsidR="00C50AB1" w:rsidRPr="000278A4" w:rsidRDefault="00C50AB1">
            <w:r w:rsidRPr="000278A4">
              <w:t>Length of the Data Element</w:t>
            </w:r>
          </w:p>
          <w:p w14:paraId="0FF5E9EF" w14:textId="77777777" w:rsidR="00C70820" w:rsidRPr="000278A4" w:rsidRDefault="00C70820">
            <w:r w:rsidRPr="000278A4">
              <w:rPr>
                <w:highlight w:val="red"/>
              </w:rPr>
              <w:t>This attribute should not be used any more as the next two fields replace it.</w:t>
            </w:r>
          </w:p>
          <w:p w14:paraId="681C4240" w14:textId="77777777" w:rsidR="00C70820" w:rsidRPr="000278A4" w:rsidRDefault="00C70820">
            <w:r w:rsidRPr="000278A4">
              <w:rPr>
                <w:highlight w:val="yellow"/>
              </w:rPr>
              <w:t>This change is required due to the XML generation..</w:t>
            </w:r>
          </w:p>
        </w:tc>
      </w:tr>
      <w:tr w:rsidR="00C70820" w:rsidRPr="000278A4" w14:paraId="0A35A088" w14:textId="77777777">
        <w:tc>
          <w:tcPr>
            <w:tcW w:w="2338" w:type="dxa"/>
          </w:tcPr>
          <w:p w14:paraId="217990ED" w14:textId="77777777" w:rsidR="00C70820" w:rsidRPr="000278A4" w:rsidRDefault="00C70820">
            <w:r w:rsidRPr="000278A4">
              <w:t>Min_length</w:t>
            </w:r>
          </w:p>
        </w:tc>
        <w:tc>
          <w:tcPr>
            <w:tcW w:w="993" w:type="dxa"/>
          </w:tcPr>
          <w:p w14:paraId="4FB985A0" w14:textId="77777777" w:rsidR="00C70820" w:rsidRPr="000278A4" w:rsidRDefault="00C70820">
            <w:r w:rsidRPr="000278A4">
              <w:t>Long</w:t>
            </w:r>
          </w:p>
        </w:tc>
        <w:tc>
          <w:tcPr>
            <w:tcW w:w="850" w:type="dxa"/>
          </w:tcPr>
          <w:p w14:paraId="1B482770" w14:textId="77777777" w:rsidR="00C70820" w:rsidRPr="000278A4" w:rsidRDefault="00C70820"/>
        </w:tc>
        <w:tc>
          <w:tcPr>
            <w:tcW w:w="851" w:type="dxa"/>
          </w:tcPr>
          <w:p w14:paraId="3A1DC523" w14:textId="77777777" w:rsidR="00C70820" w:rsidRPr="000278A4" w:rsidRDefault="00C70820"/>
        </w:tc>
        <w:tc>
          <w:tcPr>
            <w:tcW w:w="1134" w:type="dxa"/>
          </w:tcPr>
          <w:p w14:paraId="23209434" w14:textId="77777777" w:rsidR="00C70820" w:rsidRPr="000278A4" w:rsidRDefault="00C70820">
            <w:r w:rsidRPr="000278A4">
              <w:t>HL7_66</w:t>
            </w:r>
          </w:p>
        </w:tc>
        <w:tc>
          <w:tcPr>
            <w:tcW w:w="2976" w:type="dxa"/>
          </w:tcPr>
          <w:p w14:paraId="33E2431E" w14:textId="77777777" w:rsidR="00C70820" w:rsidRPr="000278A4" w:rsidRDefault="00C70820">
            <w:r w:rsidRPr="000278A4">
              <w:t>Minimum length of data elements</w:t>
            </w:r>
          </w:p>
        </w:tc>
      </w:tr>
      <w:tr w:rsidR="00C70820" w:rsidRPr="000278A4" w14:paraId="5FA4CB85" w14:textId="77777777">
        <w:tc>
          <w:tcPr>
            <w:tcW w:w="2338" w:type="dxa"/>
          </w:tcPr>
          <w:p w14:paraId="465C3196" w14:textId="77777777" w:rsidR="00C70820" w:rsidRPr="000278A4" w:rsidRDefault="00C70820">
            <w:r w:rsidRPr="000278A4">
              <w:t>Max_length</w:t>
            </w:r>
          </w:p>
        </w:tc>
        <w:tc>
          <w:tcPr>
            <w:tcW w:w="993" w:type="dxa"/>
          </w:tcPr>
          <w:p w14:paraId="59E71976" w14:textId="77777777" w:rsidR="00C70820" w:rsidRPr="000278A4" w:rsidRDefault="00C70820">
            <w:r w:rsidRPr="000278A4">
              <w:t>Long</w:t>
            </w:r>
          </w:p>
        </w:tc>
        <w:tc>
          <w:tcPr>
            <w:tcW w:w="850" w:type="dxa"/>
          </w:tcPr>
          <w:p w14:paraId="11C8B922" w14:textId="77777777" w:rsidR="00C70820" w:rsidRPr="000278A4" w:rsidRDefault="00C70820"/>
        </w:tc>
        <w:tc>
          <w:tcPr>
            <w:tcW w:w="851" w:type="dxa"/>
          </w:tcPr>
          <w:p w14:paraId="5C730B17" w14:textId="77777777" w:rsidR="00C70820" w:rsidRPr="000278A4" w:rsidRDefault="00C70820"/>
        </w:tc>
        <w:tc>
          <w:tcPr>
            <w:tcW w:w="1134" w:type="dxa"/>
          </w:tcPr>
          <w:p w14:paraId="447D64F8" w14:textId="77777777" w:rsidR="00C70820" w:rsidRPr="000278A4" w:rsidRDefault="00C70820">
            <w:r w:rsidRPr="000278A4">
              <w:t>HL7_66</w:t>
            </w:r>
          </w:p>
        </w:tc>
        <w:tc>
          <w:tcPr>
            <w:tcW w:w="2976" w:type="dxa"/>
          </w:tcPr>
          <w:p w14:paraId="1997625A" w14:textId="77777777" w:rsidR="00C70820" w:rsidRPr="000278A4" w:rsidRDefault="00C70820">
            <w:r w:rsidRPr="000278A4">
              <w:t>Maximum length of data elements</w:t>
            </w:r>
          </w:p>
        </w:tc>
      </w:tr>
      <w:tr w:rsidR="0030415D" w:rsidRPr="000278A4" w14:paraId="75F27FA1" w14:textId="77777777">
        <w:tc>
          <w:tcPr>
            <w:tcW w:w="2338" w:type="dxa"/>
          </w:tcPr>
          <w:p w14:paraId="50208954" w14:textId="77777777" w:rsidR="0030415D" w:rsidRPr="000278A4" w:rsidRDefault="0030415D">
            <w:r w:rsidRPr="000278A4">
              <w:t>Conf_length</w:t>
            </w:r>
          </w:p>
        </w:tc>
        <w:tc>
          <w:tcPr>
            <w:tcW w:w="993" w:type="dxa"/>
          </w:tcPr>
          <w:p w14:paraId="0B413775" w14:textId="77777777" w:rsidR="0030415D" w:rsidRPr="000278A4" w:rsidRDefault="0030415D">
            <w:r w:rsidRPr="000278A4">
              <w:t>Text</w:t>
            </w:r>
          </w:p>
        </w:tc>
        <w:tc>
          <w:tcPr>
            <w:tcW w:w="850" w:type="dxa"/>
          </w:tcPr>
          <w:p w14:paraId="5FF9321C" w14:textId="77777777" w:rsidR="0030415D" w:rsidRPr="000278A4" w:rsidRDefault="0030415D">
            <w:r w:rsidRPr="000278A4">
              <w:t>10</w:t>
            </w:r>
          </w:p>
        </w:tc>
        <w:tc>
          <w:tcPr>
            <w:tcW w:w="851" w:type="dxa"/>
          </w:tcPr>
          <w:p w14:paraId="76043542" w14:textId="77777777" w:rsidR="0030415D" w:rsidRPr="000278A4" w:rsidRDefault="0030415D"/>
        </w:tc>
        <w:tc>
          <w:tcPr>
            <w:tcW w:w="1134" w:type="dxa"/>
          </w:tcPr>
          <w:p w14:paraId="1A7C240F" w14:textId="77777777" w:rsidR="0030415D" w:rsidRPr="000278A4" w:rsidRDefault="0030415D">
            <w:r w:rsidRPr="000278A4">
              <w:t>HL7_66</w:t>
            </w:r>
          </w:p>
        </w:tc>
        <w:tc>
          <w:tcPr>
            <w:tcW w:w="2976" w:type="dxa"/>
          </w:tcPr>
          <w:p w14:paraId="27800953" w14:textId="77777777" w:rsidR="0030415D" w:rsidRPr="000278A4" w:rsidRDefault="0030415D">
            <w:r w:rsidRPr="000278A4">
              <w:t>Conformance length of the data element</w:t>
            </w:r>
          </w:p>
        </w:tc>
      </w:tr>
      <w:tr w:rsidR="00C50AB1" w14:paraId="416FEB48" w14:textId="77777777">
        <w:tc>
          <w:tcPr>
            <w:tcW w:w="2338" w:type="dxa"/>
          </w:tcPr>
          <w:p w14:paraId="73173274" w14:textId="77777777" w:rsidR="00C50AB1" w:rsidRDefault="00C50AB1">
            <w:r>
              <w:t>table_id</w:t>
            </w:r>
          </w:p>
        </w:tc>
        <w:tc>
          <w:tcPr>
            <w:tcW w:w="993" w:type="dxa"/>
          </w:tcPr>
          <w:p w14:paraId="5BF78CCB" w14:textId="77777777" w:rsidR="00C50AB1" w:rsidRDefault="00C50AB1">
            <w:r>
              <w:t>Long</w:t>
            </w:r>
          </w:p>
        </w:tc>
        <w:tc>
          <w:tcPr>
            <w:tcW w:w="850" w:type="dxa"/>
          </w:tcPr>
          <w:p w14:paraId="42E11CF1" w14:textId="77777777" w:rsidR="00C50AB1" w:rsidRDefault="00C50AB1">
            <w:r>
              <w:t>4</w:t>
            </w:r>
          </w:p>
        </w:tc>
        <w:tc>
          <w:tcPr>
            <w:tcW w:w="851" w:type="dxa"/>
          </w:tcPr>
          <w:p w14:paraId="5120112E" w14:textId="77777777" w:rsidR="00C50AB1" w:rsidRDefault="00C50AB1">
            <w:r>
              <w:t>0</w:t>
            </w:r>
          </w:p>
        </w:tc>
        <w:tc>
          <w:tcPr>
            <w:tcW w:w="1134" w:type="dxa"/>
          </w:tcPr>
          <w:p w14:paraId="5640046D" w14:textId="77777777" w:rsidR="00C50AB1" w:rsidRDefault="00C50AB1">
            <w:r>
              <w:t>HL7_36</w:t>
            </w:r>
          </w:p>
        </w:tc>
        <w:tc>
          <w:tcPr>
            <w:tcW w:w="2976" w:type="dxa"/>
          </w:tcPr>
          <w:p w14:paraId="70F6A6F5" w14:textId="77777777" w:rsidR="00C50AB1" w:rsidRDefault="00C50AB1">
            <w:r>
              <w:t>ID assigned table</w:t>
            </w:r>
          </w:p>
        </w:tc>
      </w:tr>
      <w:tr w:rsidR="00C50AB1" w14:paraId="6920FE83" w14:textId="77777777">
        <w:tc>
          <w:tcPr>
            <w:tcW w:w="2338" w:type="dxa"/>
          </w:tcPr>
          <w:p w14:paraId="7DA200BE" w14:textId="77777777" w:rsidR="00C50AB1" w:rsidRDefault="00C50AB1">
            <w:r>
              <w:t>Function_area</w:t>
            </w:r>
          </w:p>
        </w:tc>
        <w:tc>
          <w:tcPr>
            <w:tcW w:w="993" w:type="dxa"/>
          </w:tcPr>
          <w:p w14:paraId="4B038630" w14:textId="77777777" w:rsidR="00C50AB1" w:rsidRDefault="00C50AB1">
            <w:r>
              <w:t>Text</w:t>
            </w:r>
          </w:p>
        </w:tc>
        <w:tc>
          <w:tcPr>
            <w:tcW w:w="850" w:type="dxa"/>
          </w:tcPr>
          <w:p w14:paraId="613FC15E" w14:textId="77777777" w:rsidR="00C50AB1" w:rsidRDefault="00C50AB1">
            <w:r>
              <w:t>3</w:t>
            </w:r>
          </w:p>
        </w:tc>
        <w:tc>
          <w:tcPr>
            <w:tcW w:w="851" w:type="dxa"/>
          </w:tcPr>
          <w:p w14:paraId="65EA1C7F" w14:textId="77777777" w:rsidR="00C50AB1" w:rsidRDefault="00C50AB1"/>
        </w:tc>
        <w:tc>
          <w:tcPr>
            <w:tcW w:w="1134" w:type="dxa"/>
          </w:tcPr>
          <w:p w14:paraId="61541CCF" w14:textId="77777777" w:rsidR="00C50AB1" w:rsidRDefault="00C50AB1">
            <w:r>
              <w:t>HL7_36</w:t>
            </w:r>
          </w:p>
        </w:tc>
        <w:tc>
          <w:tcPr>
            <w:tcW w:w="2976" w:type="dxa"/>
          </w:tcPr>
          <w:p w14:paraId="72E227E2" w14:textId="77777777" w:rsidR="00C50AB1" w:rsidRDefault="00C50AB1">
            <w:r>
              <w:t>Functional Area (can be deleted)</w:t>
            </w:r>
          </w:p>
        </w:tc>
      </w:tr>
      <w:tr w:rsidR="00C50AB1" w14:paraId="12C87E09" w14:textId="77777777">
        <w:tc>
          <w:tcPr>
            <w:tcW w:w="2338" w:type="dxa"/>
          </w:tcPr>
          <w:p w14:paraId="31D0D9B5" w14:textId="77777777" w:rsidR="00C50AB1" w:rsidRDefault="00C50AB1">
            <w:r>
              <w:t>Date</w:t>
            </w:r>
          </w:p>
        </w:tc>
        <w:tc>
          <w:tcPr>
            <w:tcW w:w="993" w:type="dxa"/>
          </w:tcPr>
          <w:p w14:paraId="343CC0BB" w14:textId="77777777" w:rsidR="00C50AB1" w:rsidRDefault="00C50AB1">
            <w:r>
              <w:t>Time</w:t>
            </w:r>
          </w:p>
        </w:tc>
        <w:tc>
          <w:tcPr>
            <w:tcW w:w="850" w:type="dxa"/>
          </w:tcPr>
          <w:p w14:paraId="19BAA6D2" w14:textId="77777777" w:rsidR="00C50AB1" w:rsidRDefault="00C50AB1">
            <w:r>
              <w:t>8</w:t>
            </w:r>
          </w:p>
        </w:tc>
        <w:tc>
          <w:tcPr>
            <w:tcW w:w="851" w:type="dxa"/>
          </w:tcPr>
          <w:p w14:paraId="289E7472" w14:textId="77777777" w:rsidR="00C50AB1" w:rsidRDefault="00C50AB1"/>
        </w:tc>
        <w:tc>
          <w:tcPr>
            <w:tcW w:w="1134" w:type="dxa"/>
          </w:tcPr>
          <w:p w14:paraId="61E60F0E" w14:textId="77777777" w:rsidR="00C50AB1" w:rsidRDefault="00C50AB1">
            <w:r>
              <w:t>HL7_36</w:t>
            </w:r>
          </w:p>
        </w:tc>
        <w:tc>
          <w:tcPr>
            <w:tcW w:w="2976" w:type="dxa"/>
          </w:tcPr>
          <w:p w14:paraId="51DC7D87" w14:textId="77777777" w:rsidR="00C50AB1" w:rsidRDefault="00C50AB1">
            <w:r>
              <w:t>Date of last change</w:t>
            </w:r>
          </w:p>
        </w:tc>
      </w:tr>
      <w:tr w:rsidR="00C50AB1" w14:paraId="7C5A98DD" w14:textId="77777777">
        <w:tc>
          <w:tcPr>
            <w:tcW w:w="2338" w:type="dxa"/>
          </w:tcPr>
          <w:p w14:paraId="3097D884" w14:textId="77777777" w:rsidR="00C50AB1" w:rsidRPr="000278A4" w:rsidRDefault="00C50773">
            <w:pPr>
              <w:rPr>
                <w:lang w:val="fr-FR"/>
              </w:rPr>
            </w:pPr>
            <w:r w:rsidRPr="000278A4">
              <w:rPr>
                <w:lang w:val="fr-FR"/>
              </w:rPr>
              <w:t>Modification</w:t>
            </w:r>
          </w:p>
        </w:tc>
        <w:tc>
          <w:tcPr>
            <w:tcW w:w="993" w:type="dxa"/>
          </w:tcPr>
          <w:p w14:paraId="4C5A111A" w14:textId="77777777" w:rsidR="00C50AB1" w:rsidRDefault="00C50AB1">
            <w:pPr>
              <w:rPr>
                <w:lang w:val="fr-FR"/>
              </w:rPr>
            </w:pPr>
            <w:r>
              <w:rPr>
                <w:lang w:val="fr-FR"/>
              </w:rPr>
              <w:t>Text</w:t>
            </w:r>
          </w:p>
        </w:tc>
        <w:tc>
          <w:tcPr>
            <w:tcW w:w="850" w:type="dxa"/>
          </w:tcPr>
          <w:p w14:paraId="364EE16C" w14:textId="77777777" w:rsidR="00C50AB1" w:rsidRDefault="00C50AB1">
            <w:pPr>
              <w:rPr>
                <w:lang w:val="fr-FR"/>
              </w:rPr>
            </w:pPr>
            <w:r>
              <w:rPr>
                <w:lang w:val="fr-FR"/>
              </w:rPr>
              <w:t>1</w:t>
            </w:r>
          </w:p>
        </w:tc>
        <w:tc>
          <w:tcPr>
            <w:tcW w:w="851" w:type="dxa"/>
          </w:tcPr>
          <w:p w14:paraId="0B2AB0F2" w14:textId="77777777" w:rsidR="00C50AB1" w:rsidRDefault="00C50AB1">
            <w:pPr>
              <w:rPr>
                <w:lang w:val="fr-FR"/>
              </w:rPr>
            </w:pPr>
            <w:r>
              <w:rPr>
                <w:lang w:val="fr-FR"/>
              </w:rPr>
              <w:t>"O"</w:t>
            </w:r>
          </w:p>
        </w:tc>
        <w:tc>
          <w:tcPr>
            <w:tcW w:w="1134" w:type="dxa"/>
          </w:tcPr>
          <w:p w14:paraId="7FD2FD0A" w14:textId="77777777" w:rsidR="00C50AB1" w:rsidRDefault="00C50AB1">
            <w:r>
              <w:t>HL7_36</w:t>
            </w:r>
          </w:p>
        </w:tc>
        <w:tc>
          <w:tcPr>
            <w:tcW w:w="2976" w:type="dxa"/>
          </w:tcPr>
          <w:p w14:paraId="5C4273A0" w14:textId="77777777" w:rsidR="00C50AB1" w:rsidRDefault="00C50AB1">
            <w:r>
              <w:t>how is this data element used (Original, Added, Deleted)</w:t>
            </w:r>
          </w:p>
        </w:tc>
      </w:tr>
      <w:tr w:rsidR="00C50AB1" w14:paraId="570D2286" w14:textId="77777777">
        <w:tc>
          <w:tcPr>
            <w:tcW w:w="2338" w:type="dxa"/>
          </w:tcPr>
          <w:p w14:paraId="3AA74B06" w14:textId="77777777" w:rsidR="00C50AB1" w:rsidRDefault="00C50AB1">
            <w:r>
              <w:t>section</w:t>
            </w:r>
          </w:p>
        </w:tc>
        <w:tc>
          <w:tcPr>
            <w:tcW w:w="993" w:type="dxa"/>
          </w:tcPr>
          <w:p w14:paraId="3EF5FF05" w14:textId="77777777" w:rsidR="00C50AB1" w:rsidRDefault="00C50AB1">
            <w:r>
              <w:t>Text</w:t>
            </w:r>
          </w:p>
        </w:tc>
        <w:tc>
          <w:tcPr>
            <w:tcW w:w="850" w:type="dxa"/>
          </w:tcPr>
          <w:p w14:paraId="7E45347C" w14:textId="77777777" w:rsidR="00C50AB1" w:rsidRPr="000278A4" w:rsidRDefault="00C50AB1">
            <w:r w:rsidRPr="000278A4">
              <w:t>15</w:t>
            </w:r>
          </w:p>
        </w:tc>
        <w:tc>
          <w:tcPr>
            <w:tcW w:w="851" w:type="dxa"/>
          </w:tcPr>
          <w:p w14:paraId="3FFB78CD" w14:textId="77777777" w:rsidR="00C50AB1" w:rsidRDefault="00C50AB1"/>
        </w:tc>
        <w:tc>
          <w:tcPr>
            <w:tcW w:w="1134" w:type="dxa"/>
          </w:tcPr>
          <w:p w14:paraId="2D561EC6" w14:textId="77777777" w:rsidR="00C50AB1" w:rsidRDefault="00C50AB1">
            <w:r>
              <w:t>HL7_36</w:t>
            </w:r>
          </w:p>
        </w:tc>
        <w:tc>
          <w:tcPr>
            <w:tcW w:w="2976" w:type="dxa"/>
          </w:tcPr>
          <w:p w14:paraId="5BE764A6" w14:textId="77777777" w:rsidR="00C50AB1" w:rsidRDefault="00C50AB1">
            <w:r>
              <w:t>chapter</w:t>
            </w:r>
          </w:p>
        </w:tc>
      </w:tr>
      <w:tr w:rsidR="00C50AB1" w14:paraId="45877C9A" w14:textId="77777777">
        <w:tc>
          <w:tcPr>
            <w:tcW w:w="2338" w:type="dxa"/>
          </w:tcPr>
          <w:p w14:paraId="2DF24FF0" w14:textId="77777777" w:rsidR="00C50AB1" w:rsidRDefault="00C50AB1">
            <w:r>
              <w:t>anchor</w:t>
            </w:r>
          </w:p>
        </w:tc>
        <w:tc>
          <w:tcPr>
            <w:tcW w:w="993" w:type="dxa"/>
          </w:tcPr>
          <w:p w14:paraId="43F17B2F" w14:textId="77777777" w:rsidR="00C50AB1" w:rsidRDefault="00C50AB1">
            <w:r>
              <w:t>Text</w:t>
            </w:r>
          </w:p>
        </w:tc>
        <w:tc>
          <w:tcPr>
            <w:tcW w:w="850" w:type="dxa"/>
          </w:tcPr>
          <w:p w14:paraId="220FA17A" w14:textId="77777777" w:rsidR="00C50AB1" w:rsidRDefault="00C50AB1">
            <w:r>
              <w:t>50</w:t>
            </w:r>
          </w:p>
        </w:tc>
        <w:tc>
          <w:tcPr>
            <w:tcW w:w="851" w:type="dxa"/>
          </w:tcPr>
          <w:p w14:paraId="4CB29245" w14:textId="77777777" w:rsidR="00C50AB1" w:rsidRDefault="00C50AB1"/>
        </w:tc>
        <w:tc>
          <w:tcPr>
            <w:tcW w:w="1134" w:type="dxa"/>
          </w:tcPr>
          <w:p w14:paraId="79A24FCF" w14:textId="77777777" w:rsidR="00C50AB1" w:rsidRDefault="00C50AB1">
            <w:r>
              <w:t>HL7_36</w:t>
            </w:r>
          </w:p>
        </w:tc>
        <w:tc>
          <w:tcPr>
            <w:tcW w:w="2976" w:type="dxa"/>
          </w:tcPr>
          <w:p w14:paraId="62DCA3DF" w14:textId="77777777" w:rsidR="00C50AB1" w:rsidRDefault="00C50AB1">
            <w:r>
              <w:t>HTML-Reference to the Standard</w:t>
            </w:r>
          </w:p>
        </w:tc>
      </w:tr>
      <w:tr w:rsidR="0030415D" w14:paraId="1B15FA7B" w14:textId="77777777">
        <w:tc>
          <w:tcPr>
            <w:tcW w:w="2338" w:type="dxa"/>
          </w:tcPr>
          <w:p w14:paraId="79C3EA92" w14:textId="77777777" w:rsidR="0030415D" w:rsidRPr="000278A4" w:rsidRDefault="0030415D">
            <w:r w:rsidRPr="000278A4">
              <w:t>Owl_gen</w:t>
            </w:r>
          </w:p>
        </w:tc>
        <w:tc>
          <w:tcPr>
            <w:tcW w:w="993" w:type="dxa"/>
          </w:tcPr>
          <w:p w14:paraId="6C0ADFF1" w14:textId="77777777" w:rsidR="0030415D" w:rsidRDefault="0030415D">
            <w:r>
              <w:t>Yes/No</w:t>
            </w:r>
          </w:p>
        </w:tc>
        <w:tc>
          <w:tcPr>
            <w:tcW w:w="850" w:type="dxa"/>
          </w:tcPr>
          <w:p w14:paraId="783E18F5" w14:textId="77777777" w:rsidR="0030415D" w:rsidRDefault="0030415D"/>
        </w:tc>
        <w:tc>
          <w:tcPr>
            <w:tcW w:w="851" w:type="dxa"/>
          </w:tcPr>
          <w:p w14:paraId="01506B50" w14:textId="77777777" w:rsidR="0030415D" w:rsidRDefault="0030415D"/>
        </w:tc>
        <w:tc>
          <w:tcPr>
            <w:tcW w:w="1134" w:type="dxa"/>
          </w:tcPr>
          <w:p w14:paraId="05319CBB" w14:textId="77777777" w:rsidR="0030415D" w:rsidRDefault="0030415D">
            <w:r>
              <w:t>HL7_65</w:t>
            </w:r>
          </w:p>
        </w:tc>
        <w:tc>
          <w:tcPr>
            <w:tcW w:w="2976" w:type="dxa"/>
          </w:tcPr>
          <w:p w14:paraId="5B565C0B" w14:textId="77777777" w:rsidR="0030415D" w:rsidRDefault="0030415D">
            <w:r>
              <w:t>Generate into OWL file</w:t>
            </w:r>
          </w:p>
        </w:tc>
      </w:tr>
    </w:tbl>
    <w:p w14:paraId="35370B2A" w14:textId="77777777" w:rsidR="00C50AB1" w:rsidRDefault="00C50AB1"/>
    <w:p w14:paraId="1BB412DE" w14:textId="77777777" w:rsidR="00C50AB1" w:rsidRDefault="00C50AB1">
      <w:r>
        <w:t>Two data elements are added which are not part of the standard:</w:t>
      </w:r>
    </w:p>
    <w:p w14:paraId="6644827F" w14:textId="77777777" w:rsidR="00C50AB1" w:rsidRDefault="00C50AB1"/>
    <w:p w14:paraId="6D4F36A6" w14:textId="77777777" w:rsidR="00C50AB1" w:rsidRDefault="00C50AB1">
      <w:r>
        <w:tab/>
        <w:t>99998: new number in next version assigned</w:t>
      </w:r>
    </w:p>
    <w:p w14:paraId="12F06975" w14:textId="77777777" w:rsidR="00C50AB1" w:rsidRDefault="00C50AB1">
      <w:r>
        <w:tab/>
        <w:t>99999: completely new within next version</w:t>
      </w:r>
    </w:p>
    <w:p w14:paraId="2C0A5764" w14:textId="77777777" w:rsidR="00C50AB1" w:rsidRDefault="00C50AB1"/>
    <w:p w14:paraId="23C75F69" w14:textId="77777777" w:rsidR="00C50AB1" w:rsidRDefault="00C50AB1">
      <w:r>
        <w:t>Both data elements are used to compare the data elements with the one of the previous version. Here we need a record to reference this data element with an appropriate text in our comparison list.</w:t>
      </w:r>
    </w:p>
    <w:p w14:paraId="32A40EF2" w14:textId="77777777" w:rsidR="00C50AB1" w:rsidRDefault="00C50AB1"/>
    <w:p w14:paraId="5ADE1E8C" w14:textId="77777777" w:rsidR="00C50AB1" w:rsidRDefault="00C50AB1">
      <w:pPr>
        <w:pStyle w:val="berschrift3"/>
      </w:pPr>
      <w:r>
        <w:fldChar w:fldCharType="begin"/>
      </w:r>
      <w:r>
        <w:instrText xml:space="preserve"> AUTONUMLGL </w:instrText>
      </w:r>
      <w:bookmarkStart w:id="40" w:name="_Toc147402610"/>
      <w:r>
        <w:fldChar w:fldCharType="end"/>
      </w:r>
      <w:r>
        <w:t xml:space="preserve"> Table HL7MsgStructIDs</w:t>
      </w:r>
      <w:bookmarkEnd w:id="40"/>
    </w:p>
    <w:p w14:paraId="1646C963" w14:textId="77777777" w:rsidR="00C50AB1" w:rsidRDefault="00C50AB1">
      <w:r>
        <w:t>This table has been introduced to identify the different message structures. The only relevant additional information is a reference to an example.</w:t>
      </w:r>
    </w:p>
    <w:p w14:paraId="34A89D5A"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5A68275F" w14:textId="77777777">
        <w:tc>
          <w:tcPr>
            <w:tcW w:w="2338" w:type="dxa"/>
            <w:shd w:val="pct20" w:color="auto" w:fill="auto"/>
          </w:tcPr>
          <w:p w14:paraId="43A95CFD" w14:textId="77777777" w:rsidR="00C50AB1" w:rsidRDefault="00C50AB1">
            <w:r>
              <w:t>Attribute</w:t>
            </w:r>
          </w:p>
        </w:tc>
        <w:tc>
          <w:tcPr>
            <w:tcW w:w="993" w:type="dxa"/>
            <w:shd w:val="pct20" w:color="auto" w:fill="auto"/>
          </w:tcPr>
          <w:p w14:paraId="536120D6" w14:textId="77777777" w:rsidR="00C50AB1" w:rsidRDefault="00C50AB1">
            <w:r>
              <w:t>Type</w:t>
            </w:r>
          </w:p>
        </w:tc>
        <w:tc>
          <w:tcPr>
            <w:tcW w:w="850" w:type="dxa"/>
            <w:shd w:val="pct20" w:color="auto" w:fill="auto"/>
          </w:tcPr>
          <w:p w14:paraId="5035A428" w14:textId="77777777" w:rsidR="00C50AB1" w:rsidRDefault="00C50AB1">
            <w:r>
              <w:t>Size</w:t>
            </w:r>
          </w:p>
        </w:tc>
        <w:tc>
          <w:tcPr>
            <w:tcW w:w="851" w:type="dxa"/>
            <w:shd w:val="pct20" w:color="auto" w:fill="auto"/>
          </w:tcPr>
          <w:p w14:paraId="34E77A62" w14:textId="77777777" w:rsidR="00C50AB1" w:rsidRDefault="00C50AB1">
            <w:r>
              <w:t>Default</w:t>
            </w:r>
          </w:p>
        </w:tc>
        <w:tc>
          <w:tcPr>
            <w:tcW w:w="1134" w:type="dxa"/>
            <w:shd w:val="pct20" w:color="auto" w:fill="auto"/>
          </w:tcPr>
          <w:p w14:paraId="2F4ED200" w14:textId="77777777" w:rsidR="00C50AB1" w:rsidRDefault="00C50AB1">
            <w:r>
              <w:t>Database</w:t>
            </w:r>
          </w:p>
        </w:tc>
        <w:tc>
          <w:tcPr>
            <w:tcW w:w="2976" w:type="dxa"/>
            <w:shd w:val="pct20" w:color="auto" w:fill="auto"/>
          </w:tcPr>
          <w:p w14:paraId="7DDB2004" w14:textId="77777777" w:rsidR="00C50AB1" w:rsidRDefault="00C50AB1">
            <w:r>
              <w:t>Description</w:t>
            </w:r>
          </w:p>
        </w:tc>
      </w:tr>
      <w:tr w:rsidR="00C50AB1" w14:paraId="1DB7FF62" w14:textId="77777777">
        <w:tc>
          <w:tcPr>
            <w:tcW w:w="2338" w:type="dxa"/>
          </w:tcPr>
          <w:p w14:paraId="68BB5355" w14:textId="77777777" w:rsidR="00C50AB1" w:rsidRDefault="00C50AB1">
            <w:r>
              <w:rPr>
                <w:b/>
              </w:rPr>
              <w:t>message_structure</w:t>
            </w:r>
          </w:p>
        </w:tc>
        <w:tc>
          <w:tcPr>
            <w:tcW w:w="993" w:type="dxa"/>
          </w:tcPr>
          <w:p w14:paraId="7578CC53" w14:textId="77777777" w:rsidR="00C50AB1" w:rsidRDefault="00C50AB1">
            <w:r>
              <w:t>Text</w:t>
            </w:r>
          </w:p>
        </w:tc>
        <w:tc>
          <w:tcPr>
            <w:tcW w:w="850" w:type="dxa"/>
          </w:tcPr>
          <w:p w14:paraId="3643944C" w14:textId="77777777" w:rsidR="00C50AB1" w:rsidRDefault="00C50AB1">
            <w:r>
              <w:t>7</w:t>
            </w:r>
          </w:p>
        </w:tc>
        <w:tc>
          <w:tcPr>
            <w:tcW w:w="851" w:type="dxa"/>
          </w:tcPr>
          <w:p w14:paraId="599D0318" w14:textId="77777777" w:rsidR="00C50AB1" w:rsidRDefault="00C50AB1"/>
        </w:tc>
        <w:tc>
          <w:tcPr>
            <w:tcW w:w="1134" w:type="dxa"/>
          </w:tcPr>
          <w:p w14:paraId="778CA79A" w14:textId="77777777" w:rsidR="00C50AB1" w:rsidRDefault="00C50AB1">
            <w:r>
              <w:t>HL7_36</w:t>
            </w:r>
          </w:p>
        </w:tc>
        <w:tc>
          <w:tcPr>
            <w:tcW w:w="2976" w:type="dxa"/>
          </w:tcPr>
          <w:p w14:paraId="6A06B0C2" w14:textId="77777777" w:rsidR="00C50AB1" w:rsidRDefault="00C50AB1">
            <w:r>
              <w:t>Message Structure ID</w:t>
            </w:r>
          </w:p>
        </w:tc>
      </w:tr>
      <w:tr w:rsidR="00C50AB1" w14:paraId="4F70C8F4" w14:textId="77777777">
        <w:tc>
          <w:tcPr>
            <w:tcW w:w="2338" w:type="dxa"/>
          </w:tcPr>
          <w:p w14:paraId="36CD2493" w14:textId="77777777" w:rsidR="00C50AB1" w:rsidRDefault="00C50AB1">
            <w:r>
              <w:rPr>
                <w:b/>
              </w:rPr>
              <w:t>version_id</w:t>
            </w:r>
          </w:p>
        </w:tc>
        <w:tc>
          <w:tcPr>
            <w:tcW w:w="993" w:type="dxa"/>
          </w:tcPr>
          <w:p w14:paraId="7700EA4C" w14:textId="77777777" w:rsidR="00C50AB1" w:rsidRDefault="00C50AB1">
            <w:r>
              <w:t>Long</w:t>
            </w:r>
          </w:p>
        </w:tc>
        <w:tc>
          <w:tcPr>
            <w:tcW w:w="850" w:type="dxa"/>
          </w:tcPr>
          <w:p w14:paraId="79297013" w14:textId="77777777" w:rsidR="00C50AB1" w:rsidRDefault="00C50AB1"/>
        </w:tc>
        <w:tc>
          <w:tcPr>
            <w:tcW w:w="851" w:type="dxa"/>
          </w:tcPr>
          <w:p w14:paraId="45BD7C84" w14:textId="77777777" w:rsidR="00C50AB1" w:rsidRDefault="00C50AB1"/>
        </w:tc>
        <w:tc>
          <w:tcPr>
            <w:tcW w:w="1134" w:type="dxa"/>
          </w:tcPr>
          <w:p w14:paraId="115EB849" w14:textId="77777777" w:rsidR="00C50AB1" w:rsidRDefault="00C50AB1">
            <w:r>
              <w:t>HL7_52</w:t>
            </w:r>
          </w:p>
        </w:tc>
        <w:tc>
          <w:tcPr>
            <w:tcW w:w="2976" w:type="dxa"/>
          </w:tcPr>
          <w:p w14:paraId="79D0844F" w14:textId="77777777" w:rsidR="00C50AB1" w:rsidRDefault="00C50AB1">
            <w:r>
              <w:t>version ID</w:t>
            </w:r>
          </w:p>
        </w:tc>
      </w:tr>
      <w:tr w:rsidR="00C50AB1" w14:paraId="7ACB4B81" w14:textId="77777777">
        <w:tc>
          <w:tcPr>
            <w:tcW w:w="2338" w:type="dxa"/>
          </w:tcPr>
          <w:p w14:paraId="34DA1507" w14:textId="77777777" w:rsidR="00C50AB1" w:rsidRDefault="00C50AB1">
            <w:r>
              <w:t>description</w:t>
            </w:r>
          </w:p>
        </w:tc>
        <w:tc>
          <w:tcPr>
            <w:tcW w:w="993" w:type="dxa"/>
          </w:tcPr>
          <w:p w14:paraId="2D6585F6" w14:textId="77777777" w:rsidR="00C50AB1" w:rsidRDefault="00C50AB1">
            <w:r>
              <w:t>Text</w:t>
            </w:r>
          </w:p>
        </w:tc>
        <w:tc>
          <w:tcPr>
            <w:tcW w:w="850" w:type="dxa"/>
          </w:tcPr>
          <w:p w14:paraId="2AD0EEBB" w14:textId="77777777" w:rsidR="00C50AB1" w:rsidRDefault="00C50AB1">
            <w:r>
              <w:t>50</w:t>
            </w:r>
          </w:p>
        </w:tc>
        <w:tc>
          <w:tcPr>
            <w:tcW w:w="851" w:type="dxa"/>
          </w:tcPr>
          <w:p w14:paraId="2C6356E6" w14:textId="77777777" w:rsidR="00C50AB1" w:rsidRDefault="00C50AB1"/>
        </w:tc>
        <w:tc>
          <w:tcPr>
            <w:tcW w:w="1134" w:type="dxa"/>
          </w:tcPr>
          <w:p w14:paraId="7A097CA9" w14:textId="77777777" w:rsidR="00C50AB1" w:rsidRDefault="00C50AB1">
            <w:r>
              <w:t>HL7_36</w:t>
            </w:r>
          </w:p>
        </w:tc>
        <w:tc>
          <w:tcPr>
            <w:tcW w:w="2976" w:type="dxa"/>
          </w:tcPr>
          <w:p w14:paraId="590047B2" w14:textId="77777777" w:rsidR="00C50AB1" w:rsidRDefault="00C50AB1">
            <w:r>
              <w:t>Description of this message</w:t>
            </w:r>
          </w:p>
        </w:tc>
      </w:tr>
      <w:tr w:rsidR="00C50AB1" w14:paraId="302B336B" w14:textId="77777777">
        <w:tc>
          <w:tcPr>
            <w:tcW w:w="2338" w:type="dxa"/>
          </w:tcPr>
          <w:p w14:paraId="641C9DE1" w14:textId="77777777" w:rsidR="00C50AB1" w:rsidRDefault="00C50AB1">
            <w:r>
              <w:t>example_event</w:t>
            </w:r>
          </w:p>
        </w:tc>
        <w:tc>
          <w:tcPr>
            <w:tcW w:w="993" w:type="dxa"/>
          </w:tcPr>
          <w:p w14:paraId="38E1B10E" w14:textId="77777777" w:rsidR="00C50AB1" w:rsidRDefault="00C50AB1">
            <w:r>
              <w:t>Text</w:t>
            </w:r>
          </w:p>
        </w:tc>
        <w:tc>
          <w:tcPr>
            <w:tcW w:w="850" w:type="dxa"/>
          </w:tcPr>
          <w:p w14:paraId="45524AA4" w14:textId="77777777" w:rsidR="00C50AB1" w:rsidRDefault="00C50AB1">
            <w:r>
              <w:t>3</w:t>
            </w:r>
          </w:p>
        </w:tc>
        <w:tc>
          <w:tcPr>
            <w:tcW w:w="851" w:type="dxa"/>
          </w:tcPr>
          <w:p w14:paraId="01064648" w14:textId="77777777" w:rsidR="00C50AB1" w:rsidRDefault="00C50AB1"/>
        </w:tc>
        <w:tc>
          <w:tcPr>
            <w:tcW w:w="1134" w:type="dxa"/>
          </w:tcPr>
          <w:p w14:paraId="68C2DD52" w14:textId="77777777" w:rsidR="00C50AB1" w:rsidRDefault="00C50AB1">
            <w:r>
              <w:t>HL7_36</w:t>
            </w:r>
          </w:p>
        </w:tc>
        <w:tc>
          <w:tcPr>
            <w:tcW w:w="2976" w:type="dxa"/>
          </w:tcPr>
          <w:p w14:paraId="16B1703B" w14:textId="77777777" w:rsidR="00C50AB1" w:rsidRDefault="00C50AB1">
            <w:r>
              <w:t>Example of a message (event in EventMessagetypSegmente)</w:t>
            </w:r>
          </w:p>
        </w:tc>
      </w:tr>
      <w:tr w:rsidR="00C50AB1" w14:paraId="18101CF4" w14:textId="77777777">
        <w:tc>
          <w:tcPr>
            <w:tcW w:w="2338" w:type="dxa"/>
          </w:tcPr>
          <w:p w14:paraId="04605B41" w14:textId="77777777" w:rsidR="00C50AB1" w:rsidRDefault="00C50AB1">
            <w:r>
              <w:t>example_msg_type</w:t>
            </w:r>
          </w:p>
        </w:tc>
        <w:tc>
          <w:tcPr>
            <w:tcW w:w="993" w:type="dxa"/>
          </w:tcPr>
          <w:p w14:paraId="7F9975BF" w14:textId="77777777" w:rsidR="00C50AB1" w:rsidRDefault="00C50AB1">
            <w:r>
              <w:t>Text</w:t>
            </w:r>
          </w:p>
        </w:tc>
        <w:tc>
          <w:tcPr>
            <w:tcW w:w="850" w:type="dxa"/>
          </w:tcPr>
          <w:p w14:paraId="3D4715E0" w14:textId="77777777" w:rsidR="00C50AB1" w:rsidRDefault="00C50AB1">
            <w:r>
              <w:t>3</w:t>
            </w:r>
          </w:p>
        </w:tc>
        <w:tc>
          <w:tcPr>
            <w:tcW w:w="851" w:type="dxa"/>
          </w:tcPr>
          <w:p w14:paraId="6B1F0505" w14:textId="77777777" w:rsidR="00C50AB1" w:rsidRDefault="00C50AB1"/>
        </w:tc>
        <w:tc>
          <w:tcPr>
            <w:tcW w:w="1134" w:type="dxa"/>
          </w:tcPr>
          <w:p w14:paraId="20107812" w14:textId="77777777" w:rsidR="00C50AB1" w:rsidRDefault="00C50AB1">
            <w:r>
              <w:t>HL7_36</w:t>
            </w:r>
          </w:p>
        </w:tc>
        <w:tc>
          <w:tcPr>
            <w:tcW w:w="2976" w:type="dxa"/>
          </w:tcPr>
          <w:p w14:paraId="32DB09B4" w14:textId="77777777" w:rsidR="00C50AB1" w:rsidRDefault="00C50AB1">
            <w:r>
              <w:t>Example of a message (message type in EventMessagetypSegmente)</w:t>
            </w:r>
          </w:p>
        </w:tc>
      </w:tr>
      <w:tr w:rsidR="00C50AB1" w14:paraId="45AAA77F" w14:textId="77777777">
        <w:tc>
          <w:tcPr>
            <w:tcW w:w="2338" w:type="dxa"/>
          </w:tcPr>
          <w:p w14:paraId="3D3378F5" w14:textId="77777777" w:rsidR="00C50AB1" w:rsidRDefault="00C50AB1">
            <w:r>
              <w:t>action</w:t>
            </w:r>
          </w:p>
        </w:tc>
        <w:tc>
          <w:tcPr>
            <w:tcW w:w="993" w:type="dxa"/>
          </w:tcPr>
          <w:p w14:paraId="7AB4314E" w14:textId="77777777" w:rsidR="00C50AB1" w:rsidRDefault="00C50AB1">
            <w:r>
              <w:t>Text</w:t>
            </w:r>
          </w:p>
        </w:tc>
        <w:tc>
          <w:tcPr>
            <w:tcW w:w="850" w:type="dxa"/>
          </w:tcPr>
          <w:p w14:paraId="6DD48986" w14:textId="77777777" w:rsidR="00C50AB1" w:rsidRDefault="00C50AB1">
            <w:r>
              <w:t>10</w:t>
            </w:r>
          </w:p>
        </w:tc>
        <w:tc>
          <w:tcPr>
            <w:tcW w:w="851" w:type="dxa"/>
          </w:tcPr>
          <w:p w14:paraId="0DACD431" w14:textId="77777777" w:rsidR="00C50AB1" w:rsidRDefault="00C50AB1"/>
        </w:tc>
        <w:tc>
          <w:tcPr>
            <w:tcW w:w="1134" w:type="dxa"/>
          </w:tcPr>
          <w:p w14:paraId="3A550EAE" w14:textId="77777777" w:rsidR="00C50AB1" w:rsidRDefault="00C50AB1">
            <w:r>
              <w:t>HL7_36</w:t>
            </w:r>
          </w:p>
        </w:tc>
        <w:tc>
          <w:tcPr>
            <w:tcW w:w="2976" w:type="dxa"/>
          </w:tcPr>
          <w:p w14:paraId="6C20E97F" w14:textId="77777777" w:rsidR="00C50AB1" w:rsidRDefault="00C50AB1">
            <w:r>
              <w:t>Action to be executed</w:t>
            </w:r>
          </w:p>
        </w:tc>
      </w:tr>
      <w:tr w:rsidR="00C50AB1" w14:paraId="76889EE5" w14:textId="77777777">
        <w:tc>
          <w:tcPr>
            <w:tcW w:w="2338" w:type="dxa"/>
          </w:tcPr>
          <w:p w14:paraId="3EE87E71" w14:textId="77777777" w:rsidR="00C50AB1" w:rsidRDefault="00C50AB1">
            <w:r>
              <w:t>section</w:t>
            </w:r>
          </w:p>
        </w:tc>
        <w:tc>
          <w:tcPr>
            <w:tcW w:w="993" w:type="dxa"/>
          </w:tcPr>
          <w:p w14:paraId="78477D94" w14:textId="77777777" w:rsidR="00C50AB1" w:rsidRDefault="00C50AB1">
            <w:r>
              <w:t>Text</w:t>
            </w:r>
          </w:p>
        </w:tc>
        <w:tc>
          <w:tcPr>
            <w:tcW w:w="850" w:type="dxa"/>
          </w:tcPr>
          <w:p w14:paraId="69A9905F" w14:textId="77777777" w:rsidR="00C50AB1" w:rsidRPr="000278A4" w:rsidRDefault="00C50AB1">
            <w:r w:rsidRPr="000278A4">
              <w:t>15</w:t>
            </w:r>
          </w:p>
        </w:tc>
        <w:tc>
          <w:tcPr>
            <w:tcW w:w="851" w:type="dxa"/>
          </w:tcPr>
          <w:p w14:paraId="29148539" w14:textId="77777777" w:rsidR="00C50AB1" w:rsidRDefault="00C50AB1"/>
        </w:tc>
        <w:tc>
          <w:tcPr>
            <w:tcW w:w="1134" w:type="dxa"/>
          </w:tcPr>
          <w:p w14:paraId="1347A717" w14:textId="77777777" w:rsidR="00C50AB1" w:rsidRDefault="00C50AB1">
            <w:r>
              <w:t>HL7_36</w:t>
            </w:r>
          </w:p>
        </w:tc>
        <w:tc>
          <w:tcPr>
            <w:tcW w:w="2976" w:type="dxa"/>
          </w:tcPr>
          <w:p w14:paraId="3EE1C67E" w14:textId="77777777" w:rsidR="00C50AB1" w:rsidRDefault="00C50AB1">
            <w:r>
              <w:t>Chapter where this event code is described</w:t>
            </w:r>
          </w:p>
        </w:tc>
      </w:tr>
      <w:tr w:rsidR="00C50AB1" w14:paraId="14430C8F" w14:textId="77777777">
        <w:tc>
          <w:tcPr>
            <w:tcW w:w="2338" w:type="dxa"/>
          </w:tcPr>
          <w:p w14:paraId="7244B033" w14:textId="77777777" w:rsidR="00C50AB1" w:rsidRDefault="00C50AB1">
            <w:r>
              <w:lastRenderedPageBreak/>
              <w:t>anchor</w:t>
            </w:r>
          </w:p>
        </w:tc>
        <w:tc>
          <w:tcPr>
            <w:tcW w:w="993" w:type="dxa"/>
          </w:tcPr>
          <w:p w14:paraId="50287BDA" w14:textId="77777777" w:rsidR="00C50AB1" w:rsidRDefault="00C50AB1">
            <w:r>
              <w:t>Text</w:t>
            </w:r>
          </w:p>
        </w:tc>
        <w:tc>
          <w:tcPr>
            <w:tcW w:w="850" w:type="dxa"/>
          </w:tcPr>
          <w:p w14:paraId="3C24469E" w14:textId="77777777" w:rsidR="00C50AB1" w:rsidRDefault="00C50AB1">
            <w:r>
              <w:t>50</w:t>
            </w:r>
          </w:p>
        </w:tc>
        <w:tc>
          <w:tcPr>
            <w:tcW w:w="851" w:type="dxa"/>
          </w:tcPr>
          <w:p w14:paraId="56B5EEDE" w14:textId="77777777" w:rsidR="00C50AB1" w:rsidRDefault="00C50AB1"/>
        </w:tc>
        <w:tc>
          <w:tcPr>
            <w:tcW w:w="1134" w:type="dxa"/>
          </w:tcPr>
          <w:p w14:paraId="1C99A1D4" w14:textId="77777777" w:rsidR="00C50AB1" w:rsidRDefault="00C50AB1">
            <w:r>
              <w:t>HL7_36</w:t>
            </w:r>
          </w:p>
        </w:tc>
        <w:tc>
          <w:tcPr>
            <w:tcW w:w="2976" w:type="dxa"/>
          </w:tcPr>
          <w:p w14:paraId="4CE1FA10" w14:textId="77777777" w:rsidR="00C50AB1" w:rsidRDefault="00C50AB1">
            <w:r>
              <w:t>reference to the standard (HTML-Link)</w:t>
            </w:r>
          </w:p>
        </w:tc>
      </w:tr>
    </w:tbl>
    <w:p w14:paraId="6B458E22" w14:textId="77777777" w:rsidR="00C50AB1" w:rsidRDefault="00C50AB1"/>
    <w:p w14:paraId="666A936E" w14:textId="77777777" w:rsidR="00C50AB1" w:rsidRDefault="00C50AB1">
      <w:r>
        <w:t>Two special message structure identifier are introduced to indicate a special meaning: The “NUL” message structure identifier indicates that no message is sent at all. Whereas the “?” message structure identifier expresses that the corresponding message structure identifier is not identified yet. Therefore, it can be used as “unknown”. Within the generator no special handling is done so the according events can be identified very easily.</w:t>
      </w:r>
    </w:p>
    <w:p w14:paraId="21A6BE27" w14:textId="77777777" w:rsidR="00C50AB1" w:rsidRDefault="00C50AB1"/>
    <w:p w14:paraId="14D993D2" w14:textId="77777777" w:rsidR="00C50AB1" w:rsidRDefault="00C50AB1">
      <w:pPr>
        <w:pStyle w:val="berschrift3"/>
      </w:pPr>
      <w:r>
        <w:fldChar w:fldCharType="begin"/>
      </w:r>
      <w:r>
        <w:instrText xml:space="preserve"> AUTONUMLGL </w:instrText>
      </w:r>
      <w:bookmarkStart w:id="41" w:name="_Toc147402611"/>
      <w:r>
        <w:fldChar w:fldCharType="end"/>
      </w:r>
      <w:r>
        <w:t xml:space="preserve"> Table HL7MessageTypes</w:t>
      </w:r>
      <w:bookmarkEnd w:id="41"/>
    </w:p>
    <w:p w14:paraId="7A0894DC" w14:textId="77777777" w:rsidR="00C50AB1" w:rsidRDefault="00C50AB1">
      <w:r>
        <w:t>The same belongs to message types.</w:t>
      </w:r>
    </w:p>
    <w:p w14:paraId="3643B741"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4F07648B" w14:textId="77777777">
        <w:tc>
          <w:tcPr>
            <w:tcW w:w="2338" w:type="dxa"/>
            <w:shd w:val="pct20" w:color="auto" w:fill="auto"/>
          </w:tcPr>
          <w:p w14:paraId="5EDA11DA" w14:textId="77777777" w:rsidR="00C50AB1" w:rsidRDefault="00C50AB1">
            <w:r>
              <w:t>Attribute</w:t>
            </w:r>
          </w:p>
        </w:tc>
        <w:tc>
          <w:tcPr>
            <w:tcW w:w="993" w:type="dxa"/>
            <w:shd w:val="pct20" w:color="auto" w:fill="auto"/>
          </w:tcPr>
          <w:p w14:paraId="6EEBBED8" w14:textId="77777777" w:rsidR="00C50AB1" w:rsidRDefault="00C50AB1">
            <w:r>
              <w:t>Type</w:t>
            </w:r>
          </w:p>
        </w:tc>
        <w:tc>
          <w:tcPr>
            <w:tcW w:w="850" w:type="dxa"/>
            <w:shd w:val="pct20" w:color="auto" w:fill="auto"/>
          </w:tcPr>
          <w:p w14:paraId="65055ED3" w14:textId="77777777" w:rsidR="00C50AB1" w:rsidRDefault="00C50AB1">
            <w:r>
              <w:t>Size</w:t>
            </w:r>
          </w:p>
        </w:tc>
        <w:tc>
          <w:tcPr>
            <w:tcW w:w="851" w:type="dxa"/>
            <w:shd w:val="pct20" w:color="auto" w:fill="auto"/>
          </w:tcPr>
          <w:p w14:paraId="1A13B652" w14:textId="77777777" w:rsidR="00C50AB1" w:rsidRDefault="00C50AB1">
            <w:r>
              <w:t>Default</w:t>
            </w:r>
          </w:p>
        </w:tc>
        <w:tc>
          <w:tcPr>
            <w:tcW w:w="1134" w:type="dxa"/>
            <w:shd w:val="pct20" w:color="auto" w:fill="auto"/>
          </w:tcPr>
          <w:p w14:paraId="01463053" w14:textId="77777777" w:rsidR="00C50AB1" w:rsidRDefault="00C50AB1">
            <w:r>
              <w:t>Database</w:t>
            </w:r>
          </w:p>
        </w:tc>
        <w:tc>
          <w:tcPr>
            <w:tcW w:w="2976" w:type="dxa"/>
            <w:shd w:val="pct20" w:color="auto" w:fill="auto"/>
          </w:tcPr>
          <w:p w14:paraId="7CB88D08" w14:textId="77777777" w:rsidR="00C50AB1" w:rsidRDefault="00C50AB1">
            <w:r>
              <w:t>Description</w:t>
            </w:r>
          </w:p>
        </w:tc>
      </w:tr>
      <w:tr w:rsidR="00C50AB1" w14:paraId="17350E69" w14:textId="77777777">
        <w:tc>
          <w:tcPr>
            <w:tcW w:w="2338" w:type="dxa"/>
          </w:tcPr>
          <w:p w14:paraId="69A8F871" w14:textId="77777777" w:rsidR="00C50AB1" w:rsidRDefault="00C50AB1">
            <w:r>
              <w:rPr>
                <w:b/>
              </w:rPr>
              <w:t>Message_type</w:t>
            </w:r>
          </w:p>
        </w:tc>
        <w:tc>
          <w:tcPr>
            <w:tcW w:w="993" w:type="dxa"/>
          </w:tcPr>
          <w:p w14:paraId="124FFFFD" w14:textId="77777777" w:rsidR="00C50AB1" w:rsidRDefault="00C50AB1">
            <w:r>
              <w:t>Text</w:t>
            </w:r>
          </w:p>
        </w:tc>
        <w:tc>
          <w:tcPr>
            <w:tcW w:w="850" w:type="dxa"/>
          </w:tcPr>
          <w:p w14:paraId="221C46D5" w14:textId="77777777" w:rsidR="00C50AB1" w:rsidRDefault="00C50AB1">
            <w:r>
              <w:t>3</w:t>
            </w:r>
          </w:p>
        </w:tc>
        <w:tc>
          <w:tcPr>
            <w:tcW w:w="851" w:type="dxa"/>
          </w:tcPr>
          <w:p w14:paraId="31D61C84" w14:textId="77777777" w:rsidR="00C50AB1" w:rsidRDefault="00C50AB1"/>
        </w:tc>
        <w:tc>
          <w:tcPr>
            <w:tcW w:w="1134" w:type="dxa"/>
          </w:tcPr>
          <w:p w14:paraId="7E10C433" w14:textId="77777777" w:rsidR="00C50AB1" w:rsidRDefault="00C50AB1">
            <w:r>
              <w:t>HL7_36</w:t>
            </w:r>
          </w:p>
        </w:tc>
        <w:tc>
          <w:tcPr>
            <w:tcW w:w="2976" w:type="dxa"/>
          </w:tcPr>
          <w:p w14:paraId="6443C6F8" w14:textId="77777777" w:rsidR="00C50AB1" w:rsidRDefault="00C50AB1">
            <w:r>
              <w:t>type code of this message</w:t>
            </w:r>
          </w:p>
        </w:tc>
      </w:tr>
      <w:tr w:rsidR="00C50AB1" w14:paraId="0026723A" w14:textId="77777777">
        <w:tc>
          <w:tcPr>
            <w:tcW w:w="2338" w:type="dxa"/>
          </w:tcPr>
          <w:p w14:paraId="69767E5A" w14:textId="77777777" w:rsidR="00C50AB1" w:rsidRDefault="00C50AB1">
            <w:r>
              <w:rPr>
                <w:b/>
              </w:rPr>
              <w:t>version_id</w:t>
            </w:r>
          </w:p>
        </w:tc>
        <w:tc>
          <w:tcPr>
            <w:tcW w:w="993" w:type="dxa"/>
          </w:tcPr>
          <w:p w14:paraId="01DA22FB" w14:textId="77777777" w:rsidR="00C50AB1" w:rsidRDefault="00C50AB1">
            <w:r>
              <w:t>Long</w:t>
            </w:r>
          </w:p>
        </w:tc>
        <w:tc>
          <w:tcPr>
            <w:tcW w:w="850" w:type="dxa"/>
          </w:tcPr>
          <w:p w14:paraId="287CBA52" w14:textId="77777777" w:rsidR="00C50AB1" w:rsidRDefault="00C50AB1"/>
        </w:tc>
        <w:tc>
          <w:tcPr>
            <w:tcW w:w="851" w:type="dxa"/>
          </w:tcPr>
          <w:p w14:paraId="5404AC0A" w14:textId="77777777" w:rsidR="00C50AB1" w:rsidRDefault="00C50AB1"/>
        </w:tc>
        <w:tc>
          <w:tcPr>
            <w:tcW w:w="1134" w:type="dxa"/>
          </w:tcPr>
          <w:p w14:paraId="5248DAB7" w14:textId="77777777" w:rsidR="00C50AB1" w:rsidRDefault="00C50AB1">
            <w:r>
              <w:t>HL7_52</w:t>
            </w:r>
          </w:p>
        </w:tc>
        <w:tc>
          <w:tcPr>
            <w:tcW w:w="2976" w:type="dxa"/>
          </w:tcPr>
          <w:p w14:paraId="4FFB8B93" w14:textId="77777777" w:rsidR="00C50AB1" w:rsidRDefault="00C50AB1">
            <w:r>
              <w:t>version ID</w:t>
            </w:r>
          </w:p>
        </w:tc>
      </w:tr>
      <w:tr w:rsidR="00C50AB1" w14:paraId="191CD8F6" w14:textId="77777777">
        <w:tc>
          <w:tcPr>
            <w:tcW w:w="2338" w:type="dxa"/>
          </w:tcPr>
          <w:p w14:paraId="5DF8DD28" w14:textId="77777777" w:rsidR="00C50AB1" w:rsidRDefault="00C50AB1">
            <w:r>
              <w:t>description</w:t>
            </w:r>
          </w:p>
        </w:tc>
        <w:tc>
          <w:tcPr>
            <w:tcW w:w="993" w:type="dxa"/>
          </w:tcPr>
          <w:p w14:paraId="2F492951" w14:textId="77777777" w:rsidR="00C50AB1" w:rsidRDefault="00C50AB1">
            <w:r>
              <w:t>Text</w:t>
            </w:r>
          </w:p>
        </w:tc>
        <w:tc>
          <w:tcPr>
            <w:tcW w:w="850" w:type="dxa"/>
          </w:tcPr>
          <w:p w14:paraId="24C2CBDD" w14:textId="77777777" w:rsidR="00C50AB1" w:rsidRDefault="00C50AB1">
            <w:r>
              <w:t>78</w:t>
            </w:r>
          </w:p>
        </w:tc>
        <w:tc>
          <w:tcPr>
            <w:tcW w:w="851" w:type="dxa"/>
          </w:tcPr>
          <w:p w14:paraId="6013A30B" w14:textId="77777777" w:rsidR="00C50AB1" w:rsidRDefault="00C50AB1"/>
        </w:tc>
        <w:tc>
          <w:tcPr>
            <w:tcW w:w="1134" w:type="dxa"/>
          </w:tcPr>
          <w:p w14:paraId="6C62BAF4" w14:textId="77777777" w:rsidR="00C50AB1" w:rsidRDefault="00C50AB1">
            <w:r>
              <w:t>HL7_36</w:t>
            </w:r>
          </w:p>
        </w:tc>
        <w:tc>
          <w:tcPr>
            <w:tcW w:w="2976" w:type="dxa"/>
          </w:tcPr>
          <w:p w14:paraId="22AB1A4E" w14:textId="77777777" w:rsidR="00C50AB1" w:rsidRDefault="00C50AB1">
            <w:r>
              <w:t>Short textual description</w:t>
            </w:r>
          </w:p>
        </w:tc>
      </w:tr>
      <w:tr w:rsidR="00C50AB1" w14:paraId="529E62A0" w14:textId="77777777">
        <w:tc>
          <w:tcPr>
            <w:tcW w:w="2338" w:type="dxa"/>
          </w:tcPr>
          <w:p w14:paraId="02BC18CF" w14:textId="77777777" w:rsidR="00C50AB1" w:rsidRDefault="00C50AB1">
            <w:r>
              <w:t>section</w:t>
            </w:r>
          </w:p>
        </w:tc>
        <w:tc>
          <w:tcPr>
            <w:tcW w:w="993" w:type="dxa"/>
          </w:tcPr>
          <w:p w14:paraId="05105C99" w14:textId="77777777" w:rsidR="00C50AB1" w:rsidRDefault="00C50AB1">
            <w:r>
              <w:t>Text</w:t>
            </w:r>
          </w:p>
        </w:tc>
        <w:tc>
          <w:tcPr>
            <w:tcW w:w="850" w:type="dxa"/>
          </w:tcPr>
          <w:p w14:paraId="5FBD112E" w14:textId="77777777" w:rsidR="00C50AB1" w:rsidRPr="000278A4" w:rsidRDefault="00C50AB1">
            <w:r w:rsidRPr="000278A4">
              <w:t>15</w:t>
            </w:r>
          </w:p>
        </w:tc>
        <w:tc>
          <w:tcPr>
            <w:tcW w:w="851" w:type="dxa"/>
          </w:tcPr>
          <w:p w14:paraId="7348FA00" w14:textId="77777777" w:rsidR="00C50AB1" w:rsidRDefault="00C50AB1"/>
        </w:tc>
        <w:tc>
          <w:tcPr>
            <w:tcW w:w="1134" w:type="dxa"/>
          </w:tcPr>
          <w:p w14:paraId="51ABBCEC" w14:textId="77777777" w:rsidR="00C50AB1" w:rsidRDefault="00C50AB1">
            <w:r>
              <w:t>HL7_39</w:t>
            </w:r>
          </w:p>
        </w:tc>
        <w:tc>
          <w:tcPr>
            <w:tcW w:w="2976" w:type="dxa"/>
          </w:tcPr>
          <w:p w14:paraId="447B8B5E" w14:textId="77777777" w:rsidR="00C50AB1" w:rsidRDefault="00C50AB1">
            <w:r>
              <w:t>Chapter where this message type is used</w:t>
            </w:r>
          </w:p>
        </w:tc>
      </w:tr>
      <w:tr w:rsidR="00C50AB1" w14:paraId="0421BAA2" w14:textId="77777777">
        <w:tc>
          <w:tcPr>
            <w:tcW w:w="2338" w:type="dxa"/>
          </w:tcPr>
          <w:p w14:paraId="213A66EC" w14:textId="77777777" w:rsidR="00C50AB1" w:rsidRPr="000278A4" w:rsidRDefault="00C50AB1">
            <w:r w:rsidRPr="000278A4">
              <w:t>anchor</w:t>
            </w:r>
          </w:p>
        </w:tc>
        <w:tc>
          <w:tcPr>
            <w:tcW w:w="993" w:type="dxa"/>
          </w:tcPr>
          <w:p w14:paraId="588B3A8F" w14:textId="77777777" w:rsidR="00C50AB1" w:rsidRDefault="00C50AB1">
            <w:r>
              <w:t>Text</w:t>
            </w:r>
          </w:p>
        </w:tc>
        <w:tc>
          <w:tcPr>
            <w:tcW w:w="850" w:type="dxa"/>
          </w:tcPr>
          <w:p w14:paraId="70525D15" w14:textId="77777777" w:rsidR="00C50AB1" w:rsidRDefault="00C50AB1">
            <w:r>
              <w:t>50</w:t>
            </w:r>
          </w:p>
        </w:tc>
        <w:tc>
          <w:tcPr>
            <w:tcW w:w="851" w:type="dxa"/>
          </w:tcPr>
          <w:p w14:paraId="22C9E65E" w14:textId="77777777" w:rsidR="00C50AB1" w:rsidRDefault="00C50AB1"/>
        </w:tc>
        <w:tc>
          <w:tcPr>
            <w:tcW w:w="1134" w:type="dxa"/>
          </w:tcPr>
          <w:p w14:paraId="369761D1" w14:textId="77777777" w:rsidR="00C50AB1" w:rsidRDefault="00C50AB1">
            <w:r>
              <w:t>HL7_60</w:t>
            </w:r>
          </w:p>
        </w:tc>
        <w:tc>
          <w:tcPr>
            <w:tcW w:w="2976" w:type="dxa"/>
          </w:tcPr>
          <w:p w14:paraId="68905535" w14:textId="77777777" w:rsidR="00C50AB1" w:rsidRDefault="00C50AB1"/>
        </w:tc>
      </w:tr>
    </w:tbl>
    <w:p w14:paraId="1D018D4E" w14:textId="77777777" w:rsidR="00C50AB1" w:rsidRDefault="00C50AB1"/>
    <w:p w14:paraId="5F96A281" w14:textId="77777777" w:rsidR="00C50AB1" w:rsidRDefault="00C50AB1">
      <w:pPr>
        <w:pStyle w:val="berschrift3"/>
      </w:pPr>
      <w:r>
        <w:fldChar w:fldCharType="begin"/>
      </w:r>
      <w:r>
        <w:instrText xml:space="preserve"> AUTONUMLGL </w:instrText>
      </w:r>
      <w:bookmarkStart w:id="42" w:name="_Toc147402612"/>
      <w:r>
        <w:fldChar w:fldCharType="end"/>
      </w:r>
      <w:r>
        <w:t xml:space="preserve"> Table HL7Queries</w:t>
      </w:r>
      <w:bookmarkEnd w:id="42"/>
    </w:p>
    <w:p w14:paraId="30E51F68" w14:textId="77777777" w:rsidR="00C50AB1" w:rsidRDefault="00C50AB1">
      <w:r>
        <w:t>This table contains the main information for each conformance statement. Other information is stored in associated tables.</w:t>
      </w:r>
    </w:p>
    <w:p w14:paraId="60F2ABE0"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15F51A5F" w14:textId="77777777" w:rsidTr="0082327E">
        <w:trPr>
          <w:tblHeader/>
        </w:trPr>
        <w:tc>
          <w:tcPr>
            <w:tcW w:w="2338" w:type="dxa"/>
            <w:shd w:val="pct20" w:color="auto" w:fill="auto"/>
          </w:tcPr>
          <w:p w14:paraId="58B89B12" w14:textId="77777777" w:rsidR="00C50AB1" w:rsidRDefault="00C50AB1">
            <w:r>
              <w:t>Attribute</w:t>
            </w:r>
          </w:p>
        </w:tc>
        <w:tc>
          <w:tcPr>
            <w:tcW w:w="993" w:type="dxa"/>
            <w:shd w:val="pct20" w:color="auto" w:fill="auto"/>
          </w:tcPr>
          <w:p w14:paraId="3D21F48E" w14:textId="77777777" w:rsidR="00C50AB1" w:rsidRDefault="00C50AB1">
            <w:r>
              <w:t>Type</w:t>
            </w:r>
          </w:p>
        </w:tc>
        <w:tc>
          <w:tcPr>
            <w:tcW w:w="850" w:type="dxa"/>
            <w:shd w:val="pct20" w:color="auto" w:fill="auto"/>
          </w:tcPr>
          <w:p w14:paraId="5AAFBE75" w14:textId="77777777" w:rsidR="00C50AB1" w:rsidRDefault="00C50AB1">
            <w:r>
              <w:t>Size</w:t>
            </w:r>
          </w:p>
        </w:tc>
        <w:tc>
          <w:tcPr>
            <w:tcW w:w="851" w:type="dxa"/>
            <w:shd w:val="pct20" w:color="auto" w:fill="auto"/>
          </w:tcPr>
          <w:p w14:paraId="232A644D" w14:textId="77777777" w:rsidR="00C50AB1" w:rsidRDefault="00C50AB1">
            <w:r>
              <w:t>Default</w:t>
            </w:r>
          </w:p>
        </w:tc>
        <w:tc>
          <w:tcPr>
            <w:tcW w:w="1134" w:type="dxa"/>
            <w:shd w:val="pct20" w:color="auto" w:fill="auto"/>
          </w:tcPr>
          <w:p w14:paraId="2C5690A0" w14:textId="77777777" w:rsidR="00C50AB1" w:rsidRDefault="00C50AB1">
            <w:r>
              <w:t>Database</w:t>
            </w:r>
          </w:p>
        </w:tc>
        <w:tc>
          <w:tcPr>
            <w:tcW w:w="2976" w:type="dxa"/>
            <w:shd w:val="pct20" w:color="auto" w:fill="auto"/>
          </w:tcPr>
          <w:p w14:paraId="0FF71BE0" w14:textId="77777777" w:rsidR="00C50AB1" w:rsidRDefault="00C50AB1">
            <w:r>
              <w:t>Description</w:t>
            </w:r>
          </w:p>
        </w:tc>
      </w:tr>
      <w:tr w:rsidR="00C50AB1" w14:paraId="7E0BAC60" w14:textId="77777777">
        <w:tc>
          <w:tcPr>
            <w:tcW w:w="2338" w:type="dxa"/>
          </w:tcPr>
          <w:p w14:paraId="7701789D" w14:textId="77777777" w:rsidR="00C50AB1" w:rsidRDefault="00C50AB1">
            <w:r>
              <w:rPr>
                <w:b/>
              </w:rPr>
              <w:t>query_id</w:t>
            </w:r>
          </w:p>
        </w:tc>
        <w:tc>
          <w:tcPr>
            <w:tcW w:w="993" w:type="dxa"/>
          </w:tcPr>
          <w:p w14:paraId="0E7D1187" w14:textId="77777777" w:rsidR="00C50AB1" w:rsidRDefault="00C50AB1">
            <w:r>
              <w:t>Text</w:t>
            </w:r>
          </w:p>
        </w:tc>
        <w:tc>
          <w:tcPr>
            <w:tcW w:w="850" w:type="dxa"/>
          </w:tcPr>
          <w:p w14:paraId="6F16307F" w14:textId="77777777" w:rsidR="00C50AB1" w:rsidRDefault="00C50AB1">
            <w:r>
              <w:t>5</w:t>
            </w:r>
          </w:p>
        </w:tc>
        <w:tc>
          <w:tcPr>
            <w:tcW w:w="851" w:type="dxa"/>
          </w:tcPr>
          <w:p w14:paraId="414F6AC7" w14:textId="77777777" w:rsidR="00C50AB1" w:rsidRDefault="00C50AB1"/>
        </w:tc>
        <w:tc>
          <w:tcPr>
            <w:tcW w:w="1134" w:type="dxa"/>
          </w:tcPr>
          <w:p w14:paraId="1EC02AD6" w14:textId="77777777" w:rsidR="00C50AB1" w:rsidRDefault="00C50AB1">
            <w:r>
              <w:t>HL7_40</w:t>
            </w:r>
          </w:p>
        </w:tc>
        <w:tc>
          <w:tcPr>
            <w:tcW w:w="2976" w:type="dxa"/>
          </w:tcPr>
          <w:p w14:paraId="4D3825B7" w14:textId="77777777" w:rsidR="00C50AB1" w:rsidRDefault="00C50AB1">
            <w:r>
              <w:t>conformance statement identifier</w:t>
            </w:r>
          </w:p>
        </w:tc>
      </w:tr>
      <w:tr w:rsidR="00C50AB1" w14:paraId="5492FF10" w14:textId="77777777">
        <w:tc>
          <w:tcPr>
            <w:tcW w:w="2338" w:type="dxa"/>
          </w:tcPr>
          <w:p w14:paraId="20E0E958" w14:textId="77777777" w:rsidR="00C50AB1" w:rsidRDefault="00C50AB1">
            <w:r>
              <w:rPr>
                <w:b/>
              </w:rPr>
              <w:t>version_id</w:t>
            </w:r>
          </w:p>
        </w:tc>
        <w:tc>
          <w:tcPr>
            <w:tcW w:w="993" w:type="dxa"/>
          </w:tcPr>
          <w:p w14:paraId="6F64A238" w14:textId="77777777" w:rsidR="00C50AB1" w:rsidRDefault="00C50AB1">
            <w:r>
              <w:t>Long</w:t>
            </w:r>
          </w:p>
        </w:tc>
        <w:tc>
          <w:tcPr>
            <w:tcW w:w="850" w:type="dxa"/>
          </w:tcPr>
          <w:p w14:paraId="02B0229A" w14:textId="77777777" w:rsidR="00C50AB1" w:rsidRDefault="00C50AB1"/>
        </w:tc>
        <w:tc>
          <w:tcPr>
            <w:tcW w:w="851" w:type="dxa"/>
          </w:tcPr>
          <w:p w14:paraId="3A2C22EC" w14:textId="77777777" w:rsidR="00C50AB1" w:rsidRDefault="00C50AB1"/>
        </w:tc>
        <w:tc>
          <w:tcPr>
            <w:tcW w:w="1134" w:type="dxa"/>
          </w:tcPr>
          <w:p w14:paraId="4A447B52" w14:textId="77777777" w:rsidR="00C50AB1" w:rsidRDefault="00C50AB1">
            <w:r>
              <w:t>HL7_52</w:t>
            </w:r>
          </w:p>
        </w:tc>
        <w:tc>
          <w:tcPr>
            <w:tcW w:w="2976" w:type="dxa"/>
          </w:tcPr>
          <w:p w14:paraId="403BE37D" w14:textId="77777777" w:rsidR="00C50AB1" w:rsidRDefault="00C50AB1">
            <w:r>
              <w:t>version ID</w:t>
            </w:r>
          </w:p>
        </w:tc>
      </w:tr>
      <w:tr w:rsidR="00C50AB1" w14:paraId="7006CC01" w14:textId="77777777">
        <w:tc>
          <w:tcPr>
            <w:tcW w:w="2338" w:type="dxa"/>
          </w:tcPr>
          <w:p w14:paraId="264FDBAF" w14:textId="77777777" w:rsidR="00C50AB1" w:rsidRDefault="00C50AB1">
            <w:r>
              <w:t>description</w:t>
            </w:r>
          </w:p>
        </w:tc>
        <w:tc>
          <w:tcPr>
            <w:tcW w:w="993" w:type="dxa"/>
          </w:tcPr>
          <w:p w14:paraId="60AB9E5E" w14:textId="77777777" w:rsidR="00C50AB1" w:rsidRDefault="00C50AB1">
            <w:r>
              <w:t>Text</w:t>
            </w:r>
          </w:p>
        </w:tc>
        <w:tc>
          <w:tcPr>
            <w:tcW w:w="850" w:type="dxa"/>
          </w:tcPr>
          <w:p w14:paraId="32E7552A" w14:textId="77777777" w:rsidR="00C50AB1" w:rsidRDefault="00C50AB1">
            <w:r>
              <w:t>255</w:t>
            </w:r>
          </w:p>
        </w:tc>
        <w:tc>
          <w:tcPr>
            <w:tcW w:w="851" w:type="dxa"/>
          </w:tcPr>
          <w:p w14:paraId="6FBAFE01" w14:textId="77777777" w:rsidR="00C50AB1" w:rsidRDefault="00C50AB1"/>
        </w:tc>
        <w:tc>
          <w:tcPr>
            <w:tcW w:w="1134" w:type="dxa"/>
          </w:tcPr>
          <w:p w14:paraId="73AF4CB8" w14:textId="77777777" w:rsidR="00C50AB1" w:rsidRDefault="00C50AB1">
            <w:r>
              <w:t>HL7_40</w:t>
            </w:r>
          </w:p>
        </w:tc>
        <w:tc>
          <w:tcPr>
            <w:tcW w:w="2976" w:type="dxa"/>
          </w:tcPr>
          <w:p w14:paraId="271F1F76" w14:textId="77777777" w:rsidR="00C50AB1" w:rsidRDefault="00C50AB1"/>
        </w:tc>
      </w:tr>
      <w:tr w:rsidR="00C50AB1" w14:paraId="37E6F7C2" w14:textId="77777777">
        <w:tc>
          <w:tcPr>
            <w:tcW w:w="2338" w:type="dxa"/>
          </w:tcPr>
          <w:p w14:paraId="4FCD2FE8" w14:textId="77777777" w:rsidR="00C50AB1" w:rsidRDefault="00C50AB1">
            <w:r>
              <w:t>interpretation</w:t>
            </w:r>
          </w:p>
        </w:tc>
        <w:tc>
          <w:tcPr>
            <w:tcW w:w="993" w:type="dxa"/>
          </w:tcPr>
          <w:p w14:paraId="0DB3C6B4" w14:textId="77777777" w:rsidR="00C50AB1" w:rsidRDefault="00C50AB1">
            <w:r>
              <w:t>Text</w:t>
            </w:r>
          </w:p>
        </w:tc>
        <w:tc>
          <w:tcPr>
            <w:tcW w:w="850" w:type="dxa"/>
          </w:tcPr>
          <w:p w14:paraId="44DA9EB0" w14:textId="77777777" w:rsidR="00C50AB1" w:rsidRDefault="00C50AB1">
            <w:r>
              <w:t>255</w:t>
            </w:r>
          </w:p>
        </w:tc>
        <w:tc>
          <w:tcPr>
            <w:tcW w:w="851" w:type="dxa"/>
          </w:tcPr>
          <w:p w14:paraId="1206A1BA" w14:textId="77777777" w:rsidR="00C50AB1" w:rsidRDefault="00C50AB1"/>
        </w:tc>
        <w:tc>
          <w:tcPr>
            <w:tcW w:w="1134" w:type="dxa"/>
          </w:tcPr>
          <w:p w14:paraId="2377239B" w14:textId="77777777" w:rsidR="00C50AB1" w:rsidRDefault="00C50AB1">
            <w:r>
              <w:t>HL7_55</w:t>
            </w:r>
          </w:p>
        </w:tc>
        <w:tc>
          <w:tcPr>
            <w:tcW w:w="2976" w:type="dxa"/>
          </w:tcPr>
          <w:p w14:paraId="2C9DAC47" w14:textId="77777777" w:rsidR="00C50AB1" w:rsidRDefault="00C50AB1"/>
        </w:tc>
      </w:tr>
      <w:tr w:rsidR="00C50AB1" w14:paraId="2563C29F" w14:textId="77777777">
        <w:tc>
          <w:tcPr>
            <w:tcW w:w="2338" w:type="dxa"/>
          </w:tcPr>
          <w:p w14:paraId="32BBB0C2" w14:textId="77777777" w:rsidR="00C50AB1" w:rsidRDefault="00C50AB1">
            <w:r>
              <w:t>query_type</w:t>
            </w:r>
          </w:p>
        </w:tc>
        <w:tc>
          <w:tcPr>
            <w:tcW w:w="993" w:type="dxa"/>
          </w:tcPr>
          <w:p w14:paraId="6578CFCD" w14:textId="77777777" w:rsidR="00C50AB1" w:rsidRDefault="00C50AB1">
            <w:r>
              <w:t>text</w:t>
            </w:r>
          </w:p>
        </w:tc>
        <w:tc>
          <w:tcPr>
            <w:tcW w:w="850" w:type="dxa"/>
          </w:tcPr>
          <w:p w14:paraId="66C8D6B1" w14:textId="77777777" w:rsidR="00C50AB1" w:rsidRDefault="00C50AB1">
            <w:r>
              <w:t>50</w:t>
            </w:r>
          </w:p>
        </w:tc>
        <w:tc>
          <w:tcPr>
            <w:tcW w:w="851" w:type="dxa"/>
          </w:tcPr>
          <w:p w14:paraId="41E141BB" w14:textId="77777777" w:rsidR="00C50AB1" w:rsidRDefault="00C50AB1"/>
        </w:tc>
        <w:tc>
          <w:tcPr>
            <w:tcW w:w="1134" w:type="dxa"/>
          </w:tcPr>
          <w:p w14:paraId="79A37F51" w14:textId="77777777" w:rsidR="00C50AB1" w:rsidRDefault="00C50AB1">
            <w:r>
              <w:t>HL7_40</w:t>
            </w:r>
          </w:p>
        </w:tc>
        <w:tc>
          <w:tcPr>
            <w:tcW w:w="2976" w:type="dxa"/>
          </w:tcPr>
          <w:p w14:paraId="10584535" w14:textId="77777777" w:rsidR="00C50AB1" w:rsidRDefault="00C50AB1"/>
        </w:tc>
      </w:tr>
      <w:tr w:rsidR="00C50AB1" w14:paraId="75DBD0E3" w14:textId="77777777">
        <w:tc>
          <w:tcPr>
            <w:tcW w:w="2338" w:type="dxa"/>
          </w:tcPr>
          <w:p w14:paraId="7F2E025C" w14:textId="77777777" w:rsidR="00C50AB1" w:rsidRDefault="00C50AB1">
            <w:r>
              <w:t>query_mode</w:t>
            </w:r>
          </w:p>
        </w:tc>
        <w:tc>
          <w:tcPr>
            <w:tcW w:w="993" w:type="dxa"/>
          </w:tcPr>
          <w:p w14:paraId="231D70E5" w14:textId="77777777" w:rsidR="00C50AB1" w:rsidRDefault="00C50AB1">
            <w:r>
              <w:t>Text</w:t>
            </w:r>
          </w:p>
        </w:tc>
        <w:tc>
          <w:tcPr>
            <w:tcW w:w="850" w:type="dxa"/>
          </w:tcPr>
          <w:p w14:paraId="3B80C334" w14:textId="77777777" w:rsidR="00C50AB1" w:rsidRDefault="00C50AB1">
            <w:r>
              <w:t>255</w:t>
            </w:r>
          </w:p>
        </w:tc>
        <w:tc>
          <w:tcPr>
            <w:tcW w:w="851" w:type="dxa"/>
          </w:tcPr>
          <w:p w14:paraId="55CD7CB4" w14:textId="77777777" w:rsidR="00C50AB1" w:rsidRDefault="00C50AB1"/>
        </w:tc>
        <w:tc>
          <w:tcPr>
            <w:tcW w:w="1134" w:type="dxa"/>
          </w:tcPr>
          <w:p w14:paraId="4735E4ED" w14:textId="77777777" w:rsidR="00C50AB1" w:rsidRDefault="00C50AB1">
            <w:r>
              <w:t>HL7_40</w:t>
            </w:r>
          </w:p>
        </w:tc>
        <w:tc>
          <w:tcPr>
            <w:tcW w:w="2976" w:type="dxa"/>
          </w:tcPr>
          <w:p w14:paraId="799C2246" w14:textId="77777777" w:rsidR="00C50AB1" w:rsidRDefault="00C50AB1"/>
        </w:tc>
      </w:tr>
      <w:tr w:rsidR="00C50AB1" w14:paraId="6DC27D91" w14:textId="77777777">
        <w:tc>
          <w:tcPr>
            <w:tcW w:w="2338" w:type="dxa"/>
          </w:tcPr>
          <w:p w14:paraId="0CE97F3E" w14:textId="77777777" w:rsidR="00C50AB1" w:rsidRDefault="00C50AB1">
            <w:r>
              <w:t>query_msg_type</w:t>
            </w:r>
          </w:p>
        </w:tc>
        <w:tc>
          <w:tcPr>
            <w:tcW w:w="993" w:type="dxa"/>
          </w:tcPr>
          <w:p w14:paraId="74C31ADA" w14:textId="77777777" w:rsidR="00C50AB1" w:rsidRDefault="00C50AB1">
            <w:r>
              <w:t>Text</w:t>
            </w:r>
          </w:p>
        </w:tc>
        <w:tc>
          <w:tcPr>
            <w:tcW w:w="850" w:type="dxa"/>
          </w:tcPr>
          <w:p w14:paraId="7BEA1946" w14:textId="77777777" w:rsidR="00C50AB1" w:rsidRDefault="00C50AB1">
            <w:r>
              <w:t>3</w:t>
            </w:r>
          </w:p>
        </w:tc>
        <w:tc>
          <w:tcPr>
            <w:tcW w:w="851" w:type="dxa"/>
          </w:tcPr>
          <w:p w14:paraId="5ED88AD7" w14:textId="77777777" w:rsidR="00C50AB1" w:rsidRDefault="00C50AB1"/>
        </w:tc>
        <w:tc>
          <w:tcPr>
            <w:tcW w:w="1134" w:type="dxa"/>
          </w:tcPr>
          <w:p w14:paraId="3453300D" w14:textId="77777777" w:rsidR="00C50AB1" w:rsidRDefault="00C50AB1">
            <w:r>
              <w:t>HL7_40</w:t>
            </w:r>
          </w:p>
        </w:tc>
        <w:tc>
          <w:tcPr>
            <w:tcW w:w="2976" w:type="dxa"/>
          </w:tcPr>
          <w:p w14:paraId="7667234F" w14:textId="77777777" w:rsidR="00C50AB1" w:rsidRDefault="00C50AB1"/>
        </w:tc>
      </w:tr>
      <w:tr w:rsidR="00C50AB1" w14:paraId="2F51DC2E" w14:textId="77777777">
        <w:tc>
          <w:tcPr>
            <w:tcW w:w="2338" w:type="dxa"/>
          </w:tcPr>
          <w:p w14:paraId="595804DB" w14:textId="77777777" w:rsidR="00C50AB1" w:rsidRDefault="00C50AB1">
            <w:r>
              <w:t>query_trigger</w:t>
            </w:r>
          </w:p>
        </w:tc>
        <w:tc>
          <w:tcPr>
            <w:tcW w:w="993" w:type="dxa"/>
          </w:tcPr>
          <w:p w14:paraId="20BF3607" w14:textId="77777777" w:rsidR="00C50AB1" w:rsidRDefault="00C50AB1">
            <w:r>
              <w:t>Text</w:t>
            </w:r>
          </w:p>
        </w:tc>
        <w:tc>
          <w:tcPr>
            <w:tcW w:w="850" w:type="dxa"/>
          </w:tcPr>
          <w:p w14:paraId="628876AB" w14:textId="77777777" w:rsidR="00C50AB1" w:rsidRDefault="00C50AB1">
            <w:r>
              <w:t>3</w:t>
            </w:r>
          </w:p>
        </w:tc>
        <w:tc>
          <w:tcPr>
            <w:tcW w:w="851" w:type="dxa"/>
          </w:tcPr>
          <w:p w14:paraId="283D6CF1" w14:textId="77777777" w:rsidR="00C50AB1" w:rsidRDefault="00C50AB1"/>
        </w:tc>
        <w:tc>
          <w:tcPr>
            <w:tcW w:w="1134" w:type="dxa"/>
          </w:tcPr>
          <w:p w14:paraId="578925D4" w14:textId="77777777" w:rsidR="00C50AB1" w:rsidRDefault="00C50AB1">
            <w:r>
              <w:t>HL7_40</w:t>
            </w:r>
          </w:p>
        </w:tc>
        <w:tc>
          <w:tcPr>
            <w:tcW w:w="2976" w:type="dxa"/>
          </w:tcPr>
          <w:p w14:paraId="437D0C68" w14:textId="77777777" w:rsidR="00C50AB1" w:rsidRDefault="00C50AB1"/>
        </w:tc>
      </w:tr>
      <w:tr w:rsidR="00C50AB1" w14:paraId="19C5E932" w14:textId="77777777">
        <w:tc>
          <w:tcPr>
            <w:tcW w:w="2338" w:type="dxa"/>
          </w:tcPr>
          <w:p w14:paraId="7278A7DA" w14:textId="77777777" w:rsidR="00C50AB1" w:rsidRDefault="00C50AB1">
            <w:r>
              <w:t>query_msg_struct</w:t>
            </w:r>
          </w:p>
        </w:tc>
        <w:tc>
          <w:tcPr>
            <w:tcW w:w="993" w:type="dxa"/>
          </w:tcPr>
          <w:p w14:paraId="19CC398E" w14:textId="77777777" w:rsidR="00C50AB1" w:rsidRDefault="00C50AB1">
            <w:r>
              <w:t>Text</w:t>
            </w:r>
          </w:p>
        </w:tc>
        <w:tc>
          <w:tcPr>
            <w:tcW w:w="850" w:type="dxa"/>
          </w:tcPr>
          <w:p w14:paraId="4AC8AAAB" w14:textId="77777777" w:rsidR="00C50AB1" w:rsidRDefault="00C50AB1">
            <w:r>
              <w:t>7</w:t>
            </w:r>
          </w:p>
        </w:tc>
        <w:tc>
          <w:tcPr>
            <w:tcW w:w="851" w:type="dxa"/>
          </w:tcPr>
          <w:p w14:paraId="0F4830CD" w14:textId="77777777" w:rsidR="00C50AB1" w:rsidRDefault="00C50AB1"/>
        </w:tc>
        <w:tc>
          <w:tcPr>
            <w:tcW w:w="1134" w:type="dxa"/>
          </w:tcPr>
          <w:p w14:paraId="5F84D14F" w14:textId="77777777" w:rsidR="00C50AB1" w:rsidRDefault="00C50AB1">
            <w:r>
              <w:t>HL7_40</w:t>
            </w:r>
          </w:p>
        </w:tc>
        <w:tc>
          <w:tcPr>
            <w:tcW w:w="2976" w:type="dxa"/>
          </w:tcPr>
          <w:p w14:paraId="055E9D51" w14:textId="77777777" w:rsidR="00C50AB1" w:rsidRDefault="00C50AB1"/>
        </w:tc>
      </w:tr>
      <w:tr w:rsidR="00C50AB1" w14:paraId="555B96E5" w14:textId="77777777">
        <w:tc>
          <w:tcPr>
            <w:tcW w:w="2338" w:type="dxa"/>
          </w:tcPr>
          <w:p w14:paraId="588FE28D" w14:textId="77777777" w:rsidR="00C50AB1" w:rsidRDefault="00C50AB1">
            <w:r>
              <w:t>query_characteristics</w:t>
            </w:r>
          </w:p>
        </w:tc>
        <w:tc>
          <w:tcPr>
            <w:tcW w:w="993" w:type="dxa"/>
          </w:tcPr>
          <w:p w14:paraId="22F32EB0" w14:textId="77777777" w:rsidR="00C50AB1" w:rsidRDefault="00C50AB1">
            <w:r>
              <w:t>Text</w:t>
            </w:r>
          </w:p>
        </w:tc>
        <w:tc>
          <w:tcPr>
            <w:tcW w:w="850" w:type="dxa"/>
          </w:tcPr>
          <w:p w14:paraId="6652EC41" w14:textId="77777777" w:rsidR="00C50AB1" w:rsidRDefault="00C50AB1">
            <w:r>
              <w:t>255</w:t>
            </w:r>
          </w:p>
        </w:tc>
        <w:tc>
          <w:tcPr>
            <w:tcW w:w="851" w:type="dxa"/>
          </w:tcPr>
          <w:p w14:paraId="163E5D0C" w14:textId="77777777" w:rsidR="00C50AB1" w:rsidRDefault="00C50AB1"/>
        </w:tc>
        <w:tc>
          <w:tcPr>
            <w:tcW w:w="1134" w:type="dxa"/>
          </w:tcPr>
          <w:p w14:paraId="71844A42" w14:textId="77777777" w:rsidR="00C50AB1" w:rsidRDefault="00C50AB1">
            <w:r>
              <w:t>HL7_40</w:t>
            </w:r>
          </w:p>
        </w:tc>
        <w:tc>
          <w:tcPr>
            <w:tcW w:w="2976" w:type="dxa"/>
          </w:tcPr>
          <w:p w14:paraId="7B21A8F4" w14:textId="77777777" w:rsidR="00C50AB1" w:rsidRDefault="00C50AB1"/>
        </w:tc>
      </w:tr>
      <w:tr w:rsidR="00C50AB1" w14:paraId="7E1B8F46" w14:textId="77777777">
        <w:tc>
          <w:tcPr>
            <w:tcW w:w="2338" w:type="dxa"/>
          </w:tcPr>
          <w:p w14:paraId="35B8AB94" w14:textId="77777777" w:rsidR="00C50AB1" w:rsidRDefault="00C50AB1">
            <w:r>
              <w:t>response_msg_type</w:t>
            </w:r>
          </w:p>
        </w:tc>
        <w:tc>
          <w:tcPr>
            <w:tcW w:w="993" w:type="dxa"/>
          </w:tcPr>
          <w:p w14:paraId="089B252F" w14:textId="77777777" w:rsidR="00C50AB1" w:rsidRDefault="00C50AB1">
            <w:r>
              <w:t>Text</w:t>
            </w:r>
          </w:p>
        </w:tc>
        <w:tc>
          <w:tcPr>
            <w:tcW w:w="850" w:type="dxa"/>
          </w:tcPr>
          <w:p w14:paraId="42EE3C70" w14:textId="77777777" w:rsidR="00C50AB1" w:rsidRDefault="00C50AB1">
            <w:r>
              <w:t>3</w:t>
            </w:r>
          </w:p>
        </w:tc>
        <w:tc>
          <w:tcPr>
            <w:tcW w:w="851" w:type="dxa"/>
          </w:tcPr>
          <w:p w14:paraId="48916FA6" w14:textId="77777777" w:rsidR="00C50AB1" w:rsidRDefault="00C50AB1"/>
        </w:tc>
        <w:tc>
          <w:tcPr>
            <w:tcW w:w="1134" w:type="dxa"/>
          </w:tcPr>
          <w:p w14:paraId="0E7520C7" w14:textId="77777777" w:rsidR="00C50AB1" w:rsidRDefault="00C50AB1">
            <w:r>
              <w:t>HL7_40</w:t>
            </w:r>
          </w:p>
        </w:tc>
        <w:tc>
          <w:tcPr>
            <w:tcW w:w="2976" w:type="dxa"/>
          </w:tcPr>
          <w:p w14:paraId="3E77343B" w14:textId="77777777" w:rsidR="00C50AB1" w:rsidRDefault="00C50AB1"/>
        </w:tc>
      </w:tr>
      <w:tr w:rsidR="00C50AB1" w14:paraId="21FB0091" w14:textId="77777777">
        <w:tc>
          <w:tcPr>
            <w:tcW w:w="2338" w:type="dxa"/>
          </w:tcPr>
          <w:p w14:paraId="02547A74" w14:textId="77777777" w:rsidR="00C50AB1" w:rsidRDefault="00C50AB1">
            <w:r>
              <w:t>response_trigger</w:t>
            </w:r>
          </w:p>
        </w:tc>
        <w:tc>
          <w:tcPr>
            <w:tcW w:w="993" w:type="dxa"/>
          </w:tcPr>
          <w:p w14:paraId="7DEA57BA" w14:textId="77777777" w:rsidR="00C50AB1" w:rsidRDefault="00C50AB1">
            <w:r>
              <w:t>Text</w:t>
            </w:r>
          </w:p>
        </w:tc>
        <w:tc>
          <w:tcPr>
            <w:tcW w:w="850" w:type="dxa"/>
          </w:tcPr>
          <w:p w14:paraId="2234857E" w14:textId="77777777" w:rsidR="00C50AB1" w:rsidRDefault="00C50AB1">
            <w:r>
              <w:t>3</w:t>
            </w:r>
          </w:p>
        </w:tc>
        <w:tc>
          <w:tcPr>
            <w:tcW w:w="851" w:type="dxa"/>
          </w:tcPr>
          <w:p w14:paraId="53F1F42F" w14:textId="77777777" w:rsidR="00C50AB1" w:rsidRDefault="00C50AB1"/>
        </w:tc>
        <w:tc>
          <w:tcPr>
            <w:tcW w:w="1134" w:type="dxa"/>
          </w:tcPr>
          <w:p w14:paraId="04319EDF" w14:textId="77777777" w:rsidR="00C50AB1" w:rsidRDefault="00C50AB1">
            <w:r>
              <w:t>HL7_40</w:t>
            </w:r>
          </w:p>
        </w:tc>
        <w:tc>
          <w:tcPr>
            <w:tcW w:w="2976" w:type="dxa"/>
          </w:tcPr>
          <w:p w14:paraId="7EA884C9" w14:textId="77777777" w:rsidR="00C50AB1" w:rsidRDefault="00C50AB1"/>
        </w:tc>
      </w:tr>
      <w:tr w:rsidR="00C50AB1" w14:paraId="4FE1A68A" w14:textId="77777777">
        <w:tc>
          <w:tcPr>
            <w:tcW w:w="2338" w:type="dxa"/>
          </w:tcPr>
          <w:p w14:paraId="355183BB" w14:textId="77777777" w:rsidR="00C50AB1" w:rsidRDefault="00C50AB1">
            <w:r>
              <w:t>response_msg_struct</w:t>
            </w:r>
          </w:p>
        </w:tc>
        <w:tc>
          <w:tcPr>
            <w:tcW w:w="993" w:type="dxa"/>
          </w:tcPr>
          <w:p w14:paraId="13377A99" w14:textId="77777777" w:rsidR="00C50AB1" w:rsidRDefault="00C50AB1">
            <w:r>
              <w:t>Text</w:t>
            </w:r>
          </w:p>
        </w:tc>
        <w:tc>
          <w:tcPr>
            <w:tcW w:w="850" w:type="dxa"/>
          </w:tcPr>
          <w:p w14:paraId="5266F501" w14:textId="77777777" w:rsidR="00C50AB1" w:rsidRDefault="00C50AB1">
            <w:r>
              <w:t>7</w:t>
            </w:r>
          </w:p>
        </w:tc>
        <w:tc>
          <w:tcPr>
            <w:tcW w:w="851" w:type="dxa"/>
          </w:tcPr>
          <w:p w14:paraId="52D214C2" w14:textId="77777777" w:rsidR="00C50AB1" w:rsidRDefault="00C50AB1"/>
        </w:tc>
        <w:tc>
          <w:tcPr>
            <w:tcW w:w="1134" w:type="dxa"/>
          </w:tcPr>
          <w:p w14:paraId="607337CF" w14:textId="77777777" w:rsidR="00C50AB1" w:rsidRDefault="00C50AB1">
            <w:r>
              <w:t>HL7_40</w:t>
            </w:r>
          </w:p>
        </w:tc>
        <w:tc>
          <w:tcPr>
            <w:tcW w:w="2976" w:type="dxa"/>
          </w:tcPr>
          <w:p w14:paraId="3F30D82A" w14:textId="77777777" w:rsidR="00C50AB1" w:rsidRDefault="00C50AB1"/>
        </w:tc>
      </w:tr>
      <w:tr w:rsidR="00C50AB1" w14:paraId="746A4DA8" w14:textId="77777777">
        <w:tc>
          <w:tcPr>
            <w:tcW w:w="2338" w:type="dxa"/>
          </w:tcPr>
          <w:p w14:paraId="1EBEC976" w14:textId="77777777" w:rsidR="00C50AB1" w:rsidRDefault="00C50AB1">
            <w:r>
              <w:t>response_characteristics</w:t>
            </w:r>
          </w:p>
        </w:tc>
        <w:tc>
          <w:tcPr>
            <w:tcW w:w="993" w:type="dxa"/>
          </w:tcPr>
          <w:p w14:paraId="184378BB" w14:textId="77777777" w:rsidR="00C50AB1" w:rsidRDefault="00C50AB1">
            <w:r>
              <w:t>Text</w:t>
            </w:r>
          </w:p>
        </w:tc>
        <w:tc>
          <w:tcPr>
            <w:tcW w:w="850" w:type="dxa"/>
          </w:tcPr>
          <w:p w14:paraId="6F7B4EA2" w14:textId="77777777" w:rsidR="00C50AB1" w:rsidRDefault="00C50AB1">
            <w:r>
              <w:t>255</w:t>
            </w:r>
          </w:p>
        </w:tc>
        <w:tc>
          <w:tcPr>
            <w:tcW w:w="851" w:type="dxa"/>
          </w:tcPr>
          <w:p w14:paraId="68849F99" w14:textId="77777777" w:rsidR="00C50AB1" w:rsidRDefault="00C50AB1"/>
        </w:tc>
        <w:tc>
          <w:tcPr>
            <w:tcW w:w="1134" w:type="dxa"/>
          </w:tcPr>
          <w:p w14:paraId="42EBAF70" w14:textId="77777777" w:rsidR="00C50AB1" w:rsidRDefault="00C50AB1">
            <w:r>
              <w:t>HL7_40</w:t>
            </w:r>
          </w:p>
        </w:tc>
        <w:tc>
          <w:tcPr>
            <w:tcW w:w="2976" w:type="dxa"/>
          </w:tcPr>
          <w:p w14:paraId="66B62304" w14:textId="77777777" w:rsidR="00C50AB1" w:rsidRDefault="00C50AB1"/>
        </w:tc>
      </w:tr>
      <w:tr w:rsidR="00C50AB1" w14:paraId="51F41CA6" w14:textId="77777777">
        <w:tc>
          <w:tcPr>
            <w:tcW w:w="2338" w:type="dxa"/>
          </w:tcPr>
          <w:p w14:paraId="2D3213E1" w14:textId="77777777" w:rsidR="00C50AB1" w:rsidRDefault="00C50AB1">
            <w:r>
              <w:t>purpose</w:t>
            </w:r>
          </w:p>
        </w:tc>
        <w:tc>
          <w:tcPr>
            <w:tcW w:w="993" w:type="dxa"/>
          </w:tcPr>
          <w:p w14:paraId="75315D4D" w14:textId="77777777" w:rsidR="00C50AB1" w:rsidRDefault="00C50AB1">
            <w:r>
              <w:t>Text</w:t>
            </w:r>
          </w:p>
        </w:tc>
        <w:tc>
          <w:tcPr>
            <w:tcW w:w="850" w:type="dxa"/>
          </w:tcPr>
          <w:p w14:paraId="01D54684" w14:textId="77777777" w:rsidR="00C50AB1" w:rsidRDefault="00C50AB1">
            <w:r>
              <w:t>255</w:t>
            </w:r>
          </w:p>
        </w:tc>
        <w:tc>
          <w:tcPr>
            <w:tcW w:w="851" w:type="dxa"/>
          </w:tcPr>
          <w:p w14:paraId="6DFEED06" w14:textId="77777777" w:rsidR="00C50AB1" w:rsidRDefault="00C50AB1"/>
        </w:tc>
        <w:tc>
          <w:tcPr>
            <w:tcW w:w="1134" w:type="dxa"/>
          </w:tcPr>
          <w:p w14:paraId="67D7EC6D" w14:textId="77777777" w:rsidR="00C50AB1" w:rsidRDefault="00C50AB1">
            <w:r>
              <w:t>HL7_40</w:t>
            </w:r>
          </w:p>
        </w:tc>
        <w:tc>
          <w:tcPr>
            <w:tcW w:w="2976" w:type="dxa"/>
          </w:tcPr>
          <w:p w14:paraId="6195FC12" w14:textId="77777777" w:rsidR="00C50AB1" w:rsidRDefault="00C50AB1"/>
        </w:tc>
      </w:tr>
      <w:tr w:rsidR="00C50AB1" w14:paraId="59EBB943" w14:textId="77777777">
        <w:tc>
          <w:tcPr>
            <w:tcW w:w="2338" w:type="dxa"/>
          </w:tcPr>
          <w:p w14:paraId="1CFBEB8A" w14:textId="77777777" w:rsidR="00C50AB1" w:rsidRDefault="00C50AB1">
            <w:r>
              <w:t>segment_pattern</w:t>
            </w:r>
          </w:p>
        </w:tc>
        <w:tc>
          <w:tcPr>
            <w:tcW w:w="993" w:type="dxa"/>
          </w:tcPr>
          <w:p w14:paraId="0787E1CE" w14:textId="77777777" w:rsidR="00C50AB1" w:rsidRDefault="00C50AB1">
            <w:r>
              <w:t>Text</w:t>
            </w:r>
          </w:p>
        </w:tc>
        <w:tc>
          <w:tcPr>
            <w:tcW w:w="850" w:type="dxa"/>
          </w:tcPr>
          <w:p w14:paraId="02EE590E" w14:textId="77777777" w:rsidR="00C50AB1" w:rsidRDefault="00C50AB1">
            <w:r>
              <w:t>255</w:t>
            </w:r>
          </w:p>
        </w:tc>
        <w:tc>
          <w:tcPr>
            <w:tcW w:w="851" w:type="dxa"/>
          </w:tcPr>
          <w:p w14:paraId="0CDB30ED" w14:textId="77777777" w:rsidR="00C50AB1" w:rsidRDefault="00C50AB1"/>
        </w:tc>
        <w:tc>
          <w:tcPr>
            <w:tcW w:w="1134" w:type="dxa"/>
          </w:tcPr>
          <w:p w14:paraId="4FF0A879" w14:textId="77777777" w:rsidR="00C50AB1" w:rsidRDefault="00C50AB1">
            <w:r>
              <w:t>HL7_40</w:t>
            </w:r>
          </w:p>
        </w:tc>
        <w:tc>
          <w:tcPr>
            <w:tcW w:w="2976" w:type="dxa"/>
          </w:tcPr>
          <w:p w14:paraId="5E7C1984" w14:textId="77777777" w:rsidR="00C50AB1" w:rsidRDefault="00C50AB1"/>
        </w:tc>
      </w:tr>
      <w:tr w:rsidR="00C50AB1" w14:paraId="0D343287" w14:textId="77777777">
        <w:tc>
          <w:tcPr>
            <w:tcW w:w="2338" w:type="dxa"/>
          </w:tcPr>
          <w:p w14:paraId="432F3726" w14:textId="77777777" w:rsidR="00C50AB1" w:rsidRDefault="00C50AB1">
            <w:r>
              <w:t>priority</w:t>
            </w:r>
          </w:p>
        </w:tc>
        <w:tc>
          <w:tcPr>
            <w:tcW w:w="993" w:type="dxa"/>
          </w:tcPr>
          <w:p w14:paraId="056397A8" w14:textId="77777777" w:rsidR="00C50AB1" w:rsidRDefault="00C50AB1">
            <w:r>
              <w:t>Text</w:t>
            </w:r>
          </w:p>
        </w:tc>
        <w:tc>
          <w:tcPr>
            <w:tcW w:w="850" w:type="dxa"/>
          </w:tcPr>
          <w:p w14:paraId="58BDBC41" w14:textId="77777777" w:rsidR="00C50AB1" w:rsidRDefault="00C50AB1">
            <w:r>
              <w:t>50</w:t>
            </w:r>
          </w:p>
        </w:tc>
        <w:tc>
          <w:tcPr>
            <w:tcW w:w="851" w:type="dxa"/>
          </w:tcPr>
          <w:p w14:paraId="01EBFA9C" w14:textId="77777777" w:rsidR="00C50AB1" w:rsidRDefault="00C50AB1"/>
        </w:tc>
        <w:tc>
          <w:tcPr>
            <w:tcW w:w="1134" w:type="dxa"/>
          </w:tcPr>
          <w:p w14:paraId="54F9E2DA" w14:textId="77777777" w:rsidR="00C50AB1" w:rsidRDefault="00C50AB1">
            <w:r>
              <w:t>HL7_55</w:t>
            </w:r>
          </w:p>
        </w:tc>
        <w:tc>
          <w:tcPr>
            <w:tcW w:w="2976" w:type="dxa"/>
          </w:tcPr>
          <w:p w14:paraId="1180972C" w14:textId="77777777" w:rsidR="00C50AB1" w:rsidRDefault="00C50AB1"/>
        </w:tc>
      </w:tr>
      <w:tr w:rsidR="00C50AB1" w14:paraId="5CF17FB4" w14:textId="77777777">
        <w:tc>
          <w:tcPr>
            <w:tcW w:w="2338" w:type="dxa"/>
          </w:tcPr>
          <w:p w14:paraId="268319B8" w14:textId="77777777" w:rsidR="00C50AB1" w:rsidRDefault="00C50AB1">
            <w:r>
              <w:t>section</w:t>
            </w:r>
          </w:p>
        </w:tc>
        <w:tc>
          <w:tcPr>
            <w:tcW w:w="993" w:type="dxa"/>
          </w:tcPr>
          <w:p w14:paraId="0E7E75EC" w14:textId="77777777" w:rsidR="00C50AB1" w:rsidRDefault="00C50AB1">
            <w:r>
              <w:t>Text</w:t>
            </w:r>
          </w:p>
        </w:tc>
        <w:tc>
          <w:tcPr>
            <w:tcW w:w="850" w:type="dxa"/>
          </w:tcPr>
          <w:p w14:paraId="247E9C8D" w14:textId="77777777" w:rsidR="00C50AB1" w:rsidRPr="000278A4" w:rsidRDefault="00C50AB1">
            <w:r w:rsidRPr="000278A4">
              <w:t>15</w:t>
            </w:r>
          </w:p>
        </w:tc>
        <w:tc>
          <w:tcPr>
            <w:tcW w:w="851" w:type="dxa"/>
          </w:tcPr>
          <w:p w14:paraId="2848A172" w14:textId="77777777" w:rsidR="00C50AB1" w:rsidRDefault="00C50AB1"/>
        </w:tc>
        <w:tc>
          <w:tcPr>
            <w:tcW w:w="1134" w:type="dxa"/>
          </w:tcPr>
          <w:p w14:paraId="05664C30" w14:textId="77777777" w:rsidR="00C50AB1" w:rsidRDefault="00C50AB1">
            <w:r>
              <w:t>HL7_40</w:t>
            </w:r>
          </w:p>
        </w:tc>
        <w:tc>
          <w:tcPr>
            <w:tcW w:w="2976" w:type="dxa"/>
          </w:tcPr>
          <w:p w14:paraId="408582A3" w14:textId="77777777" w:rsidR="00C50AB1" w:rsidRDefault="00C50AB1">
            <w:r>
              <w:t>Chapter where this query is specified</w:t>
            </w:r>
          </w:p>
        </w:tc>
      </w:tr>
      <w:tr w:rsidR="00C50AB1" w14:paraId="7E78ED03" w14:textId="77777777">
        <w:tc>
          <w:tcPr>
            <w:tcW w:w="2338" w:type="dxa"/>
          </w:tcPr>
          <w:p w14:paraId="37BD0A16" w14:textId="77777777" w:rsidR="00C50AB1" w:rsidRDefault="00C50AB1">
            <w:r>
              <w:lastRenderedPageBreak/>
              <w:t>anchor</w:t>
            </w:r>
          </w:p>
        </w:tc>
        <w:tc>
          <w:tcPr>
            <w:tcW w:w="993" w:type="dxa"/>
          </w:tcPr>
          <w:p w14:paraId="6A38C4D5" w14:textId="77777777" w:rsidR="00C50AB1" w:rsidRDefault="00C50AB1">
            <w:r>
              <w:t>Text</w:t>
            </w:r>
          </w:p>
        </w:tc>
        <w:tc>
          <w:tcPr>
            <w:tcW w:w="850" w:type="dxa"/>
          </w:tcPr>
          <w:p w14:paraId="1EE40D3A" w14:textId="77777777" w:rsidR="00C50AB1" w:rsidRDefault="00C50AB1">
            <w:r>
              <w:t>50</w:t>
            </w:r>
          </w:p>
        </w:tc>
        <w:tc>
          <w:tcPr>
            <w:tcW w:w="851" w:type="dxa"/>
          </w:tcPr>
          <w:p w14:paraId="2DDC287D" w14:textId="77777777" w:rsidR="00C50AB1" w:rsidRDefault="00C50AB1"/>
        </w:tc>
        <w:tc>
          <w:tcPr>
            <w:tcW w:w="1134" w:type="dxa"/>
          </w:tcPr>
          <w:p w14:paraId="720A02A6" w14:textId="77777777" w:rsidR="00C50AB1" w:rsidRDefault="00C50AB1">
            <w:r>
              <w:t>HL7_55</w:t>
            </w:r>
          </w:p>
        </w:tc>
        <w:tc>
          <w:tcPr>
            <w:tcW w:w="2976" w:type="dxa"/>
          </w:tcPr>
          <w:p w14:paraId="05147FD6" w14:textId="77777777" w:rsidR="00C50AB1" w:rsidRDefault="00C50AB1"/>
        </w:tc>
      </w:tr>
    </w:tbl>
    <w:p w14:paraId="002975BE" w14:textId="77777777" w:rsidR="00C50AB1" w:rsidRDefault="00C50AB1"/>
    <w:p w14:paraId="5196B1FE" w14:textId="77777777" w:rsidR="00C50AB1" w:rsidRDefault="00C50AB1">
      <w:pPr>
        <w:pStyle w:val="berschrift3"/>
      </w:pPr>
      <w:r>
        <w:fldChar w:fldCharType="begin"/>
      </w:r>
      <w:r>
        <w:instrText xml:space="preserve"> AUTONUMLGL </w:instrText>
      </w:r>
      <w:bookmarkStart w:id="43" w:name="_Toc147402613"/>
      <w:r>
        <w:fldChar w:fldCharType="end"/>
      </w:r>
      <w:r>
        <w:t xml:space="preserve"> Table HL7Chapters</w:t>
      </w:r>
      <w:bookmarkEnd w:id="43"/>
    </w:p>
    <w:p w14:paraId="1D37516B" w14:textId="77777777" w:rsidR="00C50AB1" w:rsidRDefault="00C50AB1">
      <w:r>
        <w:t>This table contains the main information about the involved chapters.</w:t>
      </w:r>
    </w:p>
    <w:p w14:paraId="6E3B2633"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26A85517" w14:textId="77777777">
        <w:tc>
          <w:tcPr>
            <w:tcW w:w="2338" w:type="dxa"/>
            <w:shd w:val="pct20" w:color="auto" w:fill="auto"/>
          </w:tcPr>
          <w:p w14:paraId="6E35526F" w14:textId="77777777" w:rsidR="00C50AB1" w:rsidRDefault="00C50AB1">
            <w:pPr>
              <w:rPr>
                <w:lang w:val="fr-FR"/>
              </w:rPr>
            </w:pPr>
            <w:r>
              <w:rPr>
                <w:lang w:val="fr-FR"/>
              </w:rPr>
              <w:t>Attribute</w:t>
            </w:r>
          </w:p>
        </w:tc>
        <w:tc>
          <w:tcPr>
            <w:tcW w:w="993" w:type="dxa"/>
            <w:shd w:val="pct20" w:color="auto" w:fill="auto"/>
          </w:tcPr>
          <w:p w14:paraId="0EA85959" w14:textId="77777777" w:rsidR="00C50AB1" w:rsidRDefault="00C50AB1">
            <w:pPr>
              <w:rPr>
                <w:lang w:val="fr-FR"/>
              </w:rPr>
            </w:pPr>
            <w:r>
              <w:rPr>
                <w:lang w:val="fr-FR"/>
              </w:rPr>
              <w:t>Type</w:t>
            </w:r>
          </w:p>
        </w:tc>
        <w:tc>
          <w:tcPr>
            <w:tcW w:w="850" w:type="dxa"/>
            <w:shd w:val="pct20" w:color="auto" w:fill="auto"/>
          </w:tcPr>
          <w:p w14:paraId="6B7869E5" w14:textId="77777777" w:rsidR="00C50AB1" w:rsidRDefault="00C50AB1">
            <w:pPr>
              <w:rPr>
                <w:lang w:val="fr-FR"/>
              </w:rPr>
            </w:pPr>
            <w:r>
              <w:rPr>
                <w:lang w:val="fr-FR"/>
              </w:rPr>
              <w:t>Size</w:t>
            </w:r>
          </w:p>
        </w:tc>
        <w:tc>
          <w:tcPr>
            <w:tcW w:w="851" w:type="dxa"/>
            <w:shd w:val="pct20" w:color="auto" w:fill="auto"/>
          </w:tcPr>
          <w:p w14:paraId="058369BC" w14:textId="77777777" w:rsidR="00C50AB1" w:rsidRDefault="00C50AB1">
            <w:pPr>
              <w:rPr>
                <w:lang w:val="fr-FR"/>
              </w:rPr>
            </w:pPr>
            <w:r>
              <w:rPr>
                <w:lang w:val="fr-FR"/>
              </w:rPr>
              <w:t>Default</w:t>
            </w:r>
          </w:p>
        </w:tc>
        <w:tc>
          <w:tcPr>
            <w:tcW w:w="1134" w:type="dxa"/>
            <w:shd w:val="pct20" w:color="auto" w:fill="auto"/>
          </w:tcPr>
          <w:p w14:paraId="1D7C085F" w14:textId="77777777" w:rsidR="00C50AB1" w:rsidRDefault="00C50AB1">
            <w:pPr>
              <w:rPr>
                <w:lang w:val="fr-FR"/>
              </w:rPr>
            </w:pPr>
            <w:r>
              <w:rPr>
                <w:lang w:val="fr-FR"/>
              </w:rPr>
              <w:t>Database</w:t>
            </w:r>
          </w:p>
        </w:tc>
        <w:tc>
          <w:tcPr>
            <w:tcW w:w="2976" w:type="dxa"/>
            <w:shd w:val="pct20" w:color="auto" w:fill="auto"/>
          </w:tcPr>
          <w:p w14:paraId="3A59EB65" w14:textId="77777777" w:rsidR="00C50AB1" w:rsidRDefault="00C50AB1">
            <w:pPr>
              <w:rPr>
                <w:lang w:val="fr-FR"/>
              </w:rPr>
            </w:pPr>
            <w:r>
              <w:rPr>
                <w:lang w:val="fr-FR"/>
              </w:rPr>
              <w:t>Description</w:t>
            </w:r>
          </w:p>
        </w:tc>
      </w:tr>
      <w:tr w:rsidR="00C50AB1" w14:paraId="4EBA902D" w14:textId="77777777">
        <w:tc>
          <w:tcPr>
            <w:tcW w:w="2338" w:type="dxa"/>
          </w:tcPr>
          <w:p w14:paraId="22D50D34" w14:textId="77777777" w:rsidR="00C50AB1" w:rsidRDefault="00C50AB1">
            <w:pPr>
              <w:rPr>
                <w:lang w:val="fr-FR"/>
              </w:rPr>
            </w:pPr>
            <w:r>
              <w:rPr>
                <w:b/>
                <w:lang w:val="fr-FR"/>
              </w:rPr>
              <w:t>chapter</w:t>
            </w:r>
          </w:p>
        </w:tc>
        <w:tc>
          <w:tcPr>
            <w:tcW w:w="993" w:type="dxa"/>
          </w:tcPr>
          <w:p w14:paraId="6268400E" w14:textId="77777777" w:rsidR="00C50AB1" w:rsidRDefault="00C50AB1">
            <w:pPr>
              <w:rPr>
                <w:lang w:val="fr-FR"/>
              </w:rPr>
            </w:pPr>
            <w:r>
              <w:rPr>
                <w:lang w:val="fr-FR"/>
              </w:rPr>
              <w:t>Text</w:t>
            </w:r>
          </w:p>
        </w:tc>
        <w:tc>
          <w:tcPr>
            <w:tcW w:w="850" w:type="dxa"/>
          </w:tcPr>
          <w:p w14:paraId="546E53D1" w14:textId="77777777" w:rsidR="00C50AB1" w:rsidRDefault="00C50AB1">
            <w:pPr>
              <w:rPr>
                <w:lang w:val="fr-FR"/>
              </w:rPr>
            </w:pPr>
            <w:r>
              <w:rPr>
                <w:lang w:val="fr-FR"/>
              </w:rPr>
              <w:t>10</w:t>
            </w:r>
          </w:p>
        </w:tc>
        <w:tc>
          <w:tcPr>
            <w:tcW w:w="851" w:type="dxa"/>
          </w:tcPr>
          <w:p w14:paraId="279266FF" w14:textId="77777777" w:rsidR="00C50AB1" w:rsidRDefault="00C50AB1">
            <w:pPr>
              <w:rPr>
                <w:lang w:val="fr-FR"/>
              </w:rPr>
            </w:pPr>
          </w:p>
        </w:tc>
        <w:tc>
          <w:tcPr>
            <w:tcW w:w="1134" w:type="dxa"/>
          </w:tcPr>
          <w:p w14:paraId="368617F5" w14:textId="77777777" w:rsidR="00C50AB1" w:rsidRDefault="00C50AB1">
            <w:pPr>
              <w:rPr>
                <w:lang w:val="fr-FR"/>
              </w:rPr>
            </w:pPr>
            <w:r>
              <w:rPr>
                <w:lang w:val="fr-FR"/>
              </w:rPr>
              <w:t>HL7_55</w:t>
            </w:r>
          </w:p>
        </w:tc>
        <w:tc>
          <w:tcPr>
            <w:tcW w:w="2976" w:type="dxa"/>
          </w:tcPr>
          <w:p w14:paraId="5151EB3E" w14:textId="77777777" w:rsidR="00C50AB1" w:rsidRDefault="00C50AB1">
            <w:pPr>
              <w:rPr>
                <w:lang w:val="fr-FR"/>
              </w:rPr>
            </w:pPr>
            <w:r>
              <w:rPr>
                <w:lang w:val="fr-FR"/>
              </w:rPr>
              <w:t>chapter identifier</w:t>
            </w:r>
          </w:p>
        </w:tc>
      </w:tr>
      <w:tr w:rsidR="00C50AB1" w14:paraId="714BFCD0" w14:textId="77777777">
        <w:tc>
          <w:tcPr>
            <w:tcW w:w="2338" w:type="dxa"/>
          </w:tcPr>
          <w:p w14:paraId="6639E257" w14:textId="77777777" w:rsidR="00C50AB1" w:rsidRDefault="00C50AB1">
            <w:r>
              <w:rPr>
                <w:b/>
              </w:rPr>
              <w:t>version_id</w:t>
            </w:r>
          </w:p>
        </w:tc>
        <w:tc>
          <w:tcPr>
            <w:tcW w:w="993" w:type="dxa"/>
          </w:tcPr>
          <w:p w14:paraId="55AD1532" w14:textId="77777777" w:rsidR="00C50AB1" w:rsidRDefault="00C50AB1">
            <w:r>
              <w:t>Long</w:t>
            </w:r>
          </w:p>
        </w:tc>
        <w:tc>
          <w:tcPr>
            <w:tcW w:w="850" w:type="dxa"/>
          </w:tcPr>
          <w:p w14:paraId="6C130716" w14:textId="77777777" w:rsidR="00C50AB1" w:rsidRDefault="00C50AB1"/>
        </w:tc>
        <w:tc>
          <w:tcPr>
            <w:tcW w:w="851" w:type="dxa"/>
          </w:tcPr>
          <w:p w14:paraId="3103D4B9" w14:textId="77777777" w:rsidR="00C50AB1" w:rsidRDefault="00C50AB1"/>
        </w:tc>
        <w:tc>
          <w:tcPr>
            <w:tcW w:w="1134" w:type="dxa"/>
          </w:tcPr>
          <w:p w14:paraId="7B048F40" w14:textId="77777777" w:rsidR="00C50AB1" w:rsidRDefault="00C50AB1">
            <w:pPr>
              <w:rPr>
                <w:lang w:val="de-DE"/>
              </w:rPr>
            </w:pPr>
            <w:r>
              <w:rPr>
                <w:lang w:val="de-DE"/>
              </w:rPr>
              <w:t>HL7_55</w:t>
            </w:r>
          </w:p>
        </w:tc>
        <w:tc>
          <w:tcPr>
            <w:tcW w:w="2976" w:type="dxa"/>
          </w:tcPr>
          <w:p w14:paraId="78F8867A" w14:textId="77777777" w:rsidR="00C50AB1" w:rsidRDefault="00C50AB1">
            <w:pPr>
              <w:rPr>
                <w:lang w:val="de-DE"/>
              </w:rPr>
            </w:pPr>
            <w:r>
              <w:rPr>
                <w:lang w:val="de-DE"/>
              </w:rPr>
              <w:t>version ID</w:t>
            </w:r>
          </w:p>
        </w:tc>
      </w:tr>
      <w:tr w:rsidR="00C50AB1" w14:paraId="33DE8100" w14:textId="77777777">
        <w:tc>
          <w:tcPr>
            <w:tcW w:w="2338" w:type="dxa"/>
          </w:tcPr>
          <w:p w14:paraId="0B2EB991" w14:textId="77777777" w:rsidR="00C50AB1" w:rsidRDefault="00C50AB1">
            <w:r>
              <w:t>description</w:t>
            </w:r>
          </w:p>
        </w:tc>
        <w:tc>
          <w:tcPr>
            <w:tcW w:w="993" w:type="dxa"/>
          </w:tcPr>
          <w:p w14:paraId="1A91A8D9" w14:textId="77777777" w:rsidR="00C50AB1" w:rsidRDefault="00C50AB1">
            <w:r>
              <w:t>Text</w:t>
            </w:r>
          </w:p>
        </w:tc>
        <w:tc>
          <w:tcPr>
            <w:tcW w:w="850" w:type="dxa"/>
          </w:tcPr>
          <w:p w14:paraId="61075702" w14:textId="77777777" w:rsidR="00C50AB1" w:rsidRDefault="00C50AB1">
            <w:r>
              <w:t>100</w:t>
            </w:r>
          </w:p>
        </w:tc>
        <w:tc>
          <w:tcPr>
            <w:tcW w:w="851" w:type="dxa"/>
          </w:tcPr>
          <w:p w14:paraId="71A1E12F" w14:textId="77777777" w:rsidR="00C50AB1" w:rsidRDefault="00C50AB1"/>
        </w:tc>
        <w:tc>
          <w:tcPr>
            <w:tcW w:w="1134" w:type="dxa"/>
          </w:tcPr>
          <w:p w14:paraId="6A48B2C5" w14:textId="77777777" w:rsidR="00C50AB1" w:rsidRDefault="00C50AB1">
            <w:r>
              <w:t>HL7_55</w:t>
            </w:r>
          </w:p>
        </w:tc>
        <w:tc>
          <w:tcPr>
            <w:tcW w:w="2976" w:type="dxa"/>
          </w:tcPr>
          <w:p w14:paraId="01FF2296" w14:textId="77777777" w:rsidR="00C50AB1" w:rsidRDefault="00C50AB1">
            <w:r>
              <w:t>Title of the chapter</w:t>
            </w:r>
          </w:p>
        </w:tc>
      </w:tr>
      <w:tr w:rsidR="00C50AB1" w14:paraId="0FB81E8D" w14:textId="77777777">
        <w:tc>
          <w:tcPr>
            <w:tcW w:w="2338" w:type="dxa"/>
          </w:tcPr>
          <w:p w14:paraId="7A07B2CB" w14:textId="77777777" w:rsidR="00C50AB1" w:rsidRDefault="00C50AB1">
            <w:r>
              <w:t>interpretation</w:t>
            </w:r>
          </w:p>
        </w:tc>
        <w:tc>
          <w:tcPr>
            <w:tcW w:w="993" w:type="dxa"/>
          </w:tcPr>
          <w:p w14:paraId="146305C4" w14:textId="77777777" w:rsidR="00C50AB1" w:rsidRDefault="00C50AB1">
            <w:r>
              <w:t>Text</w:t>
            </w:r>
          </w:p>
        </w:tc>
        <w:tc>
          <w:tcPr>
            <w:tcW w:w="850" w:type="dxa"/>
          </w:tcPr>
          <w:p w14:paraId="35E0F8F6" w14:textId="77777777" w:rsidR="00C50AB1" w:rsidRDefault="00C50AB1">
            <w:r>
              <w:t>100</w:t>
            </w:r>
          </w:p>
        </w:tc>
        <w:tc>
          <w:tcPr>
            <w:tcW w:w="851" w:type="dxa"/>
          </w:tcPr>
          <w:p w14:paraId="12BBB728" w14:textId="77777777" w:rsidR="00C50AB1" w:rsidRDefault="00C50AB1"/>
        </w:tc>
        <w:tc>
          <w:tcPr>
            <w:tcW w:w="1134" w:type="dxa"/>
          </w:tcPr>
          <w:p w14:paraId="466E3F70" w14:textId="77777777" w:rsidR="00C50AB1" w:rsidRDefault="00C50AB1">
            <w:r>
              <w:t>HL7_55</w:t>
            </w:r>
          </w:p>
        </w:tc>
        <w:tc>
          <w:tcPr>
            <w:tcW w:w="2976" w:type="dxa"/>
          </w:tcPr>
          <w:p w14:paraId="0E849796" w14:textId="77777777" w:rsidR="00C50AB1" w:rsidRDefault="00C50AB1">
            <w:r>
              <w:t>German Interpretation</w:t>
            </w:r>
          </w:p>
        </w:tc>
      </w:tr>
      <w:tr w:rsidR="00C50AB1" w14:paraId="146FFB9B" w14:textId="77777777">
        <w:tc>
          <w:tcPr>
            <w:tcW w:w="2338" w:type="dxa"/>
          </w:tcPr>
          <w:p w14:paraId="2578BE86" w14:textId="77777777" w:rsidR="00C50AB1" w:rsidRDefault="00C50AB1">
            <w:r>
              <w:t>section</w:t>
            </w:r>
          </w:p>
        </w:tc>
        <w:tc>
          <w:tcPr>
            <w:tcW w:w="993" w:type="dxa"/>
          </w:tcPr>
          <w:p w14:paraId="2431D01B" w14:textId="77777777" w:rsidR="00C50AB1" w:rsidRDefault="00C50AB1">
            <w:r>
              <w:t>Text</w:t>
            </w:r>
          </w:p>
        </w:tc>
        <w:tc>
          <w:tcPr>
            <w:tcW w:w="850" w:type="dxa"/>
          </w:tcPr>
          <w:p w14:paraId="260962D8" w14:textId="77777777" w:rsidR="00C50AB1" w:rsidRPr="000278A4" w:rsidRDefault="00C50AB1">
            <w:r w:rsidRPr="000278A4">
              <w:t>15</w:t>
            </w:r>
          </w:p>
        </w:tc>
        <w:tc>
          <w:tcPr>
            <w:tcW w:w="851" w:type="dxa"/>
          </w:tcPr>
          <w:p w14:paraId="5121B370" w14:textId="77777777" w:rsidR="00C50AB1" w:rsidRDefault="00C50AB1"/>
        </w:tc>
        <w:tc>
          <w:tcPr>
            <w:tcW w:w="1134" w:type="dxa"/>
          </w:tcPr>
          <w:p w14:paraId="14EDA7A8" w14:textId="77777777" w:rsidR="00C50AB1" w:rsidRDefault="00C50AB1">
            <w:r>
              <w:t>HL7_55</w:t>
            </w:r>
          </w:p>
        </w:tc>
        <w:tc>
          <w:tcPr>
            <w:tcW w:w="2976" w:type="dxa"/>
          </w:tcPr>
          <w:p w14:paraId="7C4594F2" w14:textId="77777777" w:rsidR="00C50AB1" w:rsidRDefault="00C50AB1">
            <w:r>
              <w:t>Section number</w:t>
            </w:r>
          </w:p>
        </w:tc>
      </w:tr>
      <w:tr w:rsidR="00C50AB1" w14:paraId="7F6B2BA7" w14:textId="77777777">
        <w:tc>
          <w:tcPr>
            <w:tcW w:w="2338" w:type="dxa"/>
          </w:tcPr>
          <w:p w14:paraId="27142E2B" w14:textId="77777777" w:rsidR="00C50AB1" w:rsidRDefault="00C50AB1">
            <w:r>
              <w:t>anchor</w:t>
            </w:r>
          </w:p>
        </w:tc>
        <w:tc>
          <w:tcPr>
            <w:tcW w:w="993" w:type="dxa"/>
          </w:tcPr>
          <w:p w14:paraId="4C3BFEB0" w14:textId="77777777" w:rsidR="00C50AB1" w:rsidRDefault="00C50AB1">
            <w:r>
              <w:t>Text</w:t>
            </w:r>
          </w:p>
        </w:tc>
        <w:tc>
          <w:tcPr>
            <w:tcW w:w="850" w:type="dxa"/>
          </w:tcPr>
          <w:p w14:paraId="34A68253" w14:textId="77777777" w:rsidR="00C50AB1" w:rsidRDefault="00C50AB1">
            <w:r>
              <w:t>50</w:t>
            </w:r>
          </w:p>
        </w:tc>
        <w:tc>
          <w:tcPr>
            <w:tcW w:w="851" w:type="dxa"/>
          </w:tcPr>
          <w:p w14:paraId="72E28291" w14:textId="77777777" w:rsidR="00C50AB1" w:rsidRDefault="00C50AB1"/>
        </w:tc>
        <w:tc>
          <w:tcPr>
            <w:tcW w:w="1134" w:type="dxa"/>
          </w:tcPr>
          <w:p w14:paraId="76B7DB66" w14:textId="77777777" w:rsidR="00C50AB1" w:rsidRDefault="00C50AB1">
            <w:r>
              <w:t>HL7_55</w:t>
            </w:r>
          </w:p>
        </w:tc>
        <w:tc>
          <w:tcPr>
            <w:tcW w:w="2976" w:type="dxa"/>
          </w:tcPr>
          <w:p w14:paraId="0668D976" w14:textId="77777777" w:rsidR="00C50AB1" w:rsidRDefault="00C50AB1">
            <w:r>
              <w:t>Hyperlink</w:t>
            </w:r>
          </w:p>
        </w:tc>
      </w:tr>
    </w:tbl>
    <w:p w14:paraId="4D7690D1" w14:textId="77777777" w:rsidR="00C50AB1" w:rsidRDefault="00C50AB1"/>
    <w:p w14:paraId="589E722C" w14:textId="77777777" w:rsidR="00587377" w:rsidRDefault="00587377" w:rsidP="00587377">
      <w:pPr>
        <w:pStyle w:val="berschrift3"/>
      </w:pPr>
      <w:r>
        <w:fldChar w:fldCharType="begin"/>
      </w:r>
      <w:r>
        <w:instrText xml:space="preserve"> AUTONUMLGL </w:instrText>
      </w:r>
      <w:bookmarkStart w:id="44" w:name="_Toc147402614"/>
      <w:r>
        <w:fldChar w:fldCharType="end"/>
      </w:r>
      <w:r>
        <w:t xml:space="preserve"> Table HL7Objects</w:t>
      </w:r>
      <w:bookmarkEnd w:id="44"/>
    </w:p>
    <w:p w14:paraId="518EF06E" w14:textId="77777777" w:rsidR="00587377" w:rsidRDefault="00587377" w:rsidP="00587377">
      <w:r>
        <w:t>This table contains all OIDs used within the database.</w:t>
      </w:r>
    </w:p>
    <w:p w14:paraId="73AA7BC2" w14:textId="77777777" w:rsidR="00587377" w:rsidRDefault="00587377" w:rsidP="0058737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587377" w14:paraId="4AB091AD" w14:textId="77777777" w:rsidTr="00587377">
        <w:trPr>
          <w:tblHeader/>
        </w:trPr>
        <w:tc>
          <w:tcPr>
            <w:tcW w:w="2338" w:type="dxa"/>
            <w:shd w:val="pct20" w:color="auto" w:fill="auto"/>
          </w:tcPr>
          <w:p w14:paraId="6E5AAC79" w14:textId="77777777" w:rsidR="00587377" w:rsidRDefault="00587377" w:rsidP="00587377">
            <w:pPr>
              <w:keepNext/>
            </w:pPr>
            <w:r>
              <w:t>Attribute</w:t>
            </w:r>
          </w:p>
        </w:tc>
        <w:tc>
          <w:tcPr>
            <w:tcW w:w="993" w:type="dxa"/>
            <w:shd w:val="pct20" w:color="auto" w:fill="auto"/>
          </w:tcPr>
          <w:p w14:paraId="2797867C" w14:textId="77777777" w:rsidR="00587377" w:rsidRDefault="00587377" w:rsidP="00587377">
            <w:r>
              <w:t>Type</w:t>
            </w:r>
          </w:p>
        </w:tc>
        <w:tc>
          <w:tcPr>
            <w:tcW w:w="850" w:type="dxa"/>
            <w:shd w:val="pct20" w:color="auto" w:fill="auto"/>
          </w:tcPr>
          <w:p w14:paraId="7B0F0581" w14:textId="77777777" w:rsidR="00587377" w:rsidRDefault="00587377" w:rsidP="00587377">
            <w:r>
              <w:t>Size</w:t>
            </w:r>
          </w:p>
        </w:tc>
        <w:tc>
          <w:tcPr>
            <w:tcW w:w="851" w:type="dxa"/>
            <w:shd w:val="pct20" w:color="auto" w:fill="auto"/>
          </w:tcPr>
          <w:p w14:paraId="0A532A7D" w14:textId="77777777" w:rsidR="00587377" w:rsidRDefault="00587377" w:rsidP="00587377">
            <w:r>
              <w:t>Default</w:t>
            </w:r>
          </w:p>
        </w:tc>
        <w:tc>
          <w:tcPr>
            <w:tcW w:w="1134" w:type="dxa"/>
            <w:shd w:val="pct20" w:color="auto" w:fill="auto"/>
          </w:tcPr>
          <w:p w14:paraId="3391C45E" w14:textId="77777777" w:rsidR="00587377" w:rsidRDefault="00587377" w:rsidP="00587377">
            <w:r>
              <w:t>Database</w:t>
            </w:r>
          </w:p>
        </w:tc>
        <w:tc>
          <w:tcPr>
            <w:tcW w:w="2976" w:type="dxa"/>
            <w:shd w:val="pct20" w:color="auto" w:fill="auto"/>
          </w:tcPr>
          <w:p w14:paraId="7A272482" w14:textId="77777777" w:rsidR="00587377" w:rsidRDefault="00587377" w:rsidP="00587377">
            <w:r>
              <w:t>Description</w:t>
            </w:r>
          </w:p>
        </w:tc>
      </w:tr>
      <w:tr w:rsidR="00587377" w14:paraId="6F26BB0E" w14:textId="77777777" w:rsidTr="00587377">
        <w:tc>
          <w:tcPr>
            <w:tcW w:w="2338" w:type="dxa"/>
          </w:tcPr>
          <w:p w14:paraId="72D17CD3" w14:textId="77777777" w:rsidR="00587377" w:rsidRDefault="00587377" w:rsidP="00587377">
            <w:r>
              <w:rPr>
                <w:b/>
              </w:rPr>
              <w:t>oid</w:t>
            </w:r>
          </w:p>
        </w:tc>
        <w:tc>
          <w:tcPr>
            <w:tcW w:w="993" w:type="dxa"/>
          </w:tcPr>
          <w:p w14:paraId="69AEA8D4" w14:textId="77777777" w:rsidR="00587377" w:rsidRDefault="00587377" w:rsidP="00587377">
            <w:r>
              <w:t>Text</w:t>
            </w:r>
          </w:p>
        </w:tc>
        <w:tc>
          <w:tcPr>
            <w:tcW w:w="850" w:type="dxa"/>
          </w:tcPr>
          <w:p w14:paraId="6C8FC8B8" w14:textId="67C064E0" w:rsidR="00587377" w:rsidRDefault="00574AD3" w:rsidP="00587377">
            <w:r>
              <w:t>30</w:t>
            </w:r>
          </w:p>
        </w:tc>
        <w:tc>
          <w:tcPr>
            <w:tcW w:w="851" w:type="dxa"/>
          </w:tcPr>
          <w:p w14:paraId="631436C6" w14:textId="77777777" w:rsidR="00587377" w:rsidRDefault="00587377" w:rsidP="00587377"/>
        </w:tc>
        <w:tc>
          <w:tcPr>
            <w:tcW w:w="1134" w:type="dxa"/>
          </w:tcPr>
          <w:p w14:paraId="1986348E" w14:textId="77777777" w:rsidR="00587377" w:rsidRDefault="00587377" w:rsidP="00587377">
            <w:r>
              <w:t>HL7_80</w:t>
            </w:r>
          </w:p>
        </w:tc>
        <w:tc>
          <w:tcPr>
            <w:tcW w:w="2976" w:type="dxa"/>
          </w:tcPr>
          <w:p w14:paraId="4C9AF145" w14:textId="77777777" w:rsidR="00587377" w:rsidRDefault="00587377" w:rsidP="00587377">
            <w:r>
              <w:t>Object identifier</w:t>
            </w:r>
          </w:p>
        </w:tc>
      </w:tr>
      <w:tr w:rsidR="00587377" w14:paraId="6464AE6F" w14:textId="77777777" w:rsidTr="00587377">
        <w:tc>
          <w:tcPr>
            <w:tcW w:w="2338" w:type="dxa"/>
          </w:tcPr>
          <w:p w14:paraId="3BE303DE" w14:textId="77777777" w:rsidR="00587377" w:rsidRPr="00587377" w:rsidRDefault="00587377" w:rsidP="00587377">
            <w:r w:rsidRPr="00587377">
              <w:t>Symbol</w:t>
            </w:r>
            <w:r>
              <w:t>icN</w:t>
            </w:r>
            <w:r w:rsidRPr="00587377">
              <w:t>ame</w:t>
            </w:r>
          </w:p>
        </w:tc>
        <w:tc>
          <w:tcPr>
            <w:tcW w:w="993" w:type="dxa"/>
          </w:tcPr>
          <w:p w14:paraId="0F183830" w14:textId="77777777" w:rsidR="00587377" w:rsidRDefault="00587377" w:rsidP="00587377">
            <w:r>
              <w:t>Text</w:t>
            </w:r>
          </w:p>
        </w:tc>
        <w:tc>
          <w:tcPr>
            <w:tcW w:w="850" w:type="dxa"/>
          </w:tcPr>
          <w:p w14:paraId="2F30496D" w14:textId="7B1B0E1F" w:rsidR="00587377" w:rsidRDefault="00574AD3" w:rsidP="00587377">
            <w:r>
              <w:t>6</w:t>
            </w:r>
            <w:r w:rsidR="00587377">
              <w:t>0</w:t>
            </w:r>
          </w:p>
        </w:tc>
        <w:tc>
          <w:tcPr>
            <w:tcW w:w="851" w:type="dxa"/>
          </w:tcPr>
          <w:p w14:paraId="6A7DB914" w14:textId="77777777" w:rsidR="00587377" w:rsidRDefault="00587377" w:rsidP="00587377"/>
        </w:tc>
        <w:tc>
          <w:tcPr>
            <w:tcW w:w="1134" w:type="dxa"/>
          </w:tcPr>
          <w:p w14:paraId="74323657" w14:textId="77777777" w:rsidR="00587377" w:rsidRDefault="00587377" w:rsidP="00587377">
            <w:r>
              <w:t>HL7_80</w:t>
            </w:r>
          </w:p>
        </w:tc>
        <w:tc>
          <w:tcPr>
            <w:tcW w:w="2976" w:type="dxa"/>
          </w:tcPr>
          <w:p w14:paraId="455B8E08" w14:textId="77777777" w:rsidR="00587377" w:rsidRDefault="00587377" w:rsidP="00587377">
            <w:r>
              <w:t>Symbolic name</w:t>
            </w:r>
          </w:p>
        </w:tc>
      </w:tr>
      <w:tr w:rsidR="00587377" w14:paraId="5877D827" w14:textId="77777777" w:rsidTr="00587377">
        <w:tc>
          <w:tcPr>
            <w:tcW w:w="2338" w:type="dxa"/>
          </w:tcPr>
          <w:p w14:paraId="0584B6E3" w14:textId="77777777" w:rsidR="00587377" w:rsidRDefault="00587377" w:rsidP="00587377">
            <w:r>
              <w:t>Object_description</w:t>
            </w:r>
          </w:p>
        </w:tc>
        <w:tc>
          <w:tcPr>
            <w:tcW w:w="993" w:type="dxa"/>
          </w:tcPr>
          <w:p w14:paraId="4F68DEC8" w14:textId="77777777" w:rsidR="00587377" w:rsidRDefault="00587377" w:rsidP="00587377">
            <w:r>
              <w:t>Memo</w:t>
            </w:r>
          </w:p>
        </w:tc>
        <w:tc>
          <w:tcPr>
            <w:tcW w:w="850" w:type="dxa"/>
          </w:tcPr>
          <w:p w14:paraId="053780F7" w14:textId="77777777" w:rsidR="00587377" w:rsidRDefault="00587377" w:rsidP="00587377"/>
        </w:tc>
        <w:tc>
          <w:tcPr>
            <w:tcW w:w="851" w:type="dxa"/>
          </w:tcPr>
          <w:p w14:paraId="3D5B4332" w14:textId="77777777" w:rsidR="00587377" w:rsidRDefault="00587377" w:rsidP="00587377"/>
        </w:tc>
        <w:tc>
          <w:tcPr>
            <w:tcW w:w="1134" w:type="dxa"/>
          </w:tcPr>
          <w:p w14:paraId="712DA93B" w14:textId="77777777" w:rsidR="00587377" w:rsidRDefault="00587377" w:rsidP="00587377">
            <w:r>
              <w:t>HL7_80</w:t>
            </w:r>
          </w:p>
        </w:tc>
        <w:tc>
          <w:tcPr>
            <w:tcW w:w="2976" w:type="dxa"/>
          </w:tcPr>
          <w:p w14:paraId="7FC234FD" w14:textId="77777777" w:rsidR="00587377" w:rsidRDefault="00587377" w:rsidP="00587377">
            <w:r>
              <w:t>Full description</w:t>
            </w:r>
          </w:p>
        </w:tc>
      </w:tr>
      <w:tr w:rsidR="00D52E2C" w:rsidRPr="00D52E2C" w14:paraId="0D284CA3" w14:textId="77777777" w:rsidTr="00587377">
        <w:tc>
          <w:tcPr>
            <w:tcW w:w="2338" w:type="dxa"/>
          </w:tcPr>
          <w:p w14:paraId="08AC2EF5" w14:textId="77777777" w:rsidR="000C7828" w:rsidRPr="00D52E2C" w:rsidRDefault="000C7828" w:rsidP="00587377">
            <w:r w:rsidRPr="00D52E2C">
              <w:t>Version_id_introduced</w:t>
            </w:r>
          </w:p>
        </w:tc>
        <w:tc>
          <w:tcPr>
            <w:tcW w:w="993" w:type="dxa"/>
          </w:tcPr>
          <w:p w14:paraId="509217DD" w14:textId="77777777" w:rsidR="000C7828" w:rsidRPr="00D52E2C" w:rsidRDefault="000C7828" w:rsidP="00587377">
            <w:r w:rsidRPr="00D52E2C">
              <w:t>Integer</w:t>
            </w:r>
          </w:p>
        </w:tc>
        <w:tc>
          <w:tcPr>
            <w:tcW w:w="850" w:type="dxa"/>
          </w:tcPr>
          <w:p w14:paraId="0FAA4F3B" w14:textId="77777777" w:rsidR="000C7828" w:rsidRPr="00D52E2C" w:rsidRDefault="000C7828" w:rsidP="00587377"/>
        </w:tc>
        <w:tc>
          <w:tcPr>
            <w:tcW w:w="851" w:type="dxa"/>
          </w:tcPr>
          <w:p w14:paraId="13AE4B06" w14:textId="77777777" w:rsidR="000C7828" w:rsidRPr="00D52E2C" w:rsidRDefault="000C7828" w:rsidP="00587377"/>
        </w:tc>
        <w:tc>
          <w:tcPr>
            <w:tcW w:w="1134" w:type="dxa"/>
          </w:tcPr>
          <w:p w14:paraId="2080EEB0" w14:textId="77777777" w:rsidR="000C7828" w:rsidRPr="00D52E2C" w:rsidRDefault="000C7828" w:rsidP="00587377">
            <w:r w:rsidRPr="00D52E2C">
              <w:t>HL7_84</w:t>
            </w:r>
          </w:p>
        </w:tc>
        <w:tc>
          <w:tcPr>
            <w:tcW w:w="2976" w:type="dxa"/>
          </w:tcPr>
          <w:p w14:paraId="0D5190AF" w14:textId="77777777" w:rsidR="000C7828" w:rsidRPr="00D52E2C" w:rsidRDefault="000C7828" w:rsidP="00587377">
            <w:r w:rsidRPr="00D52E2C">
              <w:t>in which version was this OID used first</w:t>
            </w:r>
          </w:p>
        </w:tc>
      </w:tr>
      <w:tr w:rsidR="00D52E2C" w:rsidRPr="00D52E2C" w14:paraId="588ADD51" w14:textId="77777777" w:rsidTr="00587377">
        <w:tc>
          <w:tcPr>
            <w:tcW w:w="2338" w:type="dxa"/>
          </w:tcPr>
          <w:p w14:paraId="5E10D27E" w14:textId="77777777" w:rsidR="000C7828" w:rsidRPr="00D52E2C" w:rsidRDefault="000C7828" w:rsidP="00587377">
            <w:r w:rsidRPr="00D52E2C">
              <w:t>Object_type</w:t>
            </w:r>
          </w:p>
        </w:tc>
        <w:tc>
          <w:tcPr>
            <w:tcW w:w="993" w:type="dxa"/>
          </w:tcPr>
          <w:p w14:paraId="46681E57" w14:textId="77777777" w:rsidR="000C7828" w:rsidRPr="00D52E2C" w:rsidRDefault="000C7828" w:rsidP="00587377">
            <w:r w:rsidRPr="00D52E2C">
              <w:t>Integer</w:t>
            </w:r>
          </w:p>
        </w:tc>
        <w:tc>
          <w:tcPr>
            <w:tcW w:w="850" w:type="dxa"/>
          </w:tcPr>
          <w:p w14:paraId="2360BF08" w14:textId="77777777" w:rsidR="000C7828" w:rsidRPr="00D52E2C" w:rsidRDefault="000C7828" w:rsidP="00587377"/>
        </w:tc>
        <w:tc>
          <w:tcPr>
            <w:tcW w:w="851" w:type="dxa"/>
          </w:tcPr>
          <w:p w14:paraId="518D5E10" w14:textId="77777777" w:rsidR="000C7828" w:rsidRPr="00D52E2C" w:rsidRDefault="000C7828" w:rsidP="00587377"/>
        </w:tc>
        <w:tc>
          <w:tcPr>
            <w:tcW w:w="1134" w:type="dxa"/>
          </w:tcPr>
          <w:p w14:paraId="375E6295" w14:textId="77777777" w:rsidR="000C7828" w:rsidRPr="00D52E2C" w:rsidRDefault="000C7828" w:rsidP="00587377">
            <w:r w:rsidRPr="00D52E2C">
              <w:t>HL7_84</w:t>
            </w:r>
          </w:p>
        </w:tc>
        <w:tc>
          <w:tcPr>
            <w:tcW w:w="2976" w:type="dxa"/>
          </w:tcPr>
          <w:p w14:paraId="3AF8AEA5" w14:textId="77777777" w:rsidR="000C7828" w:rsidRPr="00D52E2C" w:rsidRDefault="000C7828" w:rsidP="00587377">
            <w:r w:rsidRPr="00D52E2C">
              <w:t xml:space="preserve">1: codesystem (#18), </w:t>
            </w:r>
          </w:p>
          <w:p w14:paraId="7150B27A" w14:textId="77777777" w:rsidR="000C7828" w:rsidRPr="00D52E2C" w:rsidRDefault="000C7828" w:rsidP="00587377">
            <w:r w:rsidRPr="00D52E2C">
              <w:t xml:space="preserve">2: valueset (#21); </w:t>
            </w:r>
          </w:p>
          <w:p w14:paraId="3FDBD78C" w14:textId="77777777" w:rsidR="000C7828" w:rsidRPr="00D52E2C" w:rsidRDefault="000C7828" w:rsidP="00587377">
            <w:r w:rsidRPr="00D52E2C">
              <w:t xml:space="preserve">3: domain; </w:t>
            </w:r>
          </w:p>
          <w:p w14:paraId="6FE8FEFB" w14:textId="77777777" w:rsidR="000C7828" w:rsidRPr="00D52E2C" w:rsidRDefault="000C7828" w:rsidP="00587377">
            <w:r w:rsidRPr="00D52E2C">
              <w:t>4: table (#12)</w:t>
            </w:r>
          </w:p>
        </w:tc>
      </w:tr>
      <w:tr w:rsidR="00D52E2C" w:rsidRPr="00D52E2C" w14:paraId="3C342B11" w14:textId="77777777" w:rsidTr="00587377">
        <w:tc>
          <w:tcPr>
            <w:tcW w:w="2338" w:type="dxa"/>
          </w:tcPr>
          <w:p w14:paraId="62594943" w14:textId="631E8E8E" w:rsidR="00C20A8B" w:rsidRPr="00D52E2C" w:rsidRDefault="008A1A28" w:rsidP="00587377">
            <w:r>
              <w:t>webpage</w:t>
            </w:r>
            <w:r w:rsidR="00C20A8B" w:rsidRPr="00D52E2C">
              <w:t>_url</w:t>
            </w:r>
          </w:p>
        </w:tc>
        <w:tc>
          <w:tcPr>
            <w:tcW w:w="993" w:type="dxa"/>
          </w:tcPr>
          <w:p w14:paraId="165C6B34" w14:textId="77777777" w:rsidR="00C20A8B" w:rsidRPr="00D52E2C" w:rsidRDefault="00C20A8B" w:rsidP="00587377">
            <w:r w:rsidRPr="00D52E2C">
              <w:t>Text</w:t>
            </w:r>
          </w:p>
        </w:tc>
        <w:tc>
          <w:tcPr>
            <w:tcW w:w="850" w:type="dxa"/>
          </w:tcPr>
          <w:p w14:paraId="728977E3" w14:textId="77777777" w:rsidR="00C20A8B" w:rsidRPr="00D52E2C" w:rsidRDefault="00C20A8B" w:rsidP="00587377">
            <w:r w:rsidRPr="00D52E2C">
              <w:t>255</w:t>
            </w:r>
          </w:p>
        </w:tc>
        <w:tc>
          <w:tcPr>
            <w:tcW w:w="851" w:type="dxa"/>
          </w:tcPr>
          <w:p w14:paraId="1EC9430B" w14:textId="77777777" w:rsidR="00C20A8B" w:rsidRPr="00D52E2C" w:rsidRDefault="00C20A8B" w:rsidP="00587377"/>
        </w:tc>
        <w:tc>
          <w:tcPr>
            <w:tcW w:w="1134" w:type="dxa"/>
          </w:tcPr>
          <w:p w14:paraId="2A1DAEFA" w14:textId="77777777" w:rsidR="00C20A8B" w:rsidRPr="00D52E2C" w:rsidRDefault="00C20A8B" w:rsidP="00587377">
            <w:r w:rsidRPr="00D52E2C">
              <w:t>HL7_94</w:t>
            </w:r>
          </w:p>
        </w:tc>
        <w:tc>
          <w:tcPr>
            <w:tcW w:w="2976" w:type="dxa"/>
          </w:tcPr>
          <w:p w14:paraId="4FCE6637" w14:textId="2C0CB430" w:rsidR="00C20A8B" w:rsidRPr="00D52E2C" w:rsidRDefault="008A1A28" w:rsidP="00587377">
            <w:r w:rsidRPr="008A1A28">
              <w:t>HL7 Webpage with addt'l information</w:t>
            </w:r>
          </w:p>
        </w:tc>
      </w:tr>
      <w:tr w:rsidR="00D52E2C" w:rsidRPr="00D52E2C" w14:paraId="732C5E3F" w14:textId="77777777" w:rsidTr="00587377">
        <w:tc>
          <w:tcPr>
            <w:tcW w:w="2338" w:type="dxa"/>
          </w:tcPr>
          <w:p w14:paraId="3864F1E9" w14:textId="77777777" w:rsidR="00C20A8B" w:rsidRPr="00D52E2C" w:rsidRDefault="00C20A8B" w:rsidP="00587377">
            <w:r w:rsidRPr="00D52E2C">
              <w:t>Comment</w:t>
            </w:r>
          </w:p>
        </w:tc>
        <w:tc>
          <w:tcPr>
            <w:tcW w:w="993" w:type="dxa"/>
          </w:tcPr>
          <w:p w14:paraId="13A13D1B" w14:textId="77777777" w:rsidR="00C20A8B" w:rsidRPr="00D52E2C" w:rsidRDefault="00C20A8B" w:rsidP="00587377">
            <w:r w:rsidRPr="00D52E2C">
              <w:t>Text</w:t>
            </w:r>
          </w:p>
        </w:tc>
        <w:tc>
          <w:tcPr>
            <w:tcW w:w="850" w:type="dxa"/>
          </w:tcPr>
          <w:p w14:paraId="2BB1F6E6" w14:textId="77777777" w:rsidR="00C20A8B" w:rsidRPr="00D52E2C" w:rsidRDefault="00C20A8B" w:rsidP="00587377">
            <w:r w:rsidRPr="00D52E2C">
              <w:t>255</w:t>
            </w:r>
          </w:p>
        </w:tc>
        <w:tc>
          <w:tcPr>
            <w:tcW w:w="851" w:type="dxa"/>
          </w:tcPr>
          <w:p w14:paraId="655990F9" w14:textId="77777777" w:rsidR="00C20A8B" w:rsidRPr="00D52E2C" w:rsidRDefault="00C20A8B" w:rsidP="00587377"/>
        </w:tc>
        <w:tc>
          <w:tcPr>
            <w:tcW w:w="1134" w:type="dxa"/>
          </w:tcPr>
          <w:p w14:paraId="381B7BDF" w14:textId="77777777" w:rsidR="00C20A8B" w:rsidRPr="00D52E2C" w:rsidRDefault="00C20A8B" w:rsidP="00587377">
            <w:r w:rsidRPr="00D52E2C">
              <w:t>HL7_94</w:t>
            </w:r>
          </w:p>
        </w:tc>
        <w:tc>
          <w:tcPr>
            <w:tcW w:w="2976" w:type="dxa"/>
          </w:tcPr>
          <w:p w14:paraId="116BE492" w14:textId="77777777" w:rsidR="00C20A8B" w:rsidRPr="00D52E2C" w:rsidRDefault="00C20A8B" w:rsidP="00587377">
            <w:r w:rsidRPr="00D52E2C">
              <w:t>Additional information</w:t>
            </w:r>
          </w:p>
        </w:tc>
      </w:tr>
      <w:tr w:rsidR="008A1A28" w:rsidRPr="00D52E2C" w14:paraId="08182049" w14:textId="77777777" w:rsidTr="00587377">
        <w:tc>
          <w:tcPr>
            <w:tcW w:w="2338" w:type="dxa"/>
          </w:tcPr>
          <w:p w14:paraId="1D000941" w14:textId="5921E438" w:rsidR="008A1A28" w:rsidRPr="00D52E2C" w:rsidRDefault="008A1A28" w:rsidP="00587377">
            <w:r>
              <w:t>Utg_url</w:t>
            </w:r>
          </w:p>
        </w:tc>
        <w:tc>
          <w:tcPr>
            <w:tcW w:w="993" w:type="dxa"/>
          </w:tcPr>
          <w:p w14:paraId="256FBD36" w14:textId="0E74020A" w:rsidR="008A1A28" w:rsidRPr="00D52E2C" w:rsidRDefault="008A1A28" w:rsidP="00587377">
            <w:r>
              <w:t>Text</w:t>
            </w:r>
          </w:p>
        </w:tc>
        <w:tc>
          <w:tcPr>
            <w:tcW w:w="850" w:type="dxa"/>
          </w:tcPr>
          <w:p w14:paraId="4ABA75BE" w14:textId="7A0F1312" w:rsidR="008A1A28" w:rsidRPr="00D52E2C" w:rsidRDefault="008A1A28" w:rsidP="00587377">
            <w:r>
              <w:t>255</w:t>
            </w:r>
          </w:p>
        </w:tc>
        <w:tc>
          <w:tcPr>
            <w:tcW w:w="851" w:type="dxa"/>
          </w:tcPr>
          <w:p w14:paraId="6E43CB8B" w14:textId="77777777" w:rsidR="008A1A28" w:rsidRPr="00D52E2C" w:rsidRDefault="008A1A28" w:rsidP="00587377"/>
        </w:tc>
        <w:tc>
          <w:tcPr>
            <w:tcW w:w="1134" w:type="dxa"/>
          </w:tcPr>
          <w:p w14:paraId="39E48550" w14:textId="578B1B06" w:rsidR="008A1A28" w:rsidRPr="00D52E2C" w:rsidRDefault="008A1A28" w:rsidP="00587377">
            <w:r>
              <w:t>HL7_97</w:t>
            </w:r>
          </w:p>
        </w:tc>
        <w:tc>
          <w:tcPr>
            <w:tcW w:w="2976" w:type="dxa"/>
          </w:tcPr>
          <w:p w14:paraId="0EDB249C" w14:textId="5ED4847A" w:rsidR="008A1A28" w:rsidRPr="00D52E2C" w:rsidRDefault="008A1A28" w:rsidP="00587377">
            <w:r>
              <w:t>URL into UTG/THO</w:t>
            </w:r>
          </w:p>
        </w:tc>
      </w:tr>
      <w:tr w:rsidR="008A1A28" w:rsidRPr="00D52E2C" w14:paraId="358D913A" w14:textId="77777777" w:rsidTr="00587377">
        <w:tc>
          <w:tcPr>
            <w:tcW w:w="2338" w:type="dxa"/>
          </w:tcPr>
          <w:p w14:paraId="5FF6E08F" w14:textId="09A867CF" w:rsidR="008A1A28" w:rsidRDefault="008A1A28" w:rsidP="00587377">
            <w:r>
              <w:t>Utg_name</w:t>
            </w:r>
          </w:p>
        </w:tc>
        <w:tc>
          <w:tcPr>
            <w:tcW w:w="993" w:type="dxa"/>
          </w:tcPr>
          <w:p w14:paraId="1D11B13B" w14:textId="531E887C" w:rsidR="008A1A28" w:rsidRPr="00D52E2C" w:rsidRDefault="008A1A28" w:rsidP="00587377">
            <w:r>
              <w:t>Text</w:t>
            </w:r>
          </w:p>
        </w:tc>
        <w:tc>
          <w:tcPr>
            <w:tcW w:w="850" w:type="dxa"/>
          </w:tcPr>
          <w:p w14:paraId="4AC8F1C2" w14:textId="2F8F8FC8" w:rsidR="008A1A28" w:rsidRPr="00D52E2C" w:rsidRDefault="008A1A28" w:rsidP="00587377">
            <w:r>
              <w:t>255</w:t>
            </w:r>
          </w:p>
        </w:tc>
        <w:tc>
          <w:tcPr>
            <w:tcW w:w="851" w:type="dxa"/>
          </w:tcPr>
          <w:p w14:paraId="19EF8AB4" w14:textId="77777777" w:rsidR="008A1A28" w:rsidRPr="00D52E2C" w:rsidRDefault="008A1A28" w:rsidP="00587377"/>
        </w:tc>
        <w:tc>
          <w:tcPr>
            <w:tcW w:w="1134" w:type="dxa"/>
          </w:tcPr>
          <w:p w14:paraId="15A8CC19" w14:textId="73DD7299" w:rsidR="008A1A28" w:rsidRPr="00D52E2C" w:rsidRDefault="008A1A28" w:rsidP="00587377">
            <w:r>
              <w:t>HL7_97</w:t>
            </w:r>
          </w:p>
        </w:tc>
        <w:tc>
          <w:tcPr>
            <w:tcW w:w="2976" w:type="dxa"/>
          </w:tcPr>
          <w:p w14:paraId="07AA911C" w14:textId="77777777" w:rsidR="008A1A28" w:rsidRPr="00D52E2C" w:rsidRDefault="008A1A28" w:rsidP="00587377"/>
        </w:tc>
      </w:tr>
      <w:tr w:rsidR="008A1A28" w:rsidRPr="00D52E2C" w14:paraId="2B8545C2" w14:textId="77777777" w:rsidTr="00587377">
        <w:tc>
          <w:tcPr>
            <w:tcW w:w="2338" w:type="dxa"/>
          </w:tcPr>
          <w:p w14:paraId="254B2A62" w14:textId="1ED1E7CE" w:rsidR="008A1A28" w:rsidRDefault="008A1A28" w:rsidP="00587377">
            <w:r>
              <w:t>Utg_title</w:t>
            </w:r>
          </w:p>
        </w:tc>
        <w:tc>
          <w:tcPr>
            <w:tcW w:w="993" w:type="dxa"/>
          </w:tcPr>
          <w:p w14:paraId="4FA5C286" w14:textId="6A1CBB78" w:rsidR="008A1A28" w:rsidRPr="00D52E2C" w:rsidRDefault="008A1A28" w:rsidP="00587377">
            <w:r>
              <w:t>Text</w:t>
            </w:r>
          </w:p>
        </w:tc>
        <w:tc>
          <w:tcPr>
            <w:tcW w:w="850" w:type="dxa"/>
          </w:tcPr>
          <w:p w14:paraId="25246F1D" w14:textId="38DE267C" w:rsidR="008A1A28" w:rsidRPr="00D52E2C" w:rsidRDefault="008A1A28" w:rsidP="00587377">
            <w:r>
              <w:t>255</w:t>
            </w:r>
          </w:p>
        </w:tc>
        <w:tc>
          <w:tcPr>
            <w:tcW w:w="851" w:type="dxa"/>
          </w:tcPr>
          <w:p w14:paraId="01C77C9D" w14:textId="77777777" w:rsidR="008A1A28" w:rsidRPr="00D52E2C" w:rsidRDefault="008A1A28" w:rsidP="00587377"/>
        </w:tc>
        <w:tc>
          <w:tcPr>
            <w:tcW w:w="1134" w:type="dxa"/>
          </w:tcPr>
          <w:p w14:paraId="5D0434AD" w14:textId="0A3DD762" w:rsidR="008A1A28" w:rsidRPr="00D52E2C" w:rsidRDefault="008A1A28" w:rsidP="00587377">
            <w:r>
              <w:t>HL7_97</w:t>
            </w:r>
          </w:p>
        </w:tc>
        <w:tc>
          <w:tcPr>
            <w:tcW w:w="2976" w:type="dxa"/>
          </w:tcPr>
          <w:p w14:paraId="0565C00C" w14:textId="77777777" w:rsidR="008A1A28" w:rsidRPr="00D52E2C" w:rsidRDefault="008A1A28" w:rsidP="00587377"/>
        </w:tc>
      </w:tr>
      <w:tr w:rsidR="008A1A28" w:rsidRPr="00D52E2C" w14:paraId="254B136B" w14:textId="77777777" w:rsidTr="00587377">
        <w:tc>
          <w:tcPr>
            <w:tcW w:w="2338" w:type="dxa"/>
          </w:tcPr>
          <w:p w14:paraId="0D6207CC" w14:textId="7970B3A7" w:rsidR="008A1A28" w:rsidRDefault="008A1A28" w:rsidP="00587377">
            <w:r>
              <w:t>Utg_full_name</w:t>
            </w:r>
          </w:p>
        </w:tc>
        <w:tc>
          <w:tcPr>
            <w:tcW w:w="993" w:type="dxa"/>
          </w:tcPr>
          <w:p w14:paraId="04D1D04A" w14:textId="4CFA3010" w:rsidR="008A1A28" w:rsidRDefault="008A1A28" w:rsidP="00587377">
            <w:r>
              <w:t>Text</w:t>
            </w:r>
          </w:p>
        </w:tc>
        <w:tc>
          <w:tcPr>
            <w:tcW w:w="850" w:type="dxa"/>
          </w:tcPr>
          <w:p w14:paraId="00305CB0" w14:textId="4F079F16" w:rsidR="008A1A28" w:rsidRDefault="008A1A28" w:rsidP="00587377">
            <w:r>
              <w:t>255</w:t>
            </w:r>
          </w:p>
        </w:tc>
        <w:tc>
          <w:tcPr>
            <w:tcW w:w="851" w:type="dxa"/>
          </w:tcPr>
          <w:p w14:paraId="5A606915" w14:textId="77777777" w:rsidR="008A1A28" w:rsidRPr="00D52E2C" w:rsidRDefault="008A1A28" w:rsidP="00587377"/>
        </w:tc>
        <w:tc>
          <w:tcPr>
            <w:tcW w:w="1134" w:type="dxa"/>
          </w:tcPr>
          <w:p w14:paraId="3FAC3DB8" w14:textId="6CBA7AAC" w:rsidR="008A1A28" w:rsidRDefault="008A1A28" w:rsidP="00587377">
            <w:r>
              <w:t>HL7_98</w:t>
            </w:r>
          </w:p>
        </w:tc>
        <w:tc>
          <w:tcPr>
            <w:tcW w:w="2976" w:type="dxa"/>
          </w:tcPr>
          <w:p w14:paraId="4DC8A412" w14:textId="77777777" w:rsidR="008A1A28" w:rsidRPr="00D52E2C" w:rsidRDefault="008A1A28" w:rsidP="00587377"/>
        </w:tc>
      </w:tr>
    </w:tbl>
    <w:p w14:paraId="08289359" w14:textId="77777777" w:rsidR="00587377" w:rsidRDefault="00587377"/>
    <w:p w14:paraId="17A96592" w14:textId="77777777" w:rsidR="00587377" w:rsidRDefault="00587377" w:rsidP="00587377">
      <w:pPr>
        <w:pStyle w:val="berschrift3"/>
      </w:pPr>
      <w:r>
        <w:fldChar w:fldCharType="begin"/>
      </w:r>
      <w:r>
        <w:instrText xml:space="preserve"> AUTONUMLGL </w:instrText>
      </w:r>
      <w:bookmarkStart w:id="45" w:name="_Toc147402615"/>
      <w:r>
        <w:fldChar w:fldCharType="end"/>
      </w:r>
      <w:r>
        <w:t xml:space="preserve"> Table HL7Files</w:t>
      </w:r>
      <w:bookmarkEnd w:id="45"/>
    </w:p>
    <w:p w14:paraId="58AA5A45" w14:textId="77777777" w:rsidR="00587377" w:rsidRDefault="00587377">
      <w:r>
        <w:t>This table holds all additional files.</w:t>
      </w:r>
    </w:p>
    <w:p w14:paraId="1A55E6CE" w14:textId="77777777" w:rsidR="00587377" w:rsidRDefault="00587377"/>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587377" w14:paraId="65D159CE" w14:textId="77777777" w:rsidTr="00587377">
        <w:trPr>
          <w:tblHeader/>
        </w:trPr>
        <w:tc>
          <w:tcPr>
            <w:tcW w:w="2338" w:type="dxa"/>
            <w:shd w:val="pct20" w:color="auto" w:fill="auto"/>
          </w:tcPr>
          <w:p w14:paraId="6C84293A" w14:textId="77777777" w:rsidR="00587377" w:rsidRDefault="00587377" w:rsidP="00587377">
            <w:pPr>
              <w:keepNext/>
            </w:pPr>
            <w:r>
              <w:t>Attribute</w:t>
            </w:r>
          </w:p>
        </w:tc>
        <w:tc>
          <w:tcPr>
            <w:tcW w:w="993" w:type="dxa"/>
            <w:shd w:val="pct20" w:color="auto" w:fill="auto"/>
          </w:tcPr>
          <w:p w14:paraId="252E7F59" w14:textId="77777777" w:rsidR="00587377" w:rsidRDefault="00587377" w:rsidP="00587377">
            <w:r>
              <w:t>Type</w:t>
            </w:r>
          </w:p>
        </w:tc>
        <w:tc>
          <w:tcPr>
            <w:tcW w:w="850" w:type="dxa"/>
            <w:shd w:val="pct20" w:color="auto" w:fill="auto"/>
          </w:tcPr>
          <w:p w14:paraId="03D834C1" w14:textId="77777777" w:rsidR="00587377" w:rsidRDefault="00587377" w:rsidP="00587377">
            <w:r>
              <w:t>Size</w:t>
            </w:r>
          </w:p>
        </w:tc>
        <w:tc>
          <w:tcPr>
            <w:tcW w:w="851" w:type="dxa"/>
            <w:shd w:val="pct20" w:color="auto" w:fill="auto"/>
          </w:tcPr>
          <w:p w14:paraId="186C852A" w14:textId="77777777" w:rsidR="00587377" w:rsidRDefault="00587377" w:rsidP="00587377">
            <w:r>
              <w:t>Default</w:t>
            </w:r>
          </w:p>
        </w:tc>
        <w:tc>
          <w:tcPr>
            <w:tcW w:w="1134" w:type="dxa"/>
            <w:shd w:val="pct20" w:color="auto" w:fill="auto"/>
          </w:tcPr>
          <w:p w14:paraId="163D66D0" w14:textId="77777777" w:rsidR="00587377" w:rsidRDefault="00587377" w:rsidP="00587377">
            <w:r>
              <w:t>Database</w:t>
            </w:r>
          </w:p>
        </w:tc>
        <w:tc>
          <w:tcPr>
            <w:tcW w:w="2976" w:type="dxa"/>
            <w:shd w:val="pct20" w:color="auto" w:fill="auto"/>
          </w:tcPr>
          <w:p w14:paraId="4C9E0923" w14:textId="77777777" w:rsidR="00587377" w:rsidRDefault="00587377" w:rsidP="00587377">
            <w:r>
              <w:t>Description</w:t>
            </w:r>
          </w:p>
        </w:tc>
      </w:tr>
      <w:tr w:rsidR="00587377" w14:paraId="2BEBE5E7" w14:textId="77777777" w:rsidTr="00587377">
        <w:tc>
          <w:tcPr>
            <w:tcW w:w="2338" w:type="dxa"/>
          </w:tcPr>
          <w:p w14:paraId="2B6F28BA" w14:textId="77777777" w:rsidR="00587377" w:rsidRDefault="00587377" w:rsidP="00587377">
            <w:r>
              <w:rPr>
                <w:b/>
              </w:rPr>
              <w:t>Directory</w:t>
            </w:r>
          </w:p>
        </w:tc>
        <w:tc>
          <w:tcPr>
            <w:tcW w:w="993" w:type="dxa"/>
          </w:tcPr>
          <w:p w14:paraId="627A28D5" w14:textId="77777777" w:rsidR="00587377" w:rsidRDefault="00587377" w:rsidP="00587377">
            <w:r>
              <w:t>Text</w:t>
            </w:r>
          </w:p>
        </w:tc>
        <w:tc>
          <w:tcPr>
            <w:tcW w:w="850" w:type="dxa"/>
          </w:tcPr>
          <w:p w14:paraId="037D553D" w14:textId="77777777" w:rsidR="00587377" w:rsidRDefault="00587377" w:rsidP="00587377">
            <w:r>
              <w:t>100</w:t>
            </w:r>
          </w:p>
        </w:tc>
        <w:tc>
          <w:tcPr>
            <w:tcW w:w="851" w:type="dxa"/>
          </w:tcPr>
          <w:p w14:paraId="7A3BC12D" w14:textId="77777777" w:rsidR="00587377" w:rsidRDefault="00587377" w:rsidP="00587377"/>
        </w:tc>
        <w:tc>
          <w:tcPr>
            <w:tcW w:w="1134" w:type="dxa"/>
          </w:tcPr>
          <w:p w14:paraId="616EC824" w14:textId="77777777" w:rsidR="00587377" w:rsidRDefault="00587377" w:rsidP="00587377">
            <w:r>
              <w:t>HL7_78</w:t>
            </w:r>
          </w:p>
        </w:tc>
        <w:tc>
          <w:tcPr>
            <w:tcW w:w="2976" w:type="dxa"/>
          </w:tcPr>
          <w:p w14:paraId="72010363" w14:textId="77777777" w:rsidR="00587377" w:rsidRDefault="008E40E7" w:rsidP="00587377">
            <w:r>
              <w:t xml:space="preserve">(relative) </w:t>
            </w:r>
            <w:r w:rsidR="00587377">
              <w:t>Directory where this file should be placed</w:t>
            </w:r>
          </w:p>
        </w:tc>
      </w:tr>
      <w:tr w:rsidR="00587377" w14:paraId="5F6C5FEB" w14:textId="77777777" w:rsidTr="00587377">
        <w:tc>
          <w:tcPr>
            <w:tcW w:w="2338" w:type="dxa"/>
          </w:tcPr>
          <w:p w14:paraId="13DF88FE" w14:textId="77777777" w:rsidR="00587377" w:rsidRDefault="00587377" w:rsidP="00587377">
            <w:pPr>
              <w:rPr>
                <w:b/>
              </w:rPr>
            </w:pPr>
            <w:r>
              <w:rPr>
                <w:b/>
              </w:rPr>
              <w:t>Filename</w:t>
            </w:r>
          </w:p>
        </w:tc>
        <w:tc>
          <w:tcPr>
            <w:tcW w:w="993" w:type="dxa"/>
          </w:tcPr>
          <w:p w14:paraId="019722FD" w14:textId="77777777" w:rsidR="00587377" w:rsidRDefault="00587377" w:rsidP="00587377">
            <w:r>
              <w:t>Text</w:t>
            </w:r>
          </w:p>
        </w:tc>
        <w:tc>
          <w:tcPr>
            <w:tcW w:w="850" w:type="dxa"/>
          </w:tcPr>
          <w:p w14:paraId="1E25E58E" w14:textId="77777777" w:rsidR="00587377" w:rsidRDefault="00587377" w:rsidP="00587377">
            <w:r>
              <w:t>50</w:t>
            </w:r>
          </w:p>
        </w:tc>
        <w:tc>
          <w:tcPr>
            <w:tcW w:w="851" w:type="dxa"/>
          </w:tcPr>
          <w:p w14:paraId="2EE4416B" w14:textId="77777777" w:rsidR="00587377" w:rsidRDefault="00587377" w:rsidP="00587377"/>
        </w:tc>
        <w:tc>
          <w:tcPr>
            <w:tcW w:w="1134" w:type="dxa"/>
          </w:tcPr>
          <w:p w14:paraId="05AE7A22" w14:textId="77777777" w:rsidR="00587377" w:rsidRDefault="00587377" w:rsidP="00587377">
            <w:r>
              <w:t>HL7_78</w:t>
            </w:r>
          </w:p>
        </w:tc>
        <w:tc>
          <w:tcPr>
            <w:tcW w:w="2976" w:type="dxa"/>
          </w:tcPr>
          <w:p w14:paraId="1190146D" w14:textId="77777777" w:rsidR="00587377" w:rsidRDefault="00587377" w:rsidP="00587377">
            <w:r>
              <w:t>Name of the file</w:t>
            </w:r>
          </w:p>
        </w:tc>
      </w:tr>
      <w:tr w:rsidR="00587377" w14:paraId="0B1AEDE1" w14:textId="77777777" w:rsidTr="00587377">
        <w:tc>
          <w:tcPr>
            <w:tcW w:w="2338" w:type="dxa"/>
          </w:tcPr>
          <w:p w14:paraId="5BA8930C" w14:textId="77777777" w:rsidR="00587377" w:rsidRPr="00587377" w:rsidRDefault="00587377" w:rsidP="00587377">
            <w:r>
              <w:t>Blob</w:t>
            </w:r>
          </w:p>
        </w:tc>
        <w:tc>
          <w:tcPr>
            <w:tcW w:w="993" w:type="dxa"/>
          </w:tcPr>
          <w:p w14:paraId="6D1E1F41" w14:textId="77777777" w:rsidR="00587377" w:rsidRDefault="00587377" w:rsidP="00587377">
            <w:r>
              <w:t>Memo</w:t>
            </w:r>
          </w:p>
        </w:tc>
        <w:tc>
          <w:tcPr>
            <w:tcW w:w="850" w:type="dxa"/>
          </w:tcPr>
          <w:p w14:paraId="37A1F008" w14:textId="77777777" w:rsidR="00587377" w:rsidRDefault="00587377" w:rsidP="00587377"/>
        </w:tc>
        <w:tc>
          <w:tcPr>
            <w:tcW w:w="851" w:type="dxa"/>
          </w:tcPr>
          <w:p w14:paraId="5A8240A4" w14:textId="77777777" w:rsidR="00587377" w:rsidRDefault="00587377" w:rsidP="00587377"/>
        </w:tc>
        <w:tc>
          <w:tcPr>
            <w:tcW w:w="1134" w:type="dxa"/>
          </w:tcPr>
          <w:p w14:paraId="51F6B655" w14:textId="77777777" w:rsidR="00587377" w:rsidRDefault="00587377" w:rsidP="00587377">
            <w:r>
              <w:t>HL7_78</w:t>
            </w:r>
          </w:p>
        </w:tc>
        <w:tc>
          <w:tcPr>
            <w:tcW w:w="2976" w:type="dxa"/>
          </w:tcPr>
          <w:p w14:paraId="00BDC428" w14:textId="77777777" w:rsidR="00587377" w:rsidRDefault="008E40E7" w:rsidP="00587377">
            <w:r>
              <w:t>base64 encoded content</w:t>
            </w:r>
          </w:p>
        </w:tc>
      </w:tr>
      <w:tr w:rsidR="00587377" w14:paraId="5784DCBC" w14:textId="77777777" w:rsidTr="00587377">
        <w:tc>
          <w:tcPr>
            <w:tcW w:w="2338" w:type="dxa"/>
          </w:tcPr>
          <w:p w14:paraId="23247ED3" w14:textId="77777777" w:rsidR="00587377" w:rsidRDefault="00587377" w:rsidP="00587377">
            <w:r>
              <w:t>Size</w:t>
            </w:r>
          </w:p>
        </w:tc>
        <w:tc>
          <w:tcPr>
            <w:tcW w:w="993" w:type="dxa"/>
          </w:tcPr>
          <w:p w14:paraId="4A221877" w14:textId="77777777" w:rsidR="00587377" w:rsidRDefault="00587377" w:rsidP="00587377">
            <w:r>
              <w:t>Integer</w:t>
            </w:r>
          </w:p>
        </w:tc>
        <w:tc>
          <w:tcPr>
            <w:tcW w:w="850" w:type="dxa"/>
          </w:tcPr>
          <w:p w14:paraId="19116B15" w14:textId="77777777" w:rsidR="00587377" w:rsidRDefault="00587377" w:rsidP="00587377"/>
        </w:tc>
        <w:tc>
          <w:tcPr>
            <w:tcW w:w="851" w:type="dxa"/>
          </w:tcPr>
          <w:p w14:paraId="4C45B854" w14:textId="77777777" w:rsidR="00587377" w:rsidRDefault="00587377" w:rsidP="00587377"/>
        </w:tc>
        <w:tc>
          <w:tcPr>
            <w:tcW w:w="1134" w:type="dxa"/>
          </w:tcPr>
          <w:p w14:paraId="29BD5518" w14:textId="77777777" w:rsidR="00587377" w:rsidRDefault="00587377" w:rsidP="00587377">
            <w:r>
              <w:t>HL7_78</w:t>
            </w:r>
          </w:p>
        </w:tc>
        <w:tc>
          <w:tcPr>
            <w:tcW w:w="2976" w:type="dxa"/>
          </w:tcPr>
          <w:p w14:paraId="5F7646BE" w14:textId="77777777" w:rsidR="00587377" w:rsidRDefault="008E40E7" w:rsidP="008E40E7">
            <w:r>
              <w:t>Size in bytes</w:t>
            </w:r>
          </w:p>
        </w:tc>
      </w:tr>
      <w:tr w:rsidR="00587377" w14:paraId="659F79ED" w14:textId="77777777" w:rsidTr="00587377">
        <w:tc>
          <w:tcPr>
            <w:tcW w:w="2338" w:type="dxa"/>
          </w:tcPr>
          <w:p w14:paraId="1F14FFDA" w14:textId="77777777" w:rsidR="00587377" w:rsidRDefault="00587377" w:rsidP="00587377">
            <w:r>
              <w:t>Version_id</w:t>
            </w:r>
          </w:p>
        </w:tc>
        <w:tc>
          <w:tcPr>
            <w:tcW w:w="993" w:type="dxa"/>
          </w:tcPr>
          <w:p w14:paraId="03A802B9" w14:textId="77777777" w:rsidR="00587377" w:rsidRDefault="00587377" w:rsidP="00587377">
            <w:r>
              <w:t>Integer</w:t>
            </w:r>
          </w:p>
        </w:tc>
        <w:tc>
          <w:tcPr>
            <w:tcW w:w="850" w:type="dxa"/>
          </w:tcPr>
          <w:p w14:paraId="5F7D3358" w14:textId="77777777" w:rsidR="00587377" w:rsidRDefault="00587377" w:rsidP="00587377"/>
        </w:tc>
        <w:tc>
          <w:tcPr>
            <w:tcW w:w="851" w:type="dxa"/>
          </w:tcPr>
          <w:p w14:paraId="6127A363" w14:textId="77777777" w:rsidR="00587377" w:rsidRDefault="00587377" w:rsidP="00587377"/>
        </w:tc>
        <w:tc>
          <w:tcPr>
            <w:tcW w:w="1134" w:type="dxa"/>
          </w:tcPr>
          <w:p w14:paraId="48B406CC" w14:textId="77777777" w:rsidR="00587377" w:rsidRDefault="00587377" w:rsidP="00587377">
            <w:r>
              <w:t>HL7_78</w:t>
            </w:r>
          </w:p>
        </w:tc>
        <w:tc>
          <w:tcPr>
            <w:tcW w:w="2976" w:type="dxa"/>
          </w:tcPr>
          <w:p w14:paraId="3D75A749" w14:textId="77777777" w:rsidR="00587377" w:rsidRDefault="008E40E7" w:rsidP="00587377">
            <w:r>
              <w:t xml:space="preserve">To which version does this file </w:t>
            </w:r>
            <w:r>
              <w:lastRenderedPageBreak/>
              <w:t>belong</w:t>
            </w:r>
          </w:p>
        </w:tc>
      </w:tr>
    </w:tbl>
    <w:p w14:paraId="32157435" w14:textId="77777777" w:rsidR="00587377" w:rsidRDefault="00587377"/>
    <w:p w14:paraId="7C17D96F" w14:textId="77777777" w:rsidR="00C50AB1" w:rsidRDefault="00C50AB1">
      <w:pPr>
        <w:pStyle w:val="berschrift2"/>
      </w:pPr>
      <w:r>
        <w:fldChar w:fldCharType="begin"/>
      </w:r>
      <w:r>
        <w:instrText xml:space="preserve"> AUTONUMLGL </w:instrText>
      </w:r>
      <w:bookmarkStart w:id="46" w:name="_Toc147402616"/>
      <w:r>
        <w:fldChar w:fldCharType="end"/>
      </w:r>
      <w:r>
        <w:t xml:space="preserve"> Tables with Information for Relations</w:t>
      </w:r>
      <w:bookmarkEnd w:id="46"/>
    </w:p>
    <w:p w14:paraId="39FD82C4" w14:textId="77777777" w:rsidR="00C50AB1" w:rsidRDefault="00C50AB1">
      <w:r>
        <w:t>A few tables are necessary to store information about relations. They are described below.</w:t>
      </w:r>
    </w:p>
    <w:p w14:paraId="4D8E7464" w14:textId="77777777" w:rsidR="00C50AB1" w:rsidRDefault="00C50AB1">
      <w:pPr>
        <w:pStyle w:val="berschrift3"/>
      </w:pPr>
      <w:r>
        <w:fldChar w:fldCharType="begin"/>
      </w:r>
      <w:r>
        <w:instrText xml:space="preserve"> AUTONUMLGL </w:instrText>
      </w:r>
      <w:bookmarkStart w:id="47" w:name="_Toc147402617"/>
      <w:r>
        <w:fldChar w:fldCharType="end"/>
      </w:r>
      <w:r>
        <w:t xml:space="preserve"> Table HL7EventMessageTypes</w:t>
      </w:r>
      <w:bookmarkEnd w:id="47"/>
    </w:p>
    <w:p w14:paraId="6D13FC56" w14:textId="77777777" w:rsidR="00C50AB1" w:rsidRDefault="00C50AB1">
      <w:r>
        <w:t>There is no distinct rule defining the relationship between events and messages. Sometimes the event type describes the structure and the function of the message. In other cases like Master Files it defines the target file the data in the message have to be transmitted to.</w:t>
      </w:r>
    </w:p>
    <w:p w14:paraId="32C4718B" w14:textId="77777777" w:rsidR="00C50AB1" w:rsidRDefault="00C50AB1"/>
    <w:p w14:paraId="3544B68A" w14:textId="77777777" w:rsidR="00C50AB1" w:rsidRDefault="00C50AB1">
      <w:r>
        <w:t>On the one hand we have to specify more than one message for an event (like in M01), on the other we have to specify one message for the sender and one for the recipient as a response. The first aspect is the reason for the attribute „lfd_nr“ and the second one for „message_typ_snd“ and „message_typ_return“. The second aspect also applies to the two attributes for the message structure.</w:t>
      </w:r>
    </w:p>
    <w:p w14:paraId="281BAC31" w14:textId="77777777" w:rsidR="00C50AB1" w:rsidRDefault="00C50AB1"/>
    <w:tbl>
      <w:tblPr>
        <w:tblW w:w="0" w:type="auto"/>
        <w:tblInd w:w="92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276"/>
        <w:gridCol w:w="2551"/>
        <w:gridCol w:w="2835"/>
      </w:tblGrid>
      <w:tr w:rsidR="00C50AB1" w:rsidRPr="003D7B7A" w14:paraId="4E3D29C2" w14:textId="77777777">
        <w:tc>
          <w:tcPr>
            <w:tcW w:w="1276" w:type="dxa"/>
          </w:tcPr>
          <w:p w14:paraId="48A9A865" w14:textId="77777777" w:rsidR="00C50AB1" w:rsidRDefault="00C50AB1">
            <w:pPr>
              <w:jc w:val="center"/>
            </w:pPr>
            <w:r>
              <w:t>Event</w:t>
            </w:r>
          </w:p>
        </w:tc>
        <w:tc>
          <w:tcPr>
            <w:tcW w:w="2551" w:type="dxa"/>
          </w:tcPr>
          <w:p w14:paraId="2FAE074E" w14:textId="77777777" w:rsidR="00C50AB1" w:rsidRDefault="00C50AB1">
            <w:pPr>
              <w:jc w:val="center"/>
            </w:pPr>
            <w:r>
              <w:t>sent by sending application</w:t>
            </w:r>
          </w:p>
        </w:tc>
        <w:tc>
          <w:tcPr>
            <w:tcW w:w="2835" w:type="dxa"/>
          </w:tcPr>
          <w:p w14:paraId="425B024B" w14:textId="77777777" w:rsidR="00C50AB1" w:rsidRDefault="00C50AB1">
            <w:pPr>
              <w:jc w:val="center"/>
            </w:pPr>
            <w:r>
              <w:t>sent by receiving application</w:t>
            </w:r>
          </w:p>
          <w:p w14:paraId="3873D19C" w14:textId="77777777" w:rsidR="00C50AB1" w:rsidRPr="003D7B7A" w:rsidRDefault="00C50AB1">
            <w:pPr>
              <w:jc w:val="center"/>
              <w:rPr>
                <w:lang w:val="en-GB"/>
              </w:rPr>
            </w:pPr>
            <w:r w:rsidRPr="003D7B7A">
              <w:rPr>
                <w:lang w:val="en-GB"/>
              </w:rPr>
              <w:t>(response)</w:t>
            </w:r>
          </w:p>
        </w:tc>
      </w:tr>
      <w:tr w:rsidR="00C50AB1" w14:paraId="5BE082B7" w14:textId="77777777">
        <w:tc>
          <w:tcPr>
            <w:tcW w:w="1276" w:type="dxa"/>
          </w:tcPr>
          <w:p w14:paraId="1B77DA62" w14:textId="77777777" w:rsidR="00C50AB1" w:rsidRDefault="00C50AB1">
            <w:pPr>
              <w:jc w:val="center"/>
              <w:rPr>
                <w:lang w:val="it-IT"/>
              </w:rPr>
            </w:pPr>
            <w:r>
              <w:rPr>
                <w:lang w:val="it-IT"/>
              </w:rPr>
              <w:t>A01</w:t>
            </w:r>
          </w:p>
        </w:tc>
        <w:tc>
          <w:tcPr>
            <w:tcW w:w="2551" w:type="dxa"/>
          </w:tcPr>
          <w:p w14:paraId="6001B273" w14:textId="77777777" w:rsidR="00C50AB1" w:rsidRDefault="00C50AB1">
            <w:pPr>
              <w:jc w:val="center"/>
              <w:rPr>
                <w:lang w:val="it-IT"/>
              </w:rPr>
            </w:pPr>
            <w:r>
              <w:rPr>
                <w:lang w:val="it-IT"/>
              </w:rPr>
              <w:t>ADT</w:t>
            </w:r>
          </w:p>
        </w:tc>
        <w:tc>
          <w:tcPr>
            <w:tcW w:w="2835" w:type="dxa"/>
          </w:tcPr>
          <w:p w14:paraId="3C27BF3E" w14:textId="77777777" w:rsidR="00C50AB1" w:rsidRDefault="00C50AB1">
            <w:pPr>
              <w:jc w:val="center"/>
            </w:pPr>
            <w:r>
              <w:t>ACK</w:t>
            </w:r>
          </w:p>
        </w:tc>
      </w:tr>
      <w:tr w:rsidR="00C50AB1" w14:paraId="304513BF" w14:textId="77777777">
        <w:tc>
          <w:tcPr>
            <w:tcW w:w="1276" w:type="dxa"/>
          </w:tcPr>
          <w:p w14:paraId="4F039479" w14:textId="34E3B92F" w:rsidR="00C50AB1" w:rsidRDefault="00000000">
            <w:pPr>
              <w:jc w:val="center"/>
            </w:pPr>
            <w:r>
              <w:rPr>
                <w:noProof/>
              </w:rPr>
              <w:pict w14:anchorId="03F04DC2">
                <v:oval id="Oval 2" o:spid="_x0000_s1032" style="position:absolute;left:0;text-align:left;margin-left:152.4pt;margin-top:4.55pt;width:43.2pt;height:2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" o:allowincell="f" filled="f" strokecolor="red"/>
              </w:pict>
            </w:r>
            <w:r w:rsidR="00C50AB1">
              <w:t>...</w:t>
            </w:r>
          </w:p>
        </w:tc>
        <w:tc>
          <w:tcPr>
            <w:tcW w:w="2551" w:type="dxa"/>
          </w:tcPr>
          <w:p w14:paraId="5763D8AC" w14:textId="77777777" w:rsidR="00C50AB1" w:rsidRDefault="00C50AB1">
            <w:pPr>
              <w:jc w:val="center"/>
            </w:pPr>
          </w:p>
        </w:tc>
        <w:tc>
          <w:tcPr>
            <w:tcW w:w="2835" w:type="dxa"/>
          </w:tcPr>
          <w:p w14:paraId="2C7C1BD9" w14:textId="77777777" w:rsidR="00C50AB1" w:rsidRDefault="00C50AB1">
            <w:pPr>
              <w:jc w:val="center"/>
            </w:pPr>
          </w:p>
        </w:tc>
      </w:tr>
      <w:tr w:rsidR="00C50AB1" w14:paraId="144BB673" w14:textId="77777777">
        <w:tc>
          <w:tcPr>
            <w:tcW w:w="1276" w:type="dxa"/>
          </w:tcPr>
          <w:p w14:paraId="65135DE7" w14:textId="77777777" w:rsidR="00C50AB1" w:rsidRDefault="00C50AB1">
            <w:pPr>
              <w:jc w:val="center"/>
            </w:pPr>
            <w:r>
              <w:t>A19</w:t>
            </w:r>
          </w:p>
        </w:tc>
        <w:tc>
          <w:tcPr>
            <w:tcW w:w="2551" w:type="dxa"/>
          </w:tcPr>
          <w:p w14:paraId="330646C1" w14:textId="77777777" w:rsidR="00C50AB1" w:rsidRDefault="00C50AB1">
            <w:pPr>
              <w:jc w:val="center"/>
            </w:pPr>
            <w:r>
              <w:t>QRY</w:t>
            </w:r>
          </w:p>
        </w:tc>
        <w:tc>
          <w:tcPr>
            <w:tcW w:w="2835" w:type="dxa"/>
          </w:tcPr>
          <w:p w14:paraId="12D519CE" w14:textId="77777777" w:rsidR="00C50AB1" w:rsidRDefault="00C50AB1">
            <w:pPr>
              <w:jc w:val="center"/>
            </w:pPr>
            <w:r>
              <w:t>ACK</w:t>
            </w:r>
          </w:p>
        </w:tc>
      </w:tr>
      <w:tr w:rsidR="00C50AB1" w14:paraId="6F53078B" w14:textId="77777777">
        <w:tc>
          <w:tcPr>
            <w:tcW w:w="1276" w:type="dxa"/>
          </w:tcPr>
          <w:p w14:paraId="37A31F9D" w14:textId="77777777" w:rsidR="00C50AB1" w:rsidRDefault="00C50AB1">
            <w:pPr>
              <w:jc w:val="center"/>
            </w:pPr>
            <w:r>
              <w:t>...</w:t>
            </w:r>
          </w:p>
        </w:tc>
        <w:tc>
          <w:tcPr>
            <w:tcW w:w="2551" w:type="dxa"/>
          </w:tcPr>
          <w:p w14:paraId="0800889B" w14:textId="77777777" w:rsidR="00C50AB1" w:rsidRDefault="00C50AB1">
            <w:pPr>
              <w:jc w:val="center"/>
            </w:pPr>
          </w:p>
        </w:tc>
        <w:tc>
          <w:tcPr>
            <w:tcW w:w="2835" w:type="dxa"/>
          </w:tcPr>
          <w:p w14:paraId="17854920" w14:textId="77777777" w:rsidR="00C50AB1" w:rsidRDefault="00C50AB1">
            <w:pPr>
              <w:jc w:val="center"/>
            </w:pPr>
          </w:p>
        </w:tc>
      </w:tr>
      <w:tr w:rsidR="00C50AB1" w14:paraId="1AE7D0E7" w14:textId="77777777">
        <w:tc>
          <w:tcPr>
            <w:tcW w:w="1276" w:type="dxa"/>
          </w:tcPr>
          <w:p w14:paraId="5F55652B" w14:textId="77777777" w:rsidR="00C50AB1" w:rsidRDefault="00C50AB1">
            <w:pPr>
              <w:jc w:val="center"/>
            </w:pPr>
            <w:r>
              <w:t>Q01</w:t>
            </w:r>
          </w:p>
        </w:tc>
        <w:tc>
          <w:tcPr>
            <w:tcW w:w="2551" w:type="dxa"/>
          </w:tcPr>
          <w:p w14:paraId="6A16FE42" w14:textId="77777777" w:rsidR="00C50AB1" w:rsidRDefault="00C50AB1">
            <w:pPr>
              <w:jc w:val="center"/>
            </w:pPr>
            <w:r>
              <w:t>QRY</w:t>
            </w:r>
          </w:p>
        </w:tc>
        <w:tc>
          <w:tcPr>
            <w:tcW w:w="2835" w:type="dxa"/>
          </w:tcPr>
          <w:p w14:paraId="0F250970" w14:textId="77777777" w:rsidR="00C50AB1" w:rsidRDefault="00C50AB1">
            <w:pPr>
              <w:jc w:val="center"/>
              <w:rPr>
                <w:lang w:val="fr-FR"/>
              </w:rPr>
            </w:pPr>
            <w:r>
              <w:rPr>
                <w:lang w:val="fr-FR"/>
              </w:rPr>
              <w:t>DST</w:t>
            </w:r>
          </w:p>
        </w:tc>
      </w:tr>
      <w:tr w:rsidR="00C50AB1" w14:paraId="707193A0" w14:textId="77777777">
        <w:tc>
          <w:tcPr>
            <w:tcW w:w="1276" w:type="dxa"/>
          </w:tcPr>
          <w:p w14:paraId="4A45DEC5" w14:textId="77777777" w:rsidR="00C50AB1" w:rsidRDefault="00C50AB1">
            <w:pPr>
              <w:jc w:val="center"/>
              <w:rPr>
                <w:lang w:val="fr-FR"/>
              </w:rPr>
            </w:pPr>
            <w:r>
              <w:rPr>
                <w:lang w:val="fr-FR"/>
              </w:rPr>
              <w:t>...</w:t>
            </w:r>
          </w:p>
        </w:tc>
        <w:tc>
          <w:tcPr>
            <w:tcW w:w="2551" w:type="dxa"/>
          </w:tcPr>
          <w:p w14:paraId="758015E3" w14:textId="77777777" w:rsidR="00C50AB1" w:rsidRDefault="00C50AB1">
            <w:pPr>
              <w:jc w:val="center"/>
              <w:rPr>
                <w:lang w:val="fr-FR"/>
              </w:rPr>
            </w:pPr>
          </w:p>
        </w:tc>
        <w:tc>
          <w:tcPr>
            <w:tcW w:w="2835" w:type="dxa"/>
          </w:tcPr>
          <w:p w14:paraId="4DD49C00" w14:textId="77777777" w:rsidR="00C50AB1" w:rsidRDefault="00C50AB1">
            <w:pPr>
              <w:jc w:val="center"/>
              <w:rPr>
                <w:lang w:val="fr-FR"/>
              </w:rPr>
            </w:pPr>
          </w:p>
        </w:tc>
      </w:tr>
      <w:tr w:rsidR="00C50AB1" w14:paraId="0863B3E8" w14:textId="77777777">
        <w:tc>
          <w:tcPr>
            <w:tcW w:w="1276" w:type="dxa"/>
          </w:tcPr>
          <w:p w14:paraId="503942FB" w14:textId="77777777" w:rsidR="00C50AB1" w:rsidRDefault="00C50AB1">
            <w:pPr>
              <w:jc w:val="center"/>
              <w:rPr>
                <w:lang w:val="fr-FR"/>
              </w:rPr>
            </w:pPr>
            <w:r>
              <w:rPr>
                <w:lang w:val="fr-FR"/>
              </w:rPr>
              <w:t>Q05</w:t>
            </w:r>
          </w:p>
        </w:tc>
        <w:tc>
          <w:tcPr>
            <w:tcW w:w="2551" w:type="dxa"/>
          </w:tcPr>
          <w:p w14:paraId="3FCB79B7" w14:textId="77777777" w:rsidR="00C50AB1" w:rsidRDefault="00C50AB1">
            <w:pPr>
              <w:jc w:val="center"/>
              <w:rPr>
                <w:lang w:val="fr-FR"/>
              </w:rPr>
            </w:pPr>
            <w:r>
              <w:rPr>
                <w:lang w:val="fr-FR"/>
              </w:rPr>
              <w:t>UDM</w:t>
            </w:r>
          </w:p>
        </w:tc>
        <w:tc>
          <w:tcPr>
            <w:tcW w:w="2835" w:type="dxa"/>
          </w:tcPr>
          <w:p w14:paraId="7C0935D9" w14:textId="77777777" w:rsidR="00C50AB1" w:rsidRDefault="00C50AB1">
            <w:pPr>
              <w:jc w:val="center"/>
            </w:pPr>
            <w:r>
              <w:t>ACK</w:t>
            </w:r>
          </w:p>
        </w:tc>
      </w:tr>
      <w:tr w:rsidR="00C50AB1" w14:paraId="7B5753F3" w14:textId="77777777">
        <w:tc>
          <w:tcPr>
            <w:tcW w:w="1276" w:type="dxa"/>
          </w:tcPr>
          <w:p w14:paraId="73F9784F" w14:textId="5ED053AF" w:rsidR="00C50AB1" w:rsidRDefault="00000000">
            <w:pPr>
              <w:jc w:val="center"/>
            </w:pPr>
            <w:r>
              <w:rPr>
                <w:noProof/>
              </w:rPr>
              <w:pict w14:anchorId="7DE53FDF">
                <v:oval id="Oval 3" o:spid="_x0000_s1031" style="position:absolute;left:0;text-align:left;margin-left:123.6pt;margin-top:5.55pt;width:97.5pt;height:5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" o:allowincell="f" filled="f" strokecolor="red"/>
              </w:pict>
            </w:r>
            <w:r w:rsidR="00C50AB1">
              <w:t>...</w:t>
            </w:r>
          </w:p>
        </w:tc>
        <w:tc>
          <w:tcPr>
            <w:tcW w:w="2551" w:type="dxa"/>
          </w:tcPr>
          <w:p w14:paraId="44897545" w14:textId="77777777" w:rsidR="00C50AB1" w:rsidRDefault="00C50AB1">
            <w:pPr>
              <w:jc w:val="center"/>
            </w:pPr>
          </w:p>
        </w:tc>
        <w:tc>
          <w:tcPr>
            <w:tcW w:w="2835" w:type="dxa"/>
          </w:tcPr>
          <w:p w14:paraId="6864BA98" w14:textId="77777777" w:rsidR="00C50AB1" w:rsidRDefault="00C50AB1">
            <w:pPr>
              <w:jc w:val="center"/>
            </w:pPr>
          </w:p>
        </w:tc>
      </w:tr>
      <w:tr w:rsidR="00C50AB1" w14:paraId="66905A42" w14:textId="77777777">
        <w:tc>
          <w:tcPr>
            <w:tcW w:w="1276" w:type="dxa"/>
          </w:tcPr>
          <w:p w14:paraId="603C7F58" w14:textId="77777777" w:rsidR="00C50AB1" w:rsidRDefault="00C50AB1">
            <w:pPr>
              <w:jc w:val="center"/>
            </w:pPr>
            <w:r>
              <w:t>M01</w:t>
            </w:r>
          </w:p>
        </w:tc>
        <w:tc>
          <w:tcPr>
            <w:tcW w:w="2551" w:type="dxa"/>
          </w:tcPr>
          <w:p w14:paraId="0BEE4CBB" w14:textId="77777777" w:rsidR="00C50AB1" w:rsidRDefault="00C50AB1">
            <w:pPr>
              <w:jc w:val="center"/>
            </w:pPr>
            <w:r>
              <w:t>MFN</w:t>
            </w:r>
          </w:p>
          <w:p w14:paraId="50025BC7" w14:textId="77777777" w:rsidR="00C50AB1" w:rsidRDefault="00C50AB1">
            <w:pPr>
              <w:jc w:val="center"/>
            </w:pPr>
            <w:r>
              <w:t>MFD</w:t>
            </w:r>
          </w:p>
          <w:p w14:paraId="0587C3D4" w14:textId="77777777" w:rsidR="00C50AB1" w:rsidRDefault="00C50AB1">
            <w:pPr>
              <w:jc w:val="center"/>
            </w:pPr>
            <w:r>
              <w:t>MFQ</w:t>
            </w:r>
          </w:p>
        </w:tc>
        <w:tc>
          <w:tcPr>
            <w:tcW w:w="2835" w:type="dxa"/>
          </w:tcPr>
          <w:p w14:paraId="44704A06" w14:textId="77777777" w:rsidR="00C50AB1" w:rsidRDefault="00C50AB1">
            <w:pPr>
              <w:jc w:val="center"/>
            </w:pPr>
            <w:r>
              <w:t>MFK</w:t>
            </w:r>
          </w:p>
          <w:p w14:paraId="22D48FE3" w14:textId="77777777" w:rsidR="00C50AB1" w:rsidRDefault="00C50AB1">
            <w:pPr>
              <w:jc w:val="center"/>
            </w:pPr>
            <w:r>
              <w:t>ACK</w:t>
            </w:r>
          </w:p>
          <w:p w14:paraId="4FA0CAC9" w14:textId="77777777" w:rsidR="00C50AB1" w:rsidRDefault="00C50AB1">
            <w:pPr>
              <w:jc w:val="center"/>
            </w:pPr>
            <w:r>
              <w:t>MFR</w:t>
            </w:r>
          </w:p>
        </w:tc>
      </w:tr>
      <w:tr w:rsidR="00C50AB1" w14:paraId="2536455B" w14:textId="77777777">
        <w:tc>
          <w:tcPr>
            <w:tcW w:w="1276" w:type="dxa"/>
          </w:tcPr>
          <w:p w14:paraId="4AE37CA1" w14:textId="77777777" w:rsidR="00C50AB1" w:rsidRDefault="00C50AB1">
            <w:pPr>
              <w:jc w:val="center"/>
            </w:pPr>
            <w:r>
              <w:t>...</w:t>
            </w:r>
          </w:p>
        </w:tc>
        <w:tc>
          <w:tcPr>
            <w:tcW w:w="2551" w:type="dxa"/>
          </w:tcPr>
          <w:p w14:paraId="1431007C" w14:textId="77777777" w:rsidR="00C50AB1" w:rsidRDefault="00C50AB1">
            <w:pPr>
              <w:jc w:val="center"/>
            </w:pPr>
          </w:p>
        </w:tc>
        <w:tc>
          <w:tcPr>
            <w:tcW w:w="2835" w:type="dxa"/>
          </w:tcPr>
          <w:p w14:paraId="36EC6047" w14:textId="77777777" w:rsidR="00C50AB1" w:rsidRDefault="00C50AB1">
            <w:pPr>
              <w:jc w:val="center"/>
            </w:pPr>
          </w:p>
        </w:tc>
      </w:tr>
    </w:tbl>
    <w:p w14:paraId="2E0F8B6D" w14:textId="77777777" w:rsidR="00C50AB1" w:rsidRDefault="00C50AB1"/>
    <w:p w14:paraId="2564A67F" w14:textId="77777777" w:rsidR="00C50AB1" w:rsidRDefault="00C50AB1">
      <w:pPr>
        <w:pStyle w:val="berschrift4"/>
      </w:pPr>
      <w:r>
        <w:t>Example</w:t>
      </w:r>
    </w:p>
    <w:p w14:paraId="21541E12" w14:textId="77777777" w:rsidR="00C50AB1" w:rsidRDefault="00C50AB1">
      <w:pPr>
        <w:tabs>
          <w:tab w:val="left" w:pos="567"/>
          <w:tab w:val="right" w:pos="4678"/>
        </w:tabs>
      </w:pPr>
      <w:r>
        <w:t>Event:</w:t>
      </w:r>
    </w:p>
    <w:p w14:paraId="33125A67" w14:textId="77777777" w:rsidR="00C50AB1" w:rsidRDefault="00C50AB1">
      <w:pPr>
        <w:tabs>
          <w:tab w:val="left" w:pos="567"/>
          <w:tab w:val="right" w:pos="4678"/>
        </w:tabs>
      </w:pPr>
      <w:r>
        <w:t>A01</w:t>
      </w:r>
      <w:r>
        <w:tab/>
      </w:r>
      <w:r>
        <w:sym w:font="Symbol" w:char="F0DE"/>
      </w:r>
      <w:r>
        <w:t xml:space="preserve"> „Add the transmitted data into your database“</w:t>
      </w:r>
      <w:r>
        <w:tab/>
      </w:r>
      <w:r>
        <w:sym w:font="Symbol" w:char="F0D6"/>
      </w:r>
    </w:p>
    <w:p w14:paraId="6222EE4B" w14:textId="77777777" w:rsidR="00C50AB1" w:rsidRDefault="00C50AB1">
      <w:pPr>
        <w:tabs>
          <w:tab w:val="left" w:pos="567"/>
          <w:tab w:val="right" w:pos="4678"/>
        </w:tabs>
      </w:pPr>
      <w:r>
        <w:t>M01</w:t>
      </w:r>
      <w:r>
        <w:tab/>
      </w:r>
      <w:r>
        <w:sym w:font="Symbol" w:char="F0DE"/>
      </w:r>
      <w:r>
        <w:t xml:space="preserve"> „Modify Master Table“</w:t>
      </w:r>
      <w:r>
        <w:tab/>
      </w:r>
      <w:r>
        <w:sym w:font="Symbol" w:char="F03F"/>
      </w:r>
    </w:p>
    <w:p w14:paraId="711C9B05" w14:textId="77777777" w:rsidR="00C50AB1" w:rsidRDefault="00C50AB1">
      <w:pPr>
        <w:tabs>
          <w:tab w:val="left" w:pos="851"/>
        </w:tabs>
      </w:pPr>
      <w:r>
        <w:tab/>
        <w:t>including the second segment (MFI)</w:t>
      </w:r>
    </w:p>
    <w:p w14:paraId="7173FE9B" w14:textId="77777777" w:rsidR="00C50AB1" w:rsidRDefault="00C50AB1">
      <w:pPr>
        <w:tabs>
          <w:tab w:val="left" w:pos="851"/>
          <w:tab w:val="right" w:pos="4678"/>
        </w:tabs>
      </w:pPr>
      <w:r>
        <w:tab/>
      </w:r>
      <w:r>
        <w:sym w:font="Symbol" w:char="F0DE"/>
      </w:r>
      <w:r>
        <w:t xml:space="preserve"> „Update or modify table xyz“</w:t>
      </w:r>
      <w:r>
        <w:tab/>
      </w:r>
      <w:r>
        <w:sym w:font="Symbol" w:char="F0D6"/>
      </w:r>
    </w:p>
    <w:p w14:paraId="09FB80D0" w14:textId="77777777" w:rsidR="00C50AB1" w:rsidRDefault="00C50AB1">
      <w:pPr>
        <w:tabs>
          <w:tab w:val="left" w:pos="851"/>
          <w:tab w:val="right" w:pos="4678"/>
        </w:tabs>
      </w:pPr>
      <w:r>
        <w:tab/>
      </w:r>
      <w:r>
        <w:sym w:font="Symbol" w:char="F0DE"/>
      </w:r>
      <w:r>
        <w:t xml:space="preserve"> Z??-segment with data for table xyz</w:t>
      </w:r>
      <w:r>
        <w:tab/>
      </w:r>
      <w:r>
        <w:sym w:font="Symbol" w:char="F0D6"/>
      </w:r>
    </w:p>
    <w:p w14:paraId="108972D3" w14:textId="77777777" w:rsidR="00C50AB1" w:rsidRDefault="00C50AB1"/>
    <w:p w14:paraId="0406B22B"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2"/>
        <w:gridCol w:w="851"/>
        <w:gridCol w:w="851"/>
        <w:gridCol w:w="992"/>
        <w:gridCol w:w="3118"/>
      </w:tblGrid>
      <w:tr w:rsidR="00C50AB1" w14:paraId="1CE6F458" w14:textId="77777777">
        <w:tc>
          <w:tcPr>
            <w:tcW w:w="2338" w:type="dxa"/>
            <w:shd w:val="pct20" w:color="auto" w:fill="auto"/>
          </w:tcPr>
          <w:p w14:paraId="0FEDC0DD" w14:textId="77777777" w:rsidR="00C50AB1" w:rsidRDefault="00C50AB1">
            <w:r>
              <w:t>Attribute</w:t>
            </w:r>
          </w:p>
        </w:tc>
        <w:tc>
          <w:tcPr>
            <w:tcW w:w="992" w:type="dxa"/>
            <w:shd w:val="pct20" w:color="auto" w:fill="auto"/>
          </w:tcPr>
          <w:p w14:paraId="2F0C9C54" w14:textId="77777777" w:rsidR="00C50AB1" w:rsidRDefault="00C50AB1">
            <w:r>
              <w:t>Type</w:t>
            </w:r>
          </w:p>
        </w:tc>
        <w:tc>
          <w:tcPr>
            <w:tcW w:w="851" w:type="dxa"/>
            <w:shd w:val="pct20" w:color="auto" w:fill="auto"/>
          </w:tcPr>
          <w:p w14:paraId="11D60548" w14:textId="77777777" w:rsidR="00C50AB1" w:rsidRDefault="00C50AB1">
            <w:r>
              <w:t>Size</w:t>
            </w:r>
          </w:p>
        </w:tc>
        <w:tc>
          <w:tcPr>
            <w:tcW w:w="851" w:type="dxa"/>
            <w:shd w:val="pct20" w:color="auto" w:fill="auto"/>
          </w:tcPr>
          <w:p w14:paraId="5A954890" w14:textId="77777777" w:rsidR="00C50AB1" w:rsidRDefault="00C50AB1">
            <w:r>
              <w:t>Default</w:t>
            </w:r>
          </w:p>
        </w:tc>
        <w:tc>
          <w:tcPr>
            <w:tcW w:w="992" w:type="dxa"/>
            <w:shd w:val="pct20" w:color="auto" w:fill="auto"/>
          </w:tcPr>
          <w:p w14:paraId="2C0D9900" w14:textId="77777777" w:rsidR="00C50AB1" w:rsidRDefault="00C50AB1">
            <w:r>
              <w:t>Database</w:t>
            </w:r>
          </w:p>
        </w:tc>
        <w:tc>
          <w:tcPr>
            <w:tcW w:w="3118" w:type="dxa"/>
            <w:shd w:val="pct20" w:color="auto" w:fill="auto"/>
          </w:tcPr>
          <w:p w14:paraId="20B362ED" w14:textId="77777777" w:rsidR="00C50AB1" w:rsidRDefault="00C50AB1">
            <w:r>
              <w:t>Description</w:t>
            </w:r>
          </w:p>
        </w:tc>
      </w:tr>
      <w:tr w:rsidR="00C50AB1" w14:paraId="547527C9" w14:textId="77777777">
        <w:tc>
          <w:tcPr>
            <w:tcW w:w="2338" w:type="dxa"/>
          </w:tcPr>
          <w:p w14:paraId="63388A11" w14:textId="77777777" w:rsidR="00C50AB1" w:rsidRDefault="00C50AB1">
            <w:r>
              <w:rPr>
                <w:b/>
              </w:rPr>
              <w:t>event_code</w:t>
            </w:r>
          </w:p>
        </w:tc>
        <w:tc>
          <w:tcPr>
            <w:tcW w:w="992" w:type="dxa"/>
          </w:tcPr>
          <w:p w14:paraId="0B158D90" w14:textId="77777777" w:rsidR="00C50AB1" w:rsidRDefault="00C50AB1">
            <w:r>
              <w:t>Text</w:t>
            </w:r>
          </w:p>
        </w:tc>
        <w:tc>
          <w:tcPr>
            <w:tcW w:w="851" w:type="dxa"/>
          </w:tcPr>
          <w:p w14:paraId="54E4898E" w14:textId="77777777" w:rsidR="00C50AB1" w:rsidRDefault="00C50AB1">
            <w:r>
              <w:t>3</w:t>
            </w:r>
          </w:p>
        </w:tc>
        <w:tc>
          <w:tcPr>
            <w:tcW w:w="851" w:type="dxa"/>
          </w:tcPr>
          <w:p w14:paraId="5E7DE7EC" w14:textId="77777777" w:rsidR="00C50AB1" w:rsidRDefault="00C50AB1"/>
        </w:tc>
        <w:tc>
          <w:tcPr>
            <w:tcW w:w="992" w:type="dxa"/>
          </w:tcPr>
          <w:p w14:paraId="1F3732AF" w14:textId="77777777" w:rsidR="00C50AB1" w:rsidRDefault="00C50AB1">
            <w:r>
              <w:t>HL7_36</w:t>
            </w:r>
          </w:p>
        </w:tc>
        <w:tc>
          <w:tcPr>
            <w:tcW w:w="3118" w:type="dxa"/>
          </w:tcPr>
          <w:p w14:paraId="23A03745" w14:textId="77777777" w:rsidR="00C50AB1" w:rsidRDefault="00C50AB1">
            <w:r>
              <w:t>Code of this event</w:t>
            </w:r>
          </w:p>
        </w:tc>
      </w:tr>
      <w:tr w:rsidR="00C50AB1" w14:paraId="6BBE1889" w14:textId="77777777">
        <w:tc>
          <w:tcPr>
            <w:tcW w:w="2338" w:type="dxa"/>
          </w:tcPr>
          <w:p w14:paraId="2D841C11" w14:textId="77777777" w:rsidR="00C50AB1" w:rsidRDefault="00C50AB1">
            <w:r>
              <w:rPr>
                <w:b/>
              </w:rPr>
              <w:t>version_id</w:t>
            </w:r>
          </w:p>
        </w:tc>
        <w:tc>
          <w:tcPr>
            <w:tcW w:w="992" w:type="dxa"/>
          </w:tcPr>
          <w:p w14:paraId="40358E0B" w14:textId="77777777" w:rsidR="00C50AB1" w:rsidRDefault="00C50AB1">
            <w:r>
              <w:t>Long</w:t>
            </w:r>
          </w:p>
        </w:tc>
        <w:tc>
          <w:tcPr>
            <w:tcW w:w="851" w:type="dxa"/>
          </w:tcPr>
          <w:p w14:paraId="61971BFA" w14:textId="77777777" w:rsidR="00C50AB1" w:rsidRDefault="00C50AB1"/>
        </w:tc>
        <w:tc>
          <w:tcPr>
            <w:tcW w:w="851" w:type="dxa"/>
          </w:tcPr>
          <w:p w14:paraId="7D1939CE" w14:textId="77777777" w:rsidR="00C50AB1" w:rsidRDefault="00C50AB1"/>
        </w:tc>
        <w:tc>
          <w:tcPr>
            <w:tcW w:w="992" w:type="dxa"/>
          </w:tcPr>
          <w:p w14:paraId="4BCB9AEE" w14:textId="77777777" w:rsidR="00C50AB1" w:rsidRDefault="00C50AB1">
            <w:pPr>
              <w:rPr>
                <w:lang w:val="de-DE"/>
              </w:rPr>
            </w:pPr>
            <w:r>
              <w:rPr>
                <w:lang w:val="de-DE"/>
              </w:rPr>
              <w:t>HL7_52</w:t>
            </w:r>
          </w:p>
        </w:tc>
        <w:tc>
          <w:tcPr>
            <w:tcW w:w="3118" w:type="dxa"/>
          </w:tcPr>
          <w:p w14:paraId="5D03897B" w14:textId="77777777" w:rsidR="00C50AB1" w:rsidRDefault="00C50AB1">
            <w:pPr>
              <w:rPr>
                <w:lang w:val="de-DE"/>
              </w:rPr>
            </w:pPr>
            <w:r>
              <w:rPr>
                <w:lang w:val="de-DE"/>
              </w:rPr>
              <w:t>version ID</w:t>
            </w:r>
          </w:p>
        </w:tc>
      </w:tr>
      <w:tr w:rsidR="00C50AB1" w14:paraId="78BB095E" w14:textId="77777777">
        <w:tc>
          <w:tcPr>
            <w:tcW w:w="2338" w:type="dxa"/>
          </w:tcPr>
          <w:p w14:paraId="76C02C56" w14:textId="77777777" w:rsidR="00C50AB1" w:rsidRDefault="00C50AB1">
            <w:pPr>
              <w:rPr>
                <w:lang w:val="it-IT"/>
              </w:rPr>
            </w:pPr>
            <w:r>
              <w:rPr>
                <w:b/>
                <w:lang w:val="it-IT"/>
              </w:rPr>
              <w:t>seq_no</w:t>
            </w:r>
          </w:p>
        </w:tc>
        <w:tc>
          <w:tcPr>
            <w:tcW w:w="992" w:type="dxa"/>
          </w:tcPr>
          <w:p w14:paraId="4571E716" w14:textId="77777777" w:rsidR="00C50AB1" w:rsidRDefault="00C50AB1">
            <w:pPr>
              <w:rPr>
                <w:lang w:val="it-IT"/>
              </w:rPr>
            </w:pPr>
            <w:r>
              <w:rPr>
                <w:lang w:val="it-IT"/>
              </w:rPr>
              <w:t>Integer</w:t>
            </w:r>
          </w:p>
        </w:tc>
        <w:tc>
          <w:tcPr>
            <w:tcW w:w="851" w:type="dxa"/>
          </w:tcPr>
          <w:p w14:paraId="3DBB1CF8" w14:textId="77777777" w:rsidR="00C50AB1" w:rsidRDefault="00C50AB1">
            <w:r>
              <w:t>2</w:t>
            </w:r>
          </w:p>
        </w:tc>
        <w:tc>
          <w:tcPr>
            <w:tcW w:w="851" w:type="dxa"/>
          </w:tcPr>
          <w:p w14:paraId="4E533819" w14:textId="77777777" w:rsidR="00C50AB1" w:rsidRDefault="00C50AB1">
            <w:r>
              <w:t>1</w:t>
            </w:r>
          </w:p>
        </w:tc>
        <w:tc>
          <w:tcPr>
            <w:tcW w:w="992" w:type="dxa"/>
          </w:tcPr>
          <w:p w14:paraId="699C0766" w14:textId="77777777" w:rsidR="00C50AB1" w:rsidRDefault="00C50AB1">
            <w:r>
              <w:t>HL7_36</w:t>
            </w:r>
          </w:p>
        </w:tc>
        <w:tc>
          <w:tcPr>
            <w:tcW w:w="3118" w:type="dxa"/>
          </w:tcPr>
          <w:p w14:paraId="21D4B89C" w14:textId="77777777" w:rsidR="00C50AB1" w:rsidRDefault="00C50AB1">
            <w:r>
              <w:t>consecutive increasing number used for 1:n relation</w:t>
            </w:r>
          </w:p>
        </w:tc>
      </w:tr>
      <w:tr w:rsidR="00C50AB1" w14:paraId="7306B688" w14:textId="77777777">
        <w:tc>
          <w:tcPr>
            <w:tcW w:w="2338" w:type="dxa"/>
          </w:tcPr>
          <w:p w14:paraId="3A634D0A" w14:textId="77777777" w:rsidR="00C50AB1" w:rsidRDefault="00C50AB1">
            <w:r>
              <w:lastRenderedPageBreak/>
              <w:t>message_typ_snd</w:t>
            </w:r>
          </w:p>
        </w:tc>
        <w:tc>
          <w:tcPr>
            <w:tcW w:w="992" w:type="dxa"/>
          </w:tcPr>
          <w:p w14:paraId="0E8F5612" w14:textId="77777777" w:rsidR="00C50AB1" w:rsidRDefault="00C50AB1">
            <w:r>
              <w:t>Text</w:t>
            </w:r>
          </w:p>
        </w:tc>
        <w:tc>
          <w:tcPr>
            <w:tcW w:w="851" w:type="dxa"/>
          </w:tcPr>
          <w:p w14:paraId="2BE5B76C" w14:textId="77777777" w:rsidR="00C50AB1" w:rsidRDefault="00C50AB1">
            <w:r>
              <w:t>3</w:t>
            </w:r>
          </w:p>
        </w:tc>
        <w:tc>
          <w:tcPr>
            <w:tcW w:w="851" w:type="dxa"/>
          </w:tcPr>
          <w:p w14:paraId="26BA7DA2" w14:textId="77777777" w:rsidR="00C50AB1" w:rsidRDefault="00C50AB1">
            <w:r>
              <w:t>“NUL”</w:t>
            </w:r>
          </w:p>
        </w:tc>
        <w:tc>
          <w:tcPr>
            <w:tcW w:w="992" w:type="dxa"/>
          </w:tcPr>
          <w:p w14:paraId="5B7269B2" w14:textId="77777777" w:rsidR="00C50AB1" w:rsidRDefault="00C50AB1">
            <w:r>
              <w:t>HL7_36</w:t>
            </w:r>
          </w:p>
        </w:tc>
        <w:tc>
          <w:tcPr>
            <w:tcW w:w="3118" w:type="dxa"/>
          </w:tcPr>
          <w:p w14:paraId="4F4DB432" w14:textId="77777777" w:rsidR="00C50AB1" w:rsidRDefault="00C50AB1">
            <w:r>
              <w:t>Standard Message Type (Sender)</w:t>
            </w:r>
          </w:p>
        </w:tc>
      </w:tr>
      <w:tr w:rsidR="00C50AB1" w14:paraId="67EFDC01" w14:textId="77777777">
        <w:tc>
          <w:tcPr>
            <w:tcW w:w="2338" w:type="dxa"/>
          </w:tcPr>
          <w:p w14:paraId="63956D79" w14:textId="77777777" w:rsidR="00C50AB1" w:rsidRDefault="00C50AB1">
            <w:r>
              <w:t>message_typ_return</w:t>
            </w:r>
          </w:p>
        </w:tc>
        <w:tc>
          <w:tcPr>
            <w:tcW w:w="992" w:type="dxa"/>
          </w:tcPr>
          <w:p w14:paraId="7695B4B6" w14:textId="77777777" w:rsidR="00C50AB1" w:rsidRDefault="00C50AB1">
            <w:r>
              <w:t>Text</w:t>
            </w:r>
          </w:p>
        </w:tc>
        <w:tc>
          <w:tcPr>
            <w:tcW w:w="851" w:type="dxa"/>
          </w:tcPr>
          <w:p w14:paraId="6842B0B0" w14:textId="77777777" w:rsidR="00C50AB1" w:rsidRDefault="00C50AB1">
            <w:r>
              <w:t>3</w:t>
            </w:r>
          </w:p>
        </w:tc>
        <w:tc>
          <w:tcPr>
            <w:tcW w:w="851" w:type="dxa"/>
          </w:tcPr>
          <w:p w14:paraId="61813277" w14:textId="77777777" w:rsidR="00C50AB1" w:rsidRDefault="00C50AB1">
            <w:r>
              <w:t>“NUL”</w:t>
            </w:r>
          </w:p>
        </w:tc>
        <w:tc>
          <w:tcPr>
            <w:tcW w:w="992" w:type="dxa"/>
          </w:tcPr>
          <w:p w14:paraId="3479F9F7" w14:textId="77777777" w:rsidR="00C50AB1" w:rsidRDefault="00C50AB1">
            <w:r>
              <w:t>HL7_36</w:t>
            </w:r>
          </w:p>
        </w:tc>
        <w:tc>
          <w:tcPr>
            <w:tcW w:w="3118" w:type="dxa"/>
          </w:tcPr>
          <w:p w14:paraId="46774070" w14:textId="77777777" w:rsidR="00C50AB1" w:rsidRDefault="00C50AB1">
            <w:r>
              <w:t>Standard Message Type (Recipient)</w:t>
            </w:r>
          </w:p>
        </w:tc>
      </w:tr>
      <w:tr w:rsidR="00C50AB1" w14:paraId="54F635C7" w14:textId="77777777">
        <w:tc>
          <w:tcPr>
            <w:tcW w:w="2338" w:type="dxa"/>
          </w:tcPr>
          <w:p w14:paraId="77D811F7" w14:textId="77777777" w:rsidR="00C50AB1" w:rsidRDefault="00C50AB1">
            <w:r>
              <w:t>message_structure_snd</w:t>
            </w:r>
          </w:p>
        </w:tc>
        <w:tc>
          <w:tcPr>
            <w:tcW w:w="992" w:type="dxa"/>
          </w:tcPr>
          <w:p w14:paraId="37361762" w14:textId="77777777" w:rsidR="00C50AB1" w:rsidRDefault="00C50AB1">
            <w:r>
              <w:t>Text</w:t>
            </w:r>
          </w:p>
        </w:tc>
        <w:tc>
          <w:tcPr>
            <w:tcW w:w="851" w:type="dxa"/>
          </w:tcPr>
          <w:p w14:paraId="312BDEBF" w14:textId="77777777" w:rsidR="00C50AB1" w:rsidRDefault="00C50AB1">
            <w:r>
              <w:t>7</w:t>
            </w:r>
          </w:p>
        </w:tc>
        <w:tc>
          <w:tcPr>
            <w:tcW w:w="851" w:type="dxa"/>
          </w:tcPr>
          <w:p w14:paraId="7B0D1E8C" w14:textId="77777777" w:rsidR="00C50AB1" w:rsidRDefault="00C50AB1">
            <w:r>
              <w:t>“NUL”</w:t>
            </w:r>
          </w:p>
        </w:tc>
        <w:tc>
          <w:tcPr>
            <w:tcW w:w="992" w:type="dxa"/>
          </w:tcPr>
          <w:p w14:paraId="4159E6E8" w14:textId="77777777" w:rsidR="00C50AB1" w:rsidRDefault="00C50AB1">
            <w:r>
              <w:t>HL7_36</w:t>
            </w:r>
          </w:p>
        </w:tc>
        <w:tc>
          <w:tcPr>
            <w:tcW w:w="3118" w:type="dxa"/>
          </w:tcPr>
          <w:p w14:paraId="30FC2A79" w14:textId="77777777" w:rsidR="00C50AB1" w:rsidRDefault="00C50AB1">
            <w:r>
              <w:t>Message Structure (Sender)</w:t>
            </w:r>
          </w:p>
        </w:tc>
      </w:tr>
      <w:tr w:rsidR="00C50AB1" w14:paraId="01A7EC5F" w14:textId="77777777">
        <w:tc>
          <w:tcPr>
            <w:tcW w:w="2338" w:type="dxa"/>
          </w:tcPr>
          <w:p w14:paraId="0479FA9F" w14:textId="77777777" w:rsidR="00C50AB1" w:rsidRDefault="00C50AB1">
            <w:r>
              <w:t>message_structure_return</w:t>
            </w:r>
          </w:p>
        </w:tc>
        <w:tc>
          <w:tcPr>
            <w:tcW w:w="992" w:type="dxa"/>
          </w:tcPr>
          <w:p w14:paraId="56906BBE" w14:textId="77777777" w:rsidR="00C50AB1" w:rsidRDefault="00C50AB1">
            <w:r>
              <w:t>Text</w:t>
            </w:r>
          </w:p>
        </w:tc>
        <w:tc>
          <w:tcPr>
            <w:tcW w:w="851" w:type="dxa"/>
          </w:tcPr>
          <w:p w14:paraId="7D824AE3" w14:textId="77777777" w:rsidR="00C50AB1" w:rsidRDefault="00C50AB1">
            <w:r>
              <w:t>7</w:t>
            </w:r>
          </w:p>
        </w:tc>
        <w:tc>
          <w:tcPr>
            <w:tcW w:w="851" w:type="dxa"/>
          </w:tcPr>
          <w:p w14:paraId="0A7FD1C4" w14:textId="77777777" w:rsidR="00C50AB1" w:rsidRDefault="00C50AB1">
            <w:r>
              <w:t>“NUL”</w:t>
            </w:r>
          </w:p>
        </w:tc>
        <w:tc>
          <w:tcPr>
            <w:tcW w:w="992" w:type="dxa"/>
          </w:tcPr>
          <w:p w14:paraId="649F03DF" w14:textId="77777777" w:rsidR="00C50AB1" w:rsidRDefault="00C50AB1">
            <w:r>
              <w:t>HL7_36</w:t>
            </w:r>
          </w:p>
        </w:tc>
        <w:tc>
          <w:tcPr>
            <w:tcW w:w="3118" w:type="dxa"/>
          </w:tcPr>
          <w:p w14:paraId="436480A4" w14:textId="77777777" w:rsidR="00C50AB1" w:rsidRDefault="00C50AB1">
            <w:r>
              <w:t>Message Structure (Recipient)</w:t>
            </w:r>
          </w:p>
        </w:tc>
      </w:tr>
      <w:tr w:rsidR="00C50AB1" w14:paraId="446A3273" w14:textId="77777777">
        <w:tc>
          <w:tcPr>
            <w:tcW w:w="2338" w:type="dxa"/>
          </w:tcPr>
          <w:p w14:paraId="2223B55B" w14:textId="77777777" w:rsidR="00C50AB1" w:rsidRDefault="00C50AB1">
            <w:r>
              <w:t>section</w:t>
            </w:r>
          </w:p>
        </w:tc>
        <w:tc>
          <w:tcPr>
            <w:tcW w:w="992" w:type="dxa"/>
          </w:tcPr>
          <w:p w14:paraId="4EF12A6B" w14:textId="77777777" w:rsidR="00C50AB1" w:rsidRDefault="00C50AB1">
            <w:r>
              <w:t>Text</w:t>
            </w:r>
          </w:p>
        </w:tc>
        <w:tc>
          <w:tcPr>
            <w:tcW w:w="851" w:type="dxa"/>
          </w:tcPr>
          <w:p w14:paraId="14F51F5B" w14:textId="77777777" w:rsidR="00C50AB1" w:rsidRPr="000278A4" w:rsidRDefault="00C50AB1">
            <w:r w:rsidRPr="000278A4">
              <w:t>15</w:t>
            </w:r>
          </w:p>
        </w:tc>
        <w:tc>
          <w:tcPr>
            <w:tcW w:w="851" w:type="dxa"/>
          </w:tcPr>
          <w:p w14:paraId="1AC0A500" w14:textId="77777777" w:rsidR="00C50AB1" w:rsidRDefault="00C50AB1"/>
        </w:tc>
        <w:tc>
          <w:tcPr>
            <w:tcW w:w="992" w:type="dxa"/>
          </w:tcPr>
          <w:p w14:paraId="6B86BAA7" w14:textId="77777777" w:rsidR="00C50AB1" w:rsidRDefault="00C50AB1">
            <w:r>
              <w:t>HL7_36</w:t>
            </w:r>
          </w:p>
        </w:tc>
        <w:tc>
          <w:tcPr>
            <w:tcW w:w="3118" w:type="dxa"/>
          </w:tcPr>
          <w:p w14:paraId="2AB387B7" w14:textId="77777777" w:rsidR="00C50AB1" w:rsidRDefault="00C50AB1">
            <w:r>
              <w:t>Chapter in which this message is described</w:t>
            </w:r>
          </w:p>
        </w:tc>
      </w:tr>
    </w:tbl>
    <w:p w14:paraId="391E3DBE" w14:textId="77777777" w:rsidR="00C50AB1" w:rsidRDefault="00C50AB1"/>
    <w:p w14:paraId="5833854D" w14:textId="77777777" w:rsidR="00C50AB1" w:rsidRDefault="00C50AB1">
      <w:pPr>
        <w:pStyle w:val="berschrift3"/>
      </w:pPr>
      <w:r>
        <w:fldChar w:fldCharType="begin"/>
      </w:r>
      <w:r>
        <w:instrText xml:space="preserve"> AUTONUMLGL </w:instrText>
      </w:r>
      <w:bookmarkStart w:id="48" w:name="_Toc147402618"/>
      <w:r>
        <w:fldChar w:fldCharType="end"/>
      </w:r>
      <w:r>
        <w:t xml:space="preserve"> Table HL7EventMessageTypeSegments</w:t>
      </w:r>
      <w:bookmarkEnd w:id="48"/>
    </w:p>
    <w:p w14:paraId="4B8DCEA9" w14:textId="77777777" w:rsidR="00C50AB1" w:rsidRDefault="00C50AB1">
      <w:r>
        <w:t>The concrete message for a special event itself is defined here.</w:t>
      </w:r>
    </w:p>
    <w:p w14:paraId="1A3E149F"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643AAB7C" w14:textId="77777777">
        <w:tc>
          <w:tcPr>
            <w:tcW w:w="2338" w:type="dxa"/>
            <w:shd w:val="pct20" w:color="auto" w:fill="auto"/>
          </w:tcPr>
          <w:p w14:paraId="5AA9C877" w14:textId="77777777" w:rsidR="00C50AB1" w:rsidRDefault="00C50AB1">
            <w:pPr>
              <w:rPr>
                <w:lang w:val="fr-FR"/>
              </w:rPr>
            </w:pPr>
            <w:r>
              <w:rPr>
                <w:lang w:val="fr-FR"/>
              </w:rPr>
              <w:t>Attribute</w:t>
            </w:r>
          </w:p>
        </w:tc>
        <w:tc>
          <w:tcPr>
            <w:tcW w:w="993" w:type="dxa"/>
            <w:shd w:val="pct20" w:color="auto" w:fill="auto"/>
          </w:tcPr>
          <w:p w14:paraId="3E7C599E" w14:textId="77777777" w:rsidR="00C50AB1" w:rsidRDefault="00C50AB1">
            <w:pPr>
              <w:rPr>
                <w:lang w:val="fr-FR"/>
              </w:rPr>
            </w:pPr>
            <w:r>
              <w:rPr>
                <w:lang w:val="fr-FR"/>
              </w:rPr>
              <w:t>Type</w:t>
            </w:r>
          </w:p>
        </w:tc>
        <w:tc>
          <w:tcPr>
            <w:tcW w:w="850" w:type="dxa"/>
            <w:shd w:val="pct20" w:color="auto" w:fill="auto"/>
          </w:tcPr>
          <w:p w14:paraId="4386DAD0" w14:textId="77777777" w:rsidR="00C50AB1" w:rsidRDefault="00C50AB1">
            <w:pPr>
              <w:rPr>
                <w:lang w:val="fr-FR"/>
              </w:rPr>
            </w:pPr>
            <w:r>
              <w:rPr>
                <w:lang w:val="fr-FR"/>
              </w:rPr>
              <w:t>Size</w:t>
            </w:r>
          </w:p>
        </w:tc>
        <w:tc>
          <w:tcPr>
            <w:tcW w:w="851" w:type="dxa"/>
            <w:shd w:val="pct20" w:color="auto" w:fill="auto"/>
          </w:tcPr>
          <w:p w14:paraId="2785444A" w14:textId="77777777" w:rsidR="00C50AB1" w:rsidRDefault="00C50AB1">
            <w:pPr>
              <w:rPr>
                <w:lang w:val="fr-FR"/>
              </w:rPr>
            </w:pPr>
            <w:r>
              <w:rPr>
                <w:lang w:val="fr-FR"/>
              </w:rPr>
              <w:t>Default</w:t>
            </w:r>
          </w:p>
        </w:tc>
        <w:tc>
          <w:tcPr>
            <w:tcW w:w="992" w:type="dxa"/>
            <w:shd w:val="pct20" w:color="auto" w:fill="auto"/>
          </w:tcPr>
          <w:p w14:paraId="3E99A5D9" w14:textId="77777777" w:rsidR="00C50AB1" w:rsidRDefault="00C50AB1">
            <w:pPr>
              <w:rPr>
                <w:lang w:val="fr-FR"/>
              </w:rPr>
            </w:pPr>
            <w:r>
              <w:rPr>
                <w:lang w:val="fr-FR"/>
              </w:rPr>
              <w:t>Database</w:t>
            </w:r>
          </w:p>
        </w:tc>
        <w:tc>
          <w:tcPr>
            <w:tcW w:w="3118" w:type="dxa"/>
            <w:shd w:val="pct20" w:color="auto" w:fill="auto"/>
          </w:tcPr>
          <w:p w14:paraId="277C3CF1" w14:textId="77777777" w:rsidR="00C50AB1" w:rsidRDefault="00C50AB1">
            <w:pPr>
              <w:rPr>
                <w:lang w:val="fr-FR"/>
              </w:rPr>
            </w:pPr>
            <w:r>
              <w:rPr>
                <w:lang w:val="fr-FR"/>
              </w:rPr>
              <w:t>Description</w:t>
            </w:r>
          </w:p>
        </w:tc>
      </w:tr>
      <w:tr w:rsidR="00C50AB1" w14:paraId="62859623" w14:textId="77777777">
        <w:tc>
          <w:tcPr>
            <w:tcW w:w="2338" w:type="dxa"/>
          </w:tcPr>
          <w:p w14:paraId="39D1AE41" w14:textId="77777777" w:rsidR="00C50AB1" w:rsidRDefault="00C50AB1">
            <w:pPr>
              <w:rPr>
                <w:lang w:val="fr-FR"/>
              </w:rPr>
            </w:pPr>
            <w:r>
              <w:rPr>
                <w:b/>
                <w:lang w:val="fr-FR"/>
              </w:rPr>
              <w:t>event_code</w:t>
            </w:r>
          </w:p>
        </w:tc>
        <w:tc>
          <w:tcPr>
            <w:tcW w:w="993" w:type="dxa"/>
          </w:tcPr>
          <w:p w14:paraId="3C16D745" w14:textId="77777777" w:rsidR="00C50AB1" w:rsidRDefault="00C50AB1">
            <w:pPr>
              <w:rPr>
                <w:lang w:val="fr-FR"/>
              </w:rPr>
            </w:pPr>
            <w:r>
              <w:rPr>
                <w:lang w:val="fr-FR"/>
              </w:rPr>
              <w:t>Text</w:t>
            </w:r>
          </w:p>
        </w:tc>
        <w:tc>
          <w:tcPr>
            <w:tcW w:w="850" w:type="dxa"/>
          </w:tcPr>
          <w:p w14:paraId="534D3BDF" w14:textId="77777777" w:rsidR="00C50AB1" w:rsidRDefault="00C50AB1">
            <w:pPr>
              <w:rPr>
                <w:lang w:val="fr-FR"/>
              </w:rPr>
            </w:pPr>
            <w:r>
              <w:rPr>
                <w:lang w:val="fr-FR"/>
              </w:rPr>
              <w:t>3</w:t>
            </w:r>
          </w:p>
        </w:tc>
        <w:tc>
          <w:tcPr>
            <w:tcW w:w="851" w:type="dxa"/>
          </w:tcPr>
          <w:p w14:paraId="54FEB0A1" w14:textId="77777777" w:rsidR="00C50AB1" w:rsidRDefault="00C50AB1">
            <w:pPr>
              <w:rPr>
                <w:lang w:val="fr-FR"/>
              </w:rPr>
            </w:pPr>
          </w:p>
        </w:tc>
        <w:tc>
          <w:tcPr>
            <w:tcW w:w="992" w:type="dxa"/>
          </w:tcPr>
          <w:p w14:paraId="49CAE96E" w14:textId="77777777" w:rsidR="00C50AB1" w:rsidRDefault="00C50AB1">
            <w:pPr>
              <w:rPr>
                <w:lang w:val="fr-FR"/>
              </w:rPr>
            </w:pPr>
            <w:r>
              <w:rPr>
                <w:lang w:val="fr-FR"/>
              </w:rPr>
              <w:t>HL7_36</w:t>
            </w:r>
          </w:p>
        </w:tc>
        <w:tc>
          <w:tcPr>
            <w:tcW w:w="3118" w:type="dxa"/>
          </w:tcPr>
          <w:p w14:paraId="0869EBBE" w14:textId="77777777" w:rsidR="00C50AB1" w:rsidRDefault="00C50AB1">
            <w:pPr>
              <w:rPr>
                <w:lang w:val="fr-FR"/>
              </w:rPr>
            </w:pPr>
            <w:r>
              <w:rPr>
                <w:lang w:val="fr-FR"/>
              </w:rPr>
              <w:t>Event-Code</w:t>
            </w:r>
          </w:p>
        </w:tc>
      </w:tr>
      <w:tr w:rsidR="00C50AB1" w14:paraId="07A309FE" w14:textId="77777777">
        <w:tc>
          <w:tcPr>
            <w:tcW w:w="2338" w:type="dxa"/>
          </w:tcPr>
          <w:p w14:paraId="39DDACCF" w14:textId="77777777" w:rsidR="00C50AB1" w:rsidRDefault="00C50AB1">
            <w:pPr>
              <w:rPr>
                <w:lang w:val="fr-FR"/>
              </w:rPr>
            </w:pPr>
            <w:r>
              <w:rPr>
                <w:b/>
                <w:lang w:val="fr-FR"/>
              </w:rPr>
              <w:t>version_id</w:t>
            </w:r>
          </w:p>
        </w:tc>
        <w:tc>
          <w:tcPr>
            <w:tcW w:w="993" w:type="dxa"/>
          </w:tcPr>
          <w:p w14:paraId="083B50DA" w14:textId="77777777" w:rsidR="00C50AB1" w:rsidRDefault="00C50AB1">
            <w:r>
              <w:t>Long</w:t>
            </w:r>
          </w:p>
        </w:tc>
        <w:tc>
          <w:tcPr>
            <w:tcW w:w="850" w:type="dxa"/>
          </w:tcPr>
          <w:p w14:paraId="669971E4" w14:textId="77777777" w:rsidR="00C50AB1" w:rsidRDefault="00C50AB1"/>
        </w:tc>
        <w:tc>
          <w:tcPr>
            <w:tcW w:w="851" w:type="dxa"/>
          </w:tcPr>
          <w:p w14:paraId="27B32899" w14:textId="77777777" w:rsidR="00C50AB1" w:rsidRDefault="00C50AB1"/>
        </w:tc>
        <w:tc>
          <w:tcPr>
            <w:tcW w:w="992" w:type="dxa"/>
          </w:tcPr>
          <w:p w14:paraId="1F293739" w14:textId="77777777" w:rsidR="00C50AB1" w:rsidRDefault="00C50AB1">
            <w:r>
              <w:t>HL7_52</w:t>
            </w:r>
          </w:p>
        </w:tc>
        <w:tc>
          <w:tcPr>
            <w:tcW w:w="3118" w:type="dxa"/>
          </w:tcPr>
          <w:p w14:paraId="0B383DAF" w14:textId="77777777" w:rsidR="00C50AB1" w:rsidRDefault="00C50AB1">
            <w:r>
              <w:t>version ID</w:t>
            </w:r>
          </w:p>
        </w:tc>
      </w:tr>
      <w:tr w:rsidR="00C50AB1" w14:paraId="34C33EDB" w14:textId="77777777">
        <w:tc>
          <w:tcPr>
            <w:tcW w:w="2338" w:type="dxa"/>
          </w:tcPr>
          <w:p w14:paraId="14C2F738" w14:textId="77777777" w:rsidR="00C50AB1" w:rsidRDefault="00C50AB1">
            <w:r>
              <w:rPr>
                <w:b/>
              </w:rPr>
              <w:t>message_type</w:t>
            </w:r>
          </w:p>
        </w:tc>
        <w:tc>
          <w:tcPr>
            <w:tcW w:w="993" w:type="dxa"/>
          </w:tcPr>
          <w:p w14:paraId="1692DDB0" w14:textId="77777777" w:rsidR="00C50AB1" w:rsidRDefault="00C50AB1">
            <w:r>
              <w:t>Text</w:t>
            </w:r>
          </w:p>
        </w:tc>
        <w:tc>
          <w:tcPr>
            <w:tcW w:w="850" w:type="dxa"/>
          </w:tcPr>
          <w:p w14:paraId="1B4F6136" w14:textId="77777777" w:rsidR="00C50AB1" w:rsidRDefault="00C50AB1">
            <w:r>
              <w:t>3</w:t>
            </w:r>
          </w:p>
        </w:tc>
        <w:tc>
          <w:tcPr>
            <w:tcW w:w="851" w:type="dxa"/>
          </w:tcPr>
          <w:p w14:paraId="4F5117E7" w14:textId="77777777" w:rsidR="00C50AB1" w:rsidRDefault="00C50AB1"/>
        </w:tc>
        <w:tc>
          <w:tcPr>
            <w:tcW w:w="992" w:type="dxa"/>
          </w:tcPr>
          <w:p w14:paraId="750ED71A" w14:textId="77777777" w:rsidR="00C50AB1" w:rsidRDefault="00C50AB1">
            <w:r>
              <w:t>HL7_36</w:t>
            </w:r>
          </w:p>
        </w:tc>
        <w:tc>
          <w:tcPr>
            <w:tcW w:w="3118" w:type="dxa"/>
          </w:tcPr>
          <w:p w14:paraId="555EE6A6" w14:textId="77777777" w:rsidR="00C50AB1" w:rsidRDefault="00C50AB1">
            <w:r>
              <w:t>Type of this Message</w:t>
            </w:r>
          </w:p>
        </w:tc>
      </w:tr>
      <w:tr w:rsidR="00C50AB1" w14:paraId="1520C10E" w14:textId="77777777">
        <w:tc>
          <w:tcPr>
            <w:tcW w:w="2338" w:type="dxa"/>
          </w:tcPr>
          <w:p w14:paraId="414F1526" w14:textId="77777777" w:rsidR="00C50AB1" w:rsidRDefault="00C50AB1">
            <w:pPr>
              <w:rPr>
                <w:lang w:val="it-IT"/>
              </w:rPr>
            </w:pPr>
            <w:r>
              <w:rPr>
                <w:b/>
                <w:lang w:val="it-IT"/>
              </w:rPr>
              <w:t>seq_no</w:t>
            </w:r>
          </w:p>
        </w:tc>
        <w:tc>
          <w:tcPr>
            <w:tcW w:w="993" w:type="dxa"/>
          </w:tcPr>
          <w:p w14:paraId="11EB387C" w14:textId="77777777" w:rsidR="00C50AB1" w:rsidRDefault="00C50AB1">
            <w:pPr>
              <w:rPr>
                <w:lang w:val="it-IT"/>
              </w:rPr>
            </w:pPr>
            <w:r>
              <w:rPr>
                <w:lang w:val="it-IT"/>
              </w:rPr>
              <w:t>Integer</w:t>
            </w:r>
          </w:p>
        </w:tc>
        <w:tc>
          <w:tcPr>
            <w:tcW w:w="850" w:type="dxa"/>
          </w:tcPr>
          <w:p w14:paraId="07E2B32F" w14:textId="77777777" w:rsidR="00C50AB1" w:rsidRDefault="00C50AB1">
            <w:r>
              <w:t>2</w:t>
            </w:r>
          </w:p>
        </w:tc>
        <w:tc>
          <w:tcPr>
            <w:tcW w:w="851" w:type="dxa"/>
          </w:tcPr>
          <w:p w14:paraId="1F00C627" w14:textId="77777777" w:rsidR="00C50AB1" w:rsidRDefault="00C50AB1">
            <w:r>
              <w:t>1</w:t>
            </w:r>
          </w:p>
        </w:tc>
        <w:tc>
          <w:tcPr>
            <w:tcW w:w="992" w:type="dxa"/>
          </w:tcPr>
          <w:p w14:paraId="7BBE82DB" w14:textId="77777777" w:rsidR="00C50AB1" w:rsidRDefault="00C50AB1">
            <w:r>
              <w:t>HL7_36</w:t>
            </w:r>
          </w:p>
        </w:tc>
        <w:tc>
          <w:tcPr>
            <w:tcW w:w="3118" w:type="dxa"/>
          </w:tcPr>
          <w:p w14:paraId="56AF10B5" w14:textId="77777777" w:rsidR="00C50AB1" w:rsidRDefault="00C50AB1">
            <w:r>
              <w:t>consecutive increasing number used for 1:n relation</w:t>
            </w:r>
          </w:p>
        </w:tc>
      </w:tr>
      <w:tr w:rsidR="00C50AB1" w14:paraId="6ADB9DA3" w14:textId="77777777">
        <w:tc>
          <w:tcPr>
            <w:tcW w:w="2338" w:type="dxa"/>
          </w:tcPr>
          <w:p w14:paraId="249AECA3" w14:textId="77777777" w:rsidR="00C50AB1" w:rsidRDefault="00C50AB1">
            <w:pPr>
              <w:rPr>
                <w:lang w:val="fr-FR"/>
              </w:rPr>
            </w:pPr>
            <w:r>
              <w:rPr>
                <w:lang w:val="fr-FR"/>
              </w:rPr>
              <w:t>seg_code</w:t>
            </w:r>
          </w:p>
        </w:tc>
        <w:tc>
          <w:tcPr>
            <w:tcW w:w="993" w:type="dxa"/>
          </w:tcPr>
          <w:p w14:paraId="6674E5AE" w14:textId="77777777" w:rsidR="00C50AB1" w:rsidRDefault="00C50AB1">
            <w:pPr>
              <w:rPr>
                <w:lang w:val="fr-FR"/>
              </w:rPr>
            </w:pPr>
            <w:r>
              <w:rPr>
                <w:lang w:val="fr-FR"/>
              </w:rPr>
              <w:t>Text</w:t>
            </w:r>
          </w:p>
        </w:tc>
        <w:tc>
          <w:tcPr>
            <w:tcW w:w="850" w:type="dxa"/>
          </w:tcPr>
          <w:p w14:paraId="2D9C3474" w14:textId="77777777" w:rsidR="00C50AB1" w:rsidRDefault="00C50AB1">
            <w:pPr>
              <w:rPr>
                <w:lang w:val="fr-FR"/>
              </w:rPr>
            </w:pPr>
            <w:r>
              <w:rPr>
                <w:lang w:val="fr-FR"/>
              </w:rPr>
              <w:t>3</w:t>
            </w:r>
          </w:p>
        </w:tc>
        <w:tc>
          <w:tcPr>
            <w:tcW w:w="851" w:type="dxa"/>
          </w:tcPr>
          <w:p w14:paraId="5C9523BA" w14:textId="77777777" w:rsidR="00C50AB1" w:rsidRDefault="00C50AB1">
            <w:pPr>
              <w:rPr>
                <w:lang w:val="fr-FR"/>
              </w:rPr>
            </w:pPr>
          </w:p>
        </w:tc>
        <w:tc>
          <w:tcPr>
            <w:tcW w:w="992" w:type="dxa"/>
          </w:tcPr>
          <w:p w14:paraId="60886B63" w14:textId="77777777" w:rsidR="00C50AB1" w:rsidRDefault="00C50AB1">
            <w:pPr>
              <w:rPr>
                <w:lang w:val="fr-FR"/>
              </w:rPr>
            </w:pPr>
            <w:r>
              <w:rPr>
                <w:lang w:val="fr-FR"/>
              </w:rPr>
              <w:t>HL7_36</w:t>
            </w:r>
          </w:p>
        </w:tc>
        <w:tc>
          <w:tcPr>
            <w:tcW w:w="3118" w:type="dxa"/>
          </w:tcPr>
          <w:p w14:paraId="6C8CA67B" w14:textId="77777777" w:rsidR="00C50AB1" w:rsidRDefault="00C50AB1">
            <w:pPr>
              <w:rPr>
                <w:lang w:val="fr-FR"/>
              </w:rPr>
            </w:pPr>
            <w:r>
              <w:rPr>
                <w:lang w:val="fr-FR"/>
              </w:rPr>
              <w:t>Segment-Code</w:t>
            </w:r>
          </w:p>
        </w:tc>
      </w:tr>
      <w:tr w:rsidR="00C50AB1" w14:paraId="1368DF7F" w14:textId="77777777">
        <w:tc>
          <w:tcPr>
            <w:tcW w:w="2338" w:type="dxa"/>
          </w:tcPr>
          <w:p w14:paraId="063B7838" w14:textId="77777777" w:rsidR="00C50AB1" w:rsidRDefault="00C50AB1">
            <w:r>
              <w:t>groupname</w:t>
            </w:r>
          </w:p>
        </w:tc>
        <w:tc>
          <w:tcPr>
            <w:tcW w:w="993" w:type="dxa"/>
          </w:tcPr>
          <w:p w14:paraId="327FB584" w14:textId="77777777" w:rsidR="00C50AB1" w:rsidRDefault="00C50AB1">
            <w:r>
              <w:t>Text</w:t>
            </w:r>
          </w:p>
        </w:tc>
        <w:tc>
          <w:tcPr>
            <w:tcW w:w="850" w:type="dxa"/>
          </w:tcPr>
          <w:p w14:paraId="68635321" w14:textId="77777777" w:rsidR="00C50AB1" w:rsidRDefault="00C50AB1">
            <w:r>
              <w:t>10</w:t>
            </w:r>
          </w:p>
        </w:tc>
        <w:tc>
          <w:tcPr>
            <w:tcW w:w="851" w:type="dxa"/>
          </w:tcPr>
          <w:p w14:paraId="45791272" w14:textId="77777777" w:rsidR="00C50AB1" w:rsidRDefault="00C50AB1"/>
        </w:tc>
        <w:tc>
          <w:tcPr>
            <w:tcW w:w="992" w:type="dxa"/>
          </w:tcPr>
          <w:p w14:paraId="50C58A1C" w14:textId="77777777" w:rsidR="00C50AB1" w:rsidRDefault="00C50AB1">
            <w:r>
              <w:t>HL7_36</w:t>
            </w:r>
          </w:p>
          <w:p w14:paraId="45504730" w14:textId="77777777" w:rsidR="00C50AB1" w:rsidRDefault="00C50AB1">
            <w:r>
              <w:t>HL7_47</w:t>
            </w:r>
          </w:p>
        </w:tc>
        <w:tc>
          <w:tcPr>
            <w:tcW w:w="3118" w:type="dxa"/>
          </w:tcPr>
          <w:p w14:paraId="33C7CF4F" w14:textId="77777777" w:rsidR="00C50AB1" w:rsidRDefault="00C50AB1">
            <w:r>
              <w:t>string identifying the repetition of subsequent segments (logical embracement)</w:t>
            </w:r>
          </w:p>
        </w:tc>
      </w:tr>
      <w:tr w:rsidR="00C50AB1" w14:paraId="47BD3DA4" w14:textId="77777777">
        <w:tc>
          <w:tcPr>
            <w:tcW w:w="2338" w:type="dxa"/>
          </w:tcPr>
          <w:p w14:paraId="3952BDCA" w14:textId="77777777" w:rsidR="00C50AB1" w:rsidRPr="000278A4" w:rsidRDefault="00C50773">
            <w:pPr>
              <w:rPr>
                <w:lang w:val="fr-FR"/>
              </w:rPr>
            </w:pPr>
            <w:r w:rsidRPr="000278A4">
              <w:rPr>
                <w:lang w:val="fr-FR"/>
              </w:rPr>
              <w:t>modification</w:t>
            </w:r>
          </w:p>
        </w:tc>
        <w:tc>
          <w:tcPr>
            <w:tcW w:w="993" w:type="dxa"/>
          </w:tcPr>
          <w:p w14:paraId="3647C021" w14:textId="77777777" w:rsidR="00C50AB1" w:rsidRDefault="00C50AB1">
            <w:pPr>
              <w:rPr>
                <w:lang w:val="fr-FR"/>
              </w:rPr>
            </w:pPr>
            <w:r>
              <w:rPr>
                <w:lang w:val="fr-FR"/>
              </w:rPr>
              <w:t>Text</w:t>
            </w:r>
          </w:p>
        </w:tc>
        <w:tc>
          <w:tcPr>
            <w:tcW w:w="850" w:type="dxa"/>
          </w:tcPr>
          <w:p w14:paraId="79A29258" w14:textId="77777777" w:rsidR="00C50AB1" w:rsidRDefault="00C50AB1">
            <w:pPr>
              <w:rPr>
                <w:lang w:val="fr-FR"/>
              </w:rPr>
            </w:pPr>
            <w:r>
              <w:rPr>
                <w:lang w:val="fr-FR"/>
              </w:rPr>
              <w:t>1</w:t>
            </w:r>
          </w:p>
        </w:tc>
        <w:tc>
          <w:tcPr>
            <w:tcW w:w="851" w:type="dxa"/>
          </w:tcPr>
          <w:p w14:paraId="6CD52A6F" w14:textId="77777777" w:rsidR="00C50AB1" w:rsidRDefault="00C50AB1">
            <w:pPr>
              <w:rPr>
                <w:lang w:val="fr-FR"/>
              </w:rPr>
            </w:pPr>
            <w:r>
              <w:rPr>
                <w:lang w:val="fr-FR"/>
              </w:rPr>
              <w:t>"O"</w:t>
            </w:r>
          </w:p>
        </w:tc>
        <w:tc>
          <w:tcPr>
            <w:tcW w:w="992" w:type="dxa"/>
          </w:tcPr>
          <w:p w14:paraId="48C9D6E4" w14:textId="77777777" w:rsidR="00C50AB1" w:rsidRDefault="00C50AB1">
            <w:r>
              <w:t>HL7_36</w:t>
            </w:r>
          </w:p>
        </w:tc>
        <w:tc>
          <w:tcPr>
            <w:tcW w:w="3118" w:type="dxa"/>
          </w:tcPr>
          <w:p w14:paraId="0245B855" w14:textId="77777777" w:rsidR="00C50AB1" w:rsidRDefault="00C50AB1">
            <w:r>
              <w:t>usage according to the standard</w:t>
            </w:r>
          </w:p>
        </w:tc>
      </w:tr>
      <w:tr w:rsidR="00C50AB1" w14:paraId="4B2BD625" w14:textId="77777777">
        <w:tc>
          <w:tcPr>
            <w:tcW w:w="2338" w:type="dxa"/>
          </w:tcPr>
          <w:p w14:paraId="41F28F3A" w14:textId="77777777" w:rsidR="00C50AB1" w:rsidRDefault="00C50AB1">
            <w:r>
              <w:t>repetitional</w:t>
            </w:r>
          </w:p>
        </w:tc>
        <w:tc>
          <w:tcPr>
            <w:tcW w:w="993" w:type="dxa"/>
          </w:tcPr>
          <w:p w14:paraId="116D7BF7" w14:textId="77777777" w:rsidR="00C50AB1" w:rsidRDefault="00C50AB1">
            <w:r>
              <w:t>Yes/No</w:t>
            </w:r>
          </w:p>
        </w:tc>
        <w:tc>
          <w:tcPr>
            <w:tcW w:w="850" w:type="dxa"/>
          </w:tcPr>
          <w:p w14:paraId="303968AE" w14:textId="77777777" w:rsidR="00C50AB1" w:rsidRDefault="00C50AB1">
            <w:r>
              <w:t>1</w:t>
            </w:r>
          </w:p>
        </w:tc>
        <w:tc>
          <w:tcPr>
            <w:tcW w:w="851" w:type="dxa"/>
          </w:tcPr>
          <w:p w14:paraId="2571ACA9" w14:textId="77777777" w:rsidR="00C50AB1" w:rsidRDefault="00C50AB1"/>
        </w:tc>
        <w:tc>
          <w:tcPr>
            <w:tcW w:w="992" w:type="dxa"/>
          </w:tcPr>
          <w:p w14:paraId="14F993E2" w14:textId="77777777" w:rsidR="00C50AB1" w:rsidRDefault="00C50AB1">
            <w:r>
              <w:t>HL7_36</w:t>
            </w:r>
          </w:p>
        </w:tc>
        <w:tc>
          <w:tcPr>
            <w:tcW w:w="3118" w:type="dxa"/>
          </w:tcPr>
          <w:p w14:paraId="45AAF954" w14:textId="77777777" w:rsidR="00C50AB1" w:rsidRDefault="00C50AB1">
            <w:r>
              <w:t>Repetitional</w:t>
            </w:r>
          </w:p>
        </w:tc>
      </w:tr>
      <w:tr w:rsidR="00C50AB1" w14:paraId="58A4A238" w14:textId="77777777">
        <w:tc>
          <w:tcPr>
            <w:tcW w:w="2338" w:type="dxa"/>
          </w:tcPr>
          <w:p w14:paraId="6BC31FFB" w14:textId="77777777" w:rsidR="00C50AB1" w:rsidRDefault="00C50AB1">
            <w:r>
              <w:t>optional</w:t>
            </w:r>
          </w:p>
        </w:tc>
        <w:tc>
          <w:tcPr>
            <w:tcW w:w="993" w:type="dxa"/>
          </w:tcPr>
          <w:p w14:paraId="37AED885" w14:textId="77777777" w:rsidR="00C50AB1" w:rsidRDefault="00C50AB1">
            <w:r>
              <w:t>Yes/no</w:t>
            </w:r>
          </w:p>
        </w:tc>
        <w:tc>
          <w:tcPr>
            <w:tcW w:w="850" w:type="dxa"/>
          </w:tcPr>
          <w:p w14:paraId="49B5355E" w14:textId="77777777" w:rsidR="00C50AB1" w:rsidRDefault="00C50AB1">
            <w:r>
              <w:t>1</w:t>
            </w:r>
          </w:p>
        </w:tc>
        <w:tc>
          <w:tcPr>
            <w:tcW w:w="851" w:type="dxa"/>
          </w:tcPr>
          <w:p w14:paraId="47CD22D3" w14:textId="77777777" w:rsidR="00C50AB1" w:rsidRDefault="00C50AB1"/>
        </w:tc>
        <w:tc>
          <w:tcPr>
            <w:tcW w:w="992" w:type="dxa"/>
          </w:tcPr>
          <w:p w14:paraId="23BDE407" w14:textId="77777777" w:rsidR="00C50AB1" w:rsidRDefault="00C50AB1">
            <w:r>
              <w:t>HL7_36</w:t>
            </w:r>
          </w:p>
        </w:tc>
        <w:tc>
          <w:tcPr>
            <w:tcW w:w="3118" w:type="dxa"/>
          </w:tcPr>
          <w:p w14:paraId="46E19F2F" w14:textId="77777777" w:rsidR="00C50AB1" w:rsidRDefault="00C50AB1">
            <w:r>
              <w:t>Optional</w:t>
            </w:r>
          </w:p>
        </w:tc>
      </w:tr>
      <w:tr w:rsidR="00C50AB1" w14:paraId="159BD373" w14:textId="77777777">
        <w:tc>
          <w:tcPr>
            <w:tcW w:w="2338" w:type="dxa"/>
          </w:tcPr>
          <w:p w14:paraId="3EF01782" w14:textId="77777777" w:rsidR="00C50AB1" w:rsidRDefault="00C50AB1">
            <w:r>
              <w:t>status</w:t>
            </w:r>
          </w:p>
        </w:tc>
        <w:tc>
          <w:tcPr>
            <w:tcW w:w="993" w:type="dxa"/>
          </w:tcPr>
          <w:p w14:paraId="1BC2B5EA" w14:textId="77777777" w:rsidR="00C50AB1" w:rsidRDefault="00C50AB1">
            <w:r>
              <w:t>Text</w:t>
            </w:r>
          </w:p>
        </w:tc>
        <w:tc>
          <w:tcPr>
            <w:tcW w:w="850" w:type="dxa"/>
          </w:tcPr>
          <w:p w14:paraId="17C983C3" w14:textId="77777777" w:rsidR="00C50AB1" w:rsidRDefault="00C50AB1">
            <w:r>
              <w:t>50</w:t>
            </w:r>
          </w:p>
        </w:tc>
        <w:tc>
          <w:tcPr>
            <w:tcW w:w="851" w:type="dxa"/>
          </w:tcPr>
          <w:p w14:paraId="28D09AB2" w14:textId="77777777" w:rsidR="00C50AB1" w:rsidRDefault="00C50AB1"/>
        </w:tc>
        <w:tc>
          <w:tcPr>
            <w:tcW w:w="992" w:type="dxa"/>
          </w:tcPr>
          <w:p w14:paraId="65CB63BF" w14:textId="77777777" w:rsidR="00C50AB1" w:rsidRDefault="00C50AB1">
            <w:r>
              <w:t>HL7_55</w:t>
            </w:r>
          </w:p>
        </w:tc>
        <w:tc>
          <w:tcPr>
            <w:tcW w:w="3118" w:type="dxa"/>
          </w:tcPr>
          <w:p w14:paraId="46BE825C" w14:textId="77777777" w:rsidR="00C50AB1" w:rsidRDefault="00C50AB1">
            <w:r>
              <w:t>Status as identified by the different TCs</w:t>
            </w:r>
          </w:p>
        </w:tc>
      </w:tr>
    </w:tbl>
    <w:p w14:paraId="160B95F5" w14:textId="77777777" w:rsidR="00C50AB1" w:rsidRDefault="00C50AB1"/>
    <w:p w14:paraId="55848DCD" w14:textId="77777777" w:rsidR="00C50AB1" w:rsidRDefault="00C50AB1">
      <w:r>
        <w:t>There ha</w:t>
      </w:r>
      <w:r w:rsidR="0082327E">
        <w:t>ve</w:t>
      </w:r>
      <w:r>
        <w:t xml:space="preserve"> been some special segment codes defined in order to allow the correct description of a message. These segment codes are as follows:</w:t>
      </w:r>
    </w:p>
    <w:p w14:paraId="5940DB58" w14:textId="77777777" w:rsidR="00C50AB1" w:rsidRDefault="00C50AB1"/>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5"/>
        <w:gridCol w:w="4473"/>
      </w:tblGrid>
      <w:tr w:rsidR="00C50AB1" w14:paraId="4802BF8E" w14:textId="77777777" w:rsidTr="0082327E">
        <w:trPr>
          <w:tblHeader/>
          <w:jc w:val="center"/>
        </w:trPr>
        <w:tc>
          <w:tcPr>
            <w:tcW w:w="2225" w:type="dxa"/>
            <w:shd w:val="pct20" w:color="auto" w:fill="auto"/>
          </w:tcPr>
          <w:p w14:paraId="282BB20F" w14:textId="77777777" w:rsidR="00C50AB1" w:rsidRDefault="00C50AB1">
            <w:r>
              <w:t>Special segment codes</w:t>
            </w:r>
          </w:p>
        </w:tc>
        <w:tc>
          <w:tcPr>
            <w:tcW w:w="4473" w:type="dxa"/>
            <w:shd w:val="pct20" w:color="auto" w:fill="auto"/>
          </w:tcPr>
          <w:p w14:paraId="2F5AC34A" w14:textId="77777777" w:rsidR="00C50AB1" w:rsidRDefault="00C50AB1">
            <w:r>
              <w:t>purpose</w:t>
            </w:r>
          </w:p>
        </w:tc>
      </w:tr>
      <w:tr w:rsidR="00C50AB1" w14:paraId="4C40841D" w14:textId="77777777">
        <w:trPr>
          <w:jc w:val="center"/>
        </w:trPr>
        <w:tc>
          <w:tcPr>
            <w:tcW w:w="2225" w:type="dxa"/>
          </w:tcPr>
          <w:p w14:paraId="2C7B83FA" w14:textId="77777777" w:rsidR="00C50AB1" w:rsidRDefault="00C50AB1">
            <w:r>
              <w:t>„[„</w:t>
            </w:r>
          </w:p>
        </w:tc>
        <w:tc>
          <w:tcPr>
            <w:tcW w:w="4473" w:type="dxa"/>
          </w:tcPr>
          <w:p w14:paraId="1982DC0C" w14:textId="77777777" w:rsidR="00C50AB1" w:rsidRDefault="00C50AB1">
            <w:r>
              <w:t>beginning set of optional segments</w:t>
            </w:r>
          </w:p>
        </w:tc>
      </w:tr>
      <w:tr w:rsidR="00C50AB1" w14:paraId="3DA6087A" w14:textId="77777777">
        <w:trPr>
          <w:jc w:val="center"/>
        </w:trPr>
        <w:tc>
          <w:tcPr>
            <w:tcW w:w="2225" w:type="dxa"/>
          </w:tcPr>
          <w:p w14:paraId="62191883" w14:textId="77777777" w:rsidR="00C50AB1" w:rsidRDefault="00C50AB1">
            <w:r>
              <w:t>„]“</w:t>
            </w:r>
          </w:p>
        </w:tc>
        <w:tc>
          <w:tcPr>
            <w:tcW w:w="4473" w:type="dxa"/>
          </w:tcPr>
          <w:p w14:paraId="77CE3A78" w14:textId="77777777" w:rsidR="00C50AB1" w:rsidRDefault="00C50AB1">
            <w:r>
              <w:t>ending set of optional segments</w:t>
            </w:r>
          </w:p>
        </w:tc>
      </w:tr>
      <w:tr w:rsidR="00C50AB1" w14:paraId="4A2CA230" w14:textId="77777777">
        <w:trPr>
          <w:jc w:val="center"/>
        </w:trPr>
        <w:tc>
          <w:tcPr>
            <w:tcW w:w="2225" w:type="dxa"/>
          </w:tcPr>
          <w:p w14:paraId="25A005F7" w14:textId="77777777" w:rsidR="00C50AB1" w:rsidRDefault="00C50AB1">
            <w:r>
              <w:t>„{„</w:t>
            </w:r>
          </w:p>
        </w:tc>
        <w:tc>
          <w:tcPr>
            <w:tcW w:w="4473" w:type="dxa"/>
          </w:tcPr>
          <w:p w14:paraId="07119FD0" w14:textId="77777777" w:rsidR="00C50AB1" w:rsidRDefault="00C50AB1">
            <w:r>
              <w:t>beginning set of repeatable  segments</w:t>
            </w:r>
          </w:p>
        </w:tc>
      </w:tr>
      <w:tr w:rsidR="00C50AB1" w14:paraId="347AD634" w14:textId="77777777">
        <w:trPr>
          <w:jc w:val="center"/>
        </w:trPr>
        <w:tc>
          <w:tcPr>
            <w:tcW w:w="2225" w:type="dxa"/>
          </w:tcPr>
          <w:p w14:paraId="2D56EB0C" w14:textId="77777777" w:rsidR="00C50AB1" w:rsidRDefault="00C50AB1">
            <w:r>
              <w:t>„}“</w:t>
            </w:r>
          </w:p>
        </w:tc>
        <w:tc>
          <w:tcPr>
            <w:tcW w:w="4473" w:type="dxa"/>
          </w:tcPr>
          <w:p w14:paraId="7A83FC81" w14:textId="77777777" w:rsidR="00C50AB1" w:rsidRDefault="00C50AB1">
            <w:r>
              <w:t>ending set of repeatable segments</w:t>
            </w:r>
          </w:p>
        </w:tc>
      </w:tr>
      <w:tr w:rsidR="00C50AB1" w14:paraId="27BF4F50" w14:textId="77777777">
        <w:trPr>
          <w:jc w:val="center"/>
        </w:trPr>
        <w:tc>
          <w:tcPr>
            <w:tcW w:w="2225" w:type="dxa"/>
          </w:tcPr>
          <w:p w14:paraId="67784DBF" w14:textId="77777777" w:rsidR="00C50AB1" w:rsidRDefault="00C50AB1">
            <w:r>
              <w:t>„[{„</w:t>
            </w:r>
          </w:p>
        </w:tc>
        <w:tc>
          <w:tcPr>
            <w:tcW w:w="4473" w:type="dxa"/>
          </w:tcPr>
          <w:p w14:paraId="0D4B95D2" w14:textId="77777777" w:rsidR="00C50AB1" w:rsidRDefault="00C50AB1">
            <w:r>
              <w:t>beginning set of optional + repeating segments</w:t>
            </w:r>
          </w:p>
        </w:tc>
      </w:tr>
      <w:tr w:rsidR="00C50AB1" w14:paraId="76918265" w14:textId="77777777">
        <w:trPr>
          <w:jc w:val="center"/>
        </w:trPr>
        <w:tc>
          <w:tcPr>
            <w:tcW w:w="2225" w:type="dxa"/>
          </w:tcPr>
          <w:p w14:paraId="7152887A" w14:textId="77777777" w:rsidR="00C50AB1" w:rsidRDefault="00C50AB1">
            <w:r>
              <w:t>„}]“</w:t>
            </w:r>
          </w:p>
        </w:tc>
        <w:tc>
          <w:tcPr>
            <w:tcW w:w="4473" w:type="dxa"/>
          </w:tcPr>
          <w:p w14:paraId="064A970D" w14:textId="77777777" w:rsidR="00C50AB1" w:rsidRDefault="00C50AB1">
            <w:r>
              <w:t>ending set of optional + repeating segments</w:t>
            </w:r>
          </w:p>
        </w:tc>
      </w:tr>
      <w:tr w:rsidR="00C50AB1" w14:paraId="69C85C94" w14:textId="77777777">
        <w:trPr>
          <w:jc w:val="center"/>
        </w:trPr>
        <w:tc>
          <w:tcPr>
            <w:tcW w:w="2225" w:type="dxa"/>
          </w:tcPr>
          <w:p w14:paraId="47445121" w14:textId="77777777" w:rsidR="00C50AB1" w:rsidRDefault="00C50AB1">
            <w:r>
              <w:t>„&lt;„</w:t>
            </w:r>
          </w:p>
        </w:tc>
        <w:tc>
          <w:tcPr>
            <w:tcW w:w="4473" w:type="dxa"/>
          </w:tcPr>
          <w:p w14:paraId="22E94352" w14:textId="77777777" w:rsidR="00C50AB1" w:rsidRDefault="00C50AB1">
            <w:r>
              <w:t>Beginning of choice</w:t>
            </w:r>
          </w:p>
        </w:tc>
      </w:tr>
      <w:tr w:rsidR="00C50AB1" w14:paraId="7B0EC76F" w14:textId="77777777">
        <w:trPr>
          <w:jc w:val="center"/>
        </w:trPr>
        <w:tc>
          <w:tcPr>
            <w:tcW w:w="2225" w:type="dxa"/>
          </w:tcPr>
          <w:p w14:paraId="46949805" w14:textId="77777777" w:rsidR="00C50AB1" w:rsidRDefault="00C50AB1">
            <w:r>
              <w:t>„|„</w:t>
            </w:r>
          </w:p>
        </w:tc>
        <w:tc>
          <w:tcPr>
            <w:tcW w:w="4473" w:type="dxa"/>
          </w:tcPr>
          <w:p w14:paraId="4D98D421" w14:textId="77777777" w:rsidR="00C50AB1" w:rsidRDefault="00C50AB1">
            <w:r>
              <w:t>Next choice</w:t>
            </w:r>
          </w:p>
        </w:tc>
      </w:tr>
      <w:tr w:rsidR="00C50AB1" w14:paraId="1A3393C7" w14:textId="77777777">
        <w:trPr>
          <w:jc w:val="center"/>
        </w:trPr>
        <w:tc>
          <w:tcPr>
            <w:tcW w:w="2225" w:type="dxa"/>
          </w:tcPr>
          <w:p w14:paraId="0105D82D" w14:textId="77777777" w:rsidR="00C50AB1" w:rsidRDefault="00C50AB1">
            <w:r>
              <w:t>„&gt;“</w:t>
            </w:r>
          </w:p>
        </w:tc>
        <w:tc>
          <w:tcPr>
            <w:tcW w:w="4473" w:type="dxa"/>
          </w:tcPr>
          <w:p w14:paraId="5842EAB9" w14:textId="77777777" w:rsidR="00C50AB1" w:rsidRDefault="00C50AB1">
            <w:r>
              <w:t>Ending of choice</w:t>
            </w:r>
          </w:p>
        </w:tc>
      </w:tr>
      <w:tr w:rsidR="00C50AB1" w14:paraId="3E887AA9" w14:textId="77777777">
        <w:trPr>
          <w:jc w:val="center"/>
        </w:trPr>
        <w:tc>
          <w:tcPr>
            <w:tcW w:w="2225" w:type="dxa"/>
          </w:tcPr>
          <w:p w14:paraId="47B8ECB2" w14:textId="77777777" w:rsidR="00C50AB1" w:rsidRDefault="00C50AB1">
            <w:r>
              <w:t>„?“</w:t>
            </w:r>
          </w:p>
        </w:tc>
        <w:tc>
          <w:tcPr>
            <w:tcW w:w="4473" w:type="dxa"/>
          </w:tcPr>
          <w:p w14:paraId="1C5D335F" w14:textId="77777777" w:rsidR="00C50AB1" w:rsidRDefault="00C50AB1">
            <w:r>
              <w:t>any other segment</w:t>
            </w:r>
          </w:p>
        </w:tc>
      </w:tr>
      <w:tr w:rsidR="00C50AB1" w14:paraId="3BEF907A" w14:textId="77777777">
        <w:trPr>
          <w:jc w:val="center"/>
        </w:trPr>
        <w:tc>
          <w:tcPr>
            <w:tcW w:w="2225" w:type="dxa"/>
          </w:tcPr>
          <w:p w14:paraId="14D6733F" w14:textId="77777777" w:rsidR="00C50AB1" w:rsidRDefault="00C50AB1">
            <w:r>
              <w:t>“Zxx”</w:t>
            </w:r>
          </w:p>
        </w:tc>
        <w:tc>
          <w:tcPr>
            <w:tcW w:w="4473" w:type="dxa"/>
          </w:tcPr>
          <w:p w14:paraId="0210072A" w14:textId="77777777" w:rsidR="00C50AB1" w:rsidRDefault="00C50AB1">
            <w:r>
              <w:t>a Z-segment</w:t>
            </w:r>
          </w:p>
        </w:tc>
      </w:tr>
      <w:tr w:rsidR="00C50AB1" w14:paraId="27B076F8" w14:textId="77777777">
        <w:trPr>
          <w:jc w:val="center"/>
        </w:trPr>
        <w:tc>
          <w:tcPr>
            <w:tcW w:w="2225" w:type="dxa"/>
          </w:tcPr>
          <w:p w14:paraId="70867754" w14:textId="77777777" w:rsidR="00C50AB1" w:rsidRDefault="00C50AB1">
            <w:r>
              <w:t>"Hxx"</w:t>
            </w:r>
          </w:p>
        </w:tc>
        <w:tc>
          <w:tcPr>
            <w:tcW w:w="4473" w:type="dxa"/>
          </w:tcPr>
          <w:p w14:paraId="719CCEA5" w14:textId="77777777" w:rsidR="00C50AB1" w:rsidRDefault="00C50AB1">
            <w:r>
              <w:t>any HL7-defined segment</w:t>
            </w:r>
          </w:p>
        </w:tc>
      </w:tr>
    </w:tbl>
    <w:p w14:paraId="37D0D8A4" w14:textId="77777777" w:rsidR="00C50AB1" w:rsidRDefault="00C50AB1"/>
    <w:p w14:paraId="6213EF88" w14:textId="77777777" w:rsidR="00C50AB1" w:rsidRDefault="00C50AB1">
      <w:r>
        <w:t>These segment codes are also used for indentation.</w:t>
      </w:r>
    </w:p>
    <w:p w14:paraId="31D91A16" w14:textId="77777777" w:rsidR="00C50AB1" w:rsidRDefault="00C50AB1">
      <w:r>
        <w:rPr>
          <w:b/>
        </w:rPr>
        <w:lastRenderedPageBreak/>
        <w:t>Restriction</w:t>
      </w:r>
      <w:r>
        <w:t>: In order to reset the information for printing the first assigned number must be "1". It doesn´t matter when there are gaps but the first entry has to use number "1".</w:t>
      </w:r>
    </w:p>
    <w:p w14:paraId="70CA841F" w14:textId="77777777" w:rsidR="00C50AB1" w:rsidRDefault="00C50AB1">
      <w:pPr>
        <w:pStyle w:val="berschrift3"/>
      </w:pPr>
      <w:r>
        <w:fldChar w:fldCharType="begin"/>
      </w:r>
      <w:r>
        <w:instrText xml:space="preserve"> AUTONUMLGL </w:instrText>
      </w:r>
      <w:bookmarkStart w:id="49" w:name="_Toc147402619"/>
      <w:r>
        <w:fldChar w:fldCharType="end"/>
      </w:r>
      <w:r>
        <w:t xml:space="preserve"> Table HL7MsgStructIDSegments</w:t>
      </w:r>
      <w:bookmarkEnd w:id="49"/>
    </w:p>
    <w:p w14:paraId="243B9A11" w14:textId="77777777" w:rsidR="00C50AB1" w:rsidRDefault="00C50AB1">
      <w:r>
        <w:t>This table is used to specify message structures, too. But in contrast to the previous table this defines a message for a special message structure identifier which can be used within different events. It allows to define one message which can be used more than once.</w:t>
      </w:r>
    </w:p>
    <w:p w14:paraId="1D923AF2"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40A1D555" w14:textId="77777777">
        <w:tc>
          <w:tcPr>
            <w:tcW w:w="2338" w:type="dxa"/>
            <w:shd w:val="pct20" w:color="auto" w:fill="auto"/>
          </w:tcPr>
          <w:p w14:paraId="0DEC154F" w14:textId="77777777" w:rsidR="00C50AB1" w:rsidRDefault="00C50AB1">
            <w:r>
              <w:t>Attribute</w:t>
            </w:r>
          </w:p>
        </w:tc>
        <w:tc>
          <w:tcPr>
            <w:tcW w:w="993" w:type="dxa"/>
            <w:shd w:val="pct20" w:color="auto" w:fill="auto"/>
          </w:tcPr>
          <w:p w14:paraId="34FA1E70" w14:textId="77777777" w:rsidR="00C50AB1" w:rsidRDefault="00C50AB1">
            <w:r>
              <w:t>Type</w:t>
            </w:r>
          </w:p>
        </w:tc>
        <w:tc>
          <w:tcPr>
            <w:tcW w:w="850" w:type="dxa"/>
            <w:shd w:val="pct20" w:color="auto" w:fill="auto"/>
          </w:tcPr>
          <w:p w14:paraId="7A6E8500" w14:textId="77777777" w:rsidR="00C50AB1" w:rsidRDefault="00C50AB1">
            <w:r>
              <w:t>Size</w:t>
            </w:r>
          </w:p>
        </w:tc>
        <w:tc>
          <w:tcPr>
            <w:tcW w:w="851" w:type="dxa"/>
            <w:shd w:val="pct20" w:color="auto" w:fill="auto"/>
          </w:tcPr>
          <w:p w14:paraId="7CF15ACA" w14:textId="77777777" w:rsidR="00C50AB1" w:rsidRDefault="00C50AB1">
            <w:r>
              <w:t>Default</w:t>
            </w:r>
          </w:p>
        </w:tc>
        <w:tc>
          <w:tcPr>
            <w:tcW w:w="992" w:type="dxa"/>
            <w:shd w:val="pct20" w:color="auto" w:fill="auto"/>
          </w:tcPr>
          <w:p w14:paraId="5234F915" w14:textId="77777777" w:rsidR="00C50AB1" w:rsidRDefault="00C50AB1">
            <w:r>
              <w:t>Database</w:t>
            </w:r>
          </w:p>
        </w:tc>
        <w:tc>
          <w:tcPr>
            <w:tcW w:w="3118" w:type="dxa"/>
            <w:shd w:val="pct20" w:color="auto" w:fill="auto"/>
          </w:tcPr>
          <w:p w14:paraId="554484A7" w14:textId="77777777" w:rsidR="00C50AB1" w:rsidRDefault="00C50AB1">
            <w:r>
              <w:t>Description</w:t>
            </w:r>
          </w:p>
        </w:tc>
      </w:tr>
      <w:tr w:rsidR="00C50AB1" w14:paraId="4103FC01" w14:textId="77777777">
        <w:tc>
          <w:tcPr>
            <w:tcW w:w="2338" w:type="dxa"/>
          </w:tcPr>
          <w:p w14:paraId="1B81EF7A" w14:textId="77777777" w:rsidR="00C50AB1" w:rsidRDefault="00C50AB1">
            <w:r>
              <w:rPr>
                <w:b/>
              </w:rPr>
              <w:t>message_structure</w:t>
            </w:r>
          </w:p>
        </w:tc>
        <w:tc>
          <w:tcPr>
            <w:tcW w:w="993" w:type="dxa"/>
          </w:tcPr>
          <w:p w14:paraId="62CCEDBD" w14:textId="77777777" w:rsidR="00C50AB1" w:rsidRDefault="00C50AB1">
            <w:r>
              <w:t>Text</w:t>
            </w:r>
          </w:p>
        </w:tc>
        <w:tc>
          <w:tcPr>
            <w:tcW w:w="850" w:type="dxa"/>
          </w:tcPr>
          <w:p w14:paraId="6AC9645E" w14:textId="77777777" w:rsidR="00C50AB1" w:rsidRDefault="00C50AB1">
            <w:r>
              <w:t>3</w:t>
            </w:r>
          </w:p>
        </w:tc>
        <w:tc>
          <w:tcPr>
            <w:tcW w:w="851" w:type="dxa"/>
          </w:tcPr>
          <w:p w14:paraId="4B1C5BE4" w14:textId="77777777" w:rsidR="00C50AB1" w:rsidRDefault="00C50AB1"/>
        </w:tc>
        <w:tc>
          <w:tcPr>
            <w:tcW w:w="992" w:type="dxa"/>
          </w:tcPr>
          <w:p w14:paraId="19FE097B" w14:textId="77777777" w:rsidR="00C50AB1" w:rsidRDefault="00C50AB1">
            <w:r>
              <w:t>HL7_36</w:t>
            </w:r>
          </w:p>
        </w:tc>
        <w:tc>
          <w:tcPr>
            <w:tcW w:w="3118" w:type="dxa"/>
          </w:tcPr>
          <w:p w14:paraId="41BE6A62" w14:textId="77777777" w:rsidR="00C50AB1" w:rsidRDefault="00C50AB1">
            <w:r>
              <w:t>Message Structure ID</w:t>
            </w:r>
          </w:p>
        </w:tc>
      </w:tr>
      <w:tr w:rsidR="00C50AB1" w14:paraId="59AFD684" w14:textId="77777777">
        <w:tc>
          <w:tcPr>
            <w:tcW w:w="2338" w:type="dxa"/>
          </w:tcPr>
          <w:p w14:paraId="50E79A5D" w14:textId="77777777" w:rsidR="00C50AB1" w:rsidRDefault="00C50AB1">
            <w:r>
              <w:rPr>
                <w:b/>
              </w:rPr>
              <w:t>version_id</w:t>
            </w:r>
          </w:p>
        </w:tc>
        <w:tc>
          <w:tcPr>
            <w:tcW w:w="993" w:type="dxa"/>
          </w:tcPr>
          <w:p w14:paraId="6019C01E" w14:textId="77777777" w:rsidR="00C50AB1" w:rsidRDefault="00C50AB1">
            <w:r>
              <w:t>Long</w:t>
            </w:r>
          </w:p>
        </w:tc>
        <w:tc>
          <w:tcPr>
            <w:tcW w:w="850" w:type="dxa"/>
          </w:tcPr>
          <w:p w14:paraId="56EC3309" w14:textId="77777777" w:rsidR="00C50AB1" w:rsidRDefault="00C50AB1"/>
        </w:tc>
        <w:tc>
          <w:tcPr>
            <w:tcW w:w="851" w:type="dxa"/>
          </w:tcPr>
          <w:p w14:paraId="3E6ECEF0" w14:textId="77777777" w:rsidR="00C50AB1" w:rsidRDefault="00C50AB1"/>
        </w:tc>
        <w:tc>
          <w:tcPr>
            <w:tcW w:w="992" w:type="dxa"/>
          </w:tcPr>
          <w:p w14:paraId="3C05B1E4" w14:textId="77777777" w:rsidR="00C50AB1" w:rsidRDefault="00C50AB1">
            <w:r>
              <w:t>HL7_52</w:t>
            </w:r>
          </w:p>
        </w:tc>
        <w:tc>
          <w:tcPr>
            <w:tcW w:w="3118" w:type="dxa"/>
          </w:tcPr>
          <w:p w14:paraId="41865676" w14:textId="77777777" w:rsidR="00C50AB1" w:rsidRDefault="00C50AB1">
            <w:r>
              <w:t>version ID</w:t>
            </w:r>
          </w:p>
        </w:tc>
      </w:tr>
      <w:tr w:rsidR="00C50AB1" w14:paraId="2918DC08" w14:textId="77777777">
        <w:tc>
          <w:tcPr>
            <w:tcW w:w="2338" w:type="dxa"/>
          </w:tcPr>
          <w:p w14:paraId="49C56423" w14:textId="77777777" w:rsidR="00C50AB1" w:rsidRDefault="00C50AB1">
            <w:r>
              <w:rPr>
                <w:b/>
              </w:rPr>
              <w:t>seq_no</w:t>
            </w:r>
          </w:p>
        </w:tc>
        <w:tc>
          <w:tcPr>
            <w:tcW w:w="993" w:type="dxa"/>
          </w:tcPr>
          <w:p w14:paraId="349F78EB" w14:textId="77777777" w:rsidR="00C50AB1" w:rsidRDefault="00C50AB1">
            <w:r>
              <w:t>Integer</w:t>
            </w:r>
          </w:p>
        </w:tc>
        <w:tc>
          <w:tcPr>
            <w:tcW w:w="850" w:type="dxa"/>
          </w:tcPr>
          <w:p w14:paraId="64EE9FEB" w14:textId="77777777" w:rsidR="00C50AB1" w:rsidRDefault="00C50AB1">
            <w:r>
              <w:t>2</w:t>
            </w:r>
          </w:p>
        </w:tc>
        <w:tc>
          <w:tcPr>
            <w:tcW w:w="851" w:type="dxa"/>
          </w:tcPr>
          <w:p w14:paraId="3179DE54" w14:textId="77777777" w:rsidR="00C50AB1" w:rsidRDefault="00C50AB1">
            <w:r>
              <w:t>1</w:t>
            </w:r>
          </w:p>
        </w:tc>
        <w:tc>
          <w:tcPr>
            <w:tcW w:w="992" w:type="dxa"/>
          </w:tcPr>
          <w:p w14:paraId="2B52FBD5" w14:textId="77777777" w:rsidR="00C50AB1" w:rsidRDefault="00C50AB1">
            <w:r>
              <w:t>HL7_36</w:t>
            </w:r>
          </w:p>
        </w:tc>
        <w:tc>
          <w:tcPr>
            <w:tcW w:w="3118" w:type="dxa"/>
          </w:tcPr>
          <w:p w14:paraId="2993E083" w14:textId="77777777" w:rsidR="00C50AB1" w:rsidRDefault="00C50AB1">
            <w:r>
              <w:t>consecutive increasing number used for 1:n relation</w:t>
            </w:r>
          </w:p>
        </w:tc>
      </w:tr>
      <w:tr w:rsidR="00C50AB1" w14:paraId="122E86D2" w14:textId="77777777">
        <w:tc>
          <w:tcPr>
            <w:tcW w:w="2338" w:type="dxa"/>
          </w:tcPr>
          <w:p w14:paraId="39BDDB99" w14:textId="77777777" w:rsidR="00C50AB1" w:rsidRDefault="00C50AB1">
            <w:pPr>
              <w:rPr>
                <w:lang w:val="fr-FR"/>
              </w:rPr>
            </w:pPr>
            <w:r>
              <w:rPr>
                <w:lang w:val="fr-FR"/>
              </w:rPr>
              <w:t>seg_code</w:t>
            </w:r>
          </w:p>
        </w:tc>
        <w:tc>
          <w:tcPr>
            <w:tcW w:w="993" w:type="dxa"/>
          </w:tcPr>
          <w:p w14:paraId="439E5B5E" w14:textId="77777777" w:rsidR="00C50AB1" w:rsidRDefault="00C50AB1">
            <w:pPr>
              <w:rPr>
                <w:lang w:val="fr-FR"/>
              </w:rPr>
            </w:pPr>
            <w:r>
              <w:rPr>
                <w:lang w:val="fr-FR"/>
              </w:rPr>
              <w:t>Text</w:t>
            </w:r>
          </w:p>
        </w:tc>
        <w:tc>
          <w:tcPr>
            <w:tcW w:w="850" w:type="dxa"/>
          </w:tcPr>
          <w:p w14:paraId="2D23F65F" w14:textId="77777777" w:rsidR="00C50AB1" w:rsidRDefault="00C50AB1">
            <w:pPr>
              <w:rPr>
                <w:lang w:val="fr-FR"/>
              </w:rPr>
            </w:pPr>
            <w:r>
              <w:rPr>
                <w:lang w:val="fr-FR"/>
              </w:rPr>
              <w:t>3</w:t>
            </w:r>
          </w:p>
        </w:tc>
        <w:tc>
          <w:tcPr>
            <w:tcW w:w="851" w:type="dxa"/>
          </w:tcPr>
          <w:p w14:paraId="57AF7074" w14:textId="77777777" w:rsidR="00C50AB1" w:rsidRDefault="00C50AB1">
            <w:pPr>
              <w:rPr>
                <w:lang w:val="fr-FR"/>
              </w:rPr>
            </w:pPr>
          </w:p>
        </w:tc>
        <w:tc>
          <w:tcPr>
            <w:tcW w:w="992" w:type="dxa"/>
          </w:tcPr>
          <w:p w14:paraId="0079F919" w14:textId="77777777" w:rsidR="00C50AB1" w:rsidRDefault="00C50AB1">
            <w:pPr>
              <w:rPr>
                <w:lang w:val="fr-FR"/>
              </w:rPr>
            </w:pPr>
            <w:r>
              <w:rPr>
                <w:lang w:val="fr-FR"/>
              </w:rPr>
              <w:t>HL7_36</w:t>
            </w:r>
          </w:p>
        </w:tc>
        <w:tc>
          <w:tcPr>
            <w:tcW w:w="3118" w:type="dxa"/>
          </w:tcPr>
          <w:p w14:paraId="6255D739" w14:textId="77777777" w:rsidR="00C50AB1" w:rsidRDefault="00C50AB1">
            <w:pPr>
              <w:rPr>
                <w:lang w:val="fr-FR"/>
              </w:rPr>
            </w:pPr>
            <w:r>
              <w:rPr>
                <w:lang w:val="fr-FR"/>
              </w:rPr>
              <w:t>Segment-Code</w:t>
            </w:r>
          </w:p>
        </w:tc>
      </w:tr>
      <w:tr w:rsidR="00C50AB1" w14:paraId="637440AD" w14:textId="77777777">
        <w:tc>
          <w:tcPr>
            <w:tcW w:w="2338" w:type="dxa"/>
          </w:tcPr>
          <w:p w14:paraId="1DF6CE74" w14:textId="77777777" w:rsidR="00C50AB1" w:rsidRDefault="00753D4C">
            <w:r>
              <w:t>G</w:t>
            </w:r>
            <w:r w:rsidR="00C50AB1">
              <w:t>roupname</w:t>
            </w:r>
          </w:p>
        </w:tc>
        <w:tc>
          <w:tcPr>
            <w:tcW w:w="993" w:type="dxa"/>
          </w:tcPr>
          <w:p w14:paraId="205AF968" w14:textId="77777777" w:rsidR="00C50AB1" w:rsidRDefault="00C50AB1">
            <w:r>
              <w:t>Text</w:t>
            </w:r>
          </w:p>
        </w:tc>
        <w:tc>
          <w:tcPr>
            <w:tcW w:w="850" w:type="dxa"/>
          </w:tcPr>
          <w:p w14:paraId="5D1EC646" w14:textId="77777777" w:rsidR="00C50AB1" w:rsidRDefault="00C50AB1">
            <w:r>
              <w:t>10</w:t>
            </w:r>
          </w:p>
        </w:tc>
        <w:tc>
          <w:tcPr>
            <w:tcW w:w="851" w:type="dxa"/>
          </w:tcPr>
          <w:p w14:paraId="00A94DD1" w14:textId="77777777" w:rsidR="00C50AB1" w:rsidRDefault="00C50AB1"/>
        </w:tc>
        <w:tc>
          <w:tcPr>
            <w:tcW w:w="992" w:type="dxa"/>
          </w:tcPr>
          <w:p w14:paraId="7A1AEAFE" w14:textId="77777777" w:rsidR="00C50AB1" w:rsidRDefault="00C50AB1">
            <w:r>
              <w:t>HL7_36</w:t>
            </w:r>
          </w:p>
        </w:tc>
        <w:tc>
          <w:tcPr>
            <w:tcW w:w="3118" w:type="dxa"/>
          </w:tcPr>
          <w:p w14:paraId="75B60895" w14:textId="77777777" w:rsidR="00C50AB1" w:rsidRDefault="00C50AB1">
            <w:r>
              <w:t>string identifying the repetition of subsequent segments (logical embracement)</w:t>
            </w:r>
          </w:p>
        </w:tc>
      </w:tr>
      <w:tr w:rsidR="00C50AB1" w14:paraId="01C61CDC" w14:textId="77777777">
        <w:tc>
          <w:tcPr>
            <w:tcW w:w="2338" w:type="dxa"/>
          </w:tcPr>
          <w:p w14:paraId="7DE2131F" w14:textId="77777777" w:rsidR="00C50AB1" w:rsidRPr="000278A4" w:rsidRDefault="00C50773">
            <w:pPr>
              <w:rPr>
                <w:lang w:val="fr-FR"/>
              </w:rPr>
            </w:pPr>
            <w:r w:rsidRPr="000278A4">
              <w:rPr>
                <w:lang w:val="fr-FR"/>
              </w:rPr>
              <w:t>modification</w:t>
            </w:r>
          </w:p>
        </w:tc>
        <w:tc>
          <w:tcPr>
            <w:tcW w:w="993" w:type="dxa"/>
          </w:tcPr>
          <w:p w14:paraId="65048A24" w14:textId="77777777" w:rsidR="00C50AB1" w:rsidRDefault="00C50AB1">
            <w:pPr>
              <w:rPr>
                <w:lang w:val="fr-FR"/>
              </w:rPr>
            </w:pPr>
            <w:r>
              <w:rPr>
                <w:lang w:val="fr-FR"/>
              </w:rPr>
              <w:t>Text</w:t>
            </w:r>
          </w:p>
        </w:tc>
        <w:tc>
          <w:tcPr>
            <w:tcW w:w="850" w:type="dxa"/>
          </w:tcPr>
          <w:p w14:paraId="7A3466E8" w14:textId="77777777" w:rsidR="00C50AB1" w:rsidRDefault="00C50AB1">
            <w:pPr>
              <w:rPr>
                <w:lang w:val="fr-FR"/>
              </w:rPr>
            </w:pPr>
            <w:r>
              <w:rPr>
                <w:lang w:val="fr-FR"/>
              </w:rPr>
              <w:t>1</w:t>
            </w:r>
          </w:p>
        </w:tc>
        <w:tc>
          <w:tcPr>
            <w:tcW w:w="851" w:type="dxa"/>
          </w:tcPr>
          <w:p w14:paraId="475CDEB2" w14:textId="77777777" w:rsidR="00C50AB1" w:rsidRDefault="00C50AB1">
            <w:pPr>
              <w:rPr>
                <w:lang w:val="fr-FR"/>
              </w:rPr>
            </w:pPr>
            <w:r>
              <w:rPr>
                <w:lang w:val="fr-FR"/>
              </w:rPr>
              <w:t>"O"</w:t>
            </w:r>
          </w:p>
        </w:tc>
        <w:tc>
          <w:tcPr>
            <w:tcW w:w="992" w:type="dxa"/>
          </w:tcPr>
          <w:p w14:paraId="50D83BCA" w14:textId="77777777" w:rsidR="00C50AB1" w:rsidRDefault="00C50AB1">
            <w:r>
              <w:t>HL7_36</w:t>
            </w:r>
          </w:p>
        </w:tc>
        <w:tc>
          <w:tcPr>
            <w:tcW w:w="3118" w:type="dxa"/>
          </w:tcPr>
          <w:p w14:paraId="127A8828" w14:textId="77777777" w:rsidR="00C50AB1" w:rsidRDefault="00C50AB1">
            <w:r>
              <w:t>usage according to the standard</w:t>
            </w:r>
          </w:p>
        </w:tc>
      </w:tr>
      <w:tr w:rsidR="00C50AB1" w14:paraId="0B6CDEEF" w14:textId="77777777">
        <w:tc>
          <w:tcPr>
            <w:tcW w:w="2338" w:type="dxa"/>
          </w:tcPr>
          <w:p w14:paraId="284DCB7C" w14:textId="77777777" w:rsidR="00C50AB1" w:rsidRDefault="00C50AB1">
            <w:r>
              <w:t>repetitional</w:t>
            </w:r>
          </w:p>
        </w:tc>
        <w:tc>
          <w:tcPr>
            <w:tcW w:w="993" w:type="dxa"/>
          </w:tcPr>
          <w:p w14:paraId="4B842A4B" w14:textId="77777777" w:rsidR="00C50AB1" w:rsidRDefault="00C50AB1">
            <w:r>
              <w:t>Yes/No</w:t>
            </w:r>
          </w:p>
        </w:tc>
        <w:tc>
          <w:tcPr>
            <w:tcW w:w="850" w:type="dxa"/>
          </w:tcPr>
          <w:p w14:paraId="28574C59" w14:textId="77777777" w:rsidR="00C50AB1" w:rsidRDefault="00C50AB1">
            <w:r>
              <w:t>1</w:t>
            </w:r>
          </w:p>
        </w:tc>
        <w:tc>
          <w:tcPr>
            <w:tcW w:w="851" w:type="dxa"/>
          </w:tcPr>
          <w:p w14:paraId="3818C8A6" w14:textId="77777777" w:rsidR="00C50AB1" w:rsidRDefault="00C50AB1"/>
        </w:tc>
        <w:tc>
          <w:tcPr>
            <w:tcW w:w="992" w:type="dxa"/>
          </w:tcPr>
          <w:p w14:paraId="29D66BBC" w14:textId="77777777" w:rsidR="00C50AB1" w:rsidRDefault="00C50AB1">
            <w:r>
              <w:t>HL7_36</w:t>
            </w:r>
          </w:p>
        </w:tc>
        <w:tc>
          <w:tcPr>
            <w:tcW w:w="3118" w:type="dxa"/>
          </w:tcPr>
          <w:p w14:paraId="21EFE690" w14:textId="77777777" w:rsidR="00C50AB1" w:rsidRDefault="00C50AB1">
            <w:r>
              <w:t>repetitional</w:t>
            </w:r>
          </w:p>
        </w:tc>
      </w:tr>
      <w:tr w:rsidR="00C50AB1" w14:paraId="644F75AB" w14:textId="77777777">
        <w:tc>
          <w:tcPr>
            <w:tcW w:w="2338" w:type="dxa"/>
          </w:tcPr>
          <w:p w14:paraId="6AB12846" w14:textId="77777777" w:rsidR="00C50AB1" w:rsidRDefault="00C50AB1">
            <w:r>
              <w:t>optional</w:t>
            </w:r>
          </w:p>
        </w:tc>
        <w:tc>
          <w:tcPr>
            <w:tcW w:w="993" w:type="dxa"/>
          </w:tcPr>
          <w:p w14:paraId="29630123" w14:textId="77777777" w:rsidR="00C50AB1" w:rsidRDefault="00C50AB1">
            <w:r>
              <w:t>Yes/no</w:t>
            </w:r>
          </w:p>
        </w:tc>
        <w:tc>
          <w:tcPr>
            <w:tcW w:w="850" w:type="dxa"/>
          </w:tcPr>
          <w:p w14:paraId="562F7148" w14:textId="77777777" w:rsidR="00C50AB1" w:rsidRDefault="00C50AB1">
            <w:r>
              <w:t>1</w:t>
            </w:r>
          </w:p>
        </w:tc>
        <w:tc>
          <w:tcPr>
            <w:tcW w:w="851" w:type="dxa"/>
          </w:tcPr>
          <w:p w14:paraId="7519C1A0" w14:textId="77777777" w:rsidR="00C50AB1" w:rsidRDefault="00C50AB1"/>
        </w:tc>
        <w:tc>
          <w:tcPr>
            <w:tcW w:w="992" w:type="dxa"/>
          </w:tcPr>
          <w:p w14:paraId="78261B98" w14:textId="77777777" w:rsidR="00C50AB1" w:rsidRDefault="00C50AB1">
            <w:r>
              <w:t>HL7_36</w:t>
            </w:r>
          </w:p>
        </w:tc>
        <w:tc>
          <w:tcPr>
            <w:tcW w:w="3118" w:type="dxa"/>
          </w:tcPr>
          <w:p w14:paraId="68FD9BD0" w14:textId="77777777" w:rsidR="00C50AB1" w:rsidRDefault="00C50AB1">
            <w:r>
              <w:t>Optional</w:t>
            </w:r>
          </w:p>
        </w:tc>
      </w:tr>
      <w:tr w:rsidR="00C50AB1" w14:paraId="712DCCB6" w14:textId="77777777">
        <w:tc>
          <w:tcPr>
            <w:tcW w:w="2338" w:type="dxa"/>
          </w:tcPr>
          <w:p w14:paraId="57620BAB" w14:textId="77777777" w:rsidR="00C50AB1" w:rsidRDefault="00C50AB1">
            <w:r>
              <w:t>status</w:t>
            </w:r>
          </w:p>
        </w:tc>
        <w:tc>
          <w:tcPr>
            <w:tcW w:w="993" w:type="dxa"/>
          </w:tcPr>
          <w:p w14:paraId="67668433" w14:textId="77777777" w:rsidR="00C50AB1" w:rsidRDefault="00C50AB1">
            <w:r>
              <w:t>Text</w:t>
            </w:r>
          </w:p>
        </w:tc>
        <w:tc>
          <w:tcPr>
            <w:tcW w:w="850" w:type="dxa"/>
          </w:tcPr>
          <w:p w14:paraId="62EA73A3" w14:textId="77777777" w:rsidR="00C50AB1" w:rsidRDefault="00C50AB1">
            <w:r>
              <w:t>50</w:t>
            </w:r>
          </w:p>
        </w:tc>
        <w:tc>
          <w:tcPr>
            <w:tcW w:w="851" w:type="dxa"/>
          </w:tcPr>
          <w:p w14:paraId="57632F9F" w14:textId="77777777" w:rsidR="00C50AB1" w:rsidRDefault="00C50AB1"/>
        </w:tc>
        <w:tc>
          <w:tcPr>
            <w:tcW w:w="992" w:type="dxa"/>
          </w:tcPr>
          <w:p w14:paraId="1326C6D3" w14:textId="77777777" w:rsidR="00C50AB1" w:rsidRDefault="00C50AB1">
            <w:r>
              <w:t>HL7_55</w:t>
            </w:r>
          </w:p>
        </w:tc>
        <w:tc>
          <w:tcPr>
            <w:tcW w:w="3118" w:type="dxa"/>
          </w:tcPr>
          <w:p w14:paraId="51A63AE2" w14:textId="77777777" w:rsidR="00C50AB1" w:rsidRDefault="00C50AB1">
            <w:r>
              <w:t>Status as identified by the different TCs</w:t>
            </w:r>
          </w:p>
        </w:tc>
      </w:tr>
    </w:tbl>
    <w:p w14:paraId="05134F71" w14:textId="77777777" w:rsidR="00C50AB1" w:rsidRDefault="00C50AB1"/>
    <w:p w14:paraId="50DB5620" w14:textId="77777777" w:rsidR="00C50AB1" w:rsidRDefault="00C50AB1">
      <w:pPr>
        <w:pStyle w:val="berschrift3"/>
      </w:pPr>
      <w:r>
        <w:fldChar w:fldCharType="begin"/>
      </w:r>
      <w:r>
        <w:instrText xml:space="preserve"> AUTONUMLGL </w:instrText>
      </w:r>
      <w:bookmarkStart w:id="50" w:name="_Toc147402620"/>
      <w:r>
        <w:fldChar w:fldCharType="end"/>
      </w:r>
      <w:r>
        <w:t xml:space="preserve"> Table HL7SegmentDataElements</w:t>
      </w:r>
      <w:bookmarkEnd w:id="50"/>
    </w:p>
    <w:p w14:paraId="0983ECAF" w14:textId="77777777" w:rsidR="00C50AB1" w:rsidRDefault="00C50AB1">
      <w:r>
        <w:t>Every segment uses a set of data elements. The ordering of the assignment is done by the help „lfd_nr“.</w:t>
      </w:r>
    </w:p>
    <w:p w14:paraId="251BADFF"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52310D49" w14:textId="77777777">
        <w:tc>
          <w:tcPr>
            <w:tcW w:w="2338" w:type="dxa"/>
            <w:shd w:val="pct20" w:color="auto" w:fill="auto"/>
          </w:tcPr>
          <w:p w14:paraId="31EEE0DC" w14:textId="77777777" w:rsidR="00C50AB1" w:rsidRDefault="00C50AB1">
            <w:r>
              <w:t>Attribute</w:t>
            </w:r>
          </w:p>
        </w:tc>
        <w:tc>
          <w:tcPr>
            <w:tcW w:w="993" w:type="dxa"/>
            <w:shd w:val="pct20" w:color="auto" w:fill="auto"/>
          </w:tcPr>
          <w:p w14:paraId="34352DDE" w14:textId="77777777" w:rsidR="00C50AB1" w:rsidRDefault="00C50AB1">
            <w:r>
              <w:t>Type</w:t>
            </w:r>
          </w:p>
        </w:tc>
        <w:tc>
          <w:tcPr>
            <w:tcW w:w="850" w:type="dxa"/>
            <w:shd w:val="pct20" w:color="auto" w:fill="auto"/>
          </w:tcPr>
          <w:p w14:paraId="772D5E3C" w14:textId="77777777" w:rsidR="00C50AB1" w:rsidRDefault="00C50AB1">
            <w:r>
              <w:t>Size</w:t>
            </w:r>
          </w:p>
        </w:tc>
        <w:tc>
          <w:tcPr>
            <w:tcW w:w="851" w:type="dxa"/>
            <w:shd w:val="pct20" w:color="auto" w:fill="auto"/>
          </w:tcPr>
          <w:p w14:paraId="228513AB" w14:textId="77777777" w:rsidR="00C50AB1" w:rsidRDefault="00C50AB1">
            <w:r>
              <w:t>Default</w:t>
            </w:r>
          </w:p>
        </w:tc>
        <w:tc>
          <w:tcPr>
            <w:tcW w:w="992" w:type="dxa"/>
            <w:shd w:val="pct20" w:color="auto" w:fill="auto"/>
          </w:tcPr>
          <w:p w14:paraId="665041F0" w14:textId="77777777" w:rsidR="00C50AB1" w:rsidRDefault="00C50AB1">
            <w:r>
              <w:t>Database</w:t>
            </w:r>
          </w:p>
        </w:tc>
        <w:tc>
          <w:tcPr>
            <w:tcW w:w="3118" w:type="dxa"/>
            <w:shd w:val="pct20" w:color="auto" w:fill="auto"/>
          </w:tcPr>
          <w:p w14:paraId="2FFE8495" w14:textId="77777777" w:rsidR="00C50AB1" w:rsidRDefault="00C50AB1">
            <w:r>
              <w:t>Description</w:t>
            </w:r>
          </w:p>
        </w:tc>
      </w:tr>
      <w:tr w:rsidR="00C50AB1" w14:paraId="088D0FFA" w14:textId="77777777">
        <w:tc>
          <w:tcPr>
            <w:tcW w:w="2338" w:type="dxa"/>
          </w:tcPr>
          <w:p w14:paraId="3ED79C76" w14:textId="77777777" w:rsidR="00C50AB1" w:rsidRDefault="00C50AB1">
            <w:r>
              <w:rPr>
                <w:b/>
              </w:rPr>
              <w:t>seg_code</w:t>
            </w:r>
          </w:p>
        </w:tc>
        <w:tc>
          <w:tcPr>
            <w:tcW w:w="993" w:type="dxa"/>
          </w:tcPr>
          <w:p w14:paraId="709A26C4" w14:textId="77777777" w:rsidR="00C50AB1" w:rsidRDefault="00C50AB1">
            <w:r>
              <w:t>Text</w:t>
            </w:r>
          </w:p>
        </w:tc>
        <w:tc>
          <w:tcPr>
            <w:tcW w:w="850" w:type="dxa"/>
          </w:tcPr>
          <w:p w14:paraId="64CE2D7A" w14:textId="77777777" w:rsidR="00C50AB1" w:rsidRDefault="00C50AB1">
            <w:r>
              <w:t>3</w:t>
            </w:r>
          </w:p>
        </w:tc>
        <w:tc>
          <w:tcPr>
            <w:tcW w:w="851" w:type="dxa"/>
          </w:tcPr>
          <w:p w14:paraId="54B3A053" w14:textId="77777777" w:rsidR="00C50AB1" w:rsidRDefault="00C50AB1"/>
        </w:tc>
        <w:tc>
          <w:tcPr>
            <w:tcW w:w="992" w:type="dxa"/>
          </w:tcPr>
          <w:p w14:paraId="0A1A656D" w14:textId="77777777" w:rsidR="00C50AB1" w:rsidRDefault="00C50AB1">
            <w:r>
              <w:t>HL7_36</w:t>
            </w:r>
          </w:p>
        </w:tc>
        <w:tc>
          <w:tcPr>
            <w:tcW w:w="3118" w:type="dxa"/>
          </w:tcPr>
          <w:p w14:paraId="31B1AED6" w14:textId="77777777" w:rsidR="00C50AB1" w:rsidRDefault="00C50AB1">
            <w:r>
              <w:t>Name of the Segment</w:t>
            </w:r>
          </w:p>
        </w:tc>
      </w:tr>
      <w:tr w:rsidR="00C50AB1" w14:paraId="5E497CE7" w14:textId="77777777">
        <w:tc>
          <w:tcPr>
            <w:tcW w:w="2338" w:type="dxa"/>
          </w:tcPr>
          <w:p w14:paraId="26AAA132" w14:textId="77777777" w:rsidR="00C50AB1" w:rsidRDefault="00C50AB1">
            <w:r>
              <w:rPr>
                <w:b/>
              </w:rPr>
              <w:t>version_id</w:t>
            </w:r>
          </w:p>
        </w:tc>
        <w:tc>
          <w:tcPr>
            <w:tcW w:w="993" w:type="dxa"/>
          </w:tcPr>
          <w:p w14:paraId="7AF6B78E" w14:textId="77777777" w:rsidR="00C50AB1" w:rsidRDefault="00C50AB1">
            <w:r>
              <w:t>Long</w:t>
            </w:r>
          </w:p>
        </w:tc>
        <w:tc>
          <w:tcPr>
            <w:tcW w:w="850" w:type="dxa"/>
          </w:tcPr>
          <w:p w14:paraId="65ECABDC" w14:textId="77777777" w:rsidR="00C50AB1" w:rsidRDefault="00C50AB1"/>
        </w:tc>
        <w:tc>
          <w:tcPr>
            <w:tcW w:w="851" w:type="dxa"/>
          </w:tcPr>
          <w:p w14:paraId="4389F8B4" w14:textId="77777777" w:rsidR="00C50AB1" w:rsidRDefault="00C50AB1"/>
        </w:tc>
        <w:tc>
          <w:tcPr>
            <w:tcW w:w="992" w:type="dxa"/>
          </w:tcPr>
          <w:p w14:paraId="1F16ECCE" w14:textId="77777777" w:rsidR="00C50AB1" w:rsidRDefault="00C50AB1">
            <w:pPr>
              <w:rPr>
                <w:lang w:val="de-DE"/>
              </w:rPr>
            </w:pPr>
            <w:r>
              <w:rPr>
                <w:lang w:val="de-DE"/>
              </w:rPr>
              <w:t>HL7_52</w:t>
            </w:r>
          </w:p>
        </w:tc>
        <w:tc>
          <w:tcPr>
            <w:tcW w:w="3118" w:type="dxa"/>
          </w:tcPr>
          <w:p w14:paraId="4D876564" w14:textId="77777777" w:rsidR="00C50AB1" w:rsidRDefault="00C50AB1">
            <w:pPr>
              <w:rPr>
                <w:lang w:val="de-DE"/>
              </w:rPr>
            </w:pPr>
            <w:r>
              <w:rPr>
                <w:lang w:val="de-DE"/>
              </w:rPr>
              <w:t>version ID</w:t>
            </w:r>
          </w:p>
        </w:tc>
      </w:tr>
      <w:tr w:rsidR="00C50AB1" w14:paraId="13CAFE79" w14:textId="77777777">
        <w:tc>
          <w:tcPr>
            <w:tcW w:w="2338" w:type="dxa"/>
          </w:tcPr>
          <w:p w14:paraId="44498003" w14:textId="77777777" w:rsidR="00C50AB1" w:rsidRDefault="00C50AB1">
            <w:pPr>
              <w:rPr>
                <w:lang w:val="it-IT"/>
              </w:rPr>
            </w:pPr>
            <w:r>
              <w:rPr>
                <w:b/>
                <w:lang w:val="it-IT"/>
              </w:rPr>
              <w:t>seq_no</w:t>
            </w:r>
          </w:p>
        </w:tc>
        <w:tc>
          <w:tcPr>
            <w:tcW w:w="993" w:type="dxa"/>
          </w:tcPr>
          <w:p w14:paraId="52C0C19D" w14:textId="77777777" w:rsidR="00C50AB1" w:rsidRDefault="00C50AB1">
            <w:pPr>
              <w:rPr>
                <w:lang w:val="it-IT"/>
              </w:rPr>
            </w:pPr>
            <w:r>
              <w:rPr>
                <w:lang w:val="it-IT"/>
              </w:rPr>
              <w:t>Integer</w:t>
            </w:r>
          </w:p>
        </w:tc>
        <w:tc>
          <w:tcPr>
            <w:tcW w:w="850" w:type="dxa"/>
          </w:tcPr>
          <w:p w14:paraId="47D08BA9" w14:textId="77777777" w:rsidR="00C50AB1" w:rsidRDefault="00C50AB1">
            <w:r>
              <w:t>2</w:t>
            </w:r>
          </w:p>
        </w:tc>
        <w:tc>
          <w:tcPr>
            <w:tcW w:w="851" w:type="dxa"/>
          </w:tcPr>
          <w:p w14:paraId="268AB441" w14:textId="77777777" w:rsidR="00C50AB1" w:rsidRDefault="00C50AB1"/>
        </w:tc>
        <w:tc>
          <w:tcPr>
            <w:tcW w:w="992" w:type="dxa"/>
          </w:tcPr>
          <w:p w14:paraId="3231DDA2" w14:textId="77777777" w:rsidR="00C50AB1" w:rsidRDefault="00C50AB1">
            <w:r>
              <w:t>HL7_36</w:t>
            </w:r>
          </w:p>
        </w:tc>
        <w:tc>
          <w:tcPr>
            <w:tcW w:w="3118" w:type="dxa"/>
          </w:tcPr>
          <w:p w14:paraId="3E105649" w14:textId="77777777" w:rsidR="00C50AB1" w:rsidRDefault="00C50AB1">
            <w:r>
              <w:t>Position within the segment</w:t>
            </w:r>
          </w:p>
        </w:tc>
      </w:tr>
      <w:tr w:rsidR="00C50AB1" w14:paraId="61043EC0" w14:textId="77777777">
        <w:tc>
          <w:tcPr>
            <w:tcW w:w="2338" w:type="dxa"/>
          </w:tcPr>
          <w:p w14:paraId="6D91142A" w14:textId="77777777" w:rsidR="00C50AB1" w:rsidRDefault="00C50AB1">
            <w:r>
              <w:t>data_item</w:t>
            </w:r>
          </w:p>
        </w:tc>
        <w:tc>
          <w:tcPr>
            <w:tcW w:w="993" w:type="dxa"/>
          </w:tcPr>
          <w:p w14:paraId="71BF6F8A" w14:textId="77777777" w:rsidR="00C50AB1" w:rsidRDefault="00C50AB1">
            <w:r>
              <w:t>Long</w:t>
            </w:r>
          </w:p>
        </w:tc>
        <w:tc>
          <w:tcPr>
            <w:tcW w:w="850" w:type="dxa"/>
          </w:tcPr>
          <w:p w14:paraId="5826EAB5" w14:textId="77777777" w:rsidR="00C50AB1" w:rsidRDefault="00C50AB1">
            <w:r>
              <w:t>4</w:t>
            </w:r>
          </w:p>
        </w:tc>
        <w:tc>
          <w:tcPr>
            <w:tcW w:w="851" w:type="dxa"/>
          </w:tcPr>
          <w:p w14:paraId="6806F90B" w14:textId="77777777" w:rsidR="00C50AB1" w:rsidRDefault="00C50AB1">
            <w:r>
              <w:t>0</w:t>
            </w:r>
          </w:p>
        </w:tc>
        <w:tc>
          <w:tcPr>
            <w:tcW w:w="992" w:type="dxa"/>
          </w:tcPr>
          <w:p w14:paraId="6E8D0C49" w14:textId="77777777" w:rsidR="00C50AB1" w:rsidRDefault="00C50AB1">
            <w:r>
              <w:t>HL7_36</w:t>
            </w:r>
          </w:p>
        </w:tc>
        <w:tc>
          <w:tcPr>
            <w:tcW w:w="3118" w:type="dxa"/>
          </w:tcPr>
          <w:p w14:paraId="341D3EF0" w14:textId="77777777" w:rsidR="00C50AB1" w:rsidRDefault="00C50AB1">
            <w:r>
              <w:t>Data Element ID</w:t>
            </w:r>
          </w:p>
        </w:tc>
      </w:tr>
      <w:tr w:rsidR="00C50AB1" w14:paraId="5128427A" w14:textId="77777777">
        <w:tc>
          <w:tcPr>
            <w:tcW w:w="2338" w:type="dxa"/>
          </w:tcPr>
          <w:p w14:paraId="7AE8231D" w14:textId="77777777" w:rsidR="00C50AB1" w:rsidRDefault="00C50AB1">
            <w:r>
              <w:t>req_opt</w:t>
            </w:r>
          </w:p>
        </w:tc>
        <w:tc>
          <w:tcPr>
            <w:tcW w:w="993" w:type="dxa"/>
          </w:tcPr>
          <w:p w14:paraId="369807CC" w14:textId="77777777" w:rsidR="00C50AB1" w:rsidRDefault="00C50AB1">
            <w:r>
              <w:t>Text</w:t>
            </w:r>
          </w:p>
        </w:tc>
        <w:tc>
          <w:tcPr>
            <w:tcW w:w="850" w:type="dxa"/>
          </w:tcPr>
          <w:p w14:paraId="016FE51F" w14:textId="5C797C37" w:rsidR="00C50AB1" w:rsidRDefault="007C531D">
            <w:r w:rsidRPr="007C531D">
              <w:rPr>
                <w:color w:val="FF0000"/>
              </w:rPr>
              <w:t>8</w:t>
            </w:r>
          </w:p>
        </w:tc>
        <w:tc>
          <w:tcPr>
            <w:tcW w:w="851" w:type="dxa"/>
          </w:tcPr>
          <w:p w14:paraId="3CB578BB" w14:textId="77777777" w:rsidR="00C50AB1" w:rsidRDefault="00C50AB1"/>
        </w:tc>
        <w:tc>
          <w:tcPr>
            <w:tcW w:w="992" w:type="dxa"/>
          </w:tcPr>
          <w:p w14:paraId="18E566B1" w14:textId="77777777" w:rsidR="00C50AB1" w:rsidRDefault="00C50AB1">
            <w:r>
              <w:t>HL7_36</w:t>
            </w:r>
          </w:p>
        </w:tc>
        <w:tc>
          <w:tcPr>
            <w:tcW w:w="3118" w:type="dxa"/>
          </w:tcPr>
          <w:p w14:paraId="33A1618E" w14:textId="77777777" w:rsidR="00C50AB1" w:rsidRDefault="00C50AB1">
            <w:r>
              <w:t>required/ optional/backward compatibility</w:t>
            </w:r>
          </w:p>
        </w:tc>
      </w:tr>
      <w:tr w:rsidR="00C50AB1" w14:paraId="450C9B08" w14:textId="77777777">
        <w:tc>
          <w:tcPr>
            <w:tcW w:w="2338" w:type="dxa"/>
          </w:tcPr>
          <w:p w14:paraId="108B1D83" w14:textId="77777777" w:rsidR="00C50AB1" w:rsidRDefault="00C50AB1">
            <w:r>
              <w:t>repetitional</w:t>
            </w:r>
          </w:p>
        </w:tc>
        <w:tc>
          <w:tcPr>
            <w:tcW w:w="993" w:type="dxa"/>
          </w:tcPr>
          <w:p w14:paraId="43F7E03D" w14:textId="77777777" w:rsidR="00C50AB1" w:rsidRDefault="00C50AB1">
            <w:r>
              <w:t>Text</w:t>
            </w:r>
          </w:p>
        </w:tc>
        <w:tc>
          <w:tcPr>
            <w:tcW w:w="850" w:type="dxa"/>
          </w:tcPr>
          <w:p w14:paraId="1762601A" w14:textId="77777777" w:rsidR="00C50AB1" w:rsidRDefault="00C50AB1">
            <w:r>
              <w:t>1</w:t>
            </w:r>
          </w:p>
        </w:tc>
        <w:tc>
          <w:tcPr>
            <w:tcW w:w="851" w:type="dxa"/>
          </w:tcPr>
          <w:p w14:paraId="340D740D" w14:textId="77777777" w:rsidR="00C50AB1" w:rsidRDefault="00C50AB1"/>
        </w:tc>
        <w:tc>
          <w:tcPr>
            <w:tcW w:w="992" w:type="dxa"/>
          </w:tcPr>
          <w:p w14:paraId="0329EFD1" w14:textId="77777777" w:rsidR="00C50AB1" w:rsidRDefault="00C50AB1">
            <w:r>
              <w:t>HL7_36</w:t>
            </w:r>
          </w:p>
        </w:tc>
        <w:tc>
          <w:tcPr>
            <w:tcW w:w="3118" w:type="dxa"/>
          </w:tcPr>
          <w:p w14:paraId="7AE1D746" w14:textId="77777777" w:rsidR="00C50AB1" w:rsidRDefault="00C50AB1">
            <w:r>
              <w:t>repetitional</w:t>
            </w:r>
          </w:p>
        </w:tc>
      </w:tr>
      <w:tr w:rsidR="00C50AB1" w14:paraId="25ED9D86" w14:textId="77777777">
        <w:tc>
          <w:tcPr>
            <w:tcW w:w="2338" w:type="dxa"/>
          </w:tcPr>
          <w:p w14:paraId="0FA46364" w14:textId="77777777" w:rsidR="00C50AB1" w:rsidRDefault="00C50AB1">
            <w:r>
              <w:t>repetitions</w:t>
            </w:r>
          </w:p>
        </w:tc>
        <w:tc>
          <w:tcPr>
            <w:tcW w:w="993" w:type="dxa"/>
          </w:tcPr>
          <w:p w14:paraId="3085B2DE" w14:textId="77777777" w:rsidR="00C50AB1" w:rsidRDefault="00C50AB1">
            <w:r>
              <w:t>Integer</w:t>
            </w:r>
          </w:p>
        </w:tc>
        <w:tc>
          <w:tcPr>
            <w:tcW w:w="850" w:type="dxa"/>
          </w:tcPr>
          <w:p w14:paraId="142BC9B0" w14:textId="77777777" w:rsidR="00C50AB1" w:rsidRDefault="00C50AB1">
            <w:r>
              <w:t>2</w:t>
            </w:r>
          </w:p>
        </w:tc>
        <w:tc>
          <w:tcPr>
            <w:tcW w:w="851" w:type="dxa"/>
          </w:tcPr>
          <w:p w14:paraId="6EE53303" w14:textId="77777777" w:rsidR="00C50AB1" w:rsidRDefault="00C50AB1"/>
        </w:tc>
        <w:tc>
          <w:tcPr>
            <w:tcW w:w="992" w:type="dxa"/>
          </w:tcPr>
          <w:p w14:paraId="69E2DE44" w14:textId="77777777" w:rsidR="00C50AB1" w:rsidRDefault="00C50AB1">
            <w:r>
              <w:t>HL7_36</w:t>
            </w:r>
          </w:p>
        </w:tc>
        <w:tc>
          <w:tcPr>
            <w:tcW w:w="3118" w:type="dxa"/>
          </w:tcPr>
          <w:p w14:paraId="3F75D15C" w14:textId="77777777" w:rsidR="00C50AB1" w:rsidRDefault="00C50AB1">
            <w:r>
              <w:t>number of repetitions</w:t>
            </w:r>
          </w:p>
        </w:tc>
      </w:tr>
      <w:tr w:rsidR="00C50AB1" w14:paraId="08483F4C" w14:textId="77777777">
        <w:tc>
          <w:tcPr>
            <w:tcW w:w="2338" w:type="dxa"/>
          </w:tcPr>
          <w:p w14:paraId="27C0F51F" w14:textId="77777777" w:rsidR="00C50AB1" w:rsidRDefault="00C50AB1">
            <w:r>
              <w:t>section</w:t>
            </w:r>
          </w:p>
        </w:tc>
        <w:tc>
          <w:tcPr>
            <w:tcW w:w="993" w:type="dxa"/>
          </w:tcPr>
          <w:p w14:paraId="30887F21" w14:textId="77777777" w:rsidR="00C50AB1" w:rsidRDefault="00C50AB1">
            <w:r>
              <w:t>Text</w:t>
            </w:r>
          </w:p>
        </w:tc>
        <w:tc>
          <w:tcPr>
            <w:tcW w:w="850" w:type="dxa"/>
          </w:tcPr>
          <w:p w14:paraId="7F81D8CB" w14:textId="77777777" w:rsidR="00C50AB1" w:rsidRPr="000278A4" w:rsidRDefault="00C50AB1">
            <w:r w:rsidRPr="000278A4">
              <w:t>15</w:t>
            </w:r>
          </w:p>
        </w:tc>
        <w:tc>
          <w:tcPr>
            <w:tcW w:w="851" w:type="dxa"/>
          </w:tcPr>
          <w:p w14:paraId="3366F2B6" w14:textId="77777777" w:rsidR="00C50AB1" w:rsidRDefault="00C50AB1"/>
        </w:tc>
        <w:tc>
          <w:tcPr>
            <w:tcW w:w="992" w:type="dxa"/>
          </w:tcPr>
          <w:p w14:paraId="0F79F97A" w14:textId="77777777" w:rsidR="00C50AB1" w:rsidRDefault="00C50AB1">
            <w:r>
              <w:t>HL7_36</w:t>
            </w:r>
          </w:p>
        </w:tc>
        <w:tc>
          <w:tcPr>
            <w:tcW w:w="3118" w:type="dxa"/>
          </w:tcPr>
          <w:p w14:paraId="55646A20" w14:textId="77777777" w:rsidR="00C50AB1" w:rsidRDefault="00C50AB1">
            <w:r>
              <w:t>Chapter</w:t>
            </w:r>
          </w:p>
        </w:tc>
      </w:tr>
      <w:tr w:rsidR="00C50AB1" w14:paraId="5401F0CA" w14:textId="77777777">
        <w:tc>
          <w:tcPr>
            <w:tcW w:w="2338" w:type="dxa"/>
          </w:tcPr>
          <w:p w14:paraId="56B0E8C7" w14:textId="77777777" w:rsidR="00C50AB1" w:rsidRDefault="00C50AB1">
            <w:r>
              <w:t>anchor</w:t>
            </w:r>
          </w:p>
        </w:tc>
        <w:tc>
          <w:tcPr>
            <w:tcW w:w="993" w:type="dxa"/>
          </w:tcPr>
          <w:p w14:paraId="5BDEED89" w14:textId="77777777" w:rsidR="00C50AB1" w:rsidRDefault="00C50AB1">
            <w:r>
              <w:t>Text</w:t>
            </w:r>
          </w:p>
        </w:tc>
        <w:tc>
          <w:tcPr>
            <w:tcW w:w="850" w:type="dxa"/>
          </w:tcPr>
          <w:p w14:paraId="124B9968" w14:textId="77777777" w:rsidR="00C50AB1" w:rsidRDefault="00C50AB1">
            <w:r>
              <w:t>50</w:t>
            </w:r>
          </w:p>
        </w:tc>
        <w:tc>
          <w:tcPr>
            <w:tcW w:w="851" w:type="dxa"/>
          </w:tcPr>
          <w:p w14:paraId="7948EF30" w14:textId="77777777" w:rsidR="00C50AB1" w:rsidRDefault="00C50AB1"/>
        </w:tc>
        <w:tc>
          <w:tcPr>
            <w:tcW w:w="992" w:type="dxa"/>
          </w:tcPr>
          <w:p w14:paraId="7E0CFE6B" w14:textId="77777777" w:rsidR="00C50AB1" w:rsidRDefault="00C50AB1">
            <w:r>
              <w:t>HL7_36</w:t>
            </w:r>
          </w:p>
        </w:tc>
        <w:tc>
          <w:tcPr>
            <w:tcW w:w="3118" w:type="dxa"/>
          </w:tcPr>
          <w:p w14:paraId="538943FC" w14:textId="77777777" w:rsidR="00C50AB1" w:rsidRDefault="00C50AB1">
            <w:r>
              <w:t>HTML-Reference to the Standard</w:t>
            </w:r>
          </w:p>
        </w:tc>
      </w:tr>
    </w:tbl>
    <w:p w14:paraId="697F51D8" w14:textId="77777777" w:rsidR="00C50AB1" w:rsidRDefault="00C50AB1"/>
    <w:p w14:paraId="5473AADA" w14:textId="77777777" w:rsidR="00C50AB1" w:rsidRDefault="00C50AB1">
      <w:pPr>
        <w:pStyle w:val="berschrift3"/>
      </w:pPr>
      <w:r>
        <w:fldChar w:fldCharType="begin"/>
      </w:r>
      <w:r>
        <w:instrText xml:space="preserve"> AUTONUMLGL </w:instrText>
      </w:r>
      <w:bookmarkStart w:id="51" w:name="_Toc147402621"/>
      <w:r>
        <w:fldChar w:fldCharType="end"/>
      </w:r>
      <w:r>
        <w:t xml:space="preserve"> Table HL7TableValues</w:t>
      </w:r>
      <w:bookmarkEnd w:id="51"/>
    </w:p>
    <w:p w14:paraId="746E4FCC" w14:textId="77777777" w:rsidR="00C50AB1" w:rsidRDefault="00C50AB1">
      <w:r>
        <w:t>For some of the tables the HL7 organization suggests values to be used. This table collects this kind of information.</w:t>
      </w:r>
    </w:p>
    <w:p w14:paraId="46F846CF"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19FFCFBD" w14:textId="77777777" w:rsidTr="00753D4C">
        <w:trPr>
          <w:tblHeader/>
        </w:trPr>
        <w:tc>
          <w:tcPr>
            <w:tcW w:w="2338" w:type="dxa"/>
            <w:shd w:val="pct20" w:color="auto" w:fill="auto"/>
          </w:tcPr>
          <w:p w14:paraId="3DC15D39" w14:textId="77777777" w:rsidR="00C50AB1" w:rsidRDefault="00C50AB1">
            <w:r>
              <w:t>Attribute</w:t>
            </w:r>
          </w:p>
        </w:tc>
        <w:tc>
          <w:tcPr>
            <w:tcW w:w="993" w:type="dxa"/>
            <w:shd w:val="pct20" w:color="auto" w:fill="auto"/>
          </w:tcPr>
          <w:p w14:paraId="3E222E5F" w14:textId="77777777" w:rsidR="00C50AB1" w:rsidRDefault="00C50AB1">
            <w:r>
              <w:t>Type</w:t>
            </w:r>
          </w:p>
        </w:tc>
        <w:tc>
          <w:tcPr>
            <w:tcW w:w="850" w:type="dxa"/>
            <w:shd w:val="pct20" w:color="auto" w:fill="auto"/>
          </w:tcPr>
          <w:p w14:paraId="4059C41C" w14:textId="77777777" w:rsidR="00C50AB1" w:rsidRDefault="00C50AB1">
            <w:r>
              <w:t>Size</w:t>
            </w:r>
          </w:p>
        </w:tc>
        <w:tc>
          <w:tcPr>
            <w:tcW w:w="851" w:type="dxa"/>
            <w:shd w:val="pct20" w:color="auto" w:fill="auto"/>
          </w:tcPr>
          <w:p w14:paraId="4EC53898" w14:textId="77777777" w:rsidR="00C50AB1" w:rsidRDefault="00C50AB1">
            <w:r>
              <w:t>Default</w:t>
            </w:r>
          </w:p>
        </w:tc>
        <w:tc>
          <w:tcPr>
            <w:tcW w:w="992" w:type="dxa"/>
            <w:shd w:val="pct20" w:color="auto" w:fill="auto"/>
          </w:tcPr>
          <w:p w14:paraId="7F18F190" w14:textId="77777777" w:rsidR="00C50AB1" w:rsidRDefault="00C50AB1">
            <w:r>
              <w:t>Database</w:t>
            </w:r>
          </w:p>
        </w:tc>
        <w:tc>
          <w:tcPr>
            <w:tcW w:w="3118" w:type="dxa"/>
            <w:shd w:val="pct20" w:color="auto" w:fill="auto"/>
          </w:tcPr>
          <w:p w14:paraId="7AF8130D" w14:textId="77777777" w:rsidR="00C50AB1" w:rsidRDefault="00C50AB1">
            <w:r>
              <w:t>Description</w:t>
            </w:r>
          </w:p>
        </w:tc>
      </w:tr>
      <w:tr w:rsidR="00C50AB1" w14:paraId="766E1375" w14:textId="77777777">
        <w:tc>
          <w:tcPr>
            <w:tcW w:w="2338" w:type="dxa"/>
          </w:tcPr>
          <w:p w14:paraId="05D13C70" w14:textId="77777777" w:rsidR="00C50AB1" w:rsidRDefault="00C50AB1">
            <w:r>
              <w:rPr>
                <w:b/>
              </w:rPr>
              <w:t>table_id</w:t>
            </w:r>
          </w:p>
        </w:tc>
        <w:tc>
          <w:tcPr>
            <w:tcW w:w="993" w:type="dxa"/>
          </w:tcPr>
          <w:p w14:paraId="47083FB2" w14:textId="77777777" w:rsidR="00C50AB1" w:rsidRDefault="00C50AB1">
            <w:r>
              <w:t>Long</w:t>
            </w:r>
          </w:p>
        </w:tc>
        <w:tc>
          <w:tcPr>
            <w:tcW w:w="850" w:type="dxa"/>
          </w:tcPr>
          <w:p w14:paraId="2280738C" w14:textId="77777777" w:rsidR="00C50AB1" w:rsidRDefault="00C50AB1">
            <w:r>
              <w:t>4</w:t>
            </w:r>
          </w:p>
        </w:tc>
        <w:tc>
          <w:tcPr>
            <w:tcW w:w="851" w:type="dxa"/>
          </w:tcPr>
          <w:p w14:paraId="34DD7A35" w14:textId="77777777" w:rsidR="00C50AB1" w:rsidRDefault="00C50AB1">
            <w:r>
              <w:t>0</w:t>
            </w:r>
          </w:p>
        </w:tc>
        <w:tc>
          <w:tcPr>
            <w:tcW w:w="992" w:type="dxa"/>
          </w:tcPr>
          <w:p w14:paraId="2FA60D82" w14:textId="77777777" w:rsidR="00C50AB1" w:rsidRDefault="00C50AB1">
            <w:r>
              <w:t>HL7_36</w:t>
            </w:r>
          </w:p>
        </w:tc>
        <w:tc>
          <w:tcPr>
            <w:tcW w:w="3118" w:type="dxa"/>
          </w:tcPr>
          <w:p w14:paraId="10610E4B" w14:textId="77777777" w:rsidR="00C50AB1" w:rsidRDefault="00C50AB1">
            <w:r>
              <w:t>ID of this table</w:t>
            </w:r>
          </w:p>
        </w:tc>
      </w:tr>
      <w:tr w:rsidR="00C50AB1" w14:paraId="65059A29" w14:textId="77777777">
        <w:tc>
          <w:tcPr>
            <w:tcW w:w="2338" w:type="dxa"/>
          </w:tcPr>
          <w:p w14:paraId="77ED62E4" w14:textId="77777777" w:rsidR="00C50AB1" w:rsidRDefault="00C50AB1">
            <w:r>
              <w:rPr>
                <w:b/>
              </w:rPr>
              <w:t>version_id</w:t>
            </w:r>
          </w:p>
        </w:tc>
        <w:tc>
          <w:tcPr>
            <w:tcW w:w="993" w:type="dxa"/>
          </w:tcPr>
          <w:p w14:paraId="68F7BA8A" w14:textId="77777777" w:rsidR="00C50AB1" w:rsidRDefault="00C50AB1">
            <w:r>
              <w:t>Long</w:t>
            </w:r>
          </w:p>
        </w:tc>
        <w:tc>
          <w:tcPr>
            <w:tcW w:w="850" w:type="dxa"/>
          </w:tcPr>
          <w:p w14:paraId="02BC27C3" w14:textId="77777777" w:rsidR="00C50AB1" w:rsidRDefault="00C50AB1">
            <w:pPr>
              <w:rPr>
                <w:lang w:val="de-DE"/>
              </w:rPr>
            </w:pPr>
            <w:r>
              <w:rPr>
                <w:lang w:val="de-DE"/>
              </w:rPr>
              <w:t>4</w:t>
            </w:r>
          </w:p>
        </w:tc>
        <w:tc>
          <w:tcPr>
            <w:tcW w:w="851" w:type="dxa"/>
          </w:tcPr>
          <w:p w14:paraId="074E1F56" w14:textId="77777777" w:rsidR="00C50AB1" w:rsidRDefault="00C50AB1">
            <w:pPr>
              <w:rPr>
                <w:lang w:val="de-DE"/>
              </w:rPr>
            </w:pPr>
          </w:p>
        </w:tc>
        <w:tc>
          <w:tcPr>
            <w:tcW w:w="992" w:type="dxa"/>
          </w:tcPr>
          <w:p w14:paraId="5B14E243" w14:textId="77777777" w:rsidR="00C50AB1" w:rsidRDefault="00C50AB1">
            <w:pPr>
              <w:rPr>
                <w:lang w:val="de-DE"/>
              </w:rPr>
            </w:pPr>
            <w:r>
              <w:rPr>
                <w:lang w:val="de-DE"/>
              </w:rPr>
              <w:t>HL7_52</w:t>
            </w:r>
          </w:p>
        </w:tc>
        <w:tc>
          <w:tcPr>
            <w:tcW w:w="3118" w:type="dxa"/>
          </w:tcPr>
          <w:p w14:paraId="4B3901C4" w14:textId="77777777" w:rsidR="00C50AB1" w:rsidRDefault="00C50AB1">
            <w:pPr>
              <w:rPr>
                <w:lang w:val="de-DE"/>
              </w:rPr>
            </w:pPr>
            <w:r>
              <w:rPr>
                <w:lang w:val="de-DE"/>
              </w:rPr>
              <w:t>version ID</w:t>
            </w:r>
          </w:p>
        </w:tc>
      </w:tr>
      <w:tr w:rsidR="00C50AB1" w14:paraId="45910814" w14:textId="77777777">
        <w:tc>
          <w:tcPr>
            <w:tcW w:w="2338" w:type="dxa"/>
          </w:tcPr>
          <w:p w14:paraId="22F80E8F" w14:textId="77777777" w:rsidR="00C50AB1" w:rsidRDefault="00C50AB1">
            <w:r>
              <w:rPr>
                <w:b/>
              </w:rPr>
              <w:lastRenderedPageBreak/>
              <w:t>table_value</w:t>
            </w:r>
          </w:p>
        </w:tc>
        <w:tc>
          <w:tcPr>
            <w:tcW w:w="993" w:type="dxa"/>
          </w:tcPr>
          <w:p w14:paraId="21533A80" w14:textId="77777777" w:rsidR="00C50AB1" w:rsidRDefault="00C50AB1">
            <w:r>
              <w:t>Text</w:t>
            </w:r>
          </w:p>
        </w:tc>
        <w:tc>
          <w:tcPr>
            <w:tcW w:w="850" w:type="dxa"/>
          </w:tcPr>
          <w:p w14:paraId="10F7FCF8" w14:textId="77777777" w:rsidR="00C50AB1" w:rsidRDefault="00C50AB1">
            <w:r>
              <w:t>12</w:t>
            </w:r>
          </w:p>
        </w:tc>
        <w:tc>
          <w:tcPr>
            <w:tcW w:w="851" w:type="dxa"/>
          </w:tcPr>
          <w:p w14:paraId="14B07FFA" w14:textId="77777777" w:rsidR="00C50AB1" w:rsidRDefault="00C50AB1"/>
        </w:tc>
        <w:tc>
          <w:tcPr>
            <w:tcW w:w="992" w:type="dxa"/>
          </w:tcPr>
          <w:p w14:paraId="522A510B" w14:textId="77777777" w:rsidR="00C50AB1" w:rsidRDefault="00C50AB1">
            <w:r>
              <w:t>HL7_36</w:t>
            </w:r>
          </w:p>
        </w:tc>
        <w:tc>
          <w:tcPr>
            <w:tcW w:w="3118" w:type="dxa"/>
          </w:tcPr>
          <w:p w14:paraId="3C73E7D1" w14:textId="77777777" w:rsidR="00C50AB1" w:rsidRDefault="00C50AB1">
            <w:r>
              <w:t>individual value for this special table</w:t>
            </w:r>
          </w:p>
        </w:tc>
      </w:tr>
      <w:tr w:rsidR="00D52E2C" w:rsidRPr="00D52E2C" w14:paraId="11238C73" w14:textId="77777777">
        <w:tc>
          <w:tcPr>
            <w:tcW w:w="2338" w:type="dxa"/>
          </w:tcPr>
          <w:p w14:paraId="67EFC839" w14:textId="77777777" w:rsidR="002717F0" w:rsidRPr="00D52E2C" w:rsidRDefault="002717F0">
            <w:pPr>
              <w:rPr>
                <w:lang w:val="fr-FR"/>
              </w:rPr>
            </w:pPr>
            <w:r w:rsidRPr="00D52E2C">
              <w:rPr>
                <w:lang w:val="fr-FR"/>
              </w:rPr>
              <w:t>Display_name</w:t>
            </w:r>
          </w:p>
        </w:tc>
        <w:tc>
          <w:tcPr>
            <w:tcW w:w="993" w:type="dxa"/>
          </w:tcPr>
          <w:p w14:paraId="74E10E31" w14:textId="77777777" w:rsidR="002717F0" w:rsidRPr="00D52E2C" w:rsidRDefault="002717F0">
            <w:pPr>
              <w:rPr>
                <w:lang w:val="fr-FR"/>
              </w:rPr>
            </w:pPr>
            <w:r w:rsidRPr="00D52E2C">
              <w:rPr>
                <w:lang w:val="fr-FR"/>
              </w:rPr>
              <w:t>Text</w:t>
            </w:r>
          </w:p>
        </w:tc>
        <w:tc>
          <w:tcPr>
            <w:tcW w:w="850" w:type="dxa"/>
          </w:tcPr>
          <w:p w14:paraId="78EA65AF" w14:textId="77777777" w:rsidR="002717F0" w:rsidRPr="00D52E2C" w:rsidRDefault="002717F0">
            <w:pPr>
              <w:rPr>
                <w:lang w:val="fr-FR"/>
              </w:rPr>
            </w:pPr>
            <w:r w:rsidRPr="00D52E2C">
              <w:rPr>
                <w:lang w:val="fr-FR"/>
              </w:rPr>
              <w:t>255</w:t>
            </w:r>
          </w:p>
        </w:tc>
        <w:tc>
          <w:tcPr>
            <w:tcW w:w="851" w:type="dxa"/>
          </w:tcPr>
          <w:p w14:paraId="534BDC64" w14:textId="77777777" w:rsidR="002717F0" w:rsidRPr="00D52E2C" w:rsidRDefault="002717F0">
            <w:pPr>
              <w:rPr>
                <w:lang w:val="fr-FR"/>
              </w:rPr>
            </w:pPr>
          </w:p>
        </w:tc>
        <w:tc>
          <w:tcPr>
            <w:tcW w:w="992" w:type="dxa"/>
          </w:tcPr>
          <w:p w14:paraId="2052BEDF" w14:textId="77777777" w:rsidR="002717F0" w:rsidRPr="00D52E2C" w:rsidRDefault="002717F0">
            <w:pPr>
              <w:rPr>
                <w:lang w:val="fr-FR"/>
              </w:rPr>
            </w:pPr>
            <w:r w:rsidRPr="00D52E2C">
              <w:rPr>
                <w:lang w:val="fr-FR"/>
              </w:rPr>
              <w:t>HL7_77</w:t>
            </w:r>
          </w:p>
        </w:tc>
        <w:tc>
          <w:tcPr>
            <w:tcW w:w="3118" w:type="dxa"/>
          </w:tcPr>
          <w:p w14:paraId="217142FC" w14:textId="77777777" w:rsidR="002717F0" w:rsidRPr="00D52E2C" w:rsidRDefault="002717F0">
            <w:pPr>
              <w:rPr>
                <w:lang w:val="fr-FR"/>
              </w:rPr>
            </w:pPr>
            <w:r w:rsidRPr="00D52E2C">
              <w:rPr>
                <w:lang w:val="fr-FR"/>
              </w:rPr>
              <w:t>taken from original description</w:t>
            </w:r>
          </w:p>
        </w:tc>
      </w:tr>
      <w:tr w:rsidR="00D52E2C" w:rsidRPr="00D52E2C" w14:paraId="7E94FF0C" w14:textId="77777777">
        <w:tc>
          <w:tcPr>
            <w:tcW w:w="2338" w:type="dxa"/>
          </w:tcPr>
          <w:p w14:paraId="1BCFD585" w14:textId="77777777" w:rsidR="00C50AB1" w:rsidRPr="00D52E2C" w:rsidRDefault="00753D4C">
            <w:pPr>
              <w:rPr>
                <w:lang w:val="fr-FR"/>
              </w:rPr>
            </w:pPr>
            <w:r w:rsidRPr="00D52E2C">
              <w:rPr>
                <w:lang w:val="fr-FR"/>
              </w:rPr>
              <w:t>D</w:t>
            </w:r>
            <w:r w:rsidR="00C50AB1" w:rsidRPr="00D52E2C">
              <w:rPr>
                <w:lang w:val="fr-FR"/>
              </w:rPr>
              <w:t>escription</w:t>
            </w:r>
            <w:r w:rsidR="002717F0" w:rsidRPr="00D52E2C">
              <w:rPr>
                <w:lang w:val="fr-FR"/>
              </w:rPr>
              <w:t>_as_pub</w:t>
            </w:r>
          </w:p>
        </w:tc>
        <w:tc>
          <w:tcPr>
            <w:tcW w:w="993" w:type="dxa"/>
          </w:tcPr>
          <w:p w14:paraId="0F3F1C92" w14:textId="77777777" w:rsidR="00C50AB1" w:rsidRPr="00D52E2C" w:rsidRDefault="000E5604">
            <w:pPr>
              <w:rPr>
                <w:lang w:val="fr-FR"/>
              </w:rPr>
            </w:pPr>
            <w:r w:rsidRPr="00D52E2C">
              <w:rPr>
                <w:lang w:val="fr-FR"/>
              </w:rPr>
              <w:t>Memo</w:t>
            </w:r>
          </w:p>
        </w:tc>
        <w:tc>
          <w:tcPr>
            <w:tcW w:w="850" w:type="dxa"/>
          </w:tcPr>
          <w:p w14:paraId="0337CAEF" w14:textId="77777777" w:rsidR="00C50AB1" w:rsidRPr="00D52E2C" w:rsidRDefault="00C50AB1">
            <w:pPr>
              <w:rPr>
                <w:lang w:val="fr-FR"/>
              </w:rPr>
            </w:pPr>
          </w:p>
        </w:tc>
        <w:tc>
          <w:tcPr>
            <w:tcW w:w="851" w:type="dxa"/>
          </w:tcPr>
          <w:p w14:paraId="0E70E7A7" w14:textId="77777777" w:rsidR="00C50AB1" w:rsidRPr="00D52E2C" w:rsidRDefault="00C50AB1">
            <w:pPr>
              <w:rPr>
                <w:lang w:val="fr-FR"/>
              </w:rPr>
            </w:pPr>
          </w:p>
        </w:tc>
        <w:tc>
          <w:tcPr>
            <w:tcW w:w="992" w:type="dxa"/>
          </w:tcPr>
          <w:p w14:paraId="1C73A752" w14:textId="77777777" w:rsidR="00C50AB1" w:rsidRPr="00D52E2C" w:rsidRDefault="00C50AB1">
            <w:pPr>
              <w:rPr>
                <w:lang w:val="fr-FR"/>
              </w:rPr>
            </w:pPr>
            <w:r w:rsidRPr="00D52E2C">
              <w:rPr>
                <w:lang w:val="fr-FR"/>
              </w:rPr>
              <w:t>HL7_36</w:t>
            </w:r>
            <w:r w:rsidR="002717F0" w:rsidRPr="00D52E2C">
              <w:rPr>
                <w:lang w:val="fr-FR"/>
              </w:rPr>
              <w:t>, HL7_77</w:t>
            </w:r>
          </w:p>
        </w:tc>
        <w:tc>
          <w:tcPr>
            <w:tcW w:w="3118" w:type="dxa"/>
          </w:tcPr>
          <w:p w14:paraId="1BE6C15E" w14:textId="77777777" w:rsidR="00C50AB1" w:rsidRPr="00D52E2C" w:rsidRDefault="002717F0">
            <w:pPr>
              <w:rPr>
                <w:lang w:val="fr-FR"/>
              </w:rPr>
            </w:pPr>
            <w:r w:rsidRPr="00D52E2C">
              <w:rPr>
                <w:lang w:val="fr-FR"/>
              </w:rPr>
              <w:t>D</w:t>
            </w:r>
            <w:r w:rsidR="00C50AB1" w:rsidRPr="00D52E2C">
              <w:rPr>
                <w:lang w:val="fr-FR"/>
              </w:rPr>
              <w:t>escription</w:t>
            </w:r>
          </w:p>
        </w:tc>
      </w:tr>
      <w:tr w:rsidR="00C50AB1" w14:paraId="2391F74D" w14:textId="77777777">
        <w:tc>
          <w:tcPr>
            <w:tcW w:w="2338" w:type="dxa"/>
          </w:tcPr>
          <w:p w14:paraId="35096FA3" w14:textId="77777777" w:rsidR="00C50AB1" w:rsidRDefault="00753D4C">
            <w:pPr>
              <w:rPr>
                <w:lang w:val="fr-FR"/>
              </w:rPr>
            </w:pPr>
            <w:r>
              <w:rPr>
                <w:lang w:val="fr-FR"/>
              </w:rPr>
              <w:t>I</w:t>
            </w:r>
            <w:r w:rsidR="00C50AB1">
              <w:rPr>
                <w:lang w:val="fr-FR"/>
              </w:rPr>
              <w:t>nterpretation</w:t>
            </w:r>
          </w:p>
        </w:tc>
        <w:tc>
          <w:tcPr>
            <w:tcW w:w="993" w:type="dxa"/>
          </w:tcPr>
          <w:p w14:paraId="460C98DB" w14:textId="77777777" w:rsidR="00C50AB1" w:rsidRDefault="00C50AB1">
            <w:r>
              <w:t>Text</w:t>
            </w:r>
          </w:p>
        </w:tc>
        <w:tc>
          <w:tcPr>
            <w:tcW w:w="850" w:type="dxa"/>
          </w:tcPr>
          <w:p w14:paraId="6C50DED3" w14:textId="77777777" w:rsidR="00C50AB1" w:rsidRDefault="00C50AB1">
            <w:r>
              <w:t>100</w:t>
            </w:r>
          </w:p>
        </w:tc>
        <w:tc>
          <w:tcPr>
            <w:tcW w:w="851" w:type="dxa"/>
          </w:tcPr>
          <w:p w14:paraId="7581399D" w14:textId="77777777" w:rsidR="00C50AB1" w:rsidRDefault="00C50AB1"/>
        </w:tc>
        <w:tc>
          <w:tcPr>
            <w:tcW w:w="992" w:type="dxa"/>
          </w:tcPr>
          <w:p w14:paraId="798C2AB3" w14:textId="77777777" w:rsidR="00C50AB1" w:rsidRDefault="00C50AB1">
            <w:r>
              <w:t>HL7_36</w:t>
            </w:r>
          </w:p>
        </w:tc>
        <w:tc>
          <w:tcPr>
            <w:tcW w:w="3118" w:type="dxa"/>
          </w:tcPr>
          <w:p w14:paraId="114F202C" w14:textId="77777777" w:rsidR="00C50AB1" w:rsidRDefault="00C50AB1">
            <w:r>
              <w:t>German Interpretation according to the German HL7 user group</w:t>
            </w:r>
          </w:p>
        </w:tc>
      </w:tr>
      <w:tr w:rsidR="00C50AB1" w14:paraId="413EA1F0" w14:textId="77777777">
        <w:tc>
          <w:tcPr>
            <w:tcW w:w="2338" w:type="dxa"/>
          </w:tcPr>
          <w:p w14:paraId="31C90B1B" w14:textId="77777777" w:rsidR="00C50AB1" w:rsidRDefault="00C50AB1">
            <w:r>
              <w:t>table_item</w:t>
            </w:r>
          </w:p>
        </w:tc>
        <w:tc>
          <w:tcPr>
            <w:tcW w:w="993" w:type="dxa"/>
          </w:tcPr>
          <w:p w14:paraId="08BBE540" w14:textId="77777777" w:rsidR="00C50AB1" w:rsidRDefault="00C50AB1">
            <w:r>
              <w:t>Text</w:t>
            </w:r>
          </w:p>
        </w:tc>
        <w:tc>
          <w:tcPr>
            <w:tcW w:w="850" w:type="dxa"/>
          </w:tcPr>
          <w:p w14:paraId="2B5684F2" w14:textId="77777777" w:rsidR="00C50AB1" w:rsidRDefault="00C50AB1">
            <w:r>
              <w:t>6</w:t>
            </w:r>
          </w:p>
        </w:tc>
        <w:tc>
          <w:tcPr>
            <w:tcW w:w="851" w:type="dxa"/>
          </w:tcPr>
          <w:p w14:paraId="3136F056" w14:textId="77777777" w:rsidR="00C50AB1" w:rsidRDefault="00C50AB1"/>
        </w:tc>
        <w:tc>
          <w:tcPr>
            <w:tcW w:w="992" w:type="dxa"/>
          </w:tcPr>
          <w:p w14:paraId="23AEE477" w14:textId="77777777" w:rsidR="00C50AB1" w:rsidRDefault="00C50AB1">
            <w:r>
              <w:t>HL7_36</w:t>
            </w:r>
          </w:p>
        </w:tc>
        <w:tc>
          <w:tcPr>
            <w:tcW w:w="3118" w:type="dxa"/>
          </w:tcPr>
          <w:p w14:paraId="077F7F2D" w14:textId="77777777" w:rsidR="00C50AB1" w:rsidRDefault="00C50AB1">
            <w:r>
              <w:t>this field contains the approach to number every value over all tables</w:t>
            </w:r>
          </w:p>
        </w:tc>
      </w:tr>
      <w:tr w:rsidR="00C50AB1" w14:paraId="0836B543" w14:textId="77777777">
        <w:tc>
          <w:tcPr>
            <w:tcW w:w="2338" w:type="dxa"/>
          </w:tcPr>
          <w:p w14:paraId="1AD73DB2" w14:textId="77777777" w:rsidR="00C50AB1" w:rsidRDefault="00C50AB1">
            <w:r>
              <w:t>sort_no</w:t>
            </w:r>
          </w:p>
        </w:tc>
        <w:tc>
          <w:tcPr>
            <w:tcW w:w="993" w:type="dxa"/>
          </w:tcPr>
          <w:p w14:paraId="4E669068" w14:textId="77777777" w:rsidR="00C50AB1" w:rsidRDefault="00C50AB1">
            <w:r>
              <w:t>Integer</w:t>
            </w:r>
          </w:p>
        </w:tc>
        <w:tc>
          <w:tcPr>
            <w:tcW w:w="850" w:type="dxa"/>
          </w:tcPr>
          <w:p w14:paraId="4FBECF34" w14:textId="77777777" w:rsidR="00C50AB1" w:rsidRDefault="00C50AB1">
            <w:r>
              <w:t>2</w:t>
            </w:r>
          </w:p>
        </w:tc>
        <w:tc>
          <w:tcPr>
            <w:tcW w:w="851" w:type="dxa"/>
          </w:tcPr>
          <w:p w14:paraId="661FED88" w14:textId="77777777" w:rsidR="00C50AB1" w:rsidRDefault="00C50AB1">
            <w:r>
              <w:t>0</w:t>
            </w:r>
          </w:p>
        </w:tc>
        <w:tc>
          <w:tcPr>
            <w:tcW w:w="992" w:type="dxa"/>
          </w:tcPr>
          <w:p w14:paraId="71E86CF8" w14:textId="77777777" w:rsidR="00C50AB1" w:rsidRDefault="00C50AB1">
            <w:r>
              <w:t>HL7_36</w:t>
            </w:r>
          </w:p>
        </w:tc>
        <w:tc>
          <w:tcPr>
            <w:tcW w:w="3118" w:type="dxa"/>
          </w:tcPr>
          <w:p w14:paraId="7CA95BE1" w14:textId="77777777" w:rsidR="00C50AB1" w:rsidRDefault="00C50AB1">
            <w:r>
              <w:t>number for sorting the values according to the official document</w:t>
            </w:r>
          </w:p>
        </w:tc>
      </w:tr>
      <w:tr w:rsidR="00C50AB1" w14:paraId="47F4347A" w14:textId="77777777">
        <w:tc>
          <w:tcPr>
            <w:tcW w:w="2338" w:type="dxa"/>
          </w:tcPr>
          <w:p w14:paraId="35D47BD2" w14:textId="77777777" w:rsidR="00C50AB1" w:rsidRPr="000278A4" w:rsidRDefault="00753D4C">
            <w:pPr>
              <w:rPr>
                <w:lang w:val="fr-FR"/>
              </w:rPr>
            </w:pPr>
            <w:r w:rsidRPr="000278A4">
              <w:rPr>
                <w:lang w:val="fr-FR"/>
              </w:rPr>
              <w:t>M</w:t>
            </w:r>
            <w:r w:rsidR="00C50773" w:rsidRPr="000278A4">
              <w:rPr>
                <w:lang w:val="fr-FR"/>
              </w:rPr>
              <w:t>odification</w:t>
            </w:r>
          </w:p>
        </w:tc>
        <w:tc>
          <w:tcPr>
            <w:tcW w:w="993" w:type="dxa"/>
          </w:tcPr>
          <w:p w14:paraId="339EEEC6" w14:textId="77777777" w:rsidR="00C50AB1" w:rsidRDefault="00C50AB1">
            <w:pPr>
              <w:rPr>
                <w:lang w:val="fr-FR"/>
              </w:rPr>
            </w:pPr>
            <w:r>
              <w:rPr>
                <w:lang w:val="fr-FR"/>
              </w:rPr>
              <w:t>Text</w:t>
            </w:r>
          </w:p>
        </w:tc>
        <w:tc>
          <w:tcPr>
            <w:tcW w:w="850" w:type="dxa"/>
          </w:tcPr>
          <w:p w14:paraId="733AE058" w14:textId="77777777" w:rsidR="00C50AB1" w:rsidRDefault="00C50AB1">
            <w:pPr>
              <w:rPr>
                <w:lang w:val="fr-FR"/>
              </w:rPr>
            </w:pPr>
            <w:r>
              <w:rPr>
                <w:lang w:val="fr-FR"/>
              </w:rPr>
              <w:t>1</w:t>
            </w:r>
          </w:p>
        </w:tc>
        <w:tc>
          <w:tcPr>
            <w:tcW w:w="851" w:type="dxa"/>
          </w:tcPr>
          <w:p w14:paraId="34BD7593" w14:textId="77777777" w:rsidR="00C50AB1" w:rsidRDefault="00C50AB1">
            <w:pPr>
              <w:rPr>
                <w:lang w:val="fr-FR"/>
              </w:rPr>
            </w:pPr>
            <w:r>
              <w:rPr>
                <w:lang w:val="fr-FR"/>
              </w:rPr>
              <w:t>"O"</w:t>
            </w:r>
          </w:p>
        </w:tc>
        <w:tc>
          <w:tcPr>
            <w:tcW w:w="992" w:type="dxa"/>
          </w:tcPr>
          <w:p w14:paraId="63544791" w14:textId="77777777" w:rsidR="00C50AB1" w:rsidRDefault="00C50AB1">
            <w:r>
              <w:t>HL7_36</w:t>
            </w:r>
          </w:p>
        </w:tc>
        <w:tc>
          <w:tcPr>
            <w:tcW w:w="3118" w:type="dxa"/>
          </w:tcPr>
          <w:p w14:paraId="334A643D" w14:textId="77777777" w:rsidR="00C50AB1" w:rsidRDefault="00C50AB1">
            <w:r>
              <w:t>how is this data element used (Original, Added</w:t>
            </w:r>
            <w:r w:rsidR="002717F0">
              <w:t xml:space="preserve"> manually</w:t>
            </w:r>
            <w:r>
              <w:t xml:space="preserve">, </w:t>
            </w:r>
            <w:r w:rsidR="002717F0">
              <w:t xml:space="preserve">virtually </w:t>
            </w:r>
            <w:r>
              <w:t>Deleted)</w:t>
            </w:r>
          </w:p>
        </w:tc>
      </w:tr>
      <w:tr w:rsidR="00D52E2C" w:rsidRPr="00D52E2C" w14:paraId="26C99B13" w14:textId="77777777">
        <w:tc>
          <w:tcPr>
            <w:tcW w:w="2338" w:type="dxa"/>
          </w:tcPr>
          <w:p w14:paraId="7E8E0E9F" w14:textId="77777777" w:rsidR="00C50AB1" w:rsidRPr="00D52E2C" w:rsidRDefault="002717F0">
            <w:r w:rsidRPr="00D52E2C">
              <w:t>C</w:t>
            </w:r>
            <w:r w:rsidR="00C50AB1" w:rsidRPr="00D52E2C">
              <w:t>omment</w:t>
            </w:r>
            <w:r w:rsidRPr="00D52E2C">
              <w:t>_as_pub</w:t>
            </w:r>
          </w:p>
        </w:tc>
        <w:tc>
          <w:tcPr>
            <w:tcW w:w="993" w:type="dxa"/>
          </w:tcPr>
          <w:p w14:paraId="2AD3F5F4" w14:textId="77777777" w:rsidR="00C50AB1" w:rsidRPr="00D52E2C" w:rsidRDefault="000E5604">
            <w:r w:rsidRPr="00D52E2C">
              <w:t>Memo</w:t>
            </w:r>
          </w:p>
        </w:tc>
        <w:tc>
          <w:tcPr>
            <w:tcW w:w="850" w:type="dxa"/>
          </w:tcPr>
          <w:p w14:paraId="208F65CA" w14:textId="77777777" w:rsidR="00C50AB1" w:rsidRPr="00D52E2C" w:rsidRDefault="00C50AB1"/>
        </w:tc>
        <w:tc>
          <w:tcPr>
            <w:tcW w:w="851" w:type="dxa"/>
          </w:tcPr>
          <w:p w14:paraId="3840A92F" w14:textId="77777777" w:rsidR="00C50AB1" w:rsidRPr="00D52E2C" w:rsidRDefault="00C50AB1"/>
        </w:tc>
        <w:tc>
          <w:tcPr>
            <w:tcW w:w="992" w:type="dxa"/>
          </w:tcPr>
          <w:p w14:paraId="23A74FC2" w14:textId="77777777" w:rsidR="00C50AB1" w:rsidRPr="00D52E2C" w:rsidRDefault="00C50AB1">
            <w:r w:rsidRPr="00D52E2C">
              <w:t>HL7_55</w:t>
            </w:r>
            <w:r w:rsidR="002717F0" w:rsidRPr="00D52E2C">
              <w:t>, HL7_77</w:t>
            </w:r>
          </w:p>
        </w:tc>
        <w:tc>
          <w:tcPr>
            <w:tcW w:w="3118" w:type="dxa"/>
          </w:tcPr>
          <w:p w14:paraId="64AB9D97" w14:textId="77777777" w:rsidR="00C50AB1" w:rsidRPr="00D52E2C" w:rsidRDefault="00C50AB1">
            <w:r w:rsidRPr="00D52E2C">
              <w:t>Comments on different values</w:t>
            </w:r>
          </w:p>
        </w:tc>
      </w:tr>
      <w:tr w:rsidR="00D52E2C" w:rsidRPr="00D52E2C" w14:paraId="7C7FF2C6" w14:textId="77777777">
        <w:tc>
          <w:tcPr>
            <w:tcW w:w="2338" w:type="dxa"/>
          </w:tcPr>
          <w:p w14:paraId="1F4EECFD" w14:textId="77777777" w:rsidR="00B3000C" w:rsidRPr="00D52E2C" w:rsidRDefault="00B3000C">
            <w:r w:rsidRPr="00D52E2C">
              <w:t>Comment</w:t>
            </w:r>
          </w:p>
        </w:tc>
        <w:tc>
          <w:tcPr>
            <w:tcW w:w="993" w:type="dxa"/>
          </w:tcPr>
          <w:p w14:paraId="31E66B85" w14:textId="77777777" w:rsidR="00B3000C" w:rsidRPr="00D52E2C" w:rsidRDefault="00B3000C">
            <w:r w:rsidRPr="00D52E2C">
              <w:t>Text</w:t>
            </w:r>
          </w:p>
        </w:tc>
        <w:tc>
          <w:tcPr>
            <w:tcW w:w="850" w:type="dxa"/>
          </w:tcPr>
          <w:p w14:paraId="6FB79D56" w14:textId="77777777" w:rsidR="00B3000C" w:rsidRPr="00D52E2C" w:rsidRDefault="00B3000C">
            <w:r w:rsidRPr="00D52E2C">
              <w:t>255</w:t>
            </w:r>
          </w:p>
        </w:tc>
        <w:tc>
          <w:tcPr>
            <w:tcW w:w="851" w:type="dxa"/>
          </w:tcPr>
          <w:p w14:paraId="721BEC24" w14:textId="77777777" w:rsidR="00B3000C" w:rsidRPr="00D52E2C" w:rsidRDefault="00B3000C"/>
        </w:tc>
        <w:tc>
          <w:tcPr>
            <w:tcW w:w="992" w:type="dxa"/>
          </w:tcPr>
          <w:p w14:paraId="343F23AE" w14:textId="77777777" w:rsidR="00B3000C" w:rsidRPr="00D52E2C" w:rsidRDefault="00B3000C">
            <w:r w:rsidRPr="00D52E2C">
              <w:t>HL7_78</w:t>
            </w:r>
          </w:p>
        </w:tc>
        <w:tc>
          <w:tcPr>
            <w:tcW w:w="3118" w:type="dxa"/>
          </w:tcPr>
          <w:p w14:paraId="754894C3" w14:textId="77777777" w:rsidR="00B3000C" w:rsidRPr="00D52E2C" w:rsidRDefault="00B3000C">
            <w:r w:rsidRPr="00D52E2C">
              <w:t>Modified comment; taken from original publication, but deleted usage note</w:t>
            </w:r>
          </w:p>
        </w:tc>
      </w:tr>
      <w:tr w:rsidR="00D52E2C" w:rsidRPr="00D52E2C" w14:paraId="5978F6F3" w14:textId="77777777">
        <w:tc>
          <w:tcPr>
            <w:tcW w:w="2338" w:type="dxa"/>
          </w:tcPr>
          <w:p w14:paraId="53919289" w14:textId="77777777" w:rsidR="002717F0" w:rsidRPr="00D52E2C" w:rsidRDefault="002717F0">
            <w:r w:rsidRPr="00D52E2C">
              <w:t>Usage_note</w:t>
            </w:r>
          </w:p>
        </w:tc>
        <w:tc>
          <w:tcPr>
            <w:tcW w:w="993" w:type="dxa"/>
          </w:tcPr>
          <w:p w14:paraId="12AF6E4F" w14:textId="77777777" w:rsidR="002717F0" w:rsidRPr="00D52E2C" w:rsidRDefault="002717F0">
            <w:r w:rsidRPr="00D52E2C">
              <w:t>Text</w:t>
            </w:r>
          </w:p>
        </w:tc>
        <w:tc>
          <w:tcPr>
            <w:tcW w:w="850" w:type="dxa"/>
          </w:tcPr>
          <w:p w14:paraId="6F278CAF" w14:textId="77777777" w:rsidR="002717F0" w:rsidRPr="00D52E2C" w:rsidRDefault="002717F0">
            <w:r w:rsidRPr="00D52E2C">
              <w:t>255</w:t>
            </w:r>
          </w:p>
        </w:tc>
        <w:tc>
          <w:tcPr>
            <w:tcW w:w="851" w:type="dxa"/>
          </w:tcPr>
          <w:p w14:paraId="5B4D1A6C" w14:textId="77777777" w:rsidR="002717F0" w:rsidRPr="00D52E2C" w:rsidRDefault="002717F0"/>
        </w:tc>
        <w:tc>
          <w:tcPr>
            <w:tcW w:w="992" w:type="dxa"/>
          </w:tcPr>
          <w:p w14:paraId="37FB7D06" w14:textId="77777777" w:rsidR="002717F0" w:rsidRPr="00D52E2C" w:rsidRDefault="002717F0">
            <w:r w:rsidRPr="00D52E2C">
              <w:t>HL7_77</w:t>
            </w:r>
          </w:p>
        </w:tc>
        <w:tc>
          <w:tcPr>
            <w:tcW w:w="3118" w:type="dxa"/>
          </w:tcPr>
          <w:p w14:paraId="45F81636" w14:textId="77777777" w:rsidR="002717F0" w:rsidRPr="00D52E2C" w:rsidRDefault="00B3000C">
            <w:r w:rsidRPr="00D52E2C">
              <w:t>Usage note taken from original comment</w:t>
            </w:r>
          </w:p>
        </w:tc>
      </w:tr>
      <w:tr w:rsidR="00C50AB1" w14:paraId="4C607950" w14:textId="77777777">
        <w:tc>
          <w:tcPr>
            <w:tcW w:w="2338" w:type="dxa"/>
          </w:tcPr>
          <w:p w14:paraId="10A6A03F" w14:textId="77777777" w:rsidR="00C50AB1" w:rsidRDefault="00C50AB1">
            <w:r>
              <w:t>section</w:t>
            </w:r>
          </w:p>
        </w:tc>
        <w:tc>
          <w:tcPr>
            <w:tcW w:w="993" w:type="dxa"/>
          </w:tcPr>
          <w:p w14:paraId="635E4DCD" w14:textId="77777777" w:rsidR="00C50AB1" w:rsidRDefault="00C50AB1">
            <w:r>
              <w:t>Text</w:t>
            </w:r>
          </w:p>
        </w:tc>
        <w:tc>
          <w:tcPr>
            <w:tcW w:w="850" w:type="dxa"/>
          </w:tcPr>
          <w:p w14:paraId="33DBA52A" w14:textId="77777777" w:rsidR="00C50AB1" w:rsidRPr="000278A4" w:rsidRDefault="00C50AB1">
            <w:r w:rsidRPr="000278A4">
              <w:t>15</w:t>
            </w:r>
          </w:p>
        </w:tc>
        <w:tc>
          <w:tcPr>
            <w:tcW w:w="851" w:type="dxa"/>
          </w:tcPr>
          <w:p w14:paraId="0C5C011F" w14:textId="77777777" w:rsidR="00C50AB1" w:rsidRDefault="00C50AB1"/>
        </w:tc>
        <w:tc>
          <w:tcPr>
            <w:tcW w:w="992" w:type="dxa"/>
          </w:tcPr>
          <w:p w14:paraId="40A3B2F7" w14:textId="77777777" w:rsidR="00C50AB1" w:rsidRDefault="00C50AB1">
            <w:r>
              <w:t>HL7_36</w:t>
            </w:r>
          </w:p>
        </w:tc>
        <w:tc>
          <w:tcPr>
            <w:tcW w:w="3118" w:type="dxa"/>
          </w:tcPr>
          <w:p w14:paraId="63158A1E" w14:textId="77777777" w:rsidR="00C50AB1" w:rsidRDefault="002717F0">
            <w:r>
              <w:t>C</w:t>
            </w:r>
            <w:r w:rsidR="00C50AB1">
              <w:t>hapter</w:t>
            </w:r>
          </w:p>
        </w:tc>
      </w:tr>
      <w:tr w:rsidR="002717F0" w14:paraId="7510BC85" w14:textId="77777777">
        <w:tc>
          <w:tcPr>
            <w:tcW w:w="2338" w:type="dxa"/>
          </w:tcPr>
          <w:p w14:paraId="2C1AD8CA" w14:textId="77777777" w:rsidR="002717F0" w:rsidRDefault="002717F0">
            <w:r>
              <w:t>Modification_date</w:t>
            </w:r>
          </w:p>
        </w:tc>
        <w:tc>
          <w:tcPr>
            <w:tcW w:w="993" w:type="dxa"/>
          </w:tcPr>
          <w:p w14:paraId="1CFB9859" w14:textId="77777777" w:rsidR="002717F0" w:rsidRDefault="002717F0">
            <w:r>
              <w:t>Date/time</w:t>
            </w:r>
          </w:p>
        </w:tc>
        <w:tc>
          <w:tcPr>
            <w:tcW w:w="850" w:type="dxa"/>
          </w:tcPr>
          <w:p w14:paraId="7B105570" w14:textId="77777777" w:rsidR="002717F0" w:rsidRPr="000278A4" w:rsidRDefault="002717F0"/>
        </w:tc>
        <w:tc>
          <w:tcPr>
            <w:tcW w:w="851" w:type="dxa"/>
          </w:tcPr>
          <w:p w14:paraId="3CAA91FD" w14:textId="77777777" w:rsidR="002717F0" w:rsidRDefault="002717F0"/>
        </w:tc>
        <w:tc>
          <w:tcPr>
            <w:tcW w:w="992" w:type="dxa"/>
          </w:tcPr>
          <w:p w14:paraId="76AF6AC0" w14:textId="77777777" w:rsidR="002717F0" w:rsidRDefault="002717F0">
            <w:r>
              <w:t>HL7_77</w:t>
            </w:r>
          </w:p>
        </w:tc>
        <w:tc>
          <w:tcPr>
            <w:tcW w:w="3118" w:type="dxa"/>
          </w:tcPr>
          <w:p w14:paraId="429F51C5" w14:textId="77777777" w:rsidR="002717F0" w:rsidRDefault="002717F0">
            <w:r>
              <w:t>Last modification of this entry</w:t>
            </w:r>
          </w:p>
        </w:tc>
      </w:tr>
      <w:tr w:rsidR="002717F0" w14:paraId="67365C20" w14:textId="77777777">
        <w:tc>
          <w:tcPr>
            <w:tcW w:w="2338" w:type="dxa"/>
          </w:tcPr>
          <w:p w14:paraId="1E1D1EDF" w14:textId="77777777" w:rsidR="002717F0" w:rsidRDefault="002717F0">
            <w:r>
              <w:t>Active</w:t>
            </w:r>
          </w:p>
        </w:tc>
        <w:tc>
          <w:tcPr>
            <w:tcW w:w="993" w:type="dxa"/>
          </w:tcPr>
          <w:p w14:paraId="5E3621DC" w14:textId="77777777" w:rsidR="002717F0" w:rsidRDefault="002717F0">
            <w:r>
              <w:t>Yes/no</w:t>
            </w:r>
          </w:p>
        </w:tc>
        <w:tc>
          <w:tcPr>
            <w:tcW w:w="850" w:type="dxa"/>
          </w:tcPr>
          <w:p w14:paraId="5DBDCE63" w14:textId="77777777" w:rsidR="002717F0" w:rsidRPr="000278A4" w:rsidRDefault="002717F0"/>
        </w:tc>
        <w:tc>
          <w:tcPr>
            <w:tcW w:w="851" w:type="dxa"/>
          </w:tcPr>
          <w:p w14:paraId="55A38128" w14:textId="77777777" w:rsidR="002717F0" w:rsidRDefault="002717F0"/>
        </w:tc>
        <w:tc>
          <w:tcPr>
            <w:tcW w:w="992" w:type="dxa"/>
          </w:tcPr>
          <w:p w14:paraId="7C9EC986" w14:textId="77777777" w:rsidR="002717F0" w:rsidRDefault="002717F0">
            <w:r>
              <w:t>HL7_78</w:t>
            </w:r>
          </w:p>
        </w:tc>
        <w:tc>
          <w:tcPr>
            <w:tcW w:w="3118" w:type="dxa"/>
          </w:tcPr>
          <w:p w14:paraId="72A60C64" w14:textId="77777777" w:rsidR="002717F0" w:rsidRDefault="002717F0">
            <w:r>
              <w:t>Is this value active?</w:t>
            </w:r>
          </w:p>
        </w:tc>
      </w:tr>
    </w:tbl>
    <w:p w14:paraId="2B7924F2" w14:textId="77777777" w:rsidR="00C50AB1" w:rsidRDefault="00C50AB1"/>
    <w:p w14:paraId="618B3247" w14:textId="77777777" w:rsidR="00C50AB1" w:rsidRDefault="00C50AB1">
      <w:r>
        <w:t>The attribute table_item is an approach to number all possible table values all over the different tables. This approach is only valid for version 2.1. Therefor I consider to drop this information within the near future.</w:t>
      </w:r>
    </w:p>
    <w:p w14:paraId="3E67DCB9" w14:textId="5429B9C8" w:rsidR="008979EB" w:rsidRDefault="008979EB" w:rsidP="008979EB">
      <w:pPr>
        <w:pStyle w:val="berschrift3"/>
      </w:pPr>
      <w:r>
        <w:fldChar w:fldCharType="begin"/>
      </w:r>
      <w:r>
        <w:instrText xml:space="preserve"> AUTONUMLGL </w:instrText>
      </w:r>
      <w:bookmarkStart w:id="52" w:name="_Toc147402622"/>
      <w:r>
        <w:fldChar w:fldCharType="end"/>
      </w:r>
      <w:r>
        <w:t xml:space="preserve"> Table HL7TableValuesProperties</w:t>
      </w:r>
      <w:bookmarkEnd w:id="52"/>
    </w:p>
    <w:p w14:paraId="318B7C93" w14:textId="77777777" w:rsidR="008979EB" w:rsidRDefault="008979EB" w:rsidP="008979EB">
      <w:r>
        <w:t>This table specifies the properties for a specific table independent from the HL7 version.</w:t>
      </w:r>
    </w:p>
    <w:p w14:paraId="4F36E54C" w14:textId="77777777" w:rsidR="008979EB" w:rsidRDefault="008979EB" w:rsidP="008979EB"/>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8979EB" w14:paraId="452A2BA5" w14:textId="77777777" w:rsidTr="005B716E">
        <w:tc>
          <w:tcPr>
            <w:tcW w:w="2338" w:type="dxa"/>
            <w:shd w:val="pct20" w:color="auto" w:fill="auto"/>
          </w:tcPr>
          <w:p w14:paraId="080782E8" w14:textId="77777777" w:rsidR="008979EB" w:rsidRDefault="008979EB" w:rsidP="005B716E">
            <w:r>
              <w:t>Attribute</w:t>
            </w:r>
          </w:p>
        </w:tc>
        <w:tc>
          <w:tcPr>
            <w:tcW w:w="993" w:type="dxa"/>
            <w:shd w:val="pct20" w:color="auto" w:fill="auto"/>
          </w:tcPr>
          <w:p w14:paraId="2335C025" w14:textId="77777777" w:rsidR="008979EB" w:rsidRDefault="008979EB" w:rsidP="005B716E">
            <w:r>
              <w:t>Type</w:t>
            </w:r>
          </w:p>
        </w:tc>
        <w:tc>
          <w:tcPr>
            <w:tcW w:w="850" w:type="dxa"/>
            <w:shd w:val="pct20" w:color="auto" w:fill="auto"/>
          </w:tcPr>
          <w:p w14:paraId="60191851" w14:textId="77777777" w:rsidR="008979EB" w:rsidRDefault="008979EB" w:rsidP="005B716E">
            <w:r>
              <w:t>Size</w:t>
            </w:r>
          </w:p>
        </w:tc>
        <w:tc>
          <w:tcPr>
            <w:tcW w:w="851" w:type="dxa"/>
            <w:shd w:val="pct20" w:color="auto" w:fill="auto"/>
          </w:tcPr>
          <w:p w14:paraId="3DC6C334" w14:textId="77777777" w:rsidR="008979EB" w:rsidRDefault="008979EB" w:rsidP="005B716E">
            <w:r>
              <w:t>Default</w:t>
            </w:r>
          </w:p>
        </w:tc>
        <w:tc>
          <w:tcPr>
            <w:tcW w:w="1134" w:type="dxa"/>
            <w:shd w:val="pct20" w:color="auto" w:fill="auto"/>
          </w:tcPr>
          <w:p w14:paraId="0D3B6B53" w14:textId="77777777" w:rsidR="008979EB" w:rsidRDefault="008979EB" w:rsidP="005B716E">
            <w:r>
              <w:t>Database</w:t>
            </w:r>
          </w:p>
        </w:tc>
        <w:tc>
          <w:tcPr>
            <w:tcW w:w="2976" w:type="dxa"/>
            <w:shd w:val="pct20" w:color="auto" w:fill="auto"/>
          </w:tcPr>
          <w:p w14:paraId="3B9102EE" w14:textId="77777777" w:rsidR="008979EB" w:rsidRDefault="008979EB" w:rsidP="005B716E">
            <w:r>
              <w:t>Description</w:t>
            </w:r>
          </w:p>
        </w:tc>
      </w:tr>
      <w:tr w:rsidR="008979EB" w14:paraId="656EAEA6" w14:textId="77777777" w:rsidTr="005B716E">
        <w:tc>
          <w:tcPr>
            <w:tcW w:w="2338" w:type="dxa"/>
          </w:tcPr>
          <w:p w14:paraId="7DD921D8" w14:textId="77777777" w:rsidR="008979EB" w:rsidRDefault="008979EB" w:rsidP="005B716E">
            <w:r>
              <w:rPr>
                <w:b/>
              </w:rPr>
              <w:t>table_id</w:t>
            </w:r>
          </w:p>
        </w:tc>
        <w:tc>
          <w:tcPr>
            <w:tcW w:w="993" w:type="dxa"/>
          </w:tcPr>
          <w:p w14:paraId="0DF4518F" w14:textId="77777777" w:rsidR="008979EB" w:rsidRDefault="008979EB" w:rsidP="005B716E">
            <w:r>
              <w:t>Zahl</w:t>
            </w:r>
          </w:p>
        </w:tc>
        <w:tc>
          <w:tcPr>
            <w:tcW w:w="850" w:type="dxa"/>
          </w:tcPr>
          <w:p w14:paraId="70E9989D" w14:textId="77777777" w:rsidR="008979EB" w:rsidRDefault="008979EB" w:rsidP="005B716E"/>
        </w:tc>
        <w:tc>
          <w:tcPr>
            <w:tcW w:w="851" w:type="dxa"/>
          </w:tcPr>
          <w:p w14:paraId="4C90ABAE" w14:textId="77777777" w:rsidR="008979EB" w:rsidRDefault="008979EB" w:rsidP="005B716E"/>
        </w:tc>
        <w:tc>
          <w:tcPr>
            <w:tcW w:w="1134" w:type="dxa"/>
          </w:tcPr>
          <w:p w14:paraId="65171ABC" w14:textId="77777777" w:rsidR="008979EB" w:rsidRDefault="008979EB" w:rsidP="005B716E">
            <w:r>
              <w:t>HL7_100</w:t>
            </w:r>
          </w:p>
        </w:tc>
        <w:tc>
          <w:tcPr>
            <w:tcW w:w="2976" w:type="dxa"/>
          </w:tcPr>
          <w:p w14:paraId="4269870C" w14:textId="77777777" w:rsidR="008979EB" w:rsidRDefault="008979EB" w:rsidP="005B716E">
            <w:r>
              <w:t>Table number for which these properties are defined</w:t>
            </w:r>
          </w:p>
        </w:tc>
      </w:tr>
      <w:tr w:rsidR="008979EB" w14:paraId="6F4C39B6" w14:textId="77777777" w:rsidTr="005B716E">
        <w:tc>
          <w:tcPr>
            <w:tcW w:w="2338" w:type="dxa"/>
          </w:tcPr>
          <w:p w14:paraId="3EE1A145" w14:textId="4F09828E" w:rsidR="008979EB" w:rsidRDefault="008979EB" w:rsidP="005B716E">
            <w:pPr>
              <w:rPr>
                <w:b/>
              </w:rPr>
            </w:pPr>
            <w:r>
              <w:rPr>
                <w:b/>
              </w:rPr>
              <w:t>Vession_id</w:t>
            </w:r>
          </w:p>
        </w:tc>
        <w:tc>
          <w:tcPr>
            <w:tcW w:w="993" w:type="dxa"/>
          </w:tcPr>
          <w:p w14:paraId="70F499F9" w14:textId="42EF5354" w:rsidR="008979EB" w:rsidRDefault="008979EB" w:rsidP="005B716E">
            <w:r>
              <w:t>Zahl</w:t>
            </w:r>
          </w:p>
        </w:tc>
        <w:tc>
          <w:tcPr>
            <w:tcW w:w="850" w:type="dxa"/>
          </w:tcPr>
          <w:p w14:paraId="72C3D15A" w14:textId="77777777" w:rsidR="008979EB" w:rsidRDefault="008979EB" w:rsidP="005B716E"/>
        </w:tc>
        <w:tc>
          <w:tcPr>
            <w:tcW w:w="851" w:type="dxa"/>
          </w:tcPr>
          <w:p w14:paraId="5D43591D" w14:textId="77777777" w:rsidR="008979EB" w:rsidRDefault="008979EB" w:rsidP="005B716E"/>
        </w:tc>
        <w:tc>
          <w:tcPr>
            <w:tcW w:w="1134" w:type="dxa"/>
          </w:tcPr>
          <w:p w14:paraId="7BBE8B44" w14:textId="43FEDB10" w:rsidR="008979EB" w:rsidRDefault="008979EB" w:rsidP="005B716E">
            <w:r>
              <w:t>HL7_100</w:t>
            </w:r>
          </w:p>
        </w:tc>
        <w:tc>
          <w:tcPr>
            <w:tcW w:w="2976" w:type="dxa"/>
          </w:tcPr>
          <w:p w14:paraId="57F1B8D2" w14:textId="01EA8D66" w:rsidR="008979EB" w:rsidRDefault="008979EB" w:rsidP="005B716E">
            <w:r>
              <w:t>Version ID</w:t>
            </w:r>
          </w:p>
        </w:tc>
      </w:tr>
      <w:tr w:rsidR="008979EB" w14:paraId="1F0226A2" w14:textId="77777777" w:rsidTr="005B716E">
        <w:tc>
          <w:tcPr>
            <w:tcW w:w="2338" w:type="dxa"/>
          </w:tcPr>
          <w:p w14:paraId="1BC40113" w14:textId="7E13A05D" w:rsidR="008979EB" w:rsidRDefault="008979EB" w:rsidP="005B716E">
            <w:pPr>
              <w:rPr>
                <w:b/>
              </w:rPr>
            </w:pPr>
            <w:r>
              <w:rPr>
                <w:b/>
              </w:rPr>
              <w:t>Table_value</w:t>
            </w:r>
          </w:p>
        </w:tc>
        <w:tc>
          <w:tcPr>
            <w:tcW w:w="993" w:type="dxa"/>
          </w:tcPr>
          <w:p w14:paraId="4969EA21" w14:textId="24BE6203" w:rsidR="008979EB" w:rsidRDefault="008979EB" w:rsidP="005B716E">
            <w:r>
              <w:t>Text</w:t>
            </w:r>
          </w:p>
        </w:tc>
        <w:tc>
          <w:tcPr>
            <w:tcW w:w="850" w:type="dxa"/>
          </w:tcPr>
          <w:p w14:paraId="7F47BE9D" w14:textId="6928A36C" w:rsidR="008979EB" w:rsidRDefault="008979EB" w:rsidP="005B716E">
            <w:r>
              <w:t>30</w:t>
            </w:r>
          </w:p>
        </w:tc>
        <w:tc>
          <w:tcPr>
            <w:tcW w:w="851" w:type="dxa"/>
          </w:tcPr>
          <w:p w14:paraId="7E6889F0" w14:textId="77777777" w:rsidR="008979EB" w:rsidRDefault="008979EB" w:rsidP="005B716E"/>
        </w:tc>
        <w:tc>
          <w:tcPr>
            <w:tcW w:w="1134" w:type="dxa"/>
          </w:tcPr>
          <w:p w14:paraId="0B80B49A" w14:textId="31B9918F" w:rsidR="008979EB" w:rsidRDefault="008979EB" w:rsidP="005B716E">
            <w:r>
              <w:t>HL7_100</w:t>
            </w:r>
          </w:p>
        </w:tc>
        <w:tc>
          <w:tcPr>
            <w:tcW w:w="2976" w:type="dxa"/>
          </w:tcPr>
          <w:p w14:paraId="639D2786" w14:textId="0A29594D" w:rsidR="008979EB" w:rsidRDefault="008979EB" w:rsidP="005B716E">
            <w:r>
              <w:t>Code for which this property is defined</w:t>
            </w:r>
          </w:p>
        </w:tc>
      </w:tr>
      <w:tr w:rsidR="008979EB" w14:paraId="211E7C35" w14:textId="77777777" w:rsidTr="005B716E">
        <w:tc>
          <w:tcPr>
            <w:tcW w:w="2338" w:type="dxa"/>
          </w:tcPr>
          <w:p w14:paraId="622F0798" w14:textId="77777777" w:rsidR="008979EB" w:rsidRDefault="008979EB" w:rsidP="005B716E">
            <w:pPr>
              <w:rPr>
                <w:b/>
              </w:rPr>
            </w:pPr>
            <w:r>
              <w:rPr>
                <w:b/>
              </w:rPr>
              <w:t>Table_value_property</w:t>
            </w:r>
          </w:p>
        </w:tc>
        <w:tc>
          <w:tcPr>
            <w:tcW w:w="993" w:type="dxa"/>
          </w:tcPr>
          <w:p w14:paraId="414344A2" w14:textId="77777777" w:rsidR="008979EB" w:rsidRDefault="008979EB" w:rsidP="005B716E">
            <w:r>
              <w:t>Text</w:t>
            </w:r>
          </w:p>
        </w:tc>
        <w:tc>
          <w:tcPr>
            <w:tcW w:w="850" w:type="dxa"/>
          </w:tcPr>
          <w:p w14:paraId="4CACE2B4" w14:textId="77777777" w:rsidR="008979EB" w:rsidRDefault="008979EB" w:rsidP="005B716E">
            <w:r>
              <w:t>20</w:t>
            </w:r>
          </w:p>
        </w:tc>
        <w:tc>
          <w:tcPr>
            <w:tcW w:w="851" w:type="dxa"/>
          </w:tcPr>
          <w:p w14:paraId="1F81E3CA" w14:textId="77777777" w:rsidR="008979EB" w:rsidRDefault="008979EB" w:rsidP="005B716E"/>
        </w:tc>
        <w:tc>
          <w:tcPr>
            <w:tcW w:w="1134" w:type="dxa"/>
          </w:tcPr>
          <w:p w14:paraId="550C9266" w14:textId="77777777" w:rsidR="008979EB" w:rsidRDefault="008979EB" w:rsidP="005B716E">
            <w:r>
              <w:t>HL7_100</w:t>
            </w:r>
          </w:p>
        </w:tc>
        <w:tc>
          <w:tcPr>
            <w:tcW w:w="2976" w:type="dxa"/>
          </w:tcPr>
          <w:p w14:paraId="5E5940F9" w14:textId="77777777" w:rsidR="008979EB" w:rsidRDefault="008979EB" w:rsidP="005B716E">
            <w:r>
              <w:t>Name of the property</w:t>
            </w:r>
          </w:p>
        </w:tc>
      </w:tr>
      <w:tr w:rsidR="008979EB" w14:paraId="366B9E32" w14:textId="77777777" w:rsidTr="005B716E">
        <w:tc>
          <w:tcPr>
            <w:tcW w:w="2338" w:type="dxa"/>
          </w:tcPr>
          <w:p w14:paraId="298FB860" w14:textId="738C94DF" w:rsidR="008979EB" w:rsidRDefault="008979EB" w:rsidP="005B716E">
            <w:r>
              <w:t>Value</w:t>
            </w:r>
          </w:p>
        </w:tc>
        <w:tc>
          <w:tcPr>
            <w:tcW w:w="993" w:type="dxa"/>
          </w:tcPr>
          <w:p w14:paraId="09A0FA6B" w14:textId="77777777" w:rsidR="008979EB" w:rsidRDefault="008979EB" w:rsidP="005B716E">
            <w:r>
              <w:t>Text</w:t>
            </w:r>
          </w:p>
        </w:tc>
        <w:tc>
          <w:tcPr>
            <w:tcW w:w="850" w:type="dxa"/>
          </w:tcPr>
          <w:p w14:paraId="7FB38F8B" w14:textId="18C8DF1C" w:rsidR="008979EB" w:rsidRDefault="008979EB" w:rsidP="005B716E">
            <w:r>
              <w:t>30</w:t>
            </w:r>
          </w:p>
        </w:tc>
        <w:tc>
          <w:tcPr>
            <w:tcW w:w="851" w:type="dxa"/>
          </w:tcPr>
          <w:p w14:paraId="2696BBF0" w14:textId="77777777" w:rsidR="008979EB" w:rsidRDefault="008979EB" w:rsidP="005B716E"/>
        </w:tc>
        <w:tc>
          <w:tcPr>
            <w:tcW w:w="1134" w:type="dxa"/>
          </w:tcPr>
          <w:p w14:paraId="7FB4A426" w14:textId="77777777" w:rsidR="008979EB" w:rsidRDefault="008979EB" w:rsidP="005B716E">
            <w:r>
              <w:t>HL7_100</w:t>
            </w:r>
          </w:p>
        </w:tc>
        <w:tc>
          <w:tcPr>
            <w:tcW w:w="2976" w:type="dxa"/>
          </w:tcPr>
          <w:p w14:paraId="500A4E53" w14:textId="5293C1E0" w:rsidR="008979EB" w:rsidRDefault="008979EB" w:rsidP="005B716E">
            <w:r>
              <w:t>value of this property</w:t>
            </w:r>
          </w:p>
        </w:tc>
      </w:tr>
    </w:tbl>
    <w:p w14:paraId="59A0A80C" w14:textId="77777777" w:rsidR="008979EB" w:rsidRDefault="008979EB" w:rsidP="008979EB"/>
    <w:p w14:paraId="3414A9E2" w14:textId="77777777" w:rsidR="00C50AB1" w:rsidRDefault="00C50AB1"/>
    <w:p w14:paraId="17C5FFA5" w14:textId="77777777" w:rsidR="00C50AB1" w:rsidRDefault="00C50AB1">
      <w:pPr>
        <w:pStyle w:val="berschrift3"/>
        <w:rPr>
          <w:lang w:val="fr-FR"/>
        </w:rPr>
      </w:pPr>
      <w:r>
        <w:lastRenderedPageBreak/>
        <w:fldChar w:fldCharType="begin"/>
      </w:r>
      <w:r>
        <w:rPr>
          <w:lang w:val="fr-FR"/>
        </w:rPr>
        <w:instrText xml:space="preserve"> AUTONUMLGL </w:instrText>
      </w:r>
      <w:bookmarkStart w:id="53" w:name="_Toc147402623"/>
      <w:r>
        <w:fldChar w:fldCharType="end"/>
      </w:r>
      <w:r>
        <w:rPr>
          <w:lang w:val="fr-FR"/>
        </w:rPr>
        <w:t xml:space="preserve"> Table HL7QueryRCP</w:t>
      </w:r>
      <w:bookmarkEnd w:id="53"/>
    </w:p>
    <w:p w14:paraId="21ED2DCB" w14:textId="77777777" w:rsidR="00C50AB1" w:rsidRDefault="00C50AB1">
      <w:pPr>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12F4550B" w14:textId="77777777">
        <w:tc>
          <w:tcPr>
            <w:tcW w:w="2338" w:type="dxa"/>
            <w:shd w:val="pct20" w:color="auto" w:fill="auto"/>
          </w:tcPr>
          <w:p w14:paraId="230277D9" w14:textId="77777777" w:rsidR="00C50AB1" w:rsidRDefault="00C50AB1">
            <w:pPr>
              <w:rPr>
                <w:lang w:val="fr-FR"/>
              </w:rPr>
            </w:pPr>
            <w:r>
              <w:rPr>
                <w:lang w:val="fr-FR"/>
              </w:rPr>
              <w:t>Attribute</w:t>
            </w:r>
          </w:p>
        </w:tc>
        <w:tc>
          <w:tcPr>
            <w:tcW w:w="993" w:type="dxa"/>
            <w:shd w:val="pct20" w:color="auto" w:fill="auto"/>
          </w:tcPr>
          <w:p w14:paraId="30BC9507" w14:textId="77777777" w:rsidR="00C50AB1" w:rsidRDefault="00C50AB1">
            <w:r>
              <w:t>Type</w:t>
            </w:r>
          </w:p>
        </w:tc>
        <w:tc>
          <w:tcPr>
            <w:tcW w:w="850" w:type="dxa"/>
            <w:shd w:val="pct20" w:color="auto" w:fill="auto"/>
          </w:tcPr>
          <w:p w14:paraId="4DADF52D" w14:textId="77777777" w:rsidR="00C50AB1" w:rsidRDefault="00C50AB1">
            <w:r>
              <w:t>Size</w:t>
            </w:r>
          </w:p>
        </w:tc>
        <w:tc>
          <w:tcPr>
            <w:tcW w:w="851" w:type="dxa"/>
            <w:shd w:val="pct20" w:color="auto" w:fill="auto"/>
          </w:tcPr>
          <w:p w14:paraId="25A38BB4" w14:textId="77777777" w:rsidR="00C50AB1" w:rsidRDefault="00C50AB1">
            <w:r>
              <w:t>Default</w:t>
            </w:r>
          </w:p>
        </w:tc>
        <w:tc>
          <w:tcPr>
            <w:tcW w:w="1134" w:type="dxa"/>
            <w:shd w:val="pct20" w:color="auto" w:fill="auto"/>
          </w:tcPr>
          <w:p w14:paraId="0E332F64" w14:textId="77777777" w:rsidR="00C50AB1" w:rsidRDefault="00C50AB1">
            <w:r>
              <w:t>Database</w:t>
            </w:r>
          </w:p>
        </w:tc>
        <w:tc>
          <w:tcPr>
            <w:tcW w:w="2976" w:type="dxa"/>
            <w:shd w:val="pct20" w:color="auto" w:fill="auto"/>
          </w:tcPr>
          <w:p w14:paraId="5CADCF3E" w14:textId="77777777" w:rsidR="00C50AB1" w:rsidRDefault="00C50AB1">
            <w:r>
              <w:t>Description</w:t>
            </w:r>
          </w:p>
        </w:tc>
      </w:tr>
      <w:tr w:rsidR="00C50AB1" w14:paraId="4B8DFA4A" w14:textId="77777777">
        <w:tc>
          <w:tcPr>
            <w:tcW w:w="2338" w:type="dxa"/>
          </w:tcPr>
          <w:p w14:paraId="426F4077" w14:textId="77777777" w:rsidR="00C50AB1" w:rsidRDefault="00C50AB1">
            <w:r>
              <w:rPr>
                <w:b/>
              </w:rPr>
              <w:t>query_id</w:t>
            </w:r>
          </w:p>
        </w:tc>
        <w:tc>
          <w:tcPr>
            <w:tcW w:w="993" w:type="dxa"/>
          </w:tcPr>
          <w:p w14:paraId="4108FB48" w14:textId="77777777" w:rsidR="00C50AB1" w:rsidRDefault="00C50AB1">
            <w:r>
              <w:t>Text</w:t>
            </w:r>
          </w:p>
        </w:tc>
        <w:tc>
          <w:tcPr>
            <w:tcW w:w="850" w:type="dxa"/>
          </w:tcPr>
          <w:p w14:paraId="109CE222" w14:textId="77777777" w:rsidR="00C50AB1" w:rsidRDefault="00C50AB1">
            <w:r>
              <w:t>5</w:t>
            </w:r>
          </w:p>
        </w:tc>
        <w:tc>
          <w:tcPr>
            <w:tcW w:w="851" w:type="dxa"/>
          </w:tcPr>
          <w:p w14:paraId="6D9BF82F" w14:textId="77777777" w:rsidR="00C50AB1" w:rsidRDefault="00C50AB1"/>
        </w:tc>
        <w:tc>
          <w:tcPr>
            <w:tcW w:w="1134" w:type="dxa"/>
          </w:tcPr>
          <w:p w14:paraId="138D0801" w14:textId="77777777" w:rsidR="00C50AB1" w:rsidRDefault="00C50AB1">
            <w:r>
              <w:t>HL7_39</w:t>
            </w:r>
          </w:p>
        </w:tc>
        <w:tc>
          <w:tcPr>
            <w:tcW w:w="2976" w:type="dxa"/>
          </w:tcPr>
          <w:p w14:paraId="2478DB9E" w14:textId="77777777" w:rsidR="00C50AB1" w:rsidRDefault="00C50AB1">
            <w:r>
              <w:t>Event code of query</w:t>
            </w:r>
          </w:p>
        </w:tc>
      </w:tr>
      <w:tr w:rsidR="00C50AB1" w14:paraId="6B20BEF6" w14:textId="77777777">
        <w:tc>
          <w:tcPr>
            <w:tcW w:w="2338" w:type="dxa"/>
          </w:tcPr>
          <w:p w14:paraId="20C7C413" w14:textId="77777777" w:rsidR="00C50AB1" w:rsidRDefault="00C50AB1">
            <w:r>
              <w:rPr>
                <w:b/>
              </w:rPr>
              <w:t>version_id</w:t>
            </w:r>
          </w:p>
        </w:tc>
        <w:tc>
          <w:tcPr>
            <w:tcW w:w="993" w:type="dxa"/>
          </w:tcPr>
          <w:p w14:paraId="2AB9C28D" w14:textId="77777777" w:rsidR="00C50AB1" w:rsidRDefault="00C50AB1">
            <w:r>
              <w:t>Long</w:t>
            </w:r>
          </w:p>
        </w:tc>
        <w:tc>
          <w:tcPr>
            <w:tcW w:w="850" w:type="dxa"/>
          </w:tcPr>
          <w:p w14:paraId="33697729" w14:textId="77777777" w:rsidR="00C50AB1" w:rsidRDefault="00C50AB1">
            <w:pPr>
              <w:rPr>
                <w:lang w:val="de-DE"/>
              </w:rPr>
            </w:pPr>
            <w:r>
              <w:rPr>
                <w:lang w:val="de-DE"/>
              </w:rPr>
              <w:t>4</w:t>
            </w:r>
          </w:p>
        </w:tc>
        <w:tc>
          <w:tcPr>
            <w:tcW w:w="851" w:type="dxa"/>
          </w:tcPr>
          <w:p w14:paraId="700D34DC" w14:textId="77777777" w:rsidR="00C50AB1" w:rsidRDefault="00C50AB1">
            <w:pPr>
              <w:rPr>
                <w:lang w:val="de-DE"/>
              </w:rPr>
            </w:pPr>
          </w:p>
        </w:tc>
        <w:tc>
          <w:tcPr>
            <w:tcW w:w="1134" w:type="dxa"/>
          </w:tcPr>
          <w:p w14:paraId="45B1DB60" w14:textId="77777777" w:rsidR="00C50AB1" w:rsidRDefault="00C50AB1">
            <w:pPr>
              <w:rPr>
                <w:lang w:val="de-DE"/>
              </w:rPr>
            </w:pPr>
            <w:r>
              <w:rPr>
                <w:lang w:val="de-DE"/>
              </w:rPr>
              <w:t>HL7_52</w:t>
            </w:r>
          </w:p>
        </w:tc>
        <w:tc>
          <w:tcPr>
            <w:tcW w:w="2976" w:type="dxa"/>
          </w:tcPr>
          <w:p w14:paraId="5339CAAA" w14:textId="77777777" w:rsidR="00C50AB1" w:rsidRDefault="00C50AB1">
            <w:pPr>
              <w:rPr>
                <w:lang w:val="de-DE"/>
              </w:rPr>
            </w:pPr>
            <w:r>
              <w:rPr>
                <w:lang w:val="de-DE"/>
              </w:rPr>
              <w:t>version ID</w:t>
            </w:r>
          </w:p>
        </w:tc>
      </w:tr>
      <w:tr w:rsidR="00C50AB1" w14:paraId="6D16068B" w14:textId="77777777">
        <w:tc>
          <w:tcPr>
            <w:tcW w:w="2338" w:type="dxa"/>
          </w:tcPr>
          <w:p w14:paraId="624AD016" w14:textId="77777777" w:rsidR="00C50AB1" w:rsidRDefault="00C50AB1">
            <w:pPr>
              <w:rPr>
                <w:lang w:val="it-IT"/>
              </w:rPr>
            </w:pPr>
            <w:r>
              <w:rPr>
                <w:b/>
                <w:lang w:val="it-IT"/>
              </w:rPr>
              <w:t>seq_no</w:t>
            </w:r>
          </w:p>
        </w:tc>
        <w:tc>
          <w:tcPr>
            <w:tcW w:w="993" w:type="dxa"/>
          </w:tcPr>
          <w:p w14:paraId="6B1DCB69" w14:textId="77777777" w:rsidR="00C50AB1" w:rsidRDefault="00C50AB1">
            <w:pPr>
              <w:rPr>
                <w:lang w:val="it-IT"/>
              </w:rPr>
            </w:pPr>
            <w:r>
              <w:rPr>
                <w:lang w:val="it-IT"/>
              </w:rPr>
              <w:t>Integer</w:t>
            </w:r>
          </w:p>
        </w:tc>
        <w:tc>
          <w:tcPr>
            <w:tcW w:w="850" w:type="dxa"/>
          </w:tcPr>
          <w:p w14:paraId="711158CD" w14:textId="77777777" w:rsidR="00C50AB1" w:rsidRDefault="00C50AB1">
            <w:pPr>
              <w:rPr>
                <w:lang w:val="it-IT"/>
              </w:rPr>
            </w:pPr>
          </w:p>
        </w:tc>
        <w:tc>
          <w:tcPr>
            <w:tcW w:w="851" w:type="dxa"/>
          </w:tcPr>
          <w:p w14:paraId="4188B2C6" w14:textId="77777777" w:rsidR="00C50AB1" w:rsidRDefault="00C50AB1">
            <w:pPr>
              <w:rPr>
                <w:lang w:val="it-IT"/>
              </w:rPr>
            </w:pPr>
          </w:p>
        </w:tc>
        <w:tc>
          <w:tcPr>
            <w:tcW w:w="1134" w:type="dxa"/>
          </w:tcPr>
          <w:p w14:paraId="343F2AF9" w14:textId="77777777" w:rsidR="00C50AB1" w:rsidRDefault="00C50AB1">
            <w:r>
              <w:t>HL7_39</w:t>
            </w:r>
          </w:p>
        </w:tc>
        <w:tc>
          <w:tcPr>
            <w:tcW w:w="2976" w:type="dxa"/>
          </w:tcPr>
          <w:p w14:paraId="76607283" w14:textId="77777777" w:rsidR="00C50AB1" w:rsidRDefault="00C50AB1">
            <w:r>
              <w:t>consecutive number</w:t>
            </w:r>
          </w:p>
        </w:tc>
      </w:tr>
      <w:tr w:rsidR="00C50AB1" w14:paraId="38B07387" w14:textId="77777777">
        <w:tc>
          <w:tcPr>
            <w:tcW w:w="2338" w:type="dxa"/>
          </w:tcPr>
          <w:p w14:paraId="0106058D" w14:textId="77777777" w:rsidR="00C50AB1" w:rsidRDefault="00C50AB1">
            <w:r>
              <w:t>sequence_no</w:t>
            </w:r>
          </w:p>
        </w:tc>
        <w:tc>
          <w:tcPr>
            <w:tcW w:w="993" w:type="dxa"/>
          </w:tcPr>
          <w:p w14:paraId="5F0F99DC" w14:textId="77777777" w:rsidR="00C50AB1" w:rsidRDefault="00C50AB1">
            <w:r>
              <w:t>Text</w:t>
            </w:r>
          </w:p>
        </w:tc>
        <w:tc>
          <w:tcPr>
            <w:tcW w:w="850" w:type="dxa"/>
          </w:tcPr>
          <w:p w14:paraId="748E6A22" w14:textId="77777777" w:rsidR="00C50AB1" w:rsidRDefault="00C50AB1">
            <w:r>
              <w:t>10</w:t>
            </w:r>
          </w:p>
        </w:tc>
        <w:tc>
          <w:tcPr>
            <w:tcW w:w="851" w:type="dxa"/>
          </w:tcPr>
          <w:p w14:paraId="168A7E29" w14:textId="77777777" w:rsidR="00C50AB1" w:rsidRDefault="00C50AB1"/>
        </w:tc>
        <w:tc>
          <w:tcPr>
            <w:tcW w:w="1134" w:type="dxa"/>
          </w:tcPr>
          <w:p w14:paraId="5A169C45" w14:textId="77777777" w:rsidR="00C50AB1" w:rsidRDefault="00C50AB1">
            <w:r>
              <w:t>HL7_39</w:t>
            </w:r>
          </w:p>
        </w:tc>
        <w:tc>
          <w:tcPr>
            <w:tcW w:w="2976" w:type="dxa"/>
          </w:tcPr>
          <w:p w14:paraId="3075F7CE" w14:textId="77777777" w:rsidR="00C50AB1" w:rsidRDefault="00C50AB1"/>
        </w:tc>
      </w:tr>
      <w:tr w:rsidR="00C50AB1" w14:paraId="70155427" w14:textId="77777777">
        <w:tc>
          <w:tcPr>
            <w:tcW w:w="2338" w:type="dxa"/>
          </w:tcPr>
          <w:p w14:paraId="644CC5C7" w14:textId="77777777" w:rsidR="00C50AB1" w:rsidRDefault="00C50AB1">
            <w:r>
              <w:t>name</w:t>
            </w:r>
          </w:p>
        </w:tc>
        <w:tc>
          <w:tcPr>
            <w:tcW w:w="993" w:type="dxa"/>
          </w:tcPr>
          <w:p w14:paraId="704C44EC" w14:textId="77777777" w:rsidR="00C50AB1" w:rsidRDefault="00C50AB1">
            <w:r>
              <w:t>Text</w:t>
            </w:r>
          </w:p>
        </w:tc>
        <w:tc>
          <w:tcPr>
            <w:tcW w:w="850" w:type="dxa"/>
          </w:tcPr>
          <w:p w14:paraId="38FD0593" w14:textId="77777777" w:rsidR="00C50AB1" w:rsidRDefault="00C50AB1">
            <w:r>
              <w:t>50</w:t>
            </w:r>
          </w:p>
        </w:tc>
        <w:tc>
          <w:tcPr>
            <w:tcW w:w="851" w:type="dxa"/>
          </w:tcPr>
          <w:p w14:paraId="5DCBAB59" w14:textId="77777777" w:rsidR="00C50AB1" w:rsidRDefault="00C50AB1"/>
        </w:tc>
        <w:tc>
          <w:tcPr>
            <w:tcW w:w="1134" w:type="dxa"/>
          </w:tcPr>
          <w:p w14:paraId="69795217" w14:textId="77777777" w:rsidR="00C50AB1" w:rsidRDefault="00C50AB1">
            <w:r>
              <w:t>HL7_39</w:t>
            </w:r>
          </w:p>
        </w:tc>
        <w:tc>
          <w:tcPr>
            <w:tcW w:w="2976" w:type="dxa"/>
          </w:tcPr>
          <w:p w14:paraId="6E4F379C" w14:textId="77777777" w:rsidR="00C50AB1" w:rsidRDefault="00C50AB1"/>
        </w:tc>
      </w:tr>
      <w:tr w:rsidR="00C50AB1" w14:paraId="0EC35DFB" w14:textId="77777777">
        <w:tc>
          <w:tcPr>
            <w:tcW w:w="2338" w:type="dxa"/>
          </w:tcPr>
          <w:p w14:paraId="7D4A5F5D" w14:textId="77777777" w:rsidR="00C50AB1" w:rsidRDefault="00C50AB1">
            <w:r>
              <w:t>component</w:t>
            </w:r>
          </w:p>
        </w:tc>
        <w:tc>
          <w:tcPr>
            <w:tcW w:w="993" w:type="dxa"/>
          </w:tcPr>
          <w:p w14:paraId="29397516" w14:textId="77777777" w:rsidR="00C50AB1" w:rsidRDefault="00C50AB1">
            <w:r>
              <w:t>Text</w:t>
            </w:r>
          </w:p>
        </w:tc>
        <w:tc>
          <w:tcPr>
            <w:tcW w:w="850" w:type="dxa"/>
          </w:tcPr>
          <w:p w14:paraId="1C4DA20A" w14:textId="77777777" w:rsidR="00C50AB1" w:rsidRDefault="00C50AB1">
            <w:r>
              <w:t>50</w:t>
            </w:r>
          </w:p>
        </w:tc>
        <w:tc>
          <w:tcPr>
            <w:tcW w:w="851" w:type="dxa"/>
          </w:tcPr>
          <w:p w14:paraId="694E1353" w14:textId="77777777" w:rsidR="00C50AB1" w:rsidRDefault="00C50AB1"/>
        </w:tc>
        <w:tc>
          <w:tcPr>
            <w:tcW w:w="1134" w:type="dxa"/>
          </w:tcPr>
          <w:p w14:paraId="7348521B" w14:textId="77777777" w:rsidR="00C50AB1" w:rsidRDefault="00C50AB1">
            <w:r>
              <w:t>HL7_39</w:t>
            </w:r>
          </w:p>
        </w:tc>
        <w:tc>
          <w:tcPr>
            <w:tcW w:w="2976" w:type="dxa"/>
          </w:tcPr>
          <w:p w14:paraId="3882D8C9" w14:textId="77777777" w:rsidR="00C50AB1" w:rsidRDefault="00C50AB1"/>
        </w:tc>
      </w:tr>
      <w:tr w:rsidR="00C50AB1" w14:paraId="2D01D212" w14:textId="77777777">
        <w:tc>
          <w:tcPr>
            <w:tcW w:w="2338" w:type="dxa"/>
          </w:tcPr>
          <w:p w14:paraId="77F91A2E" w14:textId="77777777" w:rsidR="00C50AB1" w:rsidRDefault="00C50AB1">
            <w:r>
              <w:t>length</w:t>
            </w:r>
          </w:p>
        </w:tc>
        <w:tc>
          <w:tcPr>
            <w:tcW w:w="993" w:type="dxa"/>
          </w:tcPr>
          <w:p w14:paraId="2A6E592A" w14:textId="77777777" w:rsidR="00C50AB1" w:rsidRDefault="00C50AB1">
            <w:r>
              <w:t>Text</w:t>
            </w:r>
          </w:p>
        </w:tc>
        <w:tc>
          <w:tcPr>
            <w:tcW w:w="850" w:type="dxa"/>
          </w:tcPr>
          <w:p w14:paraId="665F5CDF" w14:textId="77777777" w:rsidR="00C50AB1" w:rsidRDefault="00C50AB1">
            <w:r>
              <w:t>10</w:t>
            </w:r>
          </w:p>
        </w:tc>
        <w:tc>
          <w:tcPr>
            <w:tcW w:w="851" w:type="dxa"/>
          </w:tcPr>
          <w:p w14:paraId="737AD530" w14:textId="77777777" w:rsidR="00C50AB1" w:rsidRDefault="00C50AB1"/>
        </w:tc>
        <w:tc>
          <w:tcPr>
            <w:tcW w:w="1134" w:type="dxa"/>
          </w:tcPr>
          <w:p w14:paraId="4A518E25" w14:textId="77777777" w:rsidR="00C50AB1" w:rsidRDefault="00C50AB1">
            <w:r>
              <w:t>HL7_39</w:t>
            </w:r>
          </w:p>
        </w:tc>
        <w:tc>
          <w:tcPr>
            <w:tcW w:w="2976" w:type="dxa"/>
          </w:tcPr>
          <w:p w14:paraId="35C6F716" w14:textId="77777777" w:rsidR="00C50AB1" w:rsidRDefault="00C50AB1"/>
        </w:tc>
      </w:tr>
      <w:tr w:rsidR="00C50AB1" w14:paraId="40761BCF" w14:textId="77777777">
        <w:tc>
          <w:tcPr>
            <w:tcW w:w="2338" w:type="dxa"/>
          </w:tcPr>
          <w:p w14:paraId="39E4D687" w14:textId="77777777" w:rsidR="00C50AB1" w:rsidRDefault="00C50AB1">
            <w:r>
              <w:t>data_type</w:t>
            </w:r>
          </w:p>
        </w:tc>
        <w:tc>
          <w:tcPr>
            <w:tcW w:w="993" w:type="dxa"/>
          </w:tcPr>
          <w:p w14:paraId="1B06D8A7" w14:textId="77777777" w:rsidR="00C50AB1" w:rsidRDefault="00C50AB1">
            <w:r>
              <w:t>Text</w:t>
            </w:r>
          </w:p>
        </w:tc>
        <w:tc>
          <w:tcPr>
            <w:tcW w:w="850" w:type="dxa"/>
          </w:tcPr>
          <w:p w14:paraId="70B24FD0" w14:textId="77777777" w:rsidR="00C50AB1" w:rsidRDefault="00C50AB1">
            <w:r>
              <w:t>255</w:t>
            </w:r>
          </w:p>
        </w:tc>
        <w:tc>
          <w:tcPr>
            <w:tcW w:w="851" w:type="dxa"/>
          </w:tcPr>
          <w:p w14:paraId="03ACD3E7" w14:textId="77777777" w:rsidR="00C50AB1" w:rsidRDefault="00C50AB1"/>
        </w:tc>
        <w:tc>
          <w:tcPr>
            <w:tcW w:w="1134" w:type="dxa"/>
          </w:tcPr>
          <w:p w14:paraId="184A09C8" w14:textId="77777777" w:rsidR="00C50AB1" w:rsidRDefault="00C50AB1">
            <w:r>
              <w:t>HL7_39</w:t>
            </w:r>
          </w:p>
        </w:tc>
        <w:tc>
          <w:tcPr>
            <w:tcW w:w="2976" w:type="dxa"/>
          </w:tcPr>
          <w:p w14:paraId="6B65EE5B" w14:textId="77777777" w:rsidR="00C50AB1" w:rsidRDefault="00C50AB1"/>
        </w:tc>
      </w:tr>
      <w:tr w:rsidR="00C50AB1" w14:paraId="6861F4A4" w14:textId="77777777">
        <w:tc>
          <w:tcPr>
            <w:tcW w:w="2338" w:type="dxa"/>
          </w:tcPr>
          <w:p w14:paraId="0E15ACB1" w14:textId="77777777" w:rsidR="00C50AB1" w:rsidRDefault="00C50AB1">
            <w:r>
              <w:t>description</w:t>
            </w:r>
          </w:p>
        </w:tc>
        <w:tc>
          <w:tcPr>
            <w:tcW w:w="993" w:type="dxa"/>
          </w:tcPr>
          <w:p w14:paraId="708EC9A1" w14:textId="77777777" w:rsidR="00C50AB1" w:rsidRDefault="00C50AB1">
            <w:r>
              <w:t>Text</w:t>
            </w:r>
          </w:p>
        </w:tc>
        <w:tc>
          <w:tcPr>
            <w:tcW w:w="850" w:type="dxa"/>
          </w:tcPr>
          <w:p w14:paraId="30DA22B2" w14:textId="77777777" w:rsidR="00C50AB1" w:rsidRDefault="00C50AB1">
            <w:r>
              <w:t>255</w:t>
            </w:r>
          </w:p>
        </w:tc>
        <w:tc>
          <w:tcPr>
            <w:tcW w:w="851" w:type="dxa"/>
          </w:tcPr>
          <w:p w14:paraId="3B71CE39" w14:textId="77777777" w:rsidR="00C50AB1" w:rsidRDefault="00C50AB1"/>
        </w:tc>
        <w:tc>
          <w:tcPr>
            <w:tcW w:w="1134" w:type="dxa"/>
          </w:tcPr>
          <w:p w14:paraId="18012618" w14:textId="77777777" w:rsidR="00C50AB1" w:rsidRDefault="00C50AB1">
            <w:r>
              <w:t>HL7_39</w:t>
            </w:r>
          </w:p>
        </w:tc>
        <w:tc>
          <w:tcPr>
            <w:tcW w:w="2976" w:type="dxa"/>
          </w:tcPr>
          <w:p w14:paraId="7F1F21D5" w14:textId="77777777" w:rsidR="00C50AB1" w:rsidRDefault="00C50AB1"/>
        </w:tc>
      </w:tr>
    </w:tbl>
    <w:p w14:paraId="10F338FC" w14:textId="77777777" w:rsidR="00C50AB1" w:rsidRDefault="00C50AB1"/>
    <w:p w14:paraId="5DDDC342" w14:textId="77777777" w:rsidR="00C50AB1" w:rsidRDefault="00C50AB1">
      <w:pPr>
        <w:pStyle w:val="berschrift3"/>
      </w:pPr>
      <w:r>
        <w:fldChar w:fldCharType="begin"/>
      </w:r>
      <w:r>
        <w:instrText xml:space="preserve"> AUTONUMLGL </w:instrText>
      </w:r>
      <w:bookmarkStart w:id="54" w:name="_Toc147402624"/>
      <w:r>
        <w:fldChar w:fldCharType="end"/>
      </w:r>
      <w:r>
        <w:t xml:space="preserve"> Table HL7QueryDisplay</w:t>
      </w:r>
      <w:bookmarkEnd w:id="54"/>
    </w:p>
    <w:p w14:paraId="1F989F28"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5F5418F0" w14:textId="77777777">
        <w:tc>
          <w:tcPr>
            <w:tcW w:w="2338" w:type="dxa"/>
            <w:shd w:val="pct20" w:color="auto" w:fill="auto"/>
          </w:tcPr>
          <w:p w14:paraId="3D1E95C0" w14:textId="77777777" w:rsidR="00C50AB1" w:rsidRDefault="00C50AB1">
            <w:r>
              <w:t>Attribute</w:t>
            </w:r>
          </w:p>
        </w:tc>
        <w:tc>
          <w:tcPr>
            <w:tcW w:w="993" w:type="dxa"/>
            <w:shd w:val="pct20" w:color="auto" w:fill="auto"/>
          </w:tcPr>
          <w:p w14:paraId="5963C6E2" w14:textId="77777777" w:rsidR="00C50AB1" w:rsidRDefault="00C50AB1">
            <w:r>
              <w:t>Type</w:t>
            </w:r>
          </w:p>
        </w:tc>
        <w:tc>
          <w:tcPr>
            <w:tcW w:w="850" w:type="dxa"/>
            <w:shd w:val="pct20" w:color="auto" w:fill="auto"/>
          </w:tcPr>
          <w:p w14:paraId="63D1A7A9" w14:textId="77777777" w:rsidR="00C50AB1" w:rsidRDefault="00C50AB1">
            <w:r>
              <w:t>Size</w:t>
            </w:r>
          </w:p>
        </w:tc>
        <w:tc>
          <w:tcPr>
            <w:tcW w:w="851" w:type="dxa"/>
            <w:shd w:val="pct20" w:color="auto" w:fill="auto"/>
          </w:tcPr>
          <w:p w14:paraId="7D19FD3F" w14:textId="77777777" w:rsidR="00C50AB1" w:rsidRDefault="00C50AB1">
            <w:r>
              <w:t>Default</w:t>
            </w:r>
          </w:p>
        </w:tc>
        <w:tc>
          <w:tcPr>
            <w:tcW w:w="1134" w:type="dxa"/>
            <w:shd w:val="pct20" w:color="auto" w:fill="auto"/>
          </w:tcPr>
          <w:p w14:paraId="69154794" w14:textId="77777777" w:rsidR="00C50AB1" w:rsidRDefault="00C50AB1">
            <w:r>
              <w:t>Database</w:t>
            </w:r>
          </w:p>
        </w:tc>
        <w:tc>
          <w:tcPr>
            <w:tcW w:w="2976" w:type="dxa"/>
            <w:shd w:val="pct20" w:color="auto" w:fill="auto"/>
          </w:tcPr>
          <w:p w14:paraId="7067F5F8" w14:textId="77777777" w:rsidR="00C50AB1" w:rsidRDefault="00C50AB1">
            <w:r>
              <w:t>Description</w:t>
            </w:r>
          </w:p>
        </w:tc>
      </w:tr>
      <w:tr w:rsidR="00C50AB1" w14:paraId="175D30F1" w14:textId="77777777">
        <w:tc>
          <w:tcPr>
            <w:tcW w:w="2338" w:type="dxa"/>
          </w:tcPr>
          <w:p w14:paraId="384D941E" w14:textId="77777777" w:rsidR="00C50AB1" w:rsidRDefault="00C50AB1">
            <w:r>
              <w:rPr>
                <w:b/>
              </w:rPr>
              <w:t>query_id</w:t>
            </w:r>
          </w:p>
        </w:tc>
        <w:tc>
          <w:tcPr>
            <w:tcW w:w="993" w:type="dxa"/>
          </w:tcPr>
          <w:p w14:paraId="13381014" w14:textId="77777777" w:rsidR="00C50AB1" w:rsidRDefault="00C50AB1">
            <w:r>
              <w:t>Text</w:t>
            </w:r>
          </w:p>
        </w:tc>
        <w:tc>
          <w:tcPr>
            <w:tcW w:w="850" w:type="dxa"/>
          </w:tcPr>
          <w:p w14:paraId="68CD8630" w14:textId="77777777" w:rsidR="00C50AB1" w:rsidRDefault="00C50AB1">
            <w:r>
              <w:t>5</w:t>
            </w:r>
          </w:p>
        </w:tc>
        <w:tc>
          <w:tcPr>
            <w:tcW w:w="851" w:type="dxa"/>
          </w:tcPr>
          <w:p w14:paraId="2FA1BEBF" w14:textId="77777777" w:rsidR="00C50AB1" w:rsidRDefault="00C50AB1"/>
        </w:tc>
        <w:tc>
          <w:tcPr>
            <w:tcW w:w="1134" w:type="dxa"/>
          </w:tcPr>
          <w:p w14:paraId="6B1F8106" w14:textId="77777777" w:rsidR="00C50AB1" w:rsidRDefault="00C50AB1">
            <w:r>
              <w:t>HL7_39</w:t>
            </w:r>
          </w:p>
        </w:tc>
        <w:tc>
          <w:tcPr>
            <w:tcW w:w="2976" w:type="dxa"/>
          </w:tcPr>
          <w:p w14:paraId="32A5A2A4" w14:textId="77777777" w:rsidR="00C50AB1" w:rsidRDefault="00C50AB1">
            <w:r>
              <w:t>Event code of query</w:t>
            </w:r>
          </w:p>
        </w:tc>
      </w:tr>
      <w:tr w:rsidR="00C50AB1" w14:paraId="7663409E" w14:textId="77777777">
        <w:tc>
          <w:tcPr>
            <w:tcW w:w="2338" w:type="dxa"/>
          </w:tcPr>
          <w:p w14:paraId="6D2B4C57" w14:textId="77777777" w:rsidR="00C50AB1" w:rsidRDefault="00C50AB1">
            <w:r>
              <w:rPr>
                <w:b/>
              </w:rPr>
              <w:t>version_id</w:t>
            </w:r>
          </w:p>
        </w:tc>
        <w:tc>
          <w:tcPr>
            <w:tcW w:w="993" w:type="dxa"/>
          </w:tcPr>
          <w:p w14:paraId="311C87B0" w14:textId="77777777" w:rsidR="00C50AB1" w:rsidRDefault="00C50AB1">
            <w:r>
              <w:t>Long</w:t>
            </w:r>
          </w:p>
        </w:tc>
        <w:tc>
          <w:tcPr>
            <w:tcW w:w="850" w:type="dxa"/>
          </w:tcPr>
          <w:p w14:paraId="2E8E3BF0" w14:textId="77777777" w:rsidR="00C50AB1" w:rsidRDefault="00C50AB1">
            <w:r>
              <w:t>4</w:t>
            </w:r>
          </w:p>
        </w:tc>
        <w:tc>
          <w:tcPr>
            <w:tcW w:w="851" w:type="dxa"/>
          </w:tcPr>
          <w:p w14:paraId="219E273A" w14:textId="77777777" w:rsidR="00C50AB1" w:rsidRDefault="00C50AB1"/>
        </w:tc>
        <w:tc>
          <w:tcPr>
            <w:tcW w:w="1134" w:type="dxa"/>
          </w:tcPr>
          <w:p w14:paraId="4B53A905" w14:textId="77777777" w:rsidR="00C50AB1" w:rsidRDefault="00C50AB1">
            <w:r>
              <w:t>HL7_52</w:t>
            </w:r>
          </w:p>
        </w:tc>
        <w:tc>
          <w:tcPr>
            <w:tcW w:w="2976" w:type="dxa"/>
          </w:tcPr>
          <w:p w14:paraId="6388138F" w14:textId="77777777" w:rsidR="00C50AB1" w:rsidRDefault="00C50AB1">
            <w:r>
              <w:t>version ID</w:t>
            </w:r>
          </w:p>
        </w:tc>
      </w:tr>
      <w:tr w:rsidR="00C50AB1" w14:paraId="33161DAD" w14:textId="77777777">
        <w:tc>
          <w:tcPr>
            <w:tcW w:w="2338" w:type="dxa"/>
          </w:tcPr>
          <w:p w14:paraId="58B2EE46" w14:textId="77777777" w:rsidR="00C50AB1" w:rsidRDefault="00C50AB1">
            <w:pPr>
              <w:rPr>
                <w:lang w:val="it-IT"/>
              </w:rPr>
            </w:pPr>
            <w:r>
              <w:rPr>
                <w:b/>
                <w:lang w:val="it-IT"/>
              </w:rPr>
              <w:t>seq_no</w:t>
            </w:r>
          </w:p>
        </w:tc>
        <w:tc>
          <w:tcPr>
            <w:tcW w:w="993" w:type="dxa"/>
          </w:tcPr>
          <w:p w14:paraId="636BDD74" w14:textId="77777777" w:rsidR="00C50AB1" w:rsidRDefault="00C50AB1">
            <w:pPr>
              <w:rPr>
                <w:lang w:val="it-IT"/>
              </w:rPr>
            </w:pPr>
            <w:r>
              <w:rPr>
                <w:lang w:val="it-IT"/>
              </w:rPr>
              <w:t>Integer</w:t>
            </w:r>
          </w:p>
        </w:tc>
        <w:tc>
          <w:tcPr>
            <w:tcW w:w="850" w:type="dxa"/>
          </w:tcPr>
          <w:p w14:paraId="3C1B85CE" w14:textId="77777777" w:rsidR="00C50AB1" w:rsidRDefault="00C50AB1">
            <w:pPr>
              <w:rPr>
                <w:lang w:val="it-IT"/>
              </w:rPr>
            </w:pPr>
          </w:p>
        </w:tc>
        <w:tc>
          <w:tcPr>
            <w:tcW w:w="851" w:type="dxa"/>
          </w:tcPr>
          <w:p w14:paraId="06E90170" w14:textId="77777777" w:rsidR="00C50AB1" w:rsidRDefault="00C50AB1">
            <w:pPr>
              <w:rPr>
                <w:lang w:val="it-IT"/>
              </w:rPr>
            </w:pPr>
          </w:p>
        </w:tc>
        <w:tc>
          <w:tcPr>
            <w:tcW w:w="1134" w:type="dxa"/>
          </w:tcPr>
          <w:p w14:paraId="33E8D1BF" w14:textId="77777777" w:rsidR="00C50AB1" w:rsidRDefault="00C50AB1">
            <w:r>
              <w:t>HL7_39</w:t>
            </w:r>
          </w:p>
        </w:tc>
        <w:tc>
          <w:tcPr>
            <w:tcW w:w="2976" w:type="dxa"/>
          </w:tcPr>
          <w:p w14:paraId="05C35EBD" w14:textId="77777777" w:rsidR="00C50AB1" w:rsidRDefault="00C50AB1"/>
        </w:tc>
      </w:tr>
      <w:tr w:rsidR="00C50AB1" w14:paraId="780F3B1D" w14:textId="77777777">
        <w:tc>
          <w:tcPr>
            <w:tcW w:w="2338" w:type="dxa"/>
          </w:tcPr>
          <w:p w14:paraId="727D4558" w14:textId="77777777" w:rsidR="00C50AB1" w:rsidRDefault="00C50AB1">
            <w:r>
              <w:t>line</w:t>
            </w:r>
          </w:p>
        </w:tc>
        <w:tc>
          <w:tcPr>
            <w:tcW w:w="993" w:type="dxa"/>
          </w:tcPr>
          <w:p w14:paraId="4ADA3675" w14:textId="77777777" w:rsidR="00C50AB1" w:rsidRDefault="00C50AB1">
            <w:r>
              <w:t>Text</w:t>
            </w:r>
          </w:p>
        </w:tc>
        <w:tc>
          <w:tcPr>
            <w:tcW w:w="850" w:type="dxa"/>
          </w:tcPr>
          <w:p w14:paraId="3067F927" w14:textId="77777777" w:rsidR="00C50AB1" w:rsidRDefault="00C50AB1">
            <w:r>
              <w:t>255</w:t>
            </w:r>
          </w:p>
        </w:tc>
        <w:tc>
          <w:tcPr>
            <w:tcW w:w="851" w:type="dxa"/>
          </w:tcPr>
          <w:p w14:paraId="1FCE0E0F" w14:textId="77777777" w:rsidR="00C50AB1" w:rsidRDefault="00C50AB1"/>
        </w:tc>
        <w:tc>
          <w:tcPr>
            <w:tcW w:w="1134" w:type="dxa"/>
          </w:tcPr>
          <w:p w14:paraId="3EFE1477" w14:textId="77777777" w:rsidR="00C50AB1" w:rsidRDefault="00C50AB1">
            <w:r>
              <w:t>HL7_39</w:t>
            </w:r>
          </w:p>
        </w:tc>
        <w:tc>
          <w:tcPr>
            <w:tcW w:w="2976" w:type="dxa"/>
          </w:tcPr>
          <w:p w14:paraId="3463E9DB" w14:textId="77777777" w:rsidR="00C50AB1" w:rsidRDefault="00C50AB1"/>
        </w:tc>
      </w:tr>
    </w:tbl>
    <w:p w14:paraId="7B5BCF74" w14:textId="77777777" w:rsidR="00C50AB1" w:rsidRDefault="00C50AB1"/>
    <w:p w14:paraId="0C32822A" w14:textId="77777777" w:rsidR="00C50AB1" w:rsidRDefault="00C50AB1">
      <w:pPr>
        <w:pStyle w:val="berschrift3"/>
      </w:pPr>
      <w:r>
        <w:fldChar w:fldCharType="begin"/>
      </w:r>
      <w:r>
        <w:instrText xml:space="preserve"> AUTONUMLGL </w:instrText>
      </w:r>
      <w:bookmarkStart w:id="55" w:name="_Toc147402625"/>
      <w:r>
        <w:fldChar w:fldCharType="end"/>
      </w:r>
      <w:r>
        <w:t xml:space="preserve"> Table HL7QueryInput</w:t>
      </w:r>
      <w:bookmarkEnd w:id="55"/>
    </w:p>
    <w:p w14:paraId="08B843D4" w14:textId="77777777" w:rsidR="00C50AB1" w:rsidRDefault="00C50AB1">
      <w:r>
        <w:t>This table contains the main information for the input fields of a conformance statement. But the information for virtual tables is maintained here as well.</w:t>
      </w:r>
    </w:p>
    <w:p w14:paraId="200EC2D5"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6CD5ECBC" w14:textId="77777777" w:rsidTr="00753D4C">
        <w:trPr>
          <w:tblHeader/>
        </w:trPr>
        <w:tc>
          <w:tcPr>
            <w:tcW w:w="2338" w:type="dxa"/>
            <w:shd w:val="pct20" w:color="auto" w:fill="auto"/>
          </w:tcPr>
          <w:p w14:paraId="71551C4C" w14:textId="77777777" w:rsidR="00C50AB1" w:rsidRDefault="00C50AB1">
            <w:r>
              <w:t>Attribute</w:t>
            </w:r>
          </w:p>
        </w:tc>
        <w:tc>
          <w:tcPr>
            <w:tcW w:w="993" w:type="dxa"/>
            <w:shd w:val="pct20" w:color="auto" w:fill="auto"/>
          </w:tcPr>
          <w:p w14:paraId="692B9547" w14:textId="77777777" w:rsidR="00C50AB1" w:rsidRDefault="00C50AB1">
            <w:r>
              <w:t>Type</w:t>
            </w:r>
          </w:p>
        </w:tc>
        <w:tc>
          <w:tcPr>
            <w:tcW w:w="850" w:type="dxa"/>
            <w:shd w:val="pct20" w:color="auto" w:fill="auto"/>
          </w:tcPr>
          <w:p w14:paraId="480AC6CB" w14:textId="77777777" w:rsidR="00C50AB1" w:rsidRDefault="00C50AB1">
            <w:r>
              <w:t>Size</w:t>
            </w:r>
          </w:p>
        </w:tc>
        <w:tc>
          <w:tcPr>
            <w:tcW w:w="851" w:type="dxa"/>
            <w:shd w:val="pct20" w:color="auto" w:fill="auto"/>
          </w:tcPr>
          <w:p w14:paraId="60793934" w14:textId="77777777" w:rsidR="00C50AB1" w:rsidRDefault="00C50AB1">
            <w:r>
              <w:t>Default</w:t>
            </w:r>
          </w:p>
        </w:tc>
        <w:tc>
          <w:tcPr>
            <w:tcW w:w="1134" w:type="dxa"/>
            <w:shd w:val="pct20" w:color="auto" w:fill="auto"/>
          </w:tcPr>
          <w:p w14:paraId="25946977" w14:textId="77777777" w:rsidR="00C50AB1" w:rsidRDefault="00C50AB1">
            <w:r>
              <w:t>Database</w:t>
            </w:r>
          </w:p>
        </w:tc>
        <w:tc>
          <w:tcPr>
            <w:tcW w:w="2976" w:type="dxa"/>
            <w:shd w:val="pct20" w:color="auto" w:fill="auto"/>
          </w:tcPr>
          <w:p w14:paraId="499ED172" w14:textId="77777777" w:rsidR="00C50AB1" w:rsidRDefault="00C50AB1">
            <w:r>
              <w:t>Description</w:t>
            </w:r>
          </w:p>
        </w:tc>
      </w:tr>
      <w:tr w:rsidR="00C50AB1" w14:paraId="507ED886" w14:textId="77777777">
        <w:tc>
          <w:tcPr>
            <w:tcW w:w="2338" w:type="dxa"/>
          </w:tcPr>
          <w:p w14:paraId="65E7DED5" w14:textId="77777777" w:rsidR="00C50AB1" w:rsidRDefault="00C50AB1">
            <w:r>
              <w:rPr>
                <w:b/>
              </w:rPr>
              <w:t>query_id</w:t>
            </w:r>
          </w:p>
        </w:tc>
        <w:tc>
          <w:tcPr>
            <w:tcW w:w="993" w:type="dxa"/>
          </w:tcPr>
          <w:p w14:paraId="0B5C7902" w14:textId="77777777" w:rsidR="00C50AB1" w:rsidRDefault="00C50AB1">
            <w:r>
              <w:t>Text</w:t>
            </w:r>
          </w:p>
        </w:tc>
        <w:tc>
          <w:tcPr>
            <w:tcW w:w="850" w:type="dxa"/>
          </w:tcPr>
          <w:p w14:paraId="759AFD37" w14:textId="77777777" w:rsidR="00C50AB1" w:rsidRDefault="00C50AB1">
            <w:r>
              <w:t>5</w:t>
            </w:r>
          </w:p>
        </w:tc>
        <w:tc>
          <w:tcPr>
            <w:tcW w:w="851" w:type="dxa"/>
          </w:tcPr>
          <w:p w14:paraId="55F12FB9" w14:textId="77777777" w:rsidR="00C50AB1" w:rsidRDefault="00C50AB1"/>
        </w:tc>
        <w:tc>
          <w:tcPr>
            <w:tcW w:w="1134" w:type="dxa"/>
          </w:tcPr>
          <w:p w14:paraId="20C0B914" w14:textId="77777777" w:rsidR="00C50AB1" w:rsidRDefault="00C50AB1">
            <w:r>
              <w:t>HL7_39</w:t>
            </w:r>
          </w:p>
        </w:tc>
        <w:tc>
          <w:tcPr>
            <w:tcW w:w="2976" w:type="dxa"/>
          </w:tcPr>
          <w:p w14:paraId="1C890B2F" w14:textId="77777777" w:rsidR="00C50AB1" w:rsidRDefault="00C50AB1">
            <w:r>
              <w:t>conformance statement identifier</w:t>
            </w:r>
          </w:p>
        </w:tc>
      </w:tr>
      <w:tr w:rsidR="00C50AB1" w14:paraId="7A5F6949" w14:textId="77777777">
        <w:tc>
          <w:tcPr>
            <w:tcW w:w="2338" w:type="dxa"/>
          </w:tcPr>
          <w:p w14:paraId="2D456D57" w14:textId="77777777" w:rsidR="00C50AB1" w:rsidRDefault="00C50AB1">
            <w:r>
              <w:rPr>
                <w:b/>
              </w:rPr>
              <w:t>version_id</w:t>
            </w:r>
          </w:p>
        </w:tc>
        <w:tc>
          <w:tcPr>
            <w:tcW w:w="993" w:type="dxa"/>
          </w:tcPr>
          <w:p w14:paraId="5B806238" w14:textId="77777777" w:rsidR="00C50AB1" w:rsidRDefault="00C50AB1">
            <w:r>
              <w:t>Long</w:t>
            </w:r>
          </w:p>
        </w:tc>
        <w:tc>
          <w:tcPr>
            <w:tcW w:w="850" w:type="dxa"/>
          </w:tcPr>
          <w:p w14:paraId="6744E059" w14:textId="77777777" w:rsidR="00C50AB1" w:rsidRDefault="00C50AB1">
            <w:r>
              <w:t>4</w:t>
            </w:r>
          </w:p>
        </w:tc>
        <w:tc>
          <w:tcPr>
            <w:tcW w:w="851" w:type="dxa"/>
          </w:tcPr>
          <w:p w14:paraId="585FA6A6" w14:textId="77777777" w:rsidR="00C50AB1" w:rsidRDefault="00C50AB1"/>
        </w:tc>
        <w:tc>
          <w:tcPr>
            <w:tcW w:w="1134" w:type="dxa"/>
          </w:tcPr>
          <w:p w14:paraId="688912DB" w14:textId="77777777" w:rsidR="00C50AB1" w:rsidRDefault="00C50AB1">
            <w:r>
              <w:t>HL7_52</w:t>
            </w:r>
          </w:p>
        </w:tc>
        <w:tc>
          <w:tcPr>
            <w:tcW w:w="2976" w:type="dxa"/>
          </w:tcPr>
          <w:p w14:paraId="6DA5529E" w14:textId="77777777" w:rsidR="00C50AB1" w:rsidRDefault="00C50AB1">
            <w:r>
              <w:t>version ID</w:t>
            </w:r>
          </w:p>
        </w:tc>
      </w:tr>
      <w:tr w:rsidR="00C50AB1" w14:paraId="1861C1A3" w14:textId="77777777">
        <w:tc>
          <w:tcPr>
            <w:tcW w:w="2338" w:type="dxa"/>
          </w:tcPr>
          <w:p w14:paraId="39571952" w14:textId="77777777" w:rsidR="00C50AB1" w:rsidRDefault="00C50AB1">
            <w:pPr>
              <w:rPr>
                <w:b/>
              </w:rPr>
            </w:pPr>
            <w:r>
              <w:rPr>
                <w:b/>
              </w:rPr>
              <w:t>query_type</w:t>
            </w:r>
          </w:p>
        </w:tc>
        <w:tc>
          <w:tcPr>
            <w:tcW w:w="993" w:type="dxa"/>
          </w:tcPr>
          <w:p w14:paraId="5D7325BF" w14:textId="77777777" w:rsidR="00C50AB1" w:rsidRDefault="00C50AB1">
            <w:r>
              <w:t>Text</w:t>
            </w:r>
          </w:p>
        </w:tc>
        <w:tc>
          <w:tcPr>
            <w:tcW w:w="850" w:type="dxa"/>
          </w:tcPr>
          <w:p w14:paraId="257BEAC1" w14:textId="77777777" w:rsidR="00C50AB1" w:rsidRDefault="00C50AB1">
            <w:r>
              <w:t>8</w:t>
            </w:r>
          </w:p>
        </w:tc>
        <w:tc>
          <w:tcPr>
            <w:tcW w:w="851" w:type="dxa"/>
          </w:tcPr>
          <w:p w14:paraId="1DE9A3D7" w14:textId="77777777" w:rsidR="00C50AB1" w:rsidRDefault="00C50AB1"/>
        </w:tc>
        <w:tc>
          <w:tcPr>
            <w:tcW w:w="1134" w:type="dxa"/>
          </w:tcPr>
          <w:p w14:paraId="273F2BA6" w14:textId="77777777" w:rsidR="00C50AB1" w:rsidRDefault="00C50AB1">
            <w:r>
              <w:t>HL7_39</w:t>
            </w:r>
          </w:p>
        </w:tc>
        <w:tc>
          <w:tcPr>
            <w:tcW w:w="2976" w:type="dxa"/>
          </w:tcPr>
          <w:p w14:paraId="3D7A5027" w14:textId="77777777" w:rsidR="00C50AB1" w:rsidRDefault="00C50AB1">
            <w:r>
              <w:t>QPD/QBE/VIRTUAL</w:t>
            </w:r>
          </w:p>
        </w:tc>
      </w:tr>
      <w:tr w:rsidR="00C50AB1" w14:paraId="608554F4" w14:textId="77777777">
        <w:tc>
          <w:tcPr>
            <w:tcW w:w="2338" w:type="dxa"/>
          </w:tcPr>
          <w:p w14:paraId="794E390B" w14:textId="77777777" w:rsidR="00C50AB1" w:rsidRDefault="00C50AB1">
            <w:pPr>
              <w:rPr>
                <w:lang w:val="it-IT"/>
              </w:rPr>
            </w:pPr>
            <w:r>
              <w:rPr>
                <w:b/>
                <w:lang w:val="it-IT"/>
              </w:rPr>
              <w:t>seq_no</w:t>
            </w:r>
          </w:p>
        </w:tc>
        <w:tc>
          <w:tcPr>
            <w:tcW w:w="993" w:type="dxa"/>
          </w:tcPr>
          <w:p w14:paraId="48EF48FE" w14:textId="77777777" w:rsidR="00C50AB1" w:rsidRDefault="00C50AB1">
            <w:pPr>
              <w:rPr>
                <w:lang w:val="it-IT"/>
              </w:rPr>
            </w:pPr>
            <w:r>
              <w:rPr>
                <w:lang w:val="it-IT"/>
              </w:rPr>
              <w:t>Integer</w:t>
            </w:r>
          </w:p>
        </w:tc>
        <w:tc>
          <w:tcPr>
            <w:tcW w:w="850" w:type="dxa"/>
          </w:tcPr>
          <w:p w14:paraId="1ED004A1" w14:textId="77777777" w:rsidR="00C50AB1" w:rsidRDefault="00C50AB1">
            <w:pPr>
              <w:rPr>
                <w:lang w:val="it-IT"/>
              </w:rPr>
            </w:pPr>
          </w:p>
        </w:tc>
        <w:tc>
          <w:tcPr>
            <w:tcW w:w="851" w:type="dxa"/>
          </w:tcPr>
          <w:p w14:paraId="2D4E4B7D" w14:textId="77777777" w:rsidR="00C50AB1" w:rsidRDefault="00C50AB1">
            <w:pPr>
              <w:rPr>
                <w:lang w:val="it-IT"/>
              </w:rPr>
            </w:pPr>
          </w:p>
        </w:tc>
        <w:tc>
          <w:tcPr>
            <w:tcW w:w="1134" w:type="dxa"/>
          </w:tcPr>
          <w:p w14:paraId="2FB2BA53" w14:textId="77777777" w:rsidR="00C50AB1" w:rsidRDefault="00C50AB1">
            <w:r>
              <w:t>HL7_39</w:t>
            </w:r>
          </w:p>
        </w:tc>
        <w:tc>
          <w:tcPr>
            <w:tcW w:w="2976" w:type="dxa"/>
          </w:tcPr>
          <w:p w14:paraId="76A2D9AA" w14:textId="77777777" w:rsidR="00C50AB1" w:rsidRDefault="00C50AB1">
            <w:r>
              <w:t>consecutive number</w:t>
            </w:r>
          </w:p>
        </w:tc>
      </w:tr>
      <w:tr w:rsidR="00C50AB1" w14:paraId="2306DE1C" w14:textId="77777777">
        <w:tc>
          <w:tcPr>
            <w:tcW w:w="2338" w:type="dxa"/>
          </w:tcPr>
          <w:p w14:paraId="7618FAC4" w14:textId="77777777" w:rsidR="00C50AB1" w:rsidRDefault="00C50AB1">
            <w:r>
              <w:t>field</w:t>
            </w:r>
          </w:p>
        </w:tc>
        <w:tc>
          <w:tcPr>
            <w:tcW w:w="993" w:type="dxa"/>
          </w:tcPr>
          <w:p w14:paraId="37592126" w14:textId="77777777" w:rsidR="00C50AB1" w:rsidRDefault="00C50AB1">
            <w:r>
              <w:t>Text</w:t>
            </w:r>
          </w:p>
        </w:tc>
        <w:tc>
          <w:tcPr>
            <w:tcW w:w="850" w:type="dxa"/>
          </w:tcPr>
          <w:p w14:paraId="715970AA" w14:textId="77777777" w:rsidR="00C50AB1" w:rsidRDefault="00C50AB1">
            <w:r>
              <w:t>255</w:t>
            </w:r>
          </w:p>
        </w:tc>
        <w:tc>
          <w:tcPr>
            <w:tcW w:w="851" w:type="dxa"/>
          </w:tcPr>
          <w:p w14:paraId="0F441D00" w14:textId="77777777" w:rsidR="00C50AB1" w:rsidRDefault="00C50AB1"/>
        </w:tc>
        <w:tc>
          <w:tcPr>
            <w:tcW w:w="1134" w:type="dxa"/>
          </w:tcPr>
          <w:p w14:paraId="43194A90" w14:textId="77777777" w:rsidR="00C50AB1" w:rsidRDefault="00C50AB1">
            <w:r>
              <w:t>HL7_39</w:t>
            </w:r>
          </w:p>
        </w:tc>
        <w:tc>
          <w:tcPr>
            <w:tcW w:w="2976" w:type="dxa"/>
          </w:tcPr>
          <w:p w14:paraId="3C4E4DAE" w14:textId="77777777" w:rsidR="00C50AB1" w:rsidRDefault="00C50AB1"/>
        </w:tc>
      </w:tr>
      <w:tr w:rsidR="00C50AB1" w14:paraId="6181759F" w14:textId="77777777">
        <w:tc>
          <w:tcPr>
            <w:tcW w:w="2338" w:type="dxa"/>
          </w:tcPr>
          <w:p w14:paraId="5983A01A" w14:textId="77777777" w:rsidR="00C50AB1" w:rsidRDefault="00C50AB1">
            <w:r>
              <w:t>key_search</w:t>
            </w:r>
          </w:p>
        </w:tc>
        <w:tc>
          <w:tcPr>
            <w:tcW w:w="993" w:type="dxa"/>
          </w:tcPr>
          <w:p w14:paraId="29A1EDAC" w14:textId="77777777" w:rsidR="00C50AB1" w:rsidRDefault="00C50AB1">
            <w:r>
              <w:t>Text</w:t>
            </w:r>
          </w:p>
        </w:tc>
        <w:tc>
          <w:tcPr>
            <w:tcW w:w="850" w:type="dxa"/>
          </w:tcPr>
          <w:p w14:paraId="4427AC5C" w14:textId="77777777" w:rsidR="00C50AB1" w:rsidRDefault="00C50AB1">
            <w:r>
              <w:t>255</w:t>
            </w:r>
          </w:p>
        </w:tc>
        <w:tc>
          <w:tcPr>
            <w:tcW w:w="851" w:type="dxa"/>
          </w:tcPr>
          <w:p w14:paraId="410C2D33" w14:textId="77777777" w:rsidR="00C50AB1" w:rsidRDefault="00C50AB1"/>
        </w:tc>
        <w:tc>
          <w:tcPr>
            <w:tcW w:w="1134" w:type="dxa"/>
          </w:tcPr>
          <w:p w14:paraId="0B2EC6F6" w14:textId="77777777" w:rsidR="00C50AB1" w:rsidRDefault="00C50AB1">
            <w:r>
              <w:t>HL7_39</w:t>
            </w:r>
          </w:p>
        </w:tc>
        <w:tc>
          <w:tcPr>
            <w:tcW w:w="2976" w:type="dxa"/>
          </w:tcPr>
          <w:p w14:paraId="1C937F25" w14:textId="77777777" w:rsidR="00C50AB1" w:rsidRDefault="00C50AB1"/>
        </w:tc>
      </w:tr>
      <w:tr w:rsidR="00C50AB1" w14:paraId="58EC353D" w14:textId="77777777">
        <w:tc>
          <w:tcPr>
            <w:tcW w:w="2338" w:type="dxa"/>
          </w:tcPr>
          <w:p w14:paraId="3E8A4408" w14:textId="77777777" w:rsidR="00C50AB1" w:rsidRDefault="00C50AB1">
            <w:r>
              <w:t>sort</w:t>
            </w:r>
          </w:p>
        </w:tc>
        <w:tc>
          <w:tcPr>
            <w:tcW w:w="993" w:type="dxa"/>
          </w:tcPr>
          <w:p w14:paraId="5960B6A1" w14:textId="77777777" w:rsidR="00C50AB1" w:rsidRDefault="00C50AB1">
            <w:r>
              <w:t>Text</w:t>
            </w:r>
          </w:p>
        </w:tc>
        <w:tc>
          <w:tcPr>
            <w:tcW w:w="850" w:type="dxa"/>
          </w:tcPr>
          <w:p w14:paraId="6E4B2284" w14:textId="77777777" w:rsidR="00C50AB1" w:rsidRDefault="00C50AB1">
            <w:r>
              <w:t>255</w:t>
            </w:r>
          </w:p>
        </w:tc>
        <w:tc>
          <w:tcPr>
            <w:tcW w:w="851" w:type="dxa"/>
          </w:tcPr>
          <w:p w14:paraId="53780E99" w14:textId="77777777" w:rsidR="00C50AB1" w:rsidRDefault="00C50AB1"/>
        </w:tc>
        <w:tc>
          <w:tcPr>
            <w:tcW w:w="1134" w:type="dxa"/>
          </w:tcPr>
          <w:p w14:paraId="3FD4EC1B" w14:textId="77777777" w:rsidR="00C50AB1" w:rsidRDefault="00C50AB1">
            <w:r>
              <w:t>HL7_39</w:t>
            </w:r>
          </w:p>
        </w:tc>
        <w:tc>
          <w:tcPr>
            <w:tcW w:w="2976" w:type="dxa"/>
          </w:tcPr>
          <w:p w14:paraId="6672B08E" w14:textId="77777777" w:rsidR="00C50AB1" w:rsidRDefault="00C50AB1"/>
        </w:tc>
      </w:tr>
      <w:tr w:rsidR="00C50AB1" w14:paraId="5B604729" w14:textId="77777777">
        <w:tc>
          <w:tcPr>
            <w:tcW w:w="2338" w:type="dxa"/>
          </w:tcPr>
          <w:p w14:paraId="78C35673" w14:textId="77777777" w:rsidR="00C50AB1" w:rsidRDefault="00C50AB1">
            <w:r>
              <w:t>length</w:t>
            </w:r>
          </w:p>
        </w:tc>
        <w:tc>
          <w:tcPr>
            <w:tcW w:w="993" w:type="dxa"/>
          </w:tcPr>
          <w:p w14:paraId="78D86C31" w14:textId="77777777" w:rsidR="00C50AB1" w:rsidRDefault="00C50AB1">
            <w:r>
              <w:t>Integer</w:t>
            </w:r>
          </w:p>
        </w:tc>
        <w:tc>
          <w:tcPr>
            <w:tcW w:w="850" w:type="dxa"/>
          </w:tcPr>
          <w:p w14:paraId="21BB7BBA" w14:textId="77777777" w:rsidR="00C50AB1" w:rsidRDefault="00C50AB1"/>
        </w:tc>
        <w:tc>
          <w:tcPr>
            <w:tcW w:w="851" w:type="dxa"/>
          </w:tcPr>
          <w:p w14:paraId="30866603" w14:textId="77777777" w:rsidR="00C50AB1" w:rsidRDefault="00C50AB1"/>
        </w:tc>
        <w:tc>
          <w:tcPr>
            <w:tcW w:w="1134" w:type="dxa"/>
          </w:tcPr>
          <w:p w14:paraId="2F0459F5" w14:textId="77777777" w:rsidR="00C50AB1" w:rsidRDefault="00C50AB1">
            <w:r>
              <w:t>HL7_39</w:t>
            </w:r>
          </w:p>
        </w:tc>
        <w:tc>
          <w:tcPr>
            <w:tcW w:w="2976" w:type="dxa"/>
          </w:tcPr>
          <w:p w14:paraId="54FBCFD0" w14:textId="77777777" w:rsidR="00C50AB1" w:rsidRDefault="00C50AB1"/>
        </w:tc>
      </w:tr>
      <w:tr w:rsidR="00C50AB1" w14:paraId="7FCF8893" w14:textId="77777777">
        <w:tc>
          <w:tcPr>
            <w:tcW w:w="2338" w:type="dxa"/>
          </w:tcPr>
          <w:p w14:paraId="1796DF9E" w14:textId="77777777" w:rsidR="00C50AB1" w:rsidRDefault="00C50AB1">
            <w:r>
              <w:t>data_type</w:t>
            </w:r>
          </w:p>
        </w:tc>
        <w:tc>
          <w:tcPr>
            <w:tcW w:w="993" w:type="dxa"/>
          </w:tcPr>
          <w:p w14:paraId="120D5D35" w14:textId="77777777" w:rsidR="00C50AB1" w:rsidRDefault="00C50AB1">
            <w:r>
              <w:t>Text</w:t>
            </w:r>
          </w:p>
        </w:tc>
        <w:tc>
          <w:tcPr>
            <w:tcW w:w="850" w:type="dxa"/>
          </w:tcPr>
          <w:p w14:paraId="25BD858F" w14:textId="77777777" w:rsidR="00C50AB1" w:rsidRDefault="00C50AB1">
            <w:r>
              <w:t>255</w:t>
            </w:r>
          </w:p>
        </w:tc>
        <w:tc>
          <w:tcPr>
            <w:tcW w:w="851" w:type="dxa"/>
          </w:tcPr>
          <w:p w14:paraId="72B9877A" w14:textId="77777777" w:rsidR="00C50AB1" w:rsidRDefault="00C50AB1"/>
        </w:tc>
        <w:tc>
          <w:tcPr>
            <w:tcW w:w="1134" w:type="dxa"/>
          </w:tcPr>
          <w:p w14:paraId="528F4CEE" w14:textId="77777777" w:rsidR="00C50AB1" w:rsidRDefault="00C50AB1">
            <w:r>
              <w:t>HL7_39</w:t>
            </w:r>
          </w:p>
        </w:tc>
        <w:tc>
          <w:tcPr>
            <w:tcW w:w="2976" w:type="dxa"/>
          </w:tcPr>
          <w:p w14:paraId="5E8718CE" w14:textId="77777777" w:rsidR="00C50AB1" w:rsidRDefault="00C50AB1"/>
        </w:tc>
      </w:tr>
      <w:tr w:rsidR="00C50AB1" w14:paraId="246EF5DE" w14:textId="77777777">
        <w:tc>
          <w:tcPr>
            <w:tcW w:w="2338" w:type="dxa"/>
          </w:tcPr>
          <w:p w14:paraId="57B76543" w14:textId="77777777" w:rsidR="00C50AB1" w:rsidRDefault="00C50AB1">
            <w:r>
              <w:t>opt</w:t>
            </w:r>
          </w:p>
        </w:tc>
        <w:tc>
          <w:tcPr>
            <w:tcW w:w="993" w:type="dxa"/>
          </w:tcPr>
          <w:p w14:paraId="31B4B0E7" w14:textId="77777777" w:rsidR="00C50AB1" w:rsidRDefault="00C50AB1">
            <w:r>
              <w:t>Text</w:t>
            </w:r>
          </w:p>
        </w:tc>
        <w:tc>
          <w:tcPr>
            <w:tcW w:w="850" w:type="dxa"/>
          </w:tcPr>
          <w:p w14:paraId="7BF36787" w14:textId="77777777" w:rsidR="00C50AB1" w:rsidRDefault="00C50AB1">
            <w:r>
              <w:t>10</w:t>
            </w:r>
          </w:p>
        </w:tc>
        <w:tc>
          <w:tcPr>
            <w:tcW w:w="851" w:type="dxa"/>
          </w:tcPr>
          <w:p w14:paraId="43D7AF89" w14:textId="77777777" w:rsidR="00C50AB1" w:rsidRDefault="00C50AB1"/>
        </w:tc>
        <w:tc>
          <w:tcPr>
            <w:tcW w:w="1134" w:type="dxa"/>
          </w:tcPr>
          <w:p w14:paraId="44760099" w14:textId="77777777" w:rsidR="00C50AB1" w:rsidRDefault="00C50AB1">
            <w:r>
              <w:t>HL7_39</w:t>
            </w:r>
          </w:p>
        </w:tc>
        <w:tc>
          <w:tcPr>
            <w:tcW w:w="2976" w:type="dxa"/>
          </w:tcPr>
          <w:p w14:paraId="7E01C1A6" w14:textId="77777777" w:rsidR="00C50AB1" w:rsidRDefault="00C50AB1"/>
        </w:tc>
      </w:tr>
      <w:tr w:rsidR="00C50AB1" w14:paraId="3D1BF111" w14:textId="77777777">
        <w:tc>
          <w:tcPr>
            <w:tcW w:w="2338" w:type="dxa"/>
          </w:tcPr>
          <w:p w14:paraId="4FDB032A" w14:textId="77777777" w:rsidR="00C50AB1" w:rsidRDefault="00C50AB1">
            <w:r>
              <w:t>rep</w:t>
            </w:r>
          </w:p>
        </w:tc>
        <w:tc>
          <w:tcPr>
            <w:tcW w:w="993" w:type="dxa"/>
          </w:tcPr>
          <w:p w14:paraId="201540F8" w14:textId="77777777" w:rsidR="00C50AB1" w:rsidRDefault="00C50AB1">
            <w:r>
              <w:t>Text</w:t>
            </w:r>
          </w:p>
        </w:tc>
        <w:tc>
          <w:tcPr>
            <w:tcW w:w="850" w:type="dxa"/>
          </w:tcPr>
          <w:p w14:paraId="6A6A3458" w14:textId="77777777" w:rsidR="00C50AB1" w:rsidRDefault="00C50AB1">
            <w:r>
              <w:t>10</w:t>
            </w:r>
          </w:p>
        </w:tc>
        <w:tc>
          <w:tcPr>
            <w:tcW w:w="851" w:type="dxa"/>
          </w:tcPr>
          <w:p w14:paraId="07671466" w14:textId="77777777" w:rsidR="00C50AB1" w:rsidRDefault="00C50AB1"/>
        </w:tc>
        <w:tc>
          <w:tcPr>
            <w:tcW w:w="1134" w:type="dxa"/>
          </w:tcPr>
          <w:p w14:paraId="18864D45" w14:textId="77777777" w:rsidR="00C50AB1" w:rsidRDefault="00C50AB1">
            <w:r>
              <w:t>HL7_39</w:t>
            </w:r>
          </w:p>
        </w:tc>
        <w:tc>
          <w:tcPr>
            <w:tcW w:w="2976" w:type="dxa"/>
          </w:tcPr>
          <w:p w14:paraId="734F1D17" w14:textId="77777777" w:rsidR="00C50AB1" w:rsidRDefault="00C50AB1"/>
        </w:tc>
      </w:tr>
      <w:tr w:rsidR="00C50AB1" w14:paraId="2A20CECC" w14:textId="77777777">
        <w:tc>
          <w:tcPr>
            <w:tcW w:w="2338" w:type="dxa"/>
          </w:tcPr>
          <w:p w14:paraId="73FC00CC" w14:textId="77777777" w:rsidR="00C50AB1" w:rsidRDefault="00C50AB1">
            <w:r>
              <w:t>match_op</w:t>
            </w:r>
          </w:p>
        </w:tc>
        <w:tc>
          <w:tcPr>
            <w:tcW w:w="993" w:type="dxa"/>
          </w:tcPr>
          <w:p w14:paraId="25B79A55" w14:textId="77777777" w:rsidR="00C50AB1" w:rsidRDefault="00C50AB1">
            <w:r>
              <w:t>Text</w:t>
            </w:r>
          </w:p>
        </w:tc>
        <w:tc>
          <w:tcPr>
            <w:tcW w:w="850" w:type="dxa"/>
          </w:tcPr>
          <w:p w14:paraId="0FA86B0D" w14:textId="77777777" w:rsidR="00C50AB1" w:rsidRDefault="00C50AB1">
            <w:r>
              <w:t>10</w:t>
            </w:r>
          </w:p>
        </w:tc>
        <w:tc>
          <w:tcPr>
            <w:tcW w:w="851" w:type="dxa"/>
          </w:tcPr>
          <w:p w14:paraId="4B1F7FBA" w14:textId="77777777" w:rsidR="00C50AB1" w:rsidRDefault="00C50AB1"/>
        </w:tc>
        <w:tc>
          <w:tcPr>
            <w:tcW w:w="1134" w:type="dxa"/>
          </w:tcPr>
          <w:p w14:paraId="1273F0A5" w14:textId="77777777" w:rsidR="00C50AB1" w:rsidRDefault="00C50AB1">
            <w:r>
              <w:t>HL7_39</w:t>
            </w:r>
          </w:p>
        </w:tc>
        <w:tc>
          <w:tcPr>
            <w:tcW w:w="2976" w:type="dxa"/>
          </w:tcPr>
          <w:p w14:paraId="04E396E7" w14:textId="77777777" w:rsidR="00C50AB1" w:rsidRDefault="00C50AB1"/>
        </w:tc>
      </w:tr>
      <w:tr w:rsidR="00C50AB1" w14:paraId="75A3F44E" w14:textId="77777777">
        <w:tc>
          <w:tcPr>
            <w:tcW w:w="2338" w:type="dxa"/>
          </w:tcPr>
          <w:p w14:paraId="47AA2866" w14:textId="77777777" w:rsidR="00C50AB1" w:rsidRDefault="00C50AB1">
            <w:r>
              <w:t>table_id</w:t>
            </w:r>
          </w:p>
        </w:tc>
        <w:tc>
          <w:tcPr>
            <w:tcW w:w="993" w:type="dxa"/>
          </w:tcPr>
          <w:p w14:paraId="65DCA50C" w14:textId="77777777" w:rsidR="00C50AB1" w:rsidRDefault="00C50AB1">
            <w:r>
              <w:t>Integer</w:t>
            </w:r>
          </w:p>
        </w:tc>
        <w:tc>
          <w:tcPr>
            <w:tcW w:w="850" w:type="dxa"/>
          </w:tcPr>
          <w:p w14:paraId="5CB4AEF3" w14:textId="77777777" w:rsidR="00C50AB1" w:rsidRDefault="00C50AB1"/>
        </w:tc>
        <w:tc>
          <w:tcPr>
            <w:tcW w:w="851" w:type="dxa"/>
          </w:tcPr>
          <w:p w14:paraId="1AA88835" w14:textId="77777777" w:rsidR="00C50AB1" w:rsidRDefault="00C50AB1"/>
        </w:tc>
        <w:tc>
          <w:tcPr>
            <w:tcW w:w="1134" w:type="dxa"/>
          </w:tcPr>
          <w:p w14:paraId="4E7E0A42" w14:textId="77777777" w:rsidR="00C50AB1" w:rsidRDefault="00C50AB1">
            <w:r>
              <w:t>HL7_39</w:t>
            </w:r>
          </w:p>
        </w:tc>
        <w:tc>
          <w:tcPr>
            <w:tcW w:w="2976" w:type="dxa"/>
          </w:tcPr>
          <w:p w14:paraId="545C57DF" w14:textId="77777777" w:rsidR="00C50AB1" w:rsidRDefault="00C50AB1"/>
        </w:tc>
      </w:tr>
      <w:tr w:rsidR="00C50AB1" w14:paraId="3D937B34" w14:textId="77777777">
        <w:tc>
          <w:tcPr>
            <w:tcW w:w="2338" w:type="dxa"/>
          </w:tcPr>
          <w:p w14:paraId="2DE03C90" w14:textId="77777777" w:rsidR="00C50AB1" w:rsidRDefault="00C50AB1">
            <w:r>
              <w:t>segment_field_name</w:t>
            </w:r>
          </w:p>
        </w:tc>
        <w:tc>
          <w:tcPr>
            <w:tcW w:w="993" w:type="dxa"/>
          </w:tcPr>
          <w:p w14:paraId="0E802D44" w14:textId="77777777" w:rsidR="00C50AB1" w:rsidRDefault="00C50AB1">
            <w:pPr>
              <w:rPr>
                <w:lang w:val="fr-FR"/>
              </w:rPr>
            </w:pPr>
            <w:r>
              <w:rPr>
                <w:lang w:val="fr-FR"/>
              </w:rPr>
              <w:t>Text</w:t>
            </w:r>
          </w:p>
        </w:tc>
        <w:tc>
          <w:tcPr>
            <w:tcW w:w="850" w:type="dxa"/>
          </w:tcPr>
          <w:p w14:paraId="66555215" w14:textId="77777777" w:rsidR="00C50AB1" w:rsidRDefault="00C50AB1">
            <w:pPr>
              <w:rPr>
                <w:lang w:val="fr-FR"/>
              </w:rPr>
            </w:pPr>
            <w:r>
              <w:rPr>
                <w:lang w:val="fr-FR"/>
              </w:rPr>
              <w:t>255</w:t>
            </w:r>
          </w:p>
        </w:tc>
        <w:tc>
          <w:tcPr>
            <w:tcW w:w="851" w:type="dxa"/>
          </w:tcPr>
          <w:p w14:paraId="723ADB4C" w14:textId="77777777" w:rsidR="00C50AB1" w:rsidRDefault="00C50AB1">
            <w:pPr>
              <w:rPr>
                <w:lang w:val="fr-FR"/>
              </w:rPr>
            </w:pPr>
          </w:p>
        </w:tc>
        <w:tc>
          <w:tcPr>
            <w:tcW w:w="1134" w:type="dxa"/>
          </w:tcPr>
          <w:p w14:paraId="56FBF37C" w14:textId="77777777" w:rsidR="00C50AB1" w:rsidRDefault="00C50AB1">
            <w:pPr>
              <w:rPr>
                <w:lang w:val="fr-FR"/>
              </w:rPr>
            </w:pPr>
            <w:r>
              <w:rPr>
                <w:lang w:val="fr-FR"/>
              </w:rPr>
              <w:t>HL7_39</w:t>
            </w:r>
          </w:p>
        </w:tc>
        <w:tc>
          <w:tcPr>
            <w:tcW w:w="2976" w:type="dxa"/>
          </w:tcPr>
          <w:p w14:paraId="1AB8C613" w14:textId="77777777" w:rsidR="00C50AB1" w:rsidRDefault="00C50AB1">
            <w:pPr>
              <w:rPr>
                <w:lang w:val="fr-FR"/>
              </w:rPr>
            </w:pPr>
          </w:p>
        </w:tc>
      </w:tr>
      <w:tr w:rsidR="00C50AB1" w14:paraId="11C8FF87" w14:textId="77777777">
        <w:tc>
          <w:tcPr>
            <w:tcW w:w="2338" w:type="dxa"/>
          </w:tcPr>
          <w:p w14:paraId="5DEA4B7C" w14:textId="77777777" w:rsidR="00C50AB1" w:rsidRDefault="00C50AB1">
            <w:pPr>
              <w:rPr>
                <w:lang w:val="fr-FR"/>
              </w:rPr>
            </w:pPr>
            <w:r>
              <w:rPr>
                <w:lang w:val="fr-FR"/>
              </w:rPr>
              <w:t>loinc</w:t>
            </w:r>
          </w:p>
        </w:tc>
        <w:tc>
          <w:tcPr>
            <w:tcW w:w="993" w:type="dxa"/>
          </w:tcPr>
          <w:p w14:paraId="005ECCD6" w14:textId="77777777" w:rsidR="00C50AB1" w:rsidRDefault="00C50AB1">
            <w:r>
              <w:t>Text</w:t>
            </w:r>
          </w:p>
        </w:tc>
        <w:tc>
          <w:tcPr>
            <w:tcW w:w="850" w:type="dxa"/>
          </w:tcPr>
          <w:p w14:paraId="4FE4D9B9" w14:textId="77777777" w:rsidR="00C50AB1" w:rsidRDefault="00C50AB1">
            <w:r>
              <w:t>255</w:t>
            </w:r>
          </w:p>
        </w:tc>
        <w:tc>
          <w:tcPr>
            <w:tcW w:w="851" w:type="dxa"/>
          </w:tcPr>
          <w:p w14:paraId="19817FF4" w14:textId="77777777" w:rsidR="00C50AB1" w:rsidRDefault="00C50AB1"/>
        </w:tc>
        <w:tc>
          <w:tcPr>
            <w:tcW w:w="1134" w:type="dxa"/>
          </w:tcPr>
          <w:p w14:paraId="18166B2A" w14:textId="77777777" w:rsidR="00C50AB1" w:rsidRDefault="00C50AB1">
            <w:r>
              <w:t>HL7_39</w:t>
            </w:r>
          </w:p>
        </w:tc>
        <w:tc>
          <w:tcPr>
            <w:tcW w:w="2976" w:type="dxa"/>
          </w:tcPr>
          <w:p w14:paraId="2F19F497" w14:textId="77777777" w:rsidR="00C50AB1" w:rsidRDefault="00C50AB1"/>
        </w:tc>
      </w:tr>
      <w:tr w:rsidR="00C50AB1" w14:paraId="416FA012" w14:textId="77777777">
        <w:tc>
          <w:tcPr>
            <w:tcW w:w="2338" w:type="dxa"/>
          </w:tcPr>
          <w:p w14:paraId="66FF9A22" w14:textId="77777777" w:rsidR="00C50AB1" w:rsidRDefault="00C50AB1">
            <w:r>
              <w:t>element_name</w:t>
            </w:r>
          </w:p>
        </w:tc>
        <w:tc>
          <w:tcPr>
            <w:tcW w:w="993" w:type="dxa"/>
          </w:tcPr>
          <w:p w14:paraId="76C8FE1D" w14:textId="77777777" w:rsidR="00C50AB1" w:rsidRDefault="00C50AB1">
            <w:r>
              <w:t>Text</w:t>
            </w:r>
          </w:p>
        </w:tc>
        <w:tc>
          <w:tcPr>
            <w:tcW w:w="850" w:type="dxa"/>
          </w:tcPr>
          <w:p w14:paraId="17C990BB" w14:textId="77777777" w:rsidR="00C50AB1" w:rsidRDefault="00C50AB1">
            <w:r>
              <w:t>255</w:t>
            </w:r>
          </w:p>
        </w:tc>
        <w:tc>
          <w:tcPr>
            <w:tcW w:w="851" w:type="dxa"/>
          </w:tcPr>
          <w:p w14:paraId="2AC20284" w14:textId="77777777" w:rsidR="00C50AB1" w:rsidRDefault="00C50AB1"/>
        </w:tc>
        <w:tc>
          <w:tcPr>
            <w:tcW w:w="1134" w:type="dxa"/>
          </w:tcPr>
          <w:p w14:paraId="6FE75EB6" w14:textId="77777777" w:rsidR="00C50AB1" w:rsidRDefault="00C50AB1">
            <w:r>
              <w:t>HL7_39</w:t>
            </w:r>
          </w:p>
        </w:tc>
        <w:tc>
          <w:tcPr>
            <w:tcW w:w="2976" w:type="dxa"/>
          </w:tcPr>
          <w:p w14:paraId="1A296760" w14:textId="77777777" w:rsidR="00C50AB1" w:rsidRDefault="00C50AB1"/>
        </w:tc>
      </w:tr>
    </w:tbl>
    <w:p w14:paraId="725CB657" w14:textId="77777777" w:rsidR="00C50AB1" w:rsidRDefault="00C50AB1"/>
    <w:p w14:paraId="69CC25B5" w14:textId="77777777" w:rsidR="00C50AB1" w:rsidRDefault="00C50AB1">
      <w:pPr>
        <w:pStyle w:val="berschrift3"/>
      </w:pPr>
      <w:r>
        <w:lastRenderedPageBreak/>
        <w:fldChar w:fldCharType="begin"/>
      </w:r>
      <w:r>
        <w:instrText xml:space="preserve"> AUTONUMLGL </w:instrText>
      </w:r>
      <w:bookmarkStart w:id="56" w:name="_Toc147402626"/>
      <w:r>
        <w:fldChar w:fldCharType="end"/>
      </w:r>
      <w:r>
        <w:t xml:space="preserve"> Table HL7QueryInputParameter</w:t>
      </w:r>
      <w:bookmarkEnd w:id="56"/>
    </w:p>
    <w:p w14:paraId="57CF8591" w14:textId="77777777" w:rsidR="00C50AB1" w:rsidRDefault="00C50AB1">
      <w:r>
        <w:t>This table contains the comments on input fields of a conformance statement.</w:t>
      </w:r>
    </w:p>
    <w:p w14:paraId="4F43EC55"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3F750905" w14:textId="77777777">
        <w:tc>
          <w:tcPr>
            <w:tcW w:w="2338" w:type="dxa"/>
            <w:shd w:val="pct20" w:color="auto" w:fill="auto"/>
          </w:tcPr>
          <w:p w14:paraId="7BCE5EDA" w14:textId="77777777" w:rsidR="00C50AB1" w:rsidRDefault="00C50AB1">
            <w:r>
              <w:t>Attribute</w:t>
            </w:r>
          </w:p>
        </w:tc>
        <w:tc>
          <w:tcPr>
            <w:tcW w:w="993" w:type="dxa"/>
            <w:shd w:val="pct20" w:color="auto" w:fill="auto"/>
          </w:tcPr>
          <w:p w14:paraId="3719D991" w14:textId="77777777" w:rsidR="00C50AB1" w:rsidRDefault="00C50AB1">
            <w:r>
              <w:t>Type</w:t>
            </w:r>
          </w:p>
        </w:tc>
        <w:tc>
          <w:tcPr>
            <w:tcW w:w="850" w:type="dxa"/>
            <w:shd w:val="pct20" w:color="auto" w:fill="auto"/>
          </w:tcPr>
          <w:p w14:paraId="75BC59A1" w14:textId="77777777" w:rsidR="00C50AB1" w:rsidRDefault="00C50AB1">
            <w:r>
              <w:t>Size</w:t>
            </w:r>
          </w:p>
        </w:tc>
        <w:tc>
          <w:tcPr>
            <w:tcW w:w="851" w:type="dxa"/>
            <w:shd w:val="pct20" w:color="auto" w:fill="auto"/>
          </w:tcPr>
          <w:p w14:paraId="55C75A0B" w14:textId="77777777" w:rsidR="00C50AB1" w:rsidRDefault="00C50AB1">
            <w:r>
              <w:t>Default</w:t>
            </w:r>
          </w:p>
        </w:tc>
        <w:tc>
          <w:tcPr>
            <w:tcW w:w="1134" w:type="dxa"/>
            <w:shd w:val="pct20" w:color="auto" w:fill="auto"/>
          </w:tcPr>
          <w:p w14:paraId="5BD628D8" w14:textId="77777777" w:rsidR="00C50AB1" w:rsidRDefault="00C50AB1">
            <w:r>
              <w:t>Database</w:t>
            </w:r>
          </w:p>
        </w:tc>
        <w:tc>
          <w:tcPr>
            <w:tcW w:w="2976" w:type="dxa"/>
            <w:shd w:val="pct20" w:color="auto" w:fill="auto"/>
          </w:tcPr>
          <w:p w14:paraId="41E9BFEF" w14:textId="77777777" w:rsidR="00C50AB1" w:rsidRDefault="00C50AB1">
            <w:r>
              <w:t>Description</w:t>
            </w:r>
          </w:p>
        </w:tc>
      </w:tr>
      <w:tr w:rsidR="00C50AB1" w14:paraId="7D3C4B02" w14:textId="77777777">
        <w:tc>
          <w:tcPr>
            <w:tcW w:w="2338" w:type="dxa"/>
          </w:tcPr>
          <w:p w14:paraId="07E7CC74" w14:textId="77777777" w:rsidR="00C50AB1" w:rsidRDefault="00C50AB1">
            <w:r>
              <w:rPr>
                <w:b/>
              </w:rPr>
              <w:t>query_id</w:t>
            </w:r>
          </w:p>
        </w:tc>
        <w:tc>
          <w:tcPr>
            <w:tcW w:w="993" w:type="dxa"/>
          </w:tcPr>
          <w:p w14:paraId="629B2421" w14:textId="77777777" w:rsidR="00C50AB1" w:rsidRDefault="00C50AB1">
            <w:r>
              <w:t>Text</w:t>
            </w:r>
          </w:p>
        </w:tc>
        <w:tc>
          <w:tcPr>
            <w:tcW w:w="850" w:type="dxa"/>
          </w:tcPr>
          <w:p w14:paraId="74C5E359" w14:textId="77777777" w:rsidR="00C50AB1" w:rsidRDefault="00C50AB1">
            <w:r>
              <w:t>5</w:t>
            </w:r>
          </w:p>
        </w:tc>
        <w:tc>
          <w:tcPr>
            <w:tcW w:w="851" w:type="dxa"/>
          </w:tcPr>
          <w:p w14:paraId="66AFB39B" w14:textId="77777777" w:rsidR="00C50AB1" w:rsidRDefault="00C50AB1"/>
        </w:tc>
        <w:tc>
          <w:tcPr>
            <w:tcW w:w="1134" w:type="dxa"/>
          </w:tcPr>
          <w:p w14:paraId="7D8A3F42" w14:textId="77777777" w:rsidR="00C50AB1" w:rsidRDefault="00C50AB1">
            <w:r>
              <w:t>HL7_39</w:t>
            </w:r>
          </w:p>
        </w:tc>
        <w:tc>
          <w:tcPr>
            <w:tcW w:w="2976" w:type="dxa"/>
          </w:tcPr>
          <w:p w14:paraId="3BA9D424" w14:textId="77777777" w:rsidR="00C50AB1" w:rsidRDefault="00C50AB1">
            <w:r>
              <w:t>Event code of query</w:t>
            </w:r>
          </w:p>
        </w:tc>
      </w:tr>
      <w:tr w:rsidR="00C50AB1" w14:paraId="7AB81314" w14:textId="77777777">
        <w:tc>
          <w:tcPr>
            <w:tcW w:w="2338" w:type="dxa"/>
          </w:tcPr>
          <w:p w14:paraId="0D167514" w14:textId="77777777" w:rsidR="00C50AB1" w:rsidRDefault="00C50AB1">
            <w:r>
              <w:rPr>
                <w:b/>
              </w:rPr>
              <w:t>version_id</w:t>
            </w:r>
          </w:p>
        </w:tc>
        <w:tc>
          <w:tcPr>
            <w:tcW w:w="993" w:type="dxa"/>
          </w:tcPr>
          <w:p w14:paraId="319642BA" w14:textId="77777777" w:rsidR="00C50AB1" w:rsidRDefault="00C50AB1">
            <w:r>
              <w:t>Long</w:t>
            </w:r>
          </w:p>
        </w:tc>
        <w:tc>
          <w:tcPr>
            <w:tcW w:w="850" w:type="dxa"/>
          </w:tcPr>
          <w:p w14:paraId="6C8AB7D4" w14:textId="77777777" w:rsidR="00C50AB1" w:rsidRDefault="00C50AB1">
            <w:r>
              <w:t>4</w:t>
            </w:r>
          </w:p>
        </w:tc>
        <w:tc>
          <w:tcPr>
            <w:tcW w:w="851" w:type="dxa"/>
          </w:tcPr>
          <w:p w14:paraId="20BB2D30" w14:textId="77777777" w:rsidR="00C50AB1" w:rsidRDefault="00C50AB1"/>
        </w:tc>
        <w:tc>
          <w:tcPr>
            <w:tcW w:w="1134" w:type="dxa"/>
          </w:tcPr>
          <w:p w14:paraId="47C156F0" w14:textId="77777777" w:rsidR="00C50AB1" w:rsidRDefault="00C50AB1">
            <w:r>
              <w:t>HL7_52</w:t>
            </w:r>
          </w:p>
        </w:tc>
        <w:tc>
          <w:tcPr>
            <w:tcW w:w="2976" w:type="dxa"/>
          </w:tcPr>
          <w:p w14:paraId="5F31207C" w14:textId="77777777" w:rsidR="00C50AB1" w:rsidRDefault="00C50AB1">
            <w:r>
              <w:t>version ID</w:t>
            </w:r>
          </w:p>
        </w:tc>
      </w:tr>
      <w:tr w:rsidR="00C50AB1" w14:paraId="74DFFAC8" w14:textId="77777777">
        <w:tc>
          <w:tcPr>
            <w:tcW w:w="2338" w:type="dxa"/>
          </w:tcPr>
          <w:p w14:paraId="02C0E4E6" w14:textId="77777777" w:rsidR="00C50AB1" w:rsidRDefault="00C50AB1">
            <w:pPr>
              <w:rPr>
                <w:b/>
              </w:rPr>
            </w:pPr>
            <w:r>
              <w:rPr>
                <w:b/>
              </w:rPr>
              <w:t>qry_type</w:t>
            </w:r>
          </w:p>
        </w:tc>
        <w:tc>
          <w:tcPr>
            <w:tcW w:w="993" w:type="dxa"/>
          </w:tcPr>
          <w:p w14:paraId="3D19FE22" w14:textId="77777777" w:rsidR="00C50AB1" w:rsidRDefault="00C50AB1">
            <w:r>
              <w:t>Text</w:t>
            </w:r>
          </w:p>
        </w:tc>
        <w:tc>
          <w:tcPr>
            <w:tcW w:w="850" w:type="dxa"/>
          </w:tcPr>
          <w:p w14:paraId="29372922" w14:textId="77777777" w:rsidR="00C50AB1" w:rsidRDefault="00C50AB1">
            <w:pPr>
              <w:rPr>
                <w:lang w:val="it-IT"/>
              </w:rPr>
            </w:pPr>
            <w:r>
              <w:rPr>
                <w:lang w:val="it-IT"/>
              </w:rPr>
              <w:t>8</w:t>
            </w:r>
          </w:p>
        </w:tc>
        <w:tc>
          <w:tcPr>
            <w:tcW w:w="851" w:type="dxa"/>
          </w:tcPr>
          <w:p w14:paraId="4431D278" w14:textId="77777777" w:rsidR="00C50AB1" w:rsidRDefault="00C50AB1">
            <w:pPr>
              <w:rPr>
                <w:lang w:val="it-IT"/>
              </w:rPr>
            </w:pPr>
          </w:p>
        </w:tc>
        <w:tc>
          <w:tcPr>
            <w:tcW w:w="1134" w:type="dxa"/>
          </w:tcPr>
          <w:p w14:paraId="46642C9F" w14:textId="77777777" w:rsidR="00C50AB1" w:rsidRDefault="00C50AB1">
            <w:pPr>
              <w:rPr>
                <w:lang w:val="it-IT"/>
              </w:rPr>
            </w:pPr>
            <w:r>
              <w:rPr>
                <w:lang w:val="it-IT"/>
              </w:rPr>
              <w:t>HL7_39</w:t>
            </w:r>
          </w:p>
        </w:tc>
        <w:tc>
          <w:tcPr>
            <w:tcW w:w="2976" w:type="dxa"/>
          </w:tcPr>
          <w:p w14:paraId="0C10A03D" w14:textId="77777777" w:rsidR="00C50AB1" w:rsidRDefault="00C50AB1">
            <w:pPr>
              <w:rPr>
                <w:lang w:val="it-IT"/>
              </w:rPr>
            </w:pPr>
          </w:p>
        </w:tc>
      </w:tr>
      <w:tr w:rsidR="00C50AB1" w14:paraId="5165C9F4" w14:textId="77777777">
        <w:tc>
          <w:tcPr>
            <w:tcW w:w="2338" w:type="dxa"/>
          </w:tcPr>
          <w:p w14:paraId="4FA4B474" w14:textId="77777777" w:rsidR="00C50AB1" w:rsidRDefault="00C50AB1">
            <w:pPr>
              <w:rPr>
                <w:lang w:val="it-IT"/>
              </w:rPr>
            </w:pPr>
            <w:r>
              <w:rPr>
                <w:b/>
                <w:lang w:val="it-IT"/>
              </w:rPr>
              <w:t>seq_no</w:t>
            </w:r>
          </w:p>
        </w:tc>
        <w:tc>
          <w:tcPr>
            <w:tcW w:w="993" w:type="dxa"/>
          </w:tcPr>
          <w:p w14:paraId="7CABB242" w14:textId="77777777" w:rsidR="00C50AB1" w:rsidRDefault="00C50AB1">
            <w:r>
              <w:t>Integer</w:t>
            </w:r>
          </w:p>
        </w:tc>
        <w:tc>
          <w:tcPr>
            <w:tcW w:w="850" w:type="dxa"/>
          </w:tcPr>
          <w:p w14:paraId="61E2924C" w14:textId="77777777" w:rsidR="00C50AB1" w:rsidRDefault="00C50AB1"/>
        </w:tc>
        <w:tc>
          <w:tcPr>
            <w:tcW w:w="851" w:type="dxa"/>
          </w:tcPr>
          <w:p w14:paraId="4C13656B" w14:textId="77777777" w:rsidR="00C50AB1" w:rsidRDefault="00C50AB1"/>
        </w:tc>
        <w:tc>
          <w:tcPr>
            <w:tcW w:w="1134" w:type="dxa"/>
          </w:tcPr>
          <w:p w14:paraId="1F26A4B9" w14:textId="77777777" w:rsidR="00C50AB1" w:rsidRDefault="00C50AB1">
            <w:r>
              <w:t>HL7_39</w:t>
            </w:r>
          </w:p>
        </w:tc>
        <w:tc>
          <w:tcPr>
            <w:tcW w:w="2976" w:type="dxa"/>
          </w:tcPr>
          <w:p w14:paraId="288A016F" w14:textId="77777777" w:rsidR="00C50AB1" w:rsidRDefault="00C50AB1">
            <w:r>
              <w:t>consecutive number</w:t>
            </w:r>
          </w:p>
        </w:tc>
      </w:tr>
      <w:tr w:rsidR="00C50AB1" w14:paraId="3EE3B455" w14:textId="77777777">
        <w:tc>
          <w:tcPr>
            <w:tcW w:w="2338" w:type="dxa"/>
          </w:tcPr>
          <w:p w14:paraId="49016C2F" w14:textId="77777777" w:rsidR="00C50AB1" w:rsidRDefault="00C50AB1">
            <w:r>
              <w:t>input_field</w:t>
            </w:r>
          </w:p>
        </w:tc>
        <w:tc>
          <w:tcPr>
            <w:tcW w:w="993" w:type="dxa"/>
          </w:tcPr>
          <w:p w14:paraId="56A0190B" w14:textId="77777777" w:rsidR="00C50AB1" w:rsidRDefault="00C50AB1">
            <w:r>
              <w:t>Text</w:t>
            </w:r>
          </w:p>
        </w:tc>
        <w:tc>
          <w:tcPr>
            <w:tcW w:w="850" w:type="dxa"/>
          </w:tcPr>
          <w:p w14:paraId="56EDB042" w14:textId="77777777" w:rsidR="00C50AB1" w:rsidRDefault="00C50AB1">
            <w:r>
              <w:t>30</w:t>
            </w:r>
          </w:p>
        </w:tc>
        <w:tc>
          <w:tcPr>
            <w:tcW w:w="851" w:type="dxa"/>
          </w:tcPr>
          <w:p w14:paraId="778FB814" w14:textId="77777777" w:rsidR="00C50AB1" w:rsidRDefault="00C50AB1"/>
        </w:tc>
        <w:tc>
          <w:tcPr>
            <w:tcW w:w="1134" w:type="dxa"/>
          </w:tcPr>
          <w:p w14:paraId="5F95CAE1" w14:textId="77777777" w:rsidR="00C50AB1" w:rsidRDefault="00C50AB1">
            <w:r>
              <w:t>HL7_39</w:t>
            </w:r>
          </w:p>
        </w:tc>
        <w:tc>
          <w:tcPr>
            <w:tcW w:w="2976" w:type="dxa"/>
          </w:tcPr>
          <w:p w14:paraId="1094FE12" w14:textId="77777777" w:rsidR="00C50AB1" w:rsidRDefault="00C50AB1"/>
        </w:tc>
      </w:tr>
      <w:tr w:rsidR="00C50AB1" w14:paraId="767E8032" w14:textId="77777777">
        <w:tc>
          <w:tcPr>
            <w:tcW w:w="2338" w:type="dxa"/>
          </w:tcPr>
          <w:p w14:paraId="4089F8C5" w14:textId="77777777" w:rsidR="00C50AB1" w:rsidRDefault="00C50AB1">
            <w:r>
              <w:t>input_comment</w:t>
            </w:r>
          </w:p>
        </w:tc>
        <w:tc>
          <w:tcPr>
            <w:tcW w:w="993" w:type="dxa"/>
          </w:tcPr>
          <w:p w14:paraId="081979E2" w14:textId="77777777" w:rsidR="00C50AB1" w:rsidRDefault="00C50AB1">
            <w:r>
              <w:t>Text</w:t>
            </w:r>
          </w:p>
        </w:tc>
        <w:tc>
          <w:tcPr>
            <w:tcW w:w="850" w:type="dxa"/>
          </w:tcPr>
          <w:p w14:paraId="54657E2F" w14:textId="77777777" w:rsidR="00C50AB1" w:rsidRDefault="00C50AB1">
            <w:r>
              <w:t>50</w:t>
            </w:r>
          </w:p>
        </w:tc>
        <w:tc>
          <w:tcPr>
            <w:tcW w:w="851" w:type="dxa"/>
          </w:tcPr>
          <w:p w14:paraId="54A6BBEC" w14:textId="77777777" w:rsidR="00C50AB1" w:rsidRDefault="00C50AB1"/>
        </w:tc>
        <w:tc>
          <w:tcPr>
            <w:tcW w:w="1134" w:type="dxa"/>
          </w:tcPr>
          <w:p w14:paraId="1B842753" w14:textId="77777777" w:rsidR="00C50AB1" w:rsidRDefault="00C50AB1">
            <w:r>
              <w:t>HL7_39</w:t>
            </w:r>
          </w:p>
        </w:tc>
        <w:tc>
          <w:tcPr>
            <w:tcW w:w="2976" w:type="dxa"/>
          </w:tcPr>
          <w:p w14:paraId="37E565C8" w14:textId="77777777" w:rsidR="00C50AB1" w:rsidRDefault="00C50AB1"/>
        </w:tc>
      </w:tr>
      <w:tr w:rsidR="00C50AB1" w14:paraId="6420CC63" w14:textId="77777777">
        <w:tc>
          <w:tcPr>
            <w:tcW w:w="2338" w:type="dxa"/>
          </w:tcPr>
          <w:p w14:paraId="6E08F67F" w14:textId="77777777" w:rsidR="00C50AB1" w:rsidRDefault="00C50AB1">
            <w:r>
              <w:t>data_type</w:t>
            </w:r>
          </w:p>
        </w:tc>
        <w:tc>
          <w:tcPr>
            <w:tcW w:w="993" w:type="dxa"/>
          </w:tcPr>
          <w:p w14:paraId="68E55B8C" w14:textId="77777777" w:rsidR="00C50AB1" w:rsidRDefault="00C50AB1">
            <w:r>
              <w:t>Text</w:t>
            </w:r>
          </w:p>
        </w:tc>
        <w:tc>
          <w:tcPr>
            <w:tcW w:w="850" w:type="dxa"/>
          </w:tcPr>
          <w:p w14:paraId="41F5FBFA" w14:textId="77777777" w:rsidR="00C50AB1" w:rsidRDefault="00C50AB1">
            <w:r>
              <w:t>50</w:t>
            </w:r>
          </w:p>
        </w:tc>
        <w:tc>
          <w:tcPr>
            <w:tcW w:w="851" w:type="dxa"/>
          </w:tcPr>
          <w:p w14:paraId="14D071CD" w14:textId="77777777" w:rsidR="00C50AB1" w:rsidRDefault="00C50AB1"/>
        </w:tc>
        <w:tc>
          <w:tcPr>
            <w:tcW w:w="1134" w:type="dxa"/>
          </w:tcPr>
          <w:p w14:paraId="1BAA7FFF" w14:textId="77777777" w:rsidR="00C50AB1" w:rsidRDefault="00C50AB1">
            <w:r>
              <w:t>HL7_39</w:t>
            </w:r>
          </w:p>
        </w:tc>
        <w:tc>
          <w:tcPr>
            <w:tcW w:w="2976" w:type="dxa"/>
          </w:tcPr>
          <w:p w14:paraId="76FD07CA" w14:textId="77777777" w:rsidR="00C50AB1" w:rsidRDefault="00C50AB1"/>
        </w:tc>
      </w:tr>
      <w:tr w:rsidR="00C50AB1" w14:paraId="11A6802D" w14:textId="77777777">
        <w:tc>
          <w:tcPr>
            <w:tcW w:w="2338" w:type="dxa"/>
          </w:tcPr>
          <w:p w14:paraId="594DE37B" w14:textId="77777777" w:rsidR="00C50AB1" w:rsidRDefault="00C50AB1">
            <w:r>
              <w:t>description</w:t>
            </w:r>
          </w:p>
        </w:tc>
        <w:tc>
          <w:tcPr>
            <w:tcW w:w="993" w:type="dxa"/>
          </w:tcPr>
          <w:p w14:paraId="1C1CC6A5" w14:textId="77777777" w:rsidR="00C50AB1" w:rsidRDefault="00C50AB1">
            <w:r>
              <w:t>Memo</w:t>
            </w:r>
          </w:p>
        </w:tc>
        <w:tc>
          <w:tcPr>
            <w:tcW w:w="850" w:type="dxa"/>
          </w:tcPr>
          <w:p w14:paraId="16FD5D12" w14:textId="77777777" w:rsidR="00C50AB1" w:rsidRDefault="00C50AB1"/>
        </w:tc>
        <w:tc>
          <w:tcPr>
            <w:tcW w:w="851" w:type="dxa"/>
          </w:tcPr>
          <w:p w14:paraId="10E826B3" w14:textId="77777777" w:rsidR="00C50AB1" w:rsidRDefault="00C50AB1"/>
        </w:tc>
        <w:tc>
          <w:tcPr>
            <w:tcW w:w="1134" w:type="dxa"/>
          </w:tcPr>
          <w:p w14:paraId="35216C7B" w14:textId="77777777" w:rsidR="00C50AB1" w:rsidRDefault="00C50AB1">
            <w:r>
              <w:t>HL7_39</w:t>
            </w:r>
          </w:p>
        </w:tc>
        <w:tc>
          <w:tcPr>
            <w:tcW w:w="2976" w:type="dxa"/>
          </w:tcPr>
          <w:p w14:paraId="5E4B8126" w14:textId="77777777" w:rsidR="00C50AB1" w:rsidRDefault="00C50AB1"/>
        </w:tc>
      </w:tr>
    </w:tbl>
    <w:p w14:paraId="3B8FEB01" w14:textId="77777777" w:rsidR="00C50AB1" w:rsidRDefault="00C50AB1"/>
    <w:p w14:paraId="1B376918" w14:textId="77777777" w:rsidR="00C50AB1" w:rsidRDefault="00C50AB1">
      <w:pPr>
        <w:pStyle w:val="berschrift2"/>
      </w:pPr>
      <w:r>
        <w:fldChar w:fldCharType="begin"/>
      </w:r>
      <w:r>
        <w:instrText xml:space="preserve"> AUTONUMLGL </w:instrText>
      </w:r>
      <w:bookmarkStart w:id="57" w:name="_Toc147402627"/>
      <w:r>
        <w:fldChar w:fldCharType="end"/>
      </w:r>
      <w:r>
        <w:t xml:space="preserve"> Tables with Information from the standard documents</w:t>
      </w:r>
      <w:bookmarkEnd w:id="57"/>
    </w:p>
    <w:p w14:paraId="37C78E7E" w14:textId="77777777" w:rsidR="00C50AB1" w:rsidRDefault="00C50AB1">
      <w:r>
        <w:t>These two tables maintain the information from the original standard documents.</w:t>
      </w:r>
    </w:p>
    <w:p w14:paraId="7DB24A44" w14:textId="77777777" w:rsidR="00C50AB1" w:rsidRDefault="00C50AB1">
      <w:pPr>
        <w:pStyle w:val="berschrift3"/>
      </w:pPr>
      <w:r>
        <w:fldChar w:fldCharType="begin"/>
      </w:r>
      <w:r>
        <w:instrText xml:space="preserve"> AUTONUMLGL </w:instrText>
      </w:r>
      <w:bookmarkStart w:id="58" w:name="_Toc147402628"/>
      <w:r>
        <w:fldChar w:fldCharType="end"/>
      </w:r>
      <w:r>
        <w:t xml:space="preserve"> Table HL7ChapterParagraphs</w:t>
      </w:r>
      <w:bookmarkEnd w:id="58"/>
    </w:p>
    <w:p w14:paraId="3BD81262" w14:textId="77777777" w:rsidR="00C50AB1" w:rsidRDefault="00C50AB1">
      <w:r>
        <w:t>This table contains the main information about the involved chapters.</w:t>
      </w:r>
    </w:p>
    <w:p w14:paraId="6B4600DB"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786D7CED" w14:textId="77777777">
        <w:tc>
          <w:tcPr>
            <w:tcW w:w="2338" w:type="dxa"/>
            <w:shd w:val="pct20" w:color="auto" w:fill="auto"/>
          </w:tcPr>
          <w:p w14:paraId="779BC7CB" w14:textId="77777777" w:rsidR="00C50AB1" w:rsidRDefault="00C50AB1">
            <w:pPr>
              <w:rPr>
                <w:lang w:val="fr-FR"/>
              </w:rPr>
            </w:pPr>
            <w:r>
              <w:rPr>
                <w:lang w:val="fr-FR"/>
              </w:rPr>
              <w:t>Attribute</w:t>
            </w:r>
          </w:p>
        </w:tc>
        <w:tc>
          <w:tcPr>
            <w:tcW w:w="993" w:type="dxa"/>
            <w:shd w:val="pct20" w:color="auto" w:fill="auto"/>
          </w:tcPr>
          <w:p w14:paraId="2E4CA8DD" w14:textId="77777777" w:rsidR="00C50AB1" w:rsidRDefault="00C50AB1">
            <w:pPr>
              <w:rPr>
                <w:lang w:val="fr-FR"/>
              </w:rPr>
            </w:pPr>
            <w:r>
              <w:rPr>
                <w:lang w:val="fr-FR"/>
              </w:rPr>
              <w:t>Type</w:t>
            </w:r>
          </w:p>
        </w:tc>
        <w:tc>
          <w:tcPr>
            <w:tcW w:w="850" w:type="dxa"/>
            <w:shd w:val="pct20" w:color="auto" w:fill="auto"/>
          </w:tcPr>
          <w:p w14:paraId="4DF6F256" w14:textId="77777777" w:rsidR="00C50AB1" w:rsidRDefault="00C50AB1">
            <w:pPr>
              <w:rPr>
                <w:lang w:val="fr-FR"/>
              </w:rPr>
            </w:pPr>
            <w:r>
              <w:rPr>
                <w:lang w:val="fr-FR"/>
              </w:rPr>
              <w:t>Size</w:t>
            </w:r>
          </w:p>
        </w:tc>
        <w:tc>
          <w:tcPr>
            <w:tcW w:w="851" w:type="dxa"/>
            <w:shd w:val="pct20" w:color="auto" w:fill="auto"/>
          </w:tcPr>
          <w:p w14:paraId="15BBB519" w14:textId="77777777" w:rsidR="00C50AB1" w:rsidRDefault="00C50AB1">
            <w:pPr>
              <w:rPr>
                <w:lang w:val="fr-FR"/>
              </w:rPr>
            </w:pPr>
            <w:r>
              <w:rPr>
                <w:lang w:val="fr-FR"/>
              </w:rPr>
              <w:t>Default</w:t>
            </w:r>
          </w:p>
        </w:tc>
        <w:tc>
          <w:tcPr>
            <w:tcW w:w="1134" w:type="dxa"/>
            <w:shd w:val="pct20" w:color="auto" w:fill="auto"/>
          </w:tcPr>
          <w:p w14:paraId="5D1F2A1E" w14:textId="77777777" w:rsidR="00C50AB1" w:rsidRDefault="00C50AB1">
            <w:pPr>
              <w:rPr>
                <w:lang w:val="fr-FR"/>
              </w:rPr>
            </w:pPr>
            <w:r>
              <w:rPr>
                <w:lang w:val="fr-FR"/>
              </w:rPr>
              <w:t>Database</w:t>
            </w:r>
          </w:p>
        </w:tc>
        <w:tc>
          <w:tcPr>
            <w:tcW w:w="2976" w:type="dxa"/>
            <w:shd w:val="pct20" w:color="auto" w:fill="auto"/>
          </w:tcPr>
          <w:p w14:paraId="0F9F96EB" w14:textId="77777777" w:rsidR="00C50AB1" w:rsidRDefault="00C50AB1">
            <w:pPr>
              <w:rPr>
                <w:lang w:val="fr-FR"/>
              </w:rPr>
            </w:pPr>
            <w:r>
              <w:rPr>
                <w:lang w:val="fr-FR"/>
              </w:rPr>
              <w:t>Description</w:t>
            </w:r>
          </w:p>
        </w:tc>
      </w:tr>
      <w:tr w:rsidR="00C50AB1" w14:paraId="50FA4B69" w14:textId="77777777">
        <w:tc>
          <w:tcPr>
            <w:tcW w:w="2338" w:type="dxa"/>
          </w:tcPr>
          <w:p w14:paraId="1B5E7BD9" w14:textId="77777777" w:rsidR="00C50AB1" w:rsidRDefault="00C50AB1">
            <w:pPr>
              <w:rPr>
                <w:lang w:val="fr-FR"/>
              </w:rPr>
            </w:pPr>
            <w:r>
              <w:rPr>
                <w:b/>
                <w:lang w:val="fr-FR"/>
              </w:rPr>
              <w:t>chapter</w:t>
            </w:r>
          </w:p>
        </w:tc>
        <w:tc>
          <w:tcPr>
            <w:tcW w:w="993" w:type="dxa"/>
          </w:tcPr>
          <w:p w14:paraId="12C1EF1A" w14:textId="77777777" w:rsidR="00C50AB1" w:rsidRDefault="00C50AB1">
            <w:pPr>
              <w:rPr>
                <w:lang w:val="fr-FR"/>
              </w:rPr>
            </w:pPr>
            <w:r>
              <w:rPr>
                <w:lang w:val="fr-FR"/>
              </w:rPr>
              <w:t>Text</w:t>
            </w:r>
          </w:p>
        </w:tc>
        <w:tc>
          <w:tcPr>
            <w:tcW w:w="850" w:type="dxa"/>
          </w:tcPr>
          <w:p w14:paraId="34FE85EC" w14:textId="77777777" w:rsidR="00C50AB1" w:rsidRDefault="00C50AB1">
            <w:pPr>
              <w:rPr>
                <w:lang w:val="fr-FR"/>
              </w:rPr>
            </w:pPr>
            <w:r>
              <w:rPr>
                <w:lang w:val="fr-FR"/>
              </w:rPr>
              <w:t>10</w:t>
            </w:r>
          </w:p>
        </w:tc>
        <w:tc>
          <w:tcPr>
            <w:tcW w:w="851" w:type="dxa"/>
          </w:tcPr>
          <w:p w14:paraId="23648188" w14:textId="77777777" w:rsidR="00C50AB1" w:rsidRDefault="00C50AB1">
            <w:pPr>
              <w:rPr>
                <w:lang w:val="fr-FR"/>
              </w:rPr>
            </w:pPr>
          </w:p>
        </w:tc>
        <w:tc>
          <w:tcPr>
            <w:tcW w:w="1134" w:type="dxa"/>
          </w:tcPr>
          <w:p w14:paraId="61CA0D3B" w14:textId="77777777" w:rsidR="00C50AB1" w:rsidRDefault="00C50AB1">
            <w:pPr>
              <w:rPr>
                <w:lang w:val="fr-FR"/>
              </w:rPr>
            </w:pPr>
            <w:r>
              <w:rPr>
                <w:lang w:val="fr-FR"/>
              </w:rPr>
              <w:t>HL7_55</w:t>
            </w:r>
          </w:p>
        </w:tc>
        <w:tc>
          <w:tcPr>
            <w:tcW w:w="2976" w:type="dxa"/>
          </w:tcPr>
          <w:p w14:paraId="1F6A6D92" w14:textId="77777777" w:rsidR="00C50AB1" w:rsidRDefault="00C50AB1">
            <w:pPr>
              <w:rPr>
                <w:lang w:val="fr-FR"/>
              </w:rPr>
            </w:pPr>
            <w:r>
              <w:rPr>
                <w:lang w:val="fr-FR"/>
              </w:rPr>
              <w:t>chapter identifier</w:t>
            </w:r>
          </w:p>
        </w:tc>
      </w:tr>
      <w:tr w:rsidR="00C50AB1" w14:paraId="15F0298E" w14:textId="77777777">
        <w:tc>
          <w:tcPr>
            <w:tcW w:w="2338" w:type="dxa"/>
          </w:tcPr>
          <w:p w14:paraId="2D2BDF07" w14:textId="77777777" w:rsidR="00C50AB1" w:rsidRDefault="00C50AB1">
            <w:r>
              <w:rPr>
                <w:b/>
              </w:rPr>
              <w:t>version_id</w:t>
            </w:r>
          </w:p>
        </w:tc>
        <w:tc>
          <w:tcPr>
            <w:tcW w:w="993" w:type="dxa"/>
          </w:tcPr>
          <w:p w14:paraId="0717C7E5" w14:textId="77777777" w:rsidR="00C50AB1" w:rsidRDefault="00C50AB1">
            <w:r>
              <w:t>Long</w:t>
            </w:r>
          </w:p>
        </w:tc>
        <w:tc>
          <w:tcPr>
            <w:tcW w:w="850" w:type="dxa"/>
          </w:tcPr>
          <w:p w14:paraId="365C4015" w14:textId="77777777" w:rsidR="00C50AB1" w:rsidRDefault="00C50AB1"/>
        </w:tc>
        <w:tc>
          <w:tcPr>
            <w:tcW w:w="851" w:type="dxa"/>
          </w:tcPr>
          <w:p w14:paraId="0C133FB2" w14:textId="77777777" w:rsidR="00C50AB1" w:rsidRDefault="00C50AB1"/>
        </w:tc>
        <w:tc>
          <w:tcPr>
            <w:tcW w:w="1134" w:type="dxa"/>
          </w:tcPr>
          <w:p w14:paraId="597F4FE0" w14:textId="77777777" w:rsidR="00C50AB1" w:rsidRDefault="00C50AB1">
            <w:pPr>
              <w:rPr>
                <w:lang w:val="de-DE"/>
              </w:rPr>
            </w:pPr>
            <w:r>
              <w:rPr>
                <w:lang w:val="de-DE"/>
              </w:rPr>
              <w:t>HL7_55</w:t>
            </w:r>
          </w:p>
        </w:tc>
        <w:tc>
          <w:tcPr>
            <w:tcW w:w="2976" w:type="dxa"/>
          </w:tcPr>
          <w:p w14:paraId="042837C5" w14:textId="77777777" w:rsidR="00C50AB1" w:rsidRDefault="00C50AB1">
            <w:pPr>
              <w:rPr>
                <w:lang w:val="de-DE"/>
              </w:rPr>
            </w:pPr>
            <w:r>
              <w:rPr>
                <w:lang w:val="de-DE"/>
              </w:rPr>
              <w:t>version ID</w:t>
            </w:r>
          </w:p>
        </w:tc>
      </w:tr>
      <w:tr w:rsidR="00C50AB1" w14:paraId="02A14614" w14:textId="77777777">
        <w:tc>
          <w:tcPr>
            <w:tcW w:w="2338" w:type="dxa"/>
          </w:tcPr>
          <w:p w14:paraId="3976EDC6" w14:textId="77777777" w:rsidR="00C50AB1" w:rsidRDefault="00C50AB1">
            <w:pPr>
              <w:rPr>
                <w:b/>
                <w:bCs/>
              </w:rPr>
            </w:pPr>
            <w:r>
              <w:rPr>
                <w:b/>
                <w:bCs/>
              </w:rPr>
              <w:t>section</w:t>
            </w:r>
          </w:p>
        </w:tc>
        <w:tc>
          <w:tcPr>
            <w:tcW w:w="993" w:type="dxa"/>
          </w:tcPr>
          <w:p w14:paraId="228C9FD2" w14:textId="77777777" w:rsidR="00C50AB1" w:rsidRDefault="00C50AB1">
            <w:r>
              <w:t>Text</w:t>
            </w:r>
          </w:p>
        </w:tc>
        <w:tc>
          <w:tcPr>
            <w:tcW w:w="850" w:type="dxa"/>
          </w:tcPr>
          <w:p w14:paraId="07DBFB6E" w14:textId="77777777" w:rsidR="00C50AB1" w:rsidRPr="000278A4" w:rsidRDefault="00C50AB1">
            <w:r w:rsidRPr="000278A4">
              <w:t>15</w:t>
            </w:r>
          </w:p>
        </w:tc>
        <w:tc>
          <w:tcPr>
            <w:tcW w:w="851" w:type="dxa"/>
          </w:tcPr>
          <w:p w14:paraId="1D497105" w14:textId="77777777" w:rsidR="00C50AB1" w:rsidRDefault="00C50AB1"/>
        </w:tc>
        <w:tc>
          <w:tcPr>
            <w:tcW w:w="1134" w:type="dxa"/>
          </w:tcPr>
          <w:p w14:paraId="2581A04A" w14:textId="77777777" w:rsidR="00C50AB1" w:rsidRDefault="00C50AB1">
            <w:r>
              <w:t>HL7_55</w:t>
            </w:r>
          </w:p>
        </w:tc>
        <w:tc>
          <w:tcPr>
            <w:tcW w:w="2976" w:type="dxa"/>
          </w:tcPr>
          <w:p w14:paraId="78EEF7B1" w14:textId="77777777" w:rsidR="00C50AB1" w:rsidRDefault="00C50AB1">
            <w:r>
              <w:t>Section number</w:t>
            </w:r>
          </w:p>
        </w:tc>
      </w:tr>
      <w:tr w:rsidR="00C50AB1" w14:paraId="4FD9090D" w14:textId="77777777">
        <w:tc>
          <w:tcPr>
            <w:tcW w:w="2338" w:type="dxa"/>
          </w:tcPr>
          <w:p w14:paraId="000A1BA7" w14:textId="77777777" w:rsidR="00C50AB1" w:rsidRDefault="00C50AB1">
            <w:pPr>
              <w:rPr>
                <w:b/>
                <w:bCs/>
              </w:rPr>
            </w:pPr>
            <w:r>
              <w:rPr>
                <w:b/>
                <w:bCs/>
              </w:rPr>
              <w:t>paragraph</w:t>
            </w:r>
          </w:p>
        </w:tc>
        <w:tc>
          <w:tcPr>
            <w:tcW w:w="993" w:type="dxa"/>
          </w:tcPr>
          <w:p w14:paraId="1ED3737E" w14:textId="77777777" w:rsidR="00C50AB1" w:rsidRDefault="00C50AB1">
            <w:r>
              <w:t>Long</w:t>
            </w:r>
          </w:p>
        </w:tc>
        <w:tc>
          <w:tcPr>
            <w:tcW w:w="850" w:type="dxa"/>
          </w:tcPr>
          <w:p w14:paraId="31027E7D" w14:textId="77777777" w:rsidR="00C50AB1" w:rsidRDefault="00C50AB1"/>
        </w:tc>
        <w:tc>
          <w:tcPr>
            <w:tcW w:w="851" w:type="dxa"/>
          </w:tcPr>
          <w:p w14:paraId="47BB427C" w14:textId="77777777" w:rsidR="00C50AB1" w:rsidRDefault="00C50AB1"/>
        </w:tc>
        <w:tc>
          <w:tcPr>
            <w:tcW w:w="1134" w:type="dxa"/>
          </w:tcPr>
          <w:p w14:paraId="75F272A9" w14:textId="77777777" w:rsidR="00C50AB1" w:rsidRDefault="00C50AB1">
            <w:r>
              <w:t>HL7_55</w:t>
            </w:r>
          </w:p>
        </w:tc>
        <w:tc>
          <w:tcPr>
            <w:tcW w:w="2976" w:type="dxa"/>
          </w:tcPr>
          <w:p w14:paraId="7125BD38" w14:textId="77777777" w:rsidR="00C50AB1" w:rsidRDefault="00C50AB1">
            <w:r>
              <w:t>see below</w:t>
            </w:r>
          </w:p>
        </w:tc>
      </w:tr>
      <w:tr w:rsidR="008736FC" w14:paraId="7754B6CE" w14:textId="77777777" w:rsidTr="008736FC">
        <w:tc>
          <w:tcPr>
            <w:tcW w:w="2338" w:type="dxa"/>
          </w:tcPr>
          <w:p w14:paraId="543D0D5D" w14:textId="77777777" w:rsidR="008736FC" w:rsidRPr="008736FC" w:rsidRDefault="008736FC" w:rsidP="008736FC">
            <w:pPr>
              <w:rPr>
                <w:b/>
              </w:rPr>
            </w:pPr>
            <w:r w:rsidRPr="008736FC">
              <w:rPr>
                <w:b/>
              </w:rPr>
              <w:t>sort</w:t>
            </w:r>
          </w:p>
        </w:tc>
        <w:tc>
          <w:tcPr>
            <w:tcW w:w="993" w:type="dxa"/>
          </w:tcPr>
          <w:p w14:paraId="45369A3A" w14:textId="77777777" w:rsidR="008736FC" w:rsidRDefault="008736FC" w:rsidP="008736FC">
            <w:r>
              <w:t>Text</w:t>
            </w:r>
          </w:p>
        </w:tc>
        <w:tc>
          <w:tcPr>
            <w:tcW w:w="850" w:type="dxa"/>
          </w:tcPr>
          <w:p w14:paraId="5AC77D0F" w14:textId="77777777" w:rsidR="008736FC" w:rsidRDefault="008736FC" w:rsidP="008736FC">
            <w:r>
              <w:t>10</w:t>
            </w:r>
          </w:p>
        </w:tc>
        <w:tc>
          <w:tcPr>
            <w:tcW w:w="851" w:type="dxa"/>
          </w:tcPr>
          <w:p w14:paraId="3215880F" w14:textId="77777777" w:rsidR="008736FC" w:rsidRDefault="008736FC" w:rsidP="008736FC"/>
        </w:tc>
        <w:tc>
          <w:tcPr>
            <w:tcW w:w="1134" w:type="dxa"/>
          </w:tcPr>
          <w:p w14:paraId="7F117898" w14:textId="77777777" w:rsidR="008736FC" w:rsidRDefault="008736FC" w:rsidP="008736FC">
            <w:r>
              <w:t>HL7_55</w:t>
            </w:r>
          </w:p>
        </w:tc>
        <w:tc>
          <w:tcPr>
            <w:tcW w:w="2976" w:type="dxa"/>
          </w:tcPr>
          <w:p w14:paraId="5C4C548E" w14:textId="77777777" w:rsidR="008736FC" w:rsidRDefault="008736FC" w:rsidP="008736FC">
            <w:r>
              <w:t>sort information</w:t>
            </w:r>
          </w:p>
        </w:tc>
      </w:tr>
      <w:tr w:rsidR="00C50AB1" w14:paraId="43E09AC1" w14:textId="77777777">
        <w:tc>
          <w:tcPr>
            <w:tcW w:w="2338" w:type="dxa"/>
          </w:tcPr>
          <w:p w14:paraId="07F5FA45" w14:textId="77777777" w:rsidR="00C50AB1" w:rsidRDefault="00C50AB1">
            <w:r>
              <w:t>style</w:t>
            </w:r>
          </w:p>
        </w:tc>
        <w:tc>
          <w:tcPr>
            <w:tcW w:w="993" w:type="dxa"/>
          </w:tcPr>
          <w:p w14:paraId="028EDF3E" w14:textId="77777777" w:rsidR="00C50AB1" w:rsidRPr="00D52E2C" w:rsidRDefault="00C50AB1">
            <w:r w:rsidRPr="00D52E2C">
              <w:t>Text</w:t>
            </w:r>
          </w:p>
        </w:tc>
        <w:tc>
          <w:tcPr>
            <w:tcW w:w="850" w:type="dxa"/>
          </w:tcPr>
          <w:p w14:paraId="3E170D83" w14:textId="77777777" w:rsidR="00C50AB1" w:rsidRPr="00D52E2C" w:rsidRDefault="00565787">
            <w:r w:rsidRPr="00D52E2C">
              <w:t>40</w:t>
            </w:r>
          </w:p>
        </w:tc>
        <w:tc>
          <w:tcPr>
            <w:tcW w:w="851" w:type="dxa"/>
          </w:tcPr>
          <w:p w14:paraId="156E3914" w14:textId="77777777" w:rsidR="00C50AB1" w:rsidRPr="00D52E2C" w:rsidRDefault="00C50AB1"/>
        </w:tc>
        <w:tc>
          <w:tcPr>
            <w:tcW w:w="1134" w:type="dxa"/>
          </w:tcPr>
          <w:p w14:paraId="4090809E" w14:textId="77777777" w:rsidR="00C50AB1" w:rsidRDefault="00C50AB1">
            <w:r>
              <w:t>HL7_55</w:t>
            </w:r>
          </w:p>
        </w:tc>
        <w:tc>
          <w:tcPr>
            <w:tcW w:w="2976" w:type="dxa"/>
          </w:tcPr>
          <w:p w14:paraId="02A30AC3" w14:textId="77777777" w:rsidR="00C50AB1" w:rsidRDefault="00C50AB1">
            <w:r>
              <w:t>style used for formatting</w:t>
            </w:r>
          </w:p>
        </w:tc>
      </w:tr>
      <w:tr w:rsidR="00C50AB1" w14:paraId="5796166F" w14:textId="77777777">
        <w:tc>
          <w:tcPr>
            <w:tcW w:w="2338" w:type="dxa"/>
          </w:tcPr>
          <w:p w14:paraId="1A9DB5A2" w14:textId="77777777" w:rsidR="00C50AB1" w:rsidRDefault="00C50AB1">
            <w:r>
              <w:t>contents</w:t>
            </w:r>
          </w:p>
        </w:tc>
        <w:tc>
          <w:tcPr>
            <w:tcW w:w="993" w:type="dxa"/>
          </w:tcPr>
          <w:p w14:paraId="2F4DD853" w14:textId="77777777" w:rsidR="00C50AB1" w:rsidRDefault="00C50AB1">
            <w:r>
              <w:t>Memo</w:t>
            </w:r>
          </w:p>
        </w:tc>
        <w:tc>
          <w:tcPr>
            <w:tcW w:w="850" w:type="dxa"/>
          </w:tcPr>
          <w:p w14:paraId="5870C523" w14:textId="77777777" w:rsidR="00C50AB1" w:rsidRDefault="00C50AB1"/>
        </w:tc>
        <w:tc>
          <w:tcPr>
            <w:tcW w:w="851" w:type="dxa"/>
          </w:tcPr>
          <w:p w14:paraId="7947B983" w14:textId="77777777" w:rsidR="00C50AB1" w:rsidRDefault="00C50AB1"/>
        </w:tc>
        <w:tc>
          <w:tcPr>
            <w:tcW w:w="1134" w:type="dxa"/>
          </w:tcPr>
          <w:p w14:paraId="4FA4C2B6" w14:textId="77777777" w:rsidR="00C50AB1" w:rsidRDefault="00C50AB1">
            <w:r>
              <w:t>HL7_55</w:t>
            </w:r>
          </w:p>
        </w:tc>
        <w:tc>
          <w:tcPr>
            <w:tcW w:w="2976" w:type="dxa"/>
          </w:tcPr>
          <w:p w14:paraId="7ECE9E26" w14:textId="77777777" w:rsidR="00C50AB1" w:rsidRDefault="00C50AB1">
            <w:r>
              <w:t>real contents</w:t>
            </w:r>
          </w:p>
        </w:tc>
      </w:tr>
      <w:tr w:rsidR="00D52E2C" w:rsidRPr="00D52E2C" w14:paraId="7B89147E" w14:textId="77777777">
        <w:tc>
          <w:tcPr>
            <w:tcW w:w="2338" w:type="dxa"/>
          </w:tcPr>
          <w:p w14:paraId="33E77944" w14:textId="77777777" w:rsidR="008736FC" w:rsidRPr="00D52E2C" w:rsidRDefault="008736FC">
            <w:r w:rsidRPr="00D52E2C">
              <w:t>Row</w:t>
            </w:r>
          </w:p>
        </w:tc>
        <w:tc>
          <w:tcPr>
            <w:tcW w:w="993" w:type="dxa"/>
          </w:tcPr>
          <w:p w14:paraId="5223F07B" w14:textId="77777777" w:rsidR="008736FC" w:rsidRPr="00D52E2C" w:rsidRDefault="008736FC">
            <w:r w:rsidRPr="00D52E2C">
              <w:t>Integer</w:t>
            </w:r>
          </w:p>
        </w:tc>
        <w:tc>
          <w:tcPr>
            <w:tcW w:w="850" w:type="dxa"/>
          </w:tcPr>
          <w:p w14:paraId="47CD832A" w14:textId="77777777" w:rsidR="008736FC" w:rsidRPr="00D52E2C" w:rsidRDefault="008736FC"/>
        </w:tc>
        <w:tc>
          <w:tcPr>
            <w:tcW w:w="851" w:type="dxa"/>
          </w:tcPr>
          <w:p w14:paraId="322DABFD" w14:textId="77777777" w:rsidR="008736FC" w:rsidRPr="00D52E2C" w:rsidRDefault="008736FC"/>
        </w:tc>
        <w:tc>
          <w:tcPr>
            <w:tcW w:w="1134" w:type="dxa"/>
          </w:tcPr>
          <w:p w14:paraId="1D2BD890" w14:textId="77777777" w:rsidR="008736FC" w:rsidRPr="00D52E2C" w:rsidRDefault="008736FC">
            <w:r w:rsidRPr="00D52E2C">
              <w:t>HL7_94</w:t>
            </w:r>
          </w:p>
        </w:tc>
        <w:tc>
          <w:tcPr>
            <w:tcW w:w="2976" w:type="dxa"/>
          </w:tcPr>
          <w:p w14:paraId="361FC303" w14:textId="77777777" w:rsidR="008736FC" w:rsidRPr="00D52E2C" w:rsidRDefault="008736FC">
            <w:r w:rsidRPr="00D52E2C">
              <w:t>Row in a table</w:t>
            </w:r>
          </w:p>
        </w:tc>
      </w:tr>
      <w:tr w:rsidR="00D52E2C" w:rsidRPr="00D52E2C" w14:paraId="001BE412" w14:textId="77777777">
        <w:tc>
          <w:tcPr>
            <w:tcW w:w="2338" w:type="dxa"/>
          </w:tcPr>
          <w:p w14:paraId="54E40DC6" w14:textId="77777777" w:rsidR="008736FC" w:rsidRPr="00D52E2C" w:rsidRDefault="008736FC">
            <w:r w:rsidRPr="00D52E2C">
              <w:t>Col</w:t>
            </w:r>
          </w:p>
        </w:tc>
        <w:tc>
          <w:tcPr>
            <w:tcW w:w="993" w:type="dxa"/>
          </w:tcPr>
          <w:p w14:paraId="4BF14344" w14:textId="77777777" w:rsidR="008736FC" w:rsidRPr="00D52E2C" w:rsidRDefault="008736FC">
            <w:r w:rsidRPr="00D52E2C">
              <w:t>Integer</w:t>
            </w:r>
          </w:p>
        </w:tc>
        <w:tc>
          <w:tcPr>
            <w:tcW w:w="850" w:type="dxa"/>
          </w:tcPr>
          <w:p w14:paraId="01AE557C" w14:textId="77777777" w:rsidR="008736FC" w:rsidRPr="00D52E2C" w:rsidRDefault="008736FC"/>
        </w:tc>
        <w:tc>
          <w:tcPr>
            <w:tcW w:w="851" w:type="dxa"/>
          </w:tcPr>
          <w:p w14:paraId="181217FE" w14:textId="77777777" w:rsidR="008736FC" w:rsidRPr="00D52E2C" w:rsidRDefault="008736FC"/>
        </w:tc>
        <w:tc>
          <w:tcPr>
            <w:tcW w:w="1134" w:type="dxa"/>
          </w:tcPr>
          <w:p w14:paraId="092F299F" w14:textId="77777777" w:rsidR="008736FC" w:rsidRPr="00D52E2C" w:rsidRDefault="008736FC">
            <w:r w:rsidRPr="00D52E2C">
              <w:t>HL7_94</w:t>
            </w:r>
          </w:p>
        </w:tc>
        <w:tc>
          <w:tcPr>
            <w:tcW w:w="2976" w:type="dxa"/>
          </w:tcPr>
          <w:p w14:paraId="715C61AB" w14:textId="77777777" w:rsidR="008736FC" w:rsidRPr="00D52E2C" w:rsidRDefault="008736FC">
            <w:r w:rsidRPr="00D52E2C">
              <w:t>Column in a table</w:t>
            </w:r>
          </w:p>
        </w:tc>
      </w:tr>
    </w:tbl>
    <w:p w14:paraId="49093F42" w14:textId="77777777" w:rsidR="00C50AB1" w:rsidRDefault="00C50AB1"/>
    <w:p w14:paraId="02CCB414" w14:textId="77777777" w:rsidR="00C50AB1" w:rsidRDefault="00C50AB1">
      <w:r>
        <w:t>"Paragraph" is a counter within a specific section.</w:t>
      </w:r>
    </w:p>
    <w:p w14:paraId="022510C0" w14:textId="77777777" w:rsidR="00C50AB1" w:rsidRDefault="00C50AB1"/>
    <w:p w14:paraId="6300530B" w14:textId="77777777" w:rsidR="00C50AB1" w:rsidRDefault="00C50AB1">
      <w:r>
        <w:t>The attribute "sort" is presented as a text field in order to allow for later add ins, i.e. you can add a suffix to insert the information at the right place. This field is necessary because the section is also character field, which prevents from sorting ("1.10" comes before "1.2").</w:t>
      </w:r>
    </w:p>
    <w:p w14:paraId="1E7EADCD" w14:textId="77777777" w:rsidR="00C50AB1" w:rsidRDefault="00C50AB1"/>
    <w:p w14:paraId="7CDE5761" w14:textId="77777777" w:rsidR="00C50AB1" w:rsidRDefault="00C50AB1">
      <w:r>
        <w:t>The style refers to the formatting style as used within the standard document.</w:t>
      </w:r>
    </w:p>
    <w:p w14:paraId="78CB1022" w14:textId="77777777" w:rsidR="00C50AB1" w:rsidRDefault="00C50AB1">
      <w:r>
        <w:t>In case a basic table like an attribute table, message table, table values or components is introduced, only a reference is listed to indicate the existence of this table.</w:t>
      </w:r>
    </w:p>
    <w:p w14:paraId="2136D7C6" w14:textId="77777777" w:rsidR="00C50AB1" w:rsidRDefault="00C50AB1">
      <w:r>
        <w:t>In such a case the following information is stored:</w:t>
      </w:r>
    </w:p>
    <w:p w14:paraId="50007E4D"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2835"/>
        <w:gridCol w:w="4819"/>
      </w:tblGrid>
      <w:tr w:rsidR="00C50AB1" w14:paraId="3BA3D4CB" w14:textId="77777777" w:rsidTr="00D52E2C">
        <w:trPr>
          <w:tblHeader/>
        </w:trPr>
        <w:tc>
          <w:tcPr>
            <w:tcW w:w="1488" w:type="dxa"/>
            <w:shd w:val="pct20" w:color="auto" w:fill="auto"/>
          </w:tcPr>
          <w:p w14:paraId="3DFA32BB" w14:textId="77777777" w:rsidR="00C50AB1" w:rsidRDefault="00C50AB1">
            <w:pPr>
              <w:rPr>
                <w:lang w:val="fr-FR"/>
              </w:rPr>
            </w:pPr>
            <w:r>
              <w:rPr>
                <w:lang w:val="fr-FR"/>
              </w:rPr>
              <w:t>attribute paragraph</w:t>
            </w:r>
          </w:p>
        </w:tc>
        <w:tc>
          <w:tcPr>
            <w:tcW w:w="2835" w:type="dxa"/>
            <w:shd w:val="pct20" w:color="auto" w:fill="auto"/>
          </w:tcPr>
          <w:p w14:paraId="4278F2D8" w14:textId="77777777" w:rsidR="00C50AB1" w:rsidRDefault="00C50AB1">
            <w:pPr>
              <w:rPr>
                <w:lang w:val="fr-FR"/>
              </w:rPr>
            </w:pPr>
            <w:r>
              <w:rPr>
                <w:lang w:val="fr-FR"/>
              </w:rPr>
              <w:t>attribute contents</w:t>
            </w:r>
          </w:p>
        </w:tc>
        <w:tc>
          <w:tcPr>
            <w:tcW w:w="4819" w:type="dxa"/>
            <w:shd w:val="pct20" w:color="auto" w:fill="auto"/>
          </w:tcPr>
          <w:p w14:paraId="35092A2D" w14:textId="77777777" w:rsidR="00C50AB1" w:rsidRDefault="00C50AB1">
            <w:pPr>
              <w:rPr>
                <w:lang w:val="fr-FR"/>
              </w:rPr>
            </w:pPr>
            <w:r>
              <w:rPr>
                <w:lang w:val="fr-FR"/>
              </w:rPr>
              <w:t>explanation</w:t>
            </w:r>
          </w:p>
        </w:tc>
      </w:tr>
      <w:tr w:rsidR="00C50AB1" w14:paraId="3EA62D51" w14:textId="77777777" w:rsidTr="00D52E2C">
        <w:tc>
          <w:tcPr>
            <w:tcW w:w="1488" w:type="dxa"/>
          </w:tcPr>
          <w:p w14:paraId="17273E6C" w14:textId="77777777" w:rsidR="00C50AB1" w:rsidRDefault="00C50AB1">
            <w:pPr>
              <w:rPr>
                <w:lang w:val="fr-FR"/>
              </w:rPr>
            </w:pPr>
            <w:r>
              <w:rPr>
                <w:lang w:val="fr-FR"/>
              </w:rPr>
              <w:t>segment</w:t>
            </w:r>
          </w:p>
        </w:tc>
        <w:tc>
          <w:tcPr>
            <w:tcW w:w="2835" w:type="dxa"/>
          </w:tcPr>
          <w:p w14:paraId="5792846F" w14:textId="77777777" w:rsidR="00C50AB1" w:rsidRDefault="00C50AB1">
            <w:pPr>
              <w:rPr>
                <w:lang w:val="fr-FR"/>
              </w:rPr>
            </w:pPr>
            <w:r>
              <w:rPr>
                <w:lang w:val="fr-FR"/>
              </w:rPr>
              <w:t>seg_code</w:t>
            </w:r>
          </w:p>
        </w:tc>
        <w:tc>
          <w:tcPr>
            <w:tcW w:w="4819" w:type="dxa"/>
          </w:tcPr>
          <w:p w14:paraId="2AEF6FF1" w14:textId="77777777" w:rsidR="00C50AB1" w:rsidRDefault="00C50AB1">
            <w:r>
              <w:t>code of the segment, e.g. "PID"</w:t>
            </w:r>
          </w:p>
        </w:tc>
      </w:tr>
      <w:tr w:rsidR="00C50AB1" w14:paraId="00BEDB2C" w14:textId="77777777" w:rsidTr="00D52E2C">
        <w:tc>
          <w:tcPr>
            <w:tcW w:w="1488" w:type="dxa"/>
          </w:tcPr>
          <w:p w14:paraId="0825622F" w14:textId="77777777" w:rsidR="00C50AB1" w:rsidRDefault="00C50AB1">
            <w:r>
              <w:t>table</w:t>
            </w:r>
          </w:p>
        </w:tc>
        <w:tc>
          <w:tcPr>
            <w:tcW w:w="2835" w:type="dxa"/>
          </w:tcPr>
          <w:p w14:paraId="1D344BD1" w14:textId="77777777" w:rsidR="00C50AB1" w:rsidRDefault="00C50AB1">
            <w:r>
              <w:t>table_id</w:t>
            </w:r>
          </w:p>
        </w:tc>
        <w:tc>
          <w:tcPr>
            <w:tcW w:w="4819" w:type="dxa"/>
          </w:tcPr>
          <w:p w14:paraId="7A4D40E0" w14:textId="77777777" w:rsidR="00C50AB1" w:rsidRDefault="00C50AB1">
            <w:r>
              <w:t>table number, e.g. "0001"</w:t>
            </w:r>
          </w:p>
        </w:tc>
      </w:tr>
      <w:tr w:rsidR="00C50AB1" w14:paraId="3461301C" w14:textId="77777777" w:rsidTr="00D52E2C">
        <w:tc>
          <w:tcPr>
            <w:tcW w:w="1488" w:type="dxa"/>
          </w:tcPr>
          <w:p w14:paraId="34EADBF6" w14:textId="77777777" w:rsidR="00C50AB1" w:rsidRDefault="00C50AB1">
            <w:r>
              <w:t>message</w:t>
            </w:r>
          </w:p>
        </w:tc>
        <w:tc>
          <w:tcPr>
            <w:tcW w:w="2835" w:type="dxa"/>
          </w:tcPr>
          <w:p w14:paraId="31052FF4" w14:textId="77777777" w:rsidR="00C50AB1" w:rsidRDefault="00C50AB1">
            <w:r>
              <w:t>msg_type^event_code^msg_struct_id</w:t>
            </w:r>
          </w:p>
        </w:tc>
        <w:tc>
          <w:tcPr>
            <w:tcW w:w="4819" w:type="dxa"/>
          </w:tcPr>
          <w:p w14:paraId="2F0D82D7" w14:textId="77777777" w:rsidR="00C50AB1" w:rsidRDefault="00C50AB1">
            <w:r>
              <w:t>message identification, e.g. "ADT^A01^ADT_A01"</w:t>
            </w:r>
          </w:p>
        </w:tc>
      </w:tr>
      <w:tr w:rsidR="00C50AB1" w:rsidRPr="003D7B7A" w14:paraId="122923B0" w14:textId="77777777" w:rsidTr="00D52E2C">
        <w:tc>
          <w:tcPr>
            <w:tcW w:w="1488" w:type="dxa"/>
          </w:tcPr>
          <w:p w14:paraId="0F7F74A2" w14:textId="77777777" w:rsidR="00C50AB1" w:rsidRDefault="00C50AB1">
            <w:r>
              <w:lastRenderedPageBreak/>
              <w:t>component</w:t>
            </w:r>
          </w:p>
        </w:tc>
        <w:tc>
          <w:tcPr>
            <w:tcW w:w="2835" w:type="dxa"/>
          </w:tcPr>
          <w:p w14:paraId="27AA2D81" w14:textId="77777777" w:rsidR="00C50AB1" w:rsidRDefault="00C50AB1">
            <w:r>
              <w:t>data type</w:t>
            </w:r>
          </w:p>
        </w:tc>
        <w:tc>
          <w:tcPr>
            <w:tcW w:w="4819" w:type="dxa"/>
          </w:tcPr>
          <w:p w14:paraId="46A06400" w14:textId="77777777" w:rsidR="00C50AB1" w:rsidRPr="003D7B7A" w:rsidRDefault="00C50AB1">
            <w:pPr>
              <w:rPr>
                <w:lang w:val="fr-FR"/>
              </w:rPr>
            </w:pPr>
            <w:r w:rsidRPr="003D7B7A">
              <w:rPr>
                <w:lang w:val="fr-FR"/>
              </w:rPr>
              <w:t>date type code, e.g. "XPN"</w:t>
            </w:r>
          </w:p>
        </w:tc>
      </w:tr>
    </w:tbl>
    <w:p w14:paraId="4F4AE443" w14:textId="77777777" w:rsidR="00C50AB1" w:rsidRPr="003D7B7A" w:rsidRDefault="00C50AB1">
      <w:pPr>
        <w:rPr>
          <w:lang w:val="fr-FR"/>
        </w:rPr>
      </w:pPr>
    </w:p>
    <w:p w14:paraId="0723C991" w14:textId="77777777" w:rsidR="00C50AB1" w:rsidRDefault="00C50AB1">
      <w:r>
        <w:t>Using this information the original document can be recreated.</w:t>
      </w:r>
    </w:p>
    <w:p w14:paraId="02F87062" w14:textId="77777777" w:rsidR="00C50AB1" w:rsidRDefault="00C50AB1">
      <w:pPr>
        <w:pStyle w:val="berschrift3"/>
      </w:pPr>
      <w:r>
        <w:fldChar w:fldCharType="begin"/>
      </w:r>
      <w:r>
        <w:instrText xml:space="preserve"> AUTONUMLGL </w:instrText>
      </w:r>
      <w:bookmarkStart w:id="59" w:name="_Toc147402629"/>
      <w:r>
        <w:fldChar w:fldCharType="end"/>
      </w:r>
      <w:r>
        <w:t xml:space="preserve"> Table HL7ChapterHeadings</w:t>
      </w:r>
      <w:bookmarkEnd w:id="59"/>
    </w:p>
    <w:p w14:paraId="0FFC15A1" w14:textId="77777777" w:rsidR="00C50AB1" w:rsidRDefault="00C50AB1">
      <w:r>
        <w:t>This table contains the main information about the involved chapters.</w:t>
      </w:r>
    </w:p>
    <w:p w14:paraId="54D6738B"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C50AB1" w14:paraId="0FD8988D" w14:textId="77777777">
        <w:tc>
          <w:tcPr>
            <w:tcW w:w="2338" w:type="dxa"/>
            <w:shd w:val="pct20" w:color="auto" w:fill="auto"/>
          </w:tcPr>
          <w:p w14:paraId="421B72DD" w14:textId="77777777" w:rsidR="00C50AB1" w:rsidRDefault="00C50AB1">
            <w:pPr>
              <w:rPr>
                <w:lang w:val="fr-FR"/>
              </w:rPr>
            </w:pPr>
            <w:r>
              <w:rPr>
                <w:lang w:val="fr-FR"/>
              </w:rPr>
              <w:t>Attribute</w:t>
            </w:r>
          </w:p>
        </w:tc>
        <w:tc>
          <w:tcPr>
            <w:tcW w:w="993" w:type="dxa"/>
            <w:shd w:val="pct20" w:color="auto" w:fill="auto"/>
          </w:tcPr>
          <w:p w14:paraId="32125A2F" w14:textId="77777777" w:rsidR="00C50AB1" w:rsidRDefault="00C50AB1">
            <w:pPr>
              <w:rPr>
                <w:lang w:val="fr-FR"/>
              </w:rPr>
            </w:pPr>
            <w:r>
              <w:rPr>
                <w:lang w:val="fr-FR"/>
              </w:rPr>
              <w:t>Type</w:t>
            </w:r>
          </w:p>
        </w:tc>
        <w:tc>
          <w:tcPr>
            <w:tcW w:w="850" w:type="dxa"/>
            <w:shd w:val="pct20" w:color="auto" w:fill="auto"/>
          </w:tcPr>
          <w:p w14:paraId="051A8502" w14:textId="77777777" w:rsidR="00C50AB1" w:rsidRDefault="00C50AB1">
            <w:pPr>
              <w:rPr>
                <w:lang w:val="fr-FR"/>
              </w:rPr>
            </w:pPr>
            <w:r>
              <w:rPr>
                <w:lang w:val="fr-FR"/>
              </w:rPr>
              <w:t>Size</w:t>
            </w:r>
          </w:p>
        </w:tc>
        <w:tc>
          <w:tcPr>
            <w:tcW w:w="851" w:type="dxa"/>
            <w:shd w:val="pct20" w:color="auto" w:fill="auto"/>
          </w:tcPr>
          <w:p w14:paraId="656D5F96" w14:textId="77777777" w:rsidR="00C50AB1" w:rsidRDefault="00C50AB1">
            <w:pPr>
              <w:rPr>
                <w:lang w:val="fr-FR"/>
              </w:rPr>
            </w:pPr>
            <w:r>
              <w:rPr>
                <w:lang w:val="fr-FR"/>
              </w:rPr>
              <w:t>Default</w:t>
            </w:r>
          </w:p>
        </w:tc>
        <w:tc>
          <w:tcPr>
            <w:tcW w:w="1134" w:type="dxa"/>
            <w:shd w:val="pct20" w:color="auto" w:fill="auto"/>
          </w:tcPr>
          <w:p w14:paraId="2FF8F0BC" w14:textId="77777777" w:rsidR="00C50AB1" w:rsidRDefault="00C50AB1">
            <w:pPr>
              <w:rPr>
                <w:lang w:val="fr-FR"/>
              </w:rPr>
            </w:pPr>
            <w:r>
              <w:rPr>
                <w:lang w:val="fr-FR"/>
              </w:rPr>
              <w:t>Database</w:t>
            </w:r>
          </w:p>
        </w:tc>
        <w:tc>
          <w:tcPr>
            <w:tcW w:w="2976" w:type="dxa"/>
            <w:shd w:val="pct20" w:color="auto" w:fill="auto"/>
          </w:tcPr>
          <w:p w14:paraId="7C381DB5" w14:textId="77777777" w:rsidR="00C50AB1" w:rsidRDefault="00C50AB1">
            <w:pPr>
              <w:rPr>
                <w:lang w:val="fr-FR"/>
              </w:rPr>
            </w:pPr>
            <w:r>
              <w:rPr>
                <w:lang w:val="fr-FR"/>
              </w:rPr>
              <w:t>Description</w:t>
            </w:r>
          </w:p>
        </w:tc>
      </w:tr>
      <w:tr w:rsidR="00C50AB1" w14:paraId="03F0B659" w14:textId="77777777">
        <w:tc>
          <w:tcPr>
            <w:tcW w:w="2338" w:type="dxa"/>
          </w:tcPr>
          <w:p w14:paraId="03610D01" w14:textId="77777777" w:rsidR="00C50AB1" w:rsidRDefault="00C50AB1">
            <w:pPr>
              <w:rPr>
                <w:lang w:val="fr-FR"/>
              </w:rPr>
            </w:pPr>
            <w:r>
              <w:rPr>
                <w:b/>
                <w:lang w:val="fr-FR"/>
              </w:rPr>
              <w:t>chapter</w:t>
            </w:r>
          </w:p>
        </w:tc>
        <w:tc>
          <w:tcPr>
            <w:tcW w:w="993" w:type="dxa"/>
          </w:tcPr>
          <w:p w14:paraId="3D3C802F" w14:textId="77777777" w:rsidR="00C50AB1" w:rsidRDefault="00C50AB1">
            <w:pPr>
              <w:rPr>
                <w:lang w:val="fr-FR"/>
              </w:rPr>
            </w:pPr>
            <w:r>
              <w:rPr>
                <w:lang w:val="fr-FR"/>
              </w:rPr>
              <w:t>Text</w:t>
            </w:r>
          </w:p>
        </w:tc>
        <w:tc>
          <w:tcPr>
            <w:tcW w:w="850" w:type="dxa"/>
          </w:tcPr>
          <w:p w14:paraId="550E53FA" w14:textId="77777777" w:rsidR="00C50AB1" w:rsidRDefault="00C50AB1">
            <w:pPr>
              <w:rPr>
                <w:lang w:val="fr-FR"/>
              </w:rPr>
            </w:pPr>
            <w:r>
              <w:rPr>
                <w:lang w:val="fr-FR"/>
              </w:rPr>
              <w:t>10</w:t>
            </w:r>
          </w:p>
        </w:tc>
        <w:tc>
          <w:tcPr>
            <w:tcW w:w="851" w:type="dxa"/>
          </w:tcPr>
          <w:p w14:paraId="21B893E9" w14:textId="77777777" w:rsidR="00C50AB1" w:rsidRDefault="00C50AB1">
            <w:pPr>
              <w:rPr>
                <w:lang w:val="fr-FR"/>
              </w:rPr>
            </w:pPr>
          </w:p>
        </w:tc>
        <w:tc>
          <w:tcPr>
            <w:tcW w:w="1134" w:type="dxa"/>
          </w:tcPr>
          <w:p w14:paraId="410F0F50" w14:textId="77777777" w:rsidR="00C50AB1" w:rsidRDefault="00C50AB1">
            <w:pPr>
              <w:rPr>
                <w:lang w:val="fr-FR"/>
              </w:rPr>
            </w:pPr>
            <w:r>
              <w:rPr>
                <w:lang w:val="fr-FR"/>
              </w:rPr>
              <w:t>HL7_55</w:t>
            </w:r>
          </w:p>
        </w:tc>
        <w:tc>
          <w:tcPr>
            <w:tcW w:w="2976" w:type="dxa"/>
          </w:tcPr>
          <w:p w14:paraId="79CB3658" w14:textId="77777777" w:rsidR="00C50AB1" w:rsidRDefault="00C50AB1">
            <w:pPr>
              <w:rPr>
                <w:lang w:val="fr-FR"/>
              </w:rPr>
            </w:pPr>
            <w:r>
              <w:rPr>
                <w:lang w:val="fr-FR"/>
              </w:rPr>
              <w:t>chapter identifier</w:t>
            </w:r>
          </w:p>
        </w:tc>
      </w:tr>
      <w:tr w:rsidR="00C50AB1" w14:paraId="5BEF7D7E" w14:textId="77777777">
        <w:tc>
          <w:tcPr>
            <w:tcW w:w="2338" w:type="dxa"/>
          </w:tcPr>
          <w:p w14:paraId="449028DB" w14:textId="77777777" w:rsidR="00C50AB1" w:rsidRDefault="00C50AB1">
            <w:r>
              <w:rPr>
                <w:b/>
              </w:rPr>
              <w:t>version_id</w:t>
            </w:r>
          </w:p>
        </w:tc>
        <w:tc>
          <w:tcPr>
            <w:tcW w:w="993" w:type="dxa"/>
          </w:tcPr>
          <w:p w14:paraId="697C400F" w14:textId="77777777" w:rsidR="00C50AB1" w:rsidRDefault="00C50AB1">
            <w:r>
              <w:t>Long</w:t>
            </w:r>
          </w:p>
        </w:tc>
        <w:tc>
          <w:tcPr>
            <w:tcW w:w="850" w:type="dxa"/>
          </w:tcPr>
          <w:p w14:paraId="5EB26BDE" w14:textId="77777777" w:rsidR="00C50AB1" w:rsidRDefault="00C50AB1"/>
        </w:tc>
        <w:tc>
          <w:tcPr>
            <w:tcW w:w="851" w:type="dxa"/>
          </w:tcPr>
          <w:p w14:paraId="7DE11D7A" w14:textId="77777777" w:rsidR="00C50AB1" w:rsidRDefault="00C50AB1"/>
        </w:tc>
        <w:tc>
          <w:tcPr>
            <w:tcW w:w="1134" w:type="dxa"/>
          </w:tcPr>
          <w:p w14:paraId="4034DEDC" w14:textId="77777777" w:rsidR="00C50AB1" w:rsidRDefault="00C50AB1">
            <w:pPr>
              <w:rPr>
                <w:lang w:val="de-DE"/>
              </w:rPr>
            </w:pPr>
            <w:r>
              <w:rPr>
                <w:lang w:val="de-DE"/>
              </w:rPr>
              <w:t>HL7_55</w:t>
            </w:r>
          </w:p>
        </w:tc>
        <w:tc>
          <w:tcPr>
            <w:tcW w:w="2976" w:type="dxa"/>
          </w:tcPr>
          <w:p w14:paraId="47567C68" w14:textId="77777777" w:rsidR="00C50AB1" w:rsidRDefault="00C50AB1">
            <w:pPr>
              <w:rPr>
                <w:lang w:val="de-DE"/>
              </w:rPr>
            </w:pPr>
            <w:r>
              <w:rPr>
                <w:lang w:val="de-DE"/>
              </w:rPr>
              <w:t>version ID</w:t>
            </w:r>
          </w:p>
        </w:tc>
      </w:tr>
      <w:tr w:rsidR="00C50AB1" w14:paraId="6A0F95BA" w14:textId="77777777">
        <w:tc>
          <w:tcPr>
            <w:tcW w:w="2338" w:type="dxa"/>
          </w:tcPr>
          <w:p w14:paraId="0DAE3134" w14:textId="77777777" w:rsidR="00C50AB1" w:rsidRDefault="00C50AB1">
            <w:pPr>
              <w:rPr>
                <w:b/>
                <w:bCs/>
              </w:rPr>
            </w:pPr>
            <w:r>
              <w:rPr>
                <w:b/>
                <w:bCs/>
              </w:rPr>
              <w:t>section</w:t>
            </w:r>
          </w:p>
        </w:tc>
        <w:tc>
          <w:tcPr>
            <w:tcW w:w="993" w:type="dxa"/>
          </w:tcPr>
          <w:p w14:paraId="6EA256FA" w14:textId="77777777" w:rsidR="00C50AB1" w:rsidRDefault="00C50AB1">
            <w:r>
              <w:t>Text</w:t>
            </w:r>
          </w:p>
        </w:tc>
        <w:tc>
          <w:tcPr>
            <w:tcW w:w="850" w:type="dxa"/>
          </w:tcPr>
          <w:p w14:paraId="64EFB2C6" w14:textId="77777777" w:rsidR="00C50AB1" w:rsidRPr="000278A4" w:rsidRDefault="00C50AB1">
            <w:r w:rsidRPr="000278A4">
              <w:t>15</w:t>
            </w:r>
          </w:p>
        </w:tc>
        <w:tc>
          <w:tcPr>
            <w:tcW w:w="851" w:type="dxa"/>
          </w:tcPr>
          <w:p w14:paraId="5AAA3CCE" w14:textId="77777777" w:rsidR="00C50AB1" w:rsidRDefault="00C50AB1"/>
        </w:tc>
        <w:tc>
          <w:tcPr>
            <w:tcW w:w="1134" w:type="dxa"/>
          </w:tcPr>
          <w:p w14:paraId="4FEB93BC" w14:textId="77777777" w:rsidR="00C50AB1" w:rsidRDefault="00C50AB1">
            <w:r>
              <w:t>HL7_55</w:t>
            </w:r>
          </w:p>
        </w:tc>
        <w:tc>
          <w:tcPr>
            <w:tcW w:w="2976" w:type="dxa"/>
          </w:tcPr>
          <w:p w14:paraId="1B8F7887" w14:textId="77777777" w:rsidR="00C50AB1" w:rsidRDefault="00C50AB1">
            <w:r>
              <w:t>Section number</w:t>
            </w:r>
          </w:p>
        </w:tc>
      </w:tr>
      <w:tr w:rsidR="00C50AB1" w14:paraId="6FF3B0E8" w14:textId="77777777">
        <w:tc>
          <w:tcPr>
            <w:tcW w:w="2338" w:type="dxa"/>
          </w:tcPr>
          <w:p w14:paraId="72EFF3BB" w14:textId="77777777" w:rsidR="00C50AB1" w:rsidRDefault="00C50AB1">
            <w:r>
              <w:t>heading</w:t>
            </w:r>
          </w:p>
        </w:tc>
        <w:tc>
          <w:tcPr>
            <w:tcW w:w="993" w:type="dxa"/>
          </w:tcPr>
          <w:p w14:paraId="7A66541A" w14:textId="77777777" w:rsidR="00C50AB1" w:rsidRDefault="00C50AB1">
            <w:r>
              <w:t>Text</w:t>
            </w:r>
          </w:p>
        </w:tc>
        <w:tc>
          <w:tcPr>
            <w:tcW w:w="850" w:type="dxa"/>
          </w:tcPr>
          <w:p w14:paraId="42B55D5C" w14:textId="77777777" w:rsidR="00C50AB1" w:rsidRDefault="00C50AB1">
            <w:r>
              <w:t>255</w:t>
            </w:r>
          </w:p>
        </w:tc>
        <w:tc>
          <w:tcPr>
            <w:tcW w:w="851" w:type="dxa"/>
          </w:tcPr>
          <w:p w14:paraId="42CB6C43" w14:textId="77777777" w:rsidR="00C50AB1" w:rsidRDefault="00C50AB1"/>
        </w:tc>
        <w:tc>
          <w:tcPr>
            <w:tcW w:w="1134" w:type="dxa"/>
          </w:tcPr>
          <w:p w14:paraId="11051804" w14:textId="77777777" w:rsidR="00C50AB1" w:rsidRDefault="00C50AB1">
            <w:r>
              <w:t>HL7_55</w:t>
            </w:r>
          </w:p>
        </w:tc>
        <w:tc>
          <w:tcPr>
            <w:tcW w:w="2976" w:type="dxa"/>
          </w:tcPr>
          <w:p w14:paraId="0B77047C" w14:textId="77777777" w:rsidR="00C50AB1" w:rsidRDefault="00C50AB1">
            <w:r>
              <w:t>original heading</w:t>
            </w:r>
          </w:p>
        </w:tc>
      </w:tr>
      <w:tr w:rsidR="00C50AB1" w14:paraId="55A56597" w14:textId="77777777">
        <w:tc>
          <w:tcPr>
            <w:tcW w:w="2338" w:type="dxa"/>
          </w:tcPr>
          <w:p w14:paraId="72D6A665" w14:textId="77777777" w:rsidR="00C50AB1" w:rsidRDefault="00C50AB1">
            <w:r>
              <w:t>anchor</w:t>
            </w:r>
          </w:p>
        </w:tc>
        <w:tc>
          <w:tcPr>
            <w:tcW w:w="993" w:type="dxa"/>
          </w:tcPr>
          <w:p w14:paraId="2FBA631C" w14:textId="77777777" w:rsidR="00C50AB1" w:rsidRDefault="00C50AB1">
            <w:r>
              <w:t>Text</w:t>
            </w:r>
          </w:p>
        </w:tc>
        <w:tc>
          <w:tcPr>
            <w:tcW w:w="850" w:type="dxa"/>
          </w:tcPr>
          <w:p w14:paraId="1C78EABD" w14:textId="77777777" w:rsidR="00C50AB1" w:rsidRDefault="00C50AB1">
            <w:r>
              <w:t>40</w:t>
            </w:r>
          </w:p>
        </w:tc>
        <w:tc>
          <w:tcPr>
            <w:tcW w:w="851" w:type="dxa"/>
          </w:tcPr>
          <w:p w14:paraId="65D205A9" w14:textId="77777777" w:rsidR="00C50AB1" w:rsidRDefault="00C50AB1"/>
        </w:tc>
        <w:tc>
          <w:tcPr>
            <w:tcW w:w="1134" w:type="dxa"/>
          </w:tcPr>
          <w:p w14:paraId="45301CA8" w14:textId="77777777" w:rsidR="00C50AB1" w:rsidRDefault="00C50AB1">
            <w:r>
              <w:t>HL7_55</w:t>
            </w:r>
          </w:p>
        </w:tc>
        <w:tc>
          <w:tcPr>
            <w:tcW w:w="2976" w:type="dxa"/>
          </w:tcPr>
          <w:p w14:paraId="61C820F6" w14:textId="77777777" w:rsidR="00C50AB1" w:rsidRDefault="00C50AB1">
            <w:r>
              <w:t>HTML reference to standard document</w:t>
            </w:r>
          </w:p>
        </w:tc>
      </w:tr>
      <w:tr w:rsidR="00C50AB1" w14:paraId="49AB60FD" w14:textId="77777777">
        <w:tc>
          <w:tcPr>
            <w:tcW w:w="2338" w:type="dxa"/>
          </w:tcPr>
          <w:p w14:paraId="45374518" w14:textId="77777777" w:rsidR="00C50AB1" w:rsidRDefault="00C50AB1">
            <w:r>
              <w:t>sort</w:t>
            </w:r>
          </w:p>
        </w:tc>
        <w:tc>
          <w:tcPr>
            <w:tcW w:w="993" w:type="dxa"/>
          </w:tcPr>
          <w:p w14:paraId="7462917E" w14:textId="77777777" w:rsidR="00C50AB1" w:rsidRDefault="00C50AB1">
            <w:r>
              <w:t>Text</w:t>
            </w:r>
          </w:p>
        </w:tc>
        <w:tc>
          <w:tcPr>
            <w:tcW w:w="850" w:type="dxa"/>
          </w:tcPr>
          <w:p w14:paraId="04747E92" w14:textId="77777777" w:rsidR="00C50AB1" w:rsidRDefault="00C50AB1">
            <w:r>
              <w:t>10</w:t>
            </w:r>
          </w:p>
        </w:tc>
        <w:tc>
          <w:tcPr>
            <w:tcW w:w="851" w:type="dxa"/>
          </w:tcPr>
          <w:p w14:paraId="04285AD2" w14:textId="77777777" w:rsidR="00C50AB1" w:rsidRDefault="00C50AB1"/>
        </w:tc>
        <w:tc>
          <w:tcPr>
            <w:tcW w:w="1134" w:type="dxa"/>
          </w:tcPr>
          <w:p w14:paraId="1B30CB1C" w14:textId="77777777" w:rsidR="00C50AB1" w:rsidRDefault="00C50AB1">
            <w:r>
              <w:t>HL7_55</w:t>
            </w:r>
          </w:p>
        </w:tc>
        <w:tc>
          <w:tcPr>
            <w:tcW w:w="2976" w:type="dxa"/>
          </w:tcPr>
          <w:p w14:paraId="39ECBA14" w14:textId="77777777" w:rsidR="00C50AB1" w:rsidRDefault="00C50AB1">
            <w:r>
              <w:t>sort information</w:t>
            </w:r>
          </w:p>
        </w:tc>
      </w:tr>
    </w:tbl>
    <w:p w14:paraId="4EB4ADF0" w14:textId="77777777" w:rsidR="00C50AB1" w:rsidRDefault="00C50AB1"/>
    <w:p w14:paraId="0481BCD6" w14:textId="77777777" w:rsidR="00C50AB1" w:rsidRDefault="00C50AB1">
      <w:pPr>
        <w:pStyle w:val="berschrift2"/>
      </w:pPr>
      <w:r>
        <w:fldChar w:fldCharType="begin"/>
      </w:r>
      <w:r>
        <w:instrText xml:space="preserve"> AUTONUMLGL </w:instrText>
      </w:r>
      <w:bookmarkStart w:id="60" w:name="_Toc147402630"/>
      <w:r>
        <w:fldChar w:fldCharType="end"/>
      </w:r>
      <w:r>
        <w:t xml:space="preserve"> Tables with Additional Information</w:t>
      </w:r>
      <w:bookmarkEnd w:id="60"/>
    </w:p>
    <w:p w14:paraId="00361FC2" w14:textId="77777777" w:rsidR="00C50AB1" w:rsidRDefault="00C50AB1">
      <w:r>
        <w:t>The following tables contain information which is not stored directly within the standard. You can compute it out of the official documents by hand.</w:t>
      </w:r>
    </w:p>
    <w:p w14:paraId="376D09ED" w14:textId="77777777" w:rsidR="00C50AB1" w:rsidRDefault="00C50AB1">
      <w:pPr>
        <w:pStyle w:val="berschrift3"/>
      </w:pPr>
      <w:r>
        <w:fldChar w:fldCharType="begin"/>
      </w:r>
      <w:r>
        <w:instrText xml:space="preserve"> AUTONUMLGL </w:instrText>
      </w:r>
      <w:bookmarkStart w:id="61" w:name="_Toc147402631"/>
      <w:r>
        <w:fldChar w:fldCharType="end"/>
      </w:r>
      <w:r>
        <w:t xml:space="preserve"> Table HL7VersionComments</w:t>
      </w:r>
      <w:bookmarkEnd w:id="61"/>
    </w:p>
    <w:p w14:paraId="6D22A8A1" w14:textId="77777777" w:rsidR="00C50AB1" w:rsidRDefault="00C50AB1">
      <w:r>
        <w:t>This table provides additional information to be generated into the HTML files. The lines are printed into the introductory page for the different versions. The version “head” provides the information for the “home page”. This special “version” is the reason why there is no relation to table “Versions”, i.e. referential integrity.</w:t>
      </w:r>
    </w:p>
    <w:p w14:paraId="65AC276A" w14:textId="77777777" w:rsidR="00C50AB1" w:rsidRDefault="00C50AB1"/>
    <w:p w14:paraId="18710253" w14:textId="77777777" w:rsidR="00C50AB1" w:rsidRDefault="00C50AB1">
      <w:r>
        <w:t>The lines are generated directly into the HTML files. Hence they contain HTML tags. The special string “$ANNOTATIONS” refer to the path where the annotations will be found.</w:t>
      </w:r>
    </w:p>
    <w:p w14:paraId="4272E472"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30"/>
        <w:gridCol w:w="871"/>
        <w:gridCol w:w="992"/>
        <w:gridCol w:w="3118"/>
      </w:tblGrid>
      <w:tr w:rsidR="00C50AB1" w14:paraId="46447F20" w14:textId="77777777">
        <w:tc>
          <w:tcPr>
            <w:tcW w:w="2338" w:type="dxa"/>
            <w:shd w:val="pct20" w:color="auto" w:fill="auto"/>
          </w:tcPr>
          <w:p w14:paraId="4CB2CF64" w14:textId="77777777" w:rsidR="00C50AB1" w:rsidRDefault="00C50AB1">
            <w:r>
              <w:t>Attribute</w:t>
            </w:r>
          </w:p>
        </w:tc>
        <w:tc>
          <w:tcPr>
            <w:tcW w:w="993" w:type="dxa"/>
            <w:shd w:val="pct20" w:color="auto" w:fill="auto"/>
          </w:tcPr>
          <w:p w14:paraId="02CB1157" w14:textId="77777777" w:rsidR="00C50AB1" w:rsidRDefault="00C50AB1">
            <w:r>
              <w:t>Type</w:t>
            </w:r>
          </w:p>
        </w:tc>
        <w:tc>
          <w:tcPr>
            <w:tcW w:w="830" w:type="dxa"/>
            <w:shd w:val="pct20" w:color="auto" w:fill="auto"/>
          </w:tcPr>
          <w:p w14:paraId="4364DA32" w14:textId="77777777" w:rsidR="00C50AB1" w:rsidRDefault="00C50AB1">
            <w:r>
              <w:t>Size</w:t>
            </w:r>
          </w:p>
        </w:tc>
        <w:tc>
          <w:tcPr>
            <w:tcW w:w="871" w:type="dxa"/>
            <w:shd w:val="pct20" w:color="auto" w:fill="auto"/>
          </w:tcPr>
          <w:p w14:paraId="0F1394B9" w14:textId="77777777" w:rsidR="00C50AB1" w:rsidRDefault="00C50AB1">
            <w:r>
              <w:t>Default</w:t>
            </w:r>
          </w:p>
        </w:tc>
        <w:tc>
          <w:tcPr>
            <w:tcW w:w="992" w:type="dxa"/>
            <w:shd w:val="pct20" w:color="auto" w:fill="auto"/>
          </w:tcPr>
          <w:p w14:paraId="7D3D3E8B" w14:textId="77777777" w:rsidR="00C50AB1" w:rsidRDefault="00C50AB1">
            <w:r>
              <w:t>Database</w:t>
            </w:r>
          </w:p>
        </w:tc>
        <w:tc>
          <w:tcPr>
            <w:tcW w:w="3118" w:type="dxa"/>
            <w:shd w:val="pct20" w:color="auto" w:fill="auto"/>
          </w:tcPr>
          <w:p w14:paraId="31954352" w14:textId="77777777" w:rsidR="00C50AB1" w:rsidRDefault="00C50AB1">
            <w:r>
              <w:t>Description</w:t>
            </w:r>
          </w:p>
        </w:tc>
      </w:tr>
      <w:tr w:rsidR="00C50AB1" w14:paraId="709272FF" w14:textId="77777777">
        <w:tc>
          <w:tcPr>
            <w:tcW w:w="2338" w:type="dxa"/>
          </w:tcPr>
          <w:p w14:paraId="4CCDBC66" w14:textId="77777777" w:rsidR="00C50AB1" w:rsidRDefault="00C50AB1">
            <w:r>
              <w:rPr>
                <w:b/>
              </w:rPr>
              <w:t>version_id</w:t>
            </w:r>
          </w:p>
        </w:tc>
        <w:tc>
          <w:tcPr>
            <w:tcW w:w="993" w:type="dxa"/>
          </w:tcPr>
          <w:p w14:paraId="0BC183BA" w14:textId="77777777" w:rsidR="00C50AB1" w:rsidRDefault="00C50AB1">
            <w:r>
              <w:t>Long</w:t>
            </w:r>
          </w:p>
        </w:tc>
        <w:tc>
          <w:tcPr>
            <w:tcW w:w="830" w:type="dxa"/>
          </w:tcPr>
          <w:p w14:paraId="19E734EA" w14:textId="77777777" w:rsidR="00C50AB1" w:rsidRDefault="00C50AB1">
            <w:r>
              <w:t>4</w:t>
            </w:r>
          </w:p>
        </w:tc>
        <w:tc>
          <w:tcPr>
            <w:tcW w:w="871" w:type="dxa"/>
          </w:tcPr>
          <w:p w14:paraId="55E5AD47" w14:textId="77777777" w:rsidR="00C50AB1" w:rsidRDefault="00C50AB1"/>
        </w:tc>
        <w:tc>
          <w:tcPr>
            <w:tcW w:w="992" w:type="dxa"/>
          </w:tcPr>
          <w:p w14:paraId="67356671" w14:textId="77777777" w:rsidR="00C50AB1" w:rsidRDefault="00C50AB1">
            <w:r>
              <w:t>HL7_52</w:t>
            </w:r>
          </w:p>
        </w:tc>
        <w:tc>
          <w:tcPr>
            <w:tcW w:w="3118" w:type="dxa"/>
          </w:tcPr>
          <w:p w14:paraId="06A7DB3D" w14:textId="77777777" w:rsidR="00C50AB1" w:rsidRDefault="00C50AB1">
            <w:r>
              <w:t>version ID or “head” (=0)</w:t>
            </w:r>
          </w:p>
        </w:tc>
      </w:tr>
      <w:tr w:rsidR="00C50AB1" w14:paraId="599F9D12" w14:textId="77777777">
        <w:tc>
          <w:tcPr>
            <w:tcW w:w="2338" w:type="dxa"/>
          </w:tcPr>
          <w:p w14:paraId="3D52978C" w14:textId="77777777" w:rsidR="00C50AB1" w:rsidRDefault="00C50AB1">
            <w:r>
              <w:rPr>
                <w:b/>
              </w:rPr>
              <w:t>seq_no</w:t>
            </w:r>
          </w:p>
        </w:tc>
        <w:tc>
          <w:tcPr>
            <w:tcW w:w="993" w:type="dxa"/>
          </w:tcPr>
          <w:p w14:paraId="248CB9E4" w14:textId="77777777" w:rsidR="00C50AB1" w:rsidRDefault="00C50AB1">
            <w:r>
              <w:t>Long</w:t>
            </w:r>
          </w:p>
        </w:tc>
        <w:tc>
          <w:tcPr>
            <w:tcW w:w="830" w:type="dxa"/>
          </w:tcPr>
          <w:p w14:paraId="45C4261C" w14:textId="77777777" w:rsidR="00C50AB1" w:rsidRDefault="00C50AB1">
            <w:r>
              <w:t>4</w:t>
            </w:r>
          </w:p>
        </w:tc>
        <w:tc>
          <w:tcPr>
            <w:tcW w:w="871" w:type="dxa"/>
          </w:tcPr>
          <w:p w14:paraId="10F6E88D" w14:textId="77777777" w:rsidR="00C50AB1" w:rsidRDefault="00C50AB1"/>
        </w:tc>
        <w:tc>
          <w:tcPr>
            <w:tcW w:w="992" w:type="dxa"/>
          </w:tcPr>
          <w:p w14:paraId="6B441DAC" w14:textId="77777777" w:rsidR="00C50AB1" w:rsidRDefault="00C50AB1">
            <w:r>
              <w:t>HL7_39</w:t>
            </w:r>
          </w:p>
        </w:tc>
        <w:tc>
          <w:tcPr>
            <w:tcW w:w="3118" w:type="dxa"/>
          </w:tcPr>
          <w:p w14:paraId="2F332F05" w14:textId="77777777" w:rsidR="00C50AB1" w:rsidRDefault="00C50AB1">
            <w:r>
              <w:t>sequence number</w:t>
            </w:r>
          </w:p>
        </w:tc>
      </w:tr>
      <w:tr w:rsidR="00C50AB1" w14:paraId="3994AF2F" w14:textId="77777777">
        <w:tc>
          <w:tcPr>
            <w:tcW w:w="2338" w:type="dxa"/>
          </w:tcPr>
          <w:p w14:paraId="5B59959A" w14:textId="77777777" w:rsidR="00C50AB1" w:rsidRDefault="00C50AB1">
            <w:r>
              <w:t>line</w:t>
            </w:r>
          </w:p>
        </w:tc>
        <w:tc>
          <w:tcPr>
            <w:tcW w:w="993" w:type="dxa"/>
          </w:tcPr>
          <w:p w14:paraId="16CD1B86" w14:textId="77777777" w:rsidR="00C50AB1" w:rsidRDefault="00C50AB1">
            <w:r>
              <w:t>Text</w:t>
            </w:r>
          </w:p>
        </w:tc>
        <w:tc>
          <w:tcPr>
            <w:tcW w:w="830" w:type="dxa"/>
          </w:tcPr>
          <w:p w14:paraId="55A5B0B4" w14:textId="77777777" w:rsidR="00C50AB1" w:rsidRDefault="00C50AB1">
            <w:r>
              <w:t>120</w:t>
            </w:r>
          </w:p>
        </w:tc>
        <w:tc>
          <w:tcPr>
            <w:tcW w:w="871" w:type="dxa"/>
          </w:tcPr>
          <w:p w14:paraId="5078DF1A" w14:textId="77777777" w:rsidR="00C50AB1" w:rsidRDefault="00C50AB1"/>
        </w:tc>
        <w:tc>
          <w:tcPr>
            <w:tcW w:w="992" w:type="dxa"/>
          </w:tcPr>
          <w:p w14:paraId="4813CFFF" w14:textId="77777777" w:rsidR="00C50AB1" w:rsidRDefault="00C50AB1">
            <w:r>
              <w:t>HL7_39</w:t>
            </w:r>
          </w:p>
        </w:tc>
        <w:tc>
          <w:tcPr>
            <w:tcW w:w="3118" w:type="dxa"/>
          </w:tcPr>
          <w:p w14:paraId="3B1F4486" w14:textId="77777777" w:rsidR="00C50AB1" w:rsidRDefault="00C50AB1">
            <w:r>
              <w:t>display line</w:t>
            </w:r>
          </w:p>
        </w:tc>
      </w:tr>
    </w:tbl>
    <w:p w14:paraId="18116423" w14:textId="77777777" w:rsidR="00C50AB1" w:rsidRDefault="00C50AB1"/>
    <w:p w14:paraId="6E3B3FD2" w14:textId="77777777" w:rsidR="00C50AB1" w:rsidRDefault="00C50AB1">
      <w:pPr>
        <w:pStyle w:val="berschrift3"/>
      </w:pPr>
      <w:r>
        <w:fldChar w:fldCharType="begin"/>
      </w:r>
      <w:r>
        <w:instrText xml:space="preserve"> AUTONUMLGL </w:instrText>
      </w:r>
      <w:bookmarkStart w:id="62" w:name="_Toc147402632"/>
      <w:r>
        <w:fldChar w:fldCharType="end"/>
      </w:r>
      <w:r>
        <w:t xml:space="preserve"> Table HL7Comments</w:t>
      </w:r>
      <w:bookmarkEnd w:id="62"/>
    </w:p>
    <w:p w14:paraId="720C4276" w14:textId="77777777" w:rsidR="00C50AB1" w:rsidRDefault="00C50AB1">
      <w:r>
        <w:t>During the translation/adaptation process the German user group has detected that some elements require additional hints for using them. The attributes 3 to 8 define the corresponding element. Therefor they are optionally filled.</w:t>
      </w:r>
    </w:p>
    <w:p w14:paraId="5B5EADB7"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71"/>
        <w:gridCol w:w="992"/>
        <w:gridCol w:w="3118"/>
      </w:tblGrid>
      <w:tr w:rsidR="00C50AB1" w14:paraId="7F4E0F0C" w14:textId="77777777" w:rsidTr="00753D4C">
        <w:trPr>
          <w:tblHeader/>
        </w:trPr>
        <w:tc>
          <w:tcPr>
            <w:tcW w:w="2338" w:type="dxa"/>
            <w:shd w:val="pct20" w:color="auto" w:fill="auto"/>
          </w:tcPr>
          <w:p w14:paraId="5A3B2144" w14:textId="77777777" w:rsidR="00C50AB1" w:rsidRDefault="00C50AB1">
            <w:r>
              <w:t>Attribute</w:t>
            </w:r>
          </w:p>
        </w:tc>
        <w:tc>
          <w:tcPr>
            <w:tcW w:w="993" w:type="dxa"/>
            <w:shd w:val="pct20" w:color="auto" w:fill="auto"/>
          </w:tcPr>
          <w:p w14:paraId="29781B1A" w14:textId="77777777" w:rsidR="00C50AB1" w:rsidRDefault="00C50AB1">
            <w:r>
              <w:t>Type</w:t>
            </w:r>
          </w:p>
        </w:tc>
        <w:tc>
          <w:tcPr>
            <w:tcW w:w="830" w:type="dxa"/>
            <w:shd w:val="pct20" w:color="auto" w:fill="auto"/>
          </w:tcPr>
          <w:p w14:paraId="7FB46F69" w14:textId="77777777" w:rsidR="00C50AB1" w:rsidRDefault="00C50AB1">
            <w:r>
              <w:t>Size</w:t>
            </w:r>
          </w:p>
        </w:tc>
        <w:tc>
          <w:tcPr>
            <w:tcW w:w="871" w:type="dxa"/>
            <w:shd w:val="pct20" w:color="auto" w:fill="auto"/>
          </w:tcPr>
          <w:p w14:paraId="48230D79" w14:textId="77777777" w:rsidR="00C50AB1" w:rsidRDefault="00C50AB1">
            <w:r>
              <w:t>Default</w:t>
            </w:r>
          </w:p>
        </w:tc>
        <w:tc>
          <w:tcPr>
            <w:tcW w:w="992" w:type="dxa"/>
            <w:shd w:val="pct20" w:color="auto" w:fill="auto"/>
          </w:tcPr>
          <w:p w14:paraId="03C8BE64" w14:textId="77777777" w:rsidR="00C50AB1" w:rsidRDefault="00C50AB1">
            <w:r>
              <w:t>Database</w:t>
            </w:r>
          </w:p>
        </w:tc>
        <w:tc>
          <w:tcPr>
            <w:tcW w:w="3118" w:type="dxa"/>
            <w:shd w:val="pct20" w:color="auto" w:fill="auto"/>
          </w:tcPr>
          <w:p w14:paraId="473CB73A" w14:textId="77777777" w:rsidR="00C50AB1" w:rsidRDefault="00C50AB1">
            <w:r>
              <w:t>Description</w:t>
            </w:r>
          </w:p>
        </w:tc>
      </w:tr>
      <w:tr w:rsidR="00C50AB1" w14:paraId="70C2D081" w14:textId="77777777">
        <w:tc>
          <w:tcPr>
            <w:tcW w:w="2338" w:type="dxa"/>
          </w:tcPr>
          <w:p w14:paraId="70A43D89" w14:textId="77777777" w:rsidR="00C50AB1" w:rsidRDefault="00C50AB1">
            <w:r>
              <w:rPr>
                <w:b/>
              </w:rPr>
              <w:t>Nr</w:t>
            </w:r>
          </w:p>
        </w:tc>
        <w:tc>
          <w:tcPr>
            <w:tcW w:w="993" w:type="dxa"/>
          </w:tcPr>
          <w:p w14:paraId="67D9AC79" w14:textId="77777777" w:rsidR="00C50AB1" w:rsidRDefault="00C50AB1">
            <w:r>
              <w:t>Long</w:t>
            </w:r>
          </w:p>
        </w:tc>
        <w:tc>
          <w:tcPr>
            <w:tcW w:w="830" w:type="dxa"/>
          </w:tcPr>
          <w:p w14:paraId="24BA99F7" w14:textId="77777777" w:rsidR="00C50AB1" w:rsidRDefault="00C50AB1">
            <w:r>
              <w:t>4</w:t>
            </w:r>
          </w:p>
        </w:tc>
        <w:tc>
          <w:tcPr>
            <w:tcW w:w="871" w:type="dxa"/>
          </w:tcPr>
          <w:p w14:paraId="25B163D0" w14:textId="77777777" w:rsidR="00C50AB1" w:rsidRDefault="00C50AB1"/>
        </w:tc>
        <w:tc>
          <w:tcPr>
            <w:tcW w:w="992" w:type="dxa"/>
          </w:tcPr>
          <w:p w14:paraId="214ED631" w14:textId="77777777" w:rsidR="00C50AB1" w:rsidRDefault="00C50AB1">
            <w:r>
              <w:t>HL7_36</w:t>
            </w:r>
          </w:p>
        </w:tc>
        <w:tc>
          <w:tcPr>
            <w:tcW w:w="3118" w:type="dxa"/>
          </w:tcPr>
          <w:p w14:paraId="687BCF0B" w14:textId="77777777" w:rsidR="00C50AB1" w:rsidRDefault="00C50AB1">
            <w:r>
              <w:t>counter</w:t>
            </w:r>
          </w:p>
        </w:tc>
      </w:tr>
      <w:tr w:rsidR="00C50AB1" w14:paraId="13C89D91" w14:textId="77777777">
        <w:tc>
          <w:tcPr>
            <w:tcW w:w="2338" w:type="dxa"/>
          </w:tcPr>
          <w:p w14:paraId="7CC5DA33" w14:textId="77777777" w:rsidR="00C50AB1" w:rsidRDefault="00C50AB1">
            <w:r>
              <w:t>version_id</w:t>
            </w:r>
          </w:p>
        </w:tc>
        <w:tc>
          <w:tcPr>
            <w:tcW w:w="993" w:type="dxa"/>
          </w:tcPr>
          <w:p w14:paraId="4D50C1C0" w14:textId="77777777" w:rsidR="00C50AB1" w:rsidRDefault="00C50AB1">
            <w:r>
              <w:t>Long</w:t>
            </w:r>
          </w:p>
        </w:tc>
        <w:tc>
          <w:tcPr>
            <w:tcW w:w="830" w:type="dxa"/>
          </w:tcPr>
          <w:p w14:paraId="2E25B9E5" w14:textId="77777777" w:rsidR="00C50AB1" w:rsidRDefault="00C50AB1">
            <w:r>
              <w:t>4</w:t>
            </w:r>
          </w:p>
        </w:tc>
        <w:tc>
          <w:tcPr>
            <w:tcW w:w="871" w:type="dxa"/>
          </w:tcPr>
          <w:p w14:paraId="7859432E" w14:textId="77777777" w:rsidR="00C50AB1" w:rsidRDefault="00C50AB1"/>
        </w:tc>
        <w:tc>
          <w:tcPr>
            <w:tcW w:w="992" w:type="dxa"/>
          </w:tcPr>
          <w:p w14:paraId="1373365F" w14:textId="77777777" w:rsidR="00C50AB1" w:rsidRDefault="00C50AB1">
            <w:r>
              <w:t>HL7_52</w:t>
            </w:r>
          </w:p>
        </w:tc>
        <w:tc>
          <w:tcPr>
            <w:tcW w:w="3118" w:type="dxa"/>
          </w:tcPr>
          <w:p w14:paraId="45F99B53" w14:textId="77777777" w:rsidR="00C50AB1" w:rsidRDefault="00C50AB1">
            <w:r>
              <w:t>version ID</w:t>
            </w:r>
          </w:p>
        </w:tc>
      </w:tr>
      <w:tr w:rsidR="00C50AB1" w14:paraId="705A306B" w14:textId="77777777">
        <w:tc>
          <w:tcPr>
            <w:tcW w:w="2338" w:type="dxa"/>
          </w:tcPr>
          <w:p w14:paraId="1251720F" w14:textId="77777777" w:rsidR="00C50AB1" w:rsidRDefault="00C50AB1">
            <w:r>
              <w:t>event_code</w:t>
            </w:r>
          </w:p>
        </w:tc>
        <w:tc>
          <w:tcPr>
            <w:tcW w:w="993" w:type="dxa"/>
          </w:tcPr>
          <w:p w14:paraId="59916DA2" w14:textId="77777777" w:rsidR="00C50AB1" w:rsidRDefault="00C50AB1">
            <w:r>
              <w:t>Text</w:t>
            </w:r>
          </w:p>
        </w:tc>
        <w:tc>
          <w:tcPr>
            <w:tcW w:w="830" w:type="dxa"/>
          </w:tcPr>
          <w:p w14:paraId="3B27C4EE" w14:textId="77777777" w:rsidR="00C50AB1" w:rsidRDefault="00C50AB1">
            <w:r>
              <w:t>3</w:t>
            </w:r>
          </w:p>
        </w:tc>
        <w:tc>
          <w:tcPr>
            <w:tcW w:w="871" w:type="dxa"/>
          </w:tcPr>
          <w:p w14:paraId="7FBAB992" w14:textId="77777777" w:rsidR="00C50AB1" w:rsidRDefault="00C50AB1"/>
        </w:tc>
        <w:tc>
          <w:tcPr>
            <w:tcW w:w="992" w:type="dxa"/>
          </w:tcPr>
          <w:p w14:paraId="396E1172" w14:textId="77777777" w:rsidR="00C50AB1" w:rsidRDefault="00C50AB1">
            <w:r>
              <w:t>HL7_36</w:t>
            </w:r>
          </w:p>
        </w:tc>
        <w:tc>
          <w:tcPr>
            <w:tcW w:w="3118" w:type="dxa"/>
          </w:tcPr>
          <w:p w14:paraId="4EA0228C" w14:textId="77777777" w:rsidR="00C50AB1" w:rsidRDefault="00C50AB1">
            <w:pPr>
              <w:pStyle w:val="Kopfzeile"/>
              <w:pBdr>
                <w:bottom w:val="none" w:sz="0" w:space="0" w:color="auto"/>
              </w:pBdr>
              <w:tabs>
                <w:tab w:val="clear" w:pos="4536"/>
                <w:tab w:val="clear" w:pos="9072"/>
              </w:tabs>
              <w:rPr>
                <w:lang w:val="fr-FR"/>
              </w:rPr>
            </w:pPr>
            <w:r>
              <w:rPr>
                <w:lang w:val="fr-FR"/>
              </w:rPr>
              <w:t>Event Code</w:t>
            </w:r>
          </w:p>
        </w:tc>
      </w:tr>
      <w:tr w:rsidR="00C50AB1" w14:paraId="710E0B39" w14:textId="77777777">
        <w:tc>
          <w:tcPr>
            <w:tcW w:w="2338" w:type="dxa"/>
          </w:tcPr>
          <w:p w14:paraId="4F0077B9" w14:textId="77777777" w:rsidR="00C50AB1" w:rsidRDefault="00C50AB1">
            <w:pPr>
              <w:rPr>
                <w:lang w:val="fr-FR"/>
              </w:rPr>
            </w:pPr>
            <w:r>
              <w:rPr>
                <w:lang w:val="fr-FR"/>
              </w:rPr>
              <w:t>table_id</w:t>
            </w:r>
          </w:p>
        </w:tc>
        <w:tc>
          <w:tcPr>
            <w:tcW w:w="993" w:type="dxa"/>
          </w:tcPr>
          <w:p w14:paraId="5FFDE1FA" w14:textId="77777777" w:rsidR="00C50AB1" w:rsidRDefault="00C50AB1">
            <w:r>
              <w:t>Long</w:t>
            </w:r>
          </w:p>
        </w:tc>
        <w:tc>
          <w:tcPr>
            <w:tcW w:w="830" w:type="dxa"/>
          </w:tcPr>
          <w:p w14:paraId="29D311A2" w14:textId="77777777" w:rsidR="00C50AB1" w:rsidRDefault="00C50AB1">
            <w:r>
              <w:t>4</w:t>
            </w:r>
          </w:p>
        </w:tc>
        <w:tc>
          <w:tcPr>
            <w:tcW w:w="871" w:type="dxa"/>
          </w:tcPr>
          <w:p w14:paraId="21583737" w14:textId="77777777" w:rsidR="00C50AB1" w:rsidRDefault="00C50AB1">
            <w:r>
              <w:t>0</w:t>
            </w:r>
          </w:p>
        </w:tc>
        <w:tc>
          <w:tcPr>
            <w:tcW w:w="992" w:type="dxa"/>
          </w:tcPr>
          <w:p w14:paraId="504AF7C5" w14:textId="77777777" w:rsidR="00C50AB1" w:rsidRDefault="00C50AB1">
            <w:r>
              <w:t>HL7_36</w:t>
            </w:r>
          </w:p>
        </w:tc>
        <w:tc>
          <w:tcPr>
            <w:tcW w:w="3118" w:type="dxa"/>
          </w:tcPr>
          <w:p w14:paraId="671022A5" w14:textId="77777777" w:rsidR="00C50AB1" w:rsidRDefault="00C50AB1">
            <w:r>
              <w:t>ID of this table</w:t>
            </w:r>
          </w:p>
        </w:tc>
      </w:tr>
      <w:tr w:rsidR="00C50AB1" w14:paraId="628A80A5" w14:textId="77777777">
        <w:tc>
          <w:tcPr>
            <w:tcW w:w="2338" w:type="dxa"/>
          </w:tcPr>
          <w:p w14:paraId="42D19081" w14:textId="77777777" w:rsidR="00C50AB1" w:rsidRDefault="00C50AB1">
            <w:r>
              <w:lastRenderedPageBreak/>
              <w:t>table_value</w:t>
            </w:r>
          </w:p>
        </w:tc>
        <w:tc>
          <w:tcPr>
            <w:tcW w:w="993" w:type="dxa"/>
          </w:tcPr>
          <w:p w14:paraId="7CA17602" w14:textId="77777777" w:rsidR="00C50AB1" w:rsidRDefault="00C50AB1">
            <w:r>
              <w:t>Text</w:t>
            </w:r>
          </w:p>
        </w:tc>
        <w:tc>
          <w:tcPr>
            <w:tcW w:w="830" w:type="dxa"/>
          </w:tcPr>
          <w:p w14:paraId="59392010" w14:textId="77777777" w:rsidR="00C50AB1" w:rsidRDefault="00C50AB1">
            <w:r>
              <w:t>10</w:t>
            </w:r>
          </w:p>
        </w:tc>
        <w:tc>
          <w:tcPr>
            <w:tcW w:w="871" w:type="dxa"/>
          </w:tcPr>
          <w:p w14:paraId="7F8FF108" w14:textId="77777777" w:rsidR="00C50AB1" w:rsidRDefault="00C50AB1"/>
        </w:tc>
        <w:tc>
          <w:tcPr>
            <w:tcW w:w="992" w:type="dxa"/>
          </w:tcPr>
          <w:p w14:paraId="501EBD56" w14:textId="77777777" w:rsidR="00C50AB1" w:rsidRDefault="00C50AB1">
            <w:r>
              <w:t>HL7_36</w:t>
            </w:r>
          </w:p>
        </w:tc>
        <w:tc>
          <w:tcPr>
            <w:tcW w:w="3118" w:type="dxa"/>
          </w:tcPr>
          <w:p w14:paraId="465268C7" w14:textId="77777777" w:rsidR="00C50AB1" w:rsidRDefault="00C50AB1">
            <w:r>
              <w:t>individual value for this special table</w:t>
            </w:r>
          </w:p>
        </w:tc>
      </w:tr>
      <w:tr w:rsidR="00C50AB1" w:rsidRPr="000278A4" w14:paraId="235C005B" w14:textId="77777777">
        <w:tc>
          <w:tcPr>
            <w:tcW w:w="2338" w:type="dxa"/>
          </w:tcPr>
          <w:p w14:paraId="7676186C" w14:textId="77777777" w:rsidR="00C50AB1" w:rsidRPr="000278A4" w:rsidRDefault="00C50AB1">
            <w:pPr>
              <w:rPr>
                <w:bCs/>
              </w:rPr>
            </w:pPr>
            <w:r w:rsidRPr="000278A4">
              <w:rPr>
                <w:bCs/>
              </w:rPr>
              <w:t>data_structure</w:t>
            </w:r>
          </w:p>
        </w:tc>
        <w:tc>
          <w:tcPr>
            <w:tcW w:w="993" w:type="dxa"/>
          </w:tcPr>
          <w:p w14:paraId="2B93E950" w14:textId="77777777" w:rsidR="00C50AB1" w:rsidRPr="000278A4" w:rsidRDefault="00C50AB1">
            <w:r w:rsidRPr="000278A4">
              <w:t>Text</w:t>
            </w:r>
          </w:p>
        </w:tc>
        <w:tc>
          <w:tcPr>
            <w:tcW w:w="850" w:type="dxa"/>
          </w:tcPr>
          <w:p w14:paraId="646A6220" w14:textId="77777777" w:rsidR="00C50AB1" w:rsidRPr="000278A4" w:rsidRDefault="00C50AB1">
            <w:r w:rsidRPr="000278A4">
              <w:t>20</w:t>
            </w:r>
          </w:p>
        </w:tc>
        <w:tc>
          <w:tcPr>
            <w:tcW w:w="851" w:type="dxa"/>
          </w:tcPr>
          <w:p w14:paraId="60434B14" w14:textId="77777777" w:rsidR="00C50AB1" w:rsidRPr="000278A4" w:rsidRDefault="00C50AB1"/>
        </w:tc>
        <w:tc>
          <w:tcPr>
            <w:tcW w:w="992" w:type="dxa"/>
          </w:tcPr>
          <w:p w14:paraId="10A415DC" w14:textId="77777777" w:rsidR="00C50AB1" w:rsidRPr="000278A4" w:rsidRDefault="00C50AB1">
            <w:r w:rsidRPr="000278A4">
              <w:t>HL7_36</w:t>
            </w:r>
          </w:p>
        </w:tc>
        <w:tc>
          <w:tcPr>
            <w:tcW w:w="3118" w:type="dxa"/>
          </w:tcPr>
          <w:p w14:paraId="01E7595D" w14:textId="77777777" w:rsidR="00C50AB1" w:rsidRPr="000278A4" w:rsidRDefault="00C50AB1">
            <w:r w:rsidRPr="000278A4">
              <w:t>logical data type</w:t>
            </w:r>
          </w:p>
        </w:tc>
      </w:tr>
      <w:tr w:rsidR="00C50AB1" w:rsidRPr="000278A4" w14:paraId="7BDA47BE" w14:textId="77777777">
        <w:tc>
          <w:tcPr>
            <w:tcW w:w="2338" w:type="dxa"/>
          </w:tcPr>
          <w:p w14:paraId="1B86660D" w14:textId="77777777" w:rsidR="00C50AB1" w:rsidRPr="000278A4" w:rsidRDefault="00C50AB1">
            <w:pPr>
              <w:rPr>
                <w:lang w:val="fr-FR"/>
              </w:rPr>
            </w:pPr>
            <w:r w:rsidRPr="000278A4">
              <w:rPr>
                <w:lang w:val="fr-FR"/>
              </w:rPr>
              <w:t>seg_code</w:t>
            </w:r>
          </w:p>
        </w:tc>
        <w:tc>
          <w:tcPr>
            <w:tcW w:w="993" w:type="dxa"/>
          </w:tcPr>
          <w:p w14:paraId="0E05B3AD" w14:textId="77777777" w:rsidR="00C50AB1" w:rsidRPr="000278A4" w:rsidRDefault="00C50AB1">
            <w:pPr>
              <w:rPr>
                <w:lang w:val="fr-FR"/>
              </w:rPr>
            </w:pPr>
            <w:r w:rsidRPr="000278A4">
              <w:rPr>
                <w:lang w:val="fr-FR"/>
              </w:rPr>
              <w:t>Text</w:t>
            </w:r>
          </w:p>
        </w:tc>
        <w:tc>
          <w:tcPr>
            <w:tcW w:w="830" w:type="dxa"/>
          </w:tcPr>
          <w:p w14:paraId="0BCABB1C" w14:textId="77777777" w:rsidR="00C50AB1" w:rsidRPr="000278A4" w:rsidRDefault="00C50AB1">
            <w:pPr>
              <w:rPr>
                <w:lang w:val="fr-FR"/>
              </w:rPr>
            </w:pPr>
            <w:r w:rsidRPr="000278A4">
              <w:rPr>
                <w:lang w:val="fr-FR"/>
              </w:rPr>
              <w:t>3</w:t>
            </w:r>
          </w:p>
        </w:tc>
        <w:tc>
          <w:tcPr>
            <w:tcW w:w="871" w:type="dxa"/>
          </w:tcPr>
          <w:p w14:paraId="7B78CAAE" w14:textId="77777777" w:rsidR="00C50AB1" w:rsidRPr="000278A4" w:rsidRDefault="00C50AB1">
            <w:pPr>
              <w:rPr>
                <w:lang w:val="fr-FR"/>
              </w:rPr>
            </w:pPr>
          </w:p>
        </w:tc>
        <w:tc>
          <w:tcPr>
            <w:tcW w:w="992" w:type="dxa"/>
          </w:tcPr>
          <w:p w14:paraId="6404672D" w14:textId="77777777" w:rsidR="00C50AB1" w:rsidRPr="000278A4" w:rsidRDefault="00C50AB1">
            <w:pPr>
              <w:rPr>
                <w:lang w:val="fr-FR"/>
              </w:rPr>
            </w:pPr>
            <w:r w:rsidRPr="000278A4">
              <w:rPr>
                <w:lang w:val="fr-FR"/>
              </w:rPr>
              <w:t>HL7_36</w:t>
            </w:r>
          </w:p>
        </w:tc>
        <w:tc>
          <w:tcPr>
            <w:tcW w:w="3118" w:type="dxa"/>
          </w:tcPr>
          <w:p w14:paraId="17F70DD4" w14:textId="77777777" w:rsidR="00C50AB1" w:rsidRPr="000278A4" w:rsidRDefault="00C50AB1">
            <w:pPr>
              <w:rPr>
                <w:lang w:val="fr-FR"/>
              </w:rPr>
            </w:pPr>
            <w:r w:rsidRPr="000278A4">
              <w:rPr>
                <w:lang w:val="fr-FR"/>
              </w:rPr>
              <w:t>Segment code</w:t>
            </w:r>
          </w:p>
        </w:tc>
      </w:tr>
      <w:tr w:rsidR="00C50AB1" w:rsidRPr="000278A4" w14:paraId="2C9F2762" w14:textId="77777777">
        <w:tc>
          <w:tcPr>
            <w:tcW w:w="2338" w:type="dxa"/>
          </w:tcPr>
          <w:p w14:paraId="7FFF3A08" w14:textId="77777777" w:rsidR="00C50AB1" w:rsidRPr="000278A4" w:rsidRDefault="00C50AB1">
            <w:pPr>
              <w:rPr>
                <w:lang w:val="it-IT"/>
              </w:rPr>
            </w:pPr>
            <w:r w:rsidRPr="000278A4">
              <w:rPr>
                <w:lang w:val="it-IT"/>
              </w:rPr>
              <w:t>seq_no2</w:t>
            </w:r>
          </w:p>
        </w:tc>
        <w:tc>
          <w:tcPr>
            <w:tcW w:w="993" w:type="dxa"/>
          </w:tcPr>
          <w:p w14:paraId="7D624867" w14:textId="77777777" w:rsidR="00C50AB1" w:rsidRPr="000278A4" w:rsidRDefault="00C50AB1">
            <w:pPr>
              <w:rPr>
                <w:lang w:val="it-IT"/>
              </w:rPr>
            </w:pPr>
            <w:r w:rsidRPr="000278A4">
              <w:rPr>
                <w:lang w:val="it-IT"/>
              </w:rPr>
              <w:t>Integer</w:t>
            </w:r>
          </w:p>
        </w:tc>
        <w:tc>
          <w:tcPr>
            <w:tcW w:w="830" w:type="dxa"/>
          </w:tcPr>
          <w:p w14:paraId="3E808F3B" w14:textId="77777777" w:rsidR="00C50AB1" w:rsidRPr="000278A4" w:rsidRDefault="00C50AB1">
            <w:r w:rsidRPr="000278A4">
              <w:t>2</w:t>
            </w:r>
          </w:p>
        </w:tc>
        <w:tc>
          <w:tcPr>
            <w:tcW w:w="871" w:type="dxa"/>
          </w:tcPr>
          <w:p w14:paraId="65038EFE" w14:textId="77777777" w:rsidR="00C50AB1" w:rsidRPr="000278A4" w:rsidRDefault="00C50AB1">
            <w:r w:rsidRPr="000278A4">
              <w:t>0</w:t>
            </w:r>
          </w:p>
        </w:tc>
        <w:tc>
          <w:tcPr>
            <w:tcW w:w="992" w:type="dxa"/>
          </w:tcPr>
          <w:p w14:paraId="549187D4" w14:textId="77777777" w:rsidR="00C50AB1" w:rsidRPr="000278A4" w:rsidRDefault="00C50AB1">
            <w:r w:rsidRPr="000278A4">
              <w:t>HL7_36</w:t>
            </w:r>
          </w:p>
        </w:tc>
        <w:tc>
          <w:tcPr>
            <w:tcW w:w="3118" w:type="dxa"/>
          </w:tcPr>
          <w:p w14:paraId="6E14BCE2" w14:textId="77777777" w:rsidR="00C50AB1" w:rsidRPr="000278A4" w:rsidRDefault="00C50AB1">
            <w:r w:rsidRPr="000278A4">
              <w:t>Position within the segment</w:t>
            </w:r>
          </w:p>
        </w:tc>
      </w:tr>
      <w:tr w:rsidR="00C50AB1" w:rsidRPr="000278A4" w14:paraId="63EB0E8A" w14:textId="77777777">
        <w:tc>
          <w:tcPr>
            <w:tcW w:w="2338" w:type="dxa"/>
          </w:tcPr>
          <w:p w14:paraId="70B6A90D" w14:textId="77777777" w:rsidR="00C50AB1" w:rsidRPr="000278A4" w:rsidRDefault="00C50AB1">
            <w:r w:rsidRPr="000278A4">
              <w:t>data_item</w:t>
            </w:r>
          </w:p>
        </w:tc>
        <w:tc>
          <w:tcPr>
            <w:tcW w:w="993" w:type="dxa"/>
          </w:tcPr>
          <w:p w14:paraId="2A803862" w14:textId="77777777" w:rsidR="00C50AB1" w:rsidRPr="000278A4" w:rsidRDefault="00C50AB1">
            <w:r w:rsidRPr="000278A4">
              <w:t>Long</w:t>
            </w:r>
          </w:p>
        </w:tc>
        <w:tc>
          <w:tcPr>
            <w:tcW w:w="830" w:type="dxa"/>
          </w:tcPr>
          <w:p w14:paraId="13FFC75E" w14:textId="77777777" w:rsidR="00C50AB1" w:rsidRPr="000278A4" w:rsidRDefault="00C50AB1">
            <w:pPr>
              <w:rPr>
                <w:lang w:val="it-IT"/>
              </w:rPr>
            </w:pPr>
            <w:r w:rsidRPr="000278A4">
              <w:rPr>
                <w:lang w:val="it-IT"/>
              </w:rPr>
              <w:t>4</w:t>
            </w:r>
          </w:p>
        </w:tc>
        <w:tc>
          <w:tcPr>
            <w:tcW w:w="871" w:type="dxa"/>
          </w:tcPr>
          <w:p w14:paraId="56902ABA" w14:textId="77777777" w:rsidR="00C50AB1" w:rsidRPr="000278A4" w:rsidRDefault="00C50AB1">
            <w:pPr>
              <w:rPr>
                <w:lang w:val="it-IT"/>
              </w:rPr>
            </w:pPr>
            <w:r w:rsidRPr="000278A4">
              <w:rPr>
                <w:lang w:val="it-IT"/>
              </w:rPr>
              <w:t>0</w:t>
            </w:r>
          </w:p>
        </w:tc>
        <w:tc>
          <w:tcPr>
            <w:tcW w:w="992" w:type="dxa"/>
          </w:tcPr>
          <w:p w14:paraId="73C409A5" w14:textId="77777777" w:rsidR="00C50AB1" w:rsidRPr="000278A4" w:rsidRDefault="00C50AB1">
            <w:pPr>
              <w:rPr>
                <w:lang w:val="it-IT"/>
              </w:rPr>
            </w:pPr>
            <w:r w:rsidRPr="000278A4">
              <w:rPr>
                <w:lang w:val="it-IT"/>
              </w:rPr>
              <w:t>HL7_36</w:t>
            </w:r>
          </w:p>
        </w:tc>
        <w:tc>
          <w:tcPr>
            <w:tcW w:w="3118" w:type="dxa"/>
          </w:tcPr>
          <w:p w14:paraId="42B2E43F" w14:textId="77777777" w:rsidR="00C50AB1" w:rsidRPr="000278A4" w:rsidRDefault="00C50AB1">
            <w:pPr>
              <w:rPr>
                <w:lang w:val="it-IT"/>
              </w:rPr>
            </w:pPr>
            <w:r w:rsidRPr="000278A4">
              <w:rPr>
                <w:lang w:val="it-IT"/>
              </w:rPr>
              <w:t>Data element</w:t>
            </w:r>
          </w:p>
        </w:tc>
      </w:tr>
      <w:tr w:rsidR="00C50AB1" w:rsidRPr="000278A4" w14:paraId="6C7B3145" w14:textId="77777777">
        <w:tc>
          <w:tcPr>
            <w:tcW w:w="2338" w:type="dxa"/>
          </w:tcPr>
          <w:p w14:paraId="4B99B32D" w14:textId="77777777" w:rsidR="00C50AB1" w:rsidRPr="000278A4" w:rsidRDefault="00C50AB1">
            <w:r w:rsidRPr="000278A4">
              <w:t>comment</w:t>
            </w:r>
          </w:p>
        </w:tc>
        <w:tc>
          <w:tcPr>
            <w:tcW w:w="993" w:type="dxa"/>
          </w:tcPr>
          <w:p w14:paraId="627BA687" w14:textId="77777777" w:rsidR="00C50AB1" w:rsidRPr="000278A4" w:rsidRDefault="00C50AB1">
            <w:r w:rsidRPr="000278A4">
              <w:t>Memo</w:t>
            </w:r>
          </w:p>
        </w:tc>
        <w:tc>
          <w:tcPr>
            <w:tcW w:w="830" w:type="dxa"/>
          </w:tcPr>
          <w:p w14:paraId="3CB07970" w14:textId="77777777" w:rsidR="00C50AB1" w:rsidRPr="000278A4" w:rsidRDefault="00C50AB1"/>
        </w:tc>
        <w:tc>
          <w:tcPr>
            <w:tcW w:w="871" w:type="dxa"/>
          </w:tcPr>
          <w:p w14:paraId="592F82D8" w14:textId="77777777" w:rsidR="00C50AB1" w:rsidRPr="000278A4" w:rsidRDefault="00C50AB1"/>
        </w:tc>
        <w:tc>
          <w:tcPr>
            <w:tcW w:w="992" w:type="dxa"/>
          </w:tcPr>
          <w:p w14:paraId="0EBB8B69" w14:textId="77777777" w:rsidR="00C50AB1" w:rsidRPr="000278A4" w:rsidRDefault="00C50AB1">
            <w:r w:rsidRPr="000278A4">
              <w:t>HL7_36</w:t>
            </w:r>
          </w:p>
        </w:tc>
        <w:tc>
          <w:tcPr>
            <w:tcW w:w="3118" w:type="dxa"/>
          </w:tcPr>
          <w:p w14:paraId="4BE0070C" w14:textId="77777777" w:rsidR="00C50AB1" w:rsidRPr="000278A4" w:rsidRDefault="00C50AB1">
            <w:r w:rsidRPr="000278A4">
              <w:t>comment on the specified element</w:t>
            </w:r>
          </w:p>
        </w:tc>
      </w:tr>
      <w:tr w:rsidR="00C50AB1" w:rsidRPr="000278A4" w14:paraId="1C2FE37F" w14:textId="77777777">
        <w:tc>
          <w:tcPr>
            <w:tcW w:w="2338" w:type="dxa"/>
          </w:tcPr>
          <w:p w14:paraId="4D1E2312" w14:textId="77777777" w:rsidR="00C50AB1" w:rsidRPr="000278A4" w:rsidRDefault="00C50AB1">
            <w:r w:rsidRPr="000278A4">
              <w:t>comment_by</w:t>
            </w:r>
          </w:p>
        </w:tc>
        <w:tc>
          <w:tcPr>
            <w:tcW w:w="993" w:type="dxa"/>
          </w:tcPr>
          <w:p w14:paraId="18343EE3" w14:textId="77777777" w:rsidR="00C50AB1" w:rsidRPr="000278A4" w:rsidRDefault="00C50AB1">
            <w:r w:rsidRPr="000278A4">
              <w:t>Text</w:t>
            </w:r>
          </w:p>
        </w:tc>
        <w:tc>
          <w:tcPr>
            <w:tcW w:w="830" w:type="dxa"/>
          </w:tcPr>
          <w:p w14:paraId="275D39AC" w14:textId="77777777" w:rsidR="00C50AB1" w:rsidRPr="000278A4" w:rsidRDefault="00C50AB1">
            <w:r w:rsidRPr="000278A4">
              <w:t>15</w:t>
            </w:r>
          </w:p>
        </w:tc>
        <w:tc>
          <w:tcPr>
            <w:tcW w:w="871" w:type="dxa"/>
          </w:tcPr>
          <w:p w14:paraId="3E7A3F98" w14:textId="77777777" w:rsidR="00C50AB1" w:rsidRPr="000278A4" w:rsidRDefault="00C50AB1"/>
        </w:tc>
        <w:tc>
          <w:tcPr>
            <w:tcW w:w="992" w:type="dxa"/>
          </w:tcPr>
          <w:p w14:paraId="72E68853" w14:textId="77777777" w:rsidR="00C50AB1" w:rsidRPr="000278A4" w:rsidRDefault="00C50AB1">
            <w:r w:rsidRPr="000278A4">
              <w:t>HL7_36</w:t>
            </w:r>
          </w:p>
        </w:tc>
        <w:tc>
          <w:tcPr>
            <w:tcW w:w="3118" w:type="dxa"/>
          </w:tcPr>
          <w:p w14:paraId="1108DDC1" w14:textId="77777777" w:rsidR="00C50AB1" w:rsidRPr="000278A4" w:rsidRDefault="00C50AB1">
            <w:r w:rsidRPr="000278A4">
              <w:t>who made this comment</w:t>
            </w:r>
          </w:p>
        </w:tc>
      </w:tr>
      <w:tr w:rsidR="00C50AB1" w:rsidRPr="000278A4" w14:paraId="039BC365" w14:textId="77777777">
        <w:tc>
          <w:tcPr>
            <w:tcW w:w="2338" w:type="dxa"/>
          </w:tcPr>
          <w:p w14:paraId="74374352" w14:textId="77777777" w:rsidR="00C50AB1" w:rsidRPr="000278A4" w:rsidRDefault="00C50AB1">
            <w:r w:rsidRPr="000278A4">
              <w:t>date</w:t>
            </w:r>
          </w:p>
        </w:tc>
        <w:tc>
          <w:tcPr>
            <w:tcW w:w="993" w:type="dxa"/>
          </w:tcPr>
          <w:p w14:paraId="071E85DF" w14:textId="77777777" w:rsidR="00C50AB1" w:rsidRPr="000278A4" w:rsidRDefault="00C50AB1">
            <w:r w:rsidRPr="000278A4">
              <w:t>Time</w:t>
            </w:r>
          </w:p>
        </w:tc>
        <w:tc>
          <w:tcPr>
            <w:tcW w:w="830" w:type="dxa"/>
          </w:tcPr>
          <w:p w14:paraId="390270D6" w14:textId="77777777" w:rsidR="00C50AB1" w:rsidRPr="000278A4" w:rsidRDefault="00C50AB1">
            <w:r w:rsidRPr="000278A4">
              <w:t>8</w:t>
            </w:r>
          </w:p>
        </w:tc>
        <w:tc>
          <w:tcPr>
            <w:tcW w:w="871" w:type="dxa"/>
          </w:tcPr>
          <w:p w14:paraId="2DAF9DC1" w14:textId="77777777" w:rsidR="00C50AB1" w:rsidRPr="000278A4" w:rsidRDefault="00C50AB1"/>
        </w:tc>
        <w:tc>
          <w:tcPr>
            <w:tcW w:w="992" w:type="dxa"/>
          </w:tcPr>
          <w:p w14:paraId="4543D10D" w14:textId="77777777" w:rsidR="00C50AB1" w:rsidRPr="000278A4" w:rsidRDefault="00C50AB1">
            <w:r w:rsidRPr="000278A4">
              <w:t>HL7_36</w:t>
            </w:r>
          </w:p>
        </w:tc>
        <w:tc>
          <w:tcPr>
            <w:tcW w:w="3118" w:type="dxa"/>
          </w:tcPr>
          <w:p w14:paraId="55B7B4B1" w14:textId="77777777" w:rsidR="00C50AB1" w:rsidRPr="000278A4" w:rsidRDefault="00C50AB1">
            <w:r w:rsidRPr="000278A4">
              <w:t>date of this comment</w:t>
            </w:r>
          </w:p>
        </w:tc>
      </w:tr>
      <w:tr w:rsidR="00C50AB1" w:rsidRPr="000278A4" w14:paraId="1EA19F21" w14:textId="77777777">
        <w:tc>
          <w:tcPr>
            <w:tcW w:w="2338" w:type="dxa"/>
          </w:tcPr>
          <w:p w14:paraId="09A3AC0C" w14:textId="77777777" w:rsidR="00C50AB1" w:rsidRPr="000278A4" w:rsidRDefault="00C50AB1">
            <w:r w:rsidRPr="000278A4">
              <w:t>interpretation</w:t>
            </w:r>
          </w:p>
        </w:tc>
        <w:tc>
          <w:tcPr>
            <w:tcW w:w="993" w:type="dxa"/>
          </w:tcPr>
          <w:p w14:paraId="670BFE3B" w14:textId="77777777" w:rsidR="00C50AB1" w:rsidRPr="000278A4" w:rsidRDefault="00C50AB1">
            <w:r w:rsidRPr="000278A4">
              <w:t>Yes/No</w:t>
            </w:r>
          </w:p>
        </w:tc>
        <w:tc>
          <w:tcPr>
            <w:tcW w:w="830" w:type="dxa"/>
          </w:tcPr>
          <w:p w14:paraId="52250E46" w14:textId="77777777" w:rsidR="00C50AB1" w:rsidRPr="000278A4" w:rsidRDefault="00C50AB1"/>
        </w:tc>
        <w:tc>
          <w:tcPr>
            <w:tcW w:w="871" w:type="dxa"/>
          </w:tcPr>
          <w:p w14:paraId="72A18265" w14:textId="77777777" w:rsidR="00C50AB1" w:rsidRPr="000278A4" w:rsidRDefault="00C50AB1">
            <w:r w:rsidRPr="000278A4">
              <w:t>true</w:t>
            </w:r>
          </w:p>
        </w:tc>
        <w:tc>
          <w:tcPr>
            <w:tcW w:w="992" w:type="dxa"/>
          </w:tcPr>
          <w:p w14:paraId="39145D45" w14:textId="77777777" w:rsidR="00C50AB1" w:rsidRPr="000278A4" w:rsidRDefault="00C50AB1">
            <w:r w:rsidRPr="000278A4">
              <w:t>HL7_65</w:t>
            </w:r>
          </w:p>
        </w:tc>
        <w:tc>
          <w:tcPr>
            <w:tcW w:w="3118" w:type="dxa"/>
          </w:tcPr>
          <w:p w14:paraId="5D4AEE37" w14:textId="77777777" w:rsidR="00C50AB1" w:rsidRPr="000278A4" w:rsidRDefault="00C50AB1">
            <w:r w:rsidRPr="000278A4">
              <w:t>does this entry refer to an interpretation?</w:t>
            </w:r>
          </w:p>
        </w:tc>
      </w:tr>
    </w:tbl>
    <w:p w14:paraId="39628516" w14:textId="77777777" w:rsidR="00C50AB1" w:rsidRDefault="00C50AB1"/>
    <w:p w14:paraId="13987D81" w14:textId="77777777" w:rsidR="00C50AB1" w:rsidRDefault="00C50AB1">
      <w:pPr>
        <w:pStyle w:val="berschrift3"/>
      </w:pPr>
      <w:r>
        <w:fldChar w:fldCharType="begin"/>
      </w:r>
      <w:r>
        <w:instrText xml:space="preserve"> AUTONUMLGL </w:instrText>
      </w:r>
      <w:bookmarkStart w:id="63" w:name="_Toc147402633"/>
      <w:r>
        <w:fldChar w:fldCharType="end"/>
      </w:r>
      <w:r>
        <w:t xml:space="preserve"> Table HL7Components</w:t>
      </w:r>
      <w:bookmarkEnd w:id="63"/>
    </w:p>
    <w:p w14:paraId="5C136F8A" w14:textId="77777777" w:rsidR="00C50AB1" w:rsidRDefault="00C50AB1">
      <w:r>
        <w:t>Every data type consisting of more than one component needs some refinement. Therefor this table is used for the definition of individual components. A component identifier assures uniqueness. The rest of the information is used for the recursive definition of data types according to the standard.</w:t>
      </w:r>
    </w:p>
    <w:p w14:paraId="70AAEB61"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6C472854" w14:textId="77777777">
        <w:tc>
          <w:tcPr>
            <w:tcW w:w="2338" w:type="dxa"/>
            <w:shd w:val="pct20" w:color="auto" w:fill="auto"/>
          </w:tcPr>
          <w:p w14:paraId="6814D7CE" w14:textId="77777777" w:rsidR="00C50AB1" w:rsidRDefault="00C50AB1">
            <w:r>
              <w:t>Attribute</w:t>
            </w:r>
          </w:p>
        </w:tc>
        <w:tc>
          <w:tcPr>
            <w:tcW w:w="993" w:type="dxa"/>
            <w:shd w:val="pct20" w:color="auto" w:fill="auto"/>
          </w:tcPr>
          <w:p w14:paraId="02A7E583" w14:textId="77777777" w:rsidR="00C50AB1" w:rsidRDefault="00C50AB1">
            <w:r>
              <w:t>Type</w:t>
            </w:r>
          </w:p>
        </w:tc>
        <w:tc>
          <w:tcPr>
            <w:tcW w:w="850" w:type="dxa"/>
            <w:shd w:val="pct20" w:color="auto" w:fill="auto"/>
          </w:tcPr>
          <w:p w14:paraId="7E1C86BD" w14:textId="77777777" w:rsidR="00C50AB1" w:rsidRDefault="00C50AB1">
            <w:r>
              <w:t>Size</w:t>
            </w:r>
          </w:p>
        </w:tc>
        <w:tc>
          <w:tcPr>
            <w:tcW w:w="851" w:type="dxa"/>
            <w:shd w:val="pct20" w:color="auto" w:fill="auto"/>
          </w:tcPr>
          <w:p w14:paraId="2769EAB0" w14:textId="77777777" w:rsidR="00C50AB1" w:rsidRDefault="00C50AB1">
            <w:r>
              <w:t>Default</w:t>
            </w:r>
          </w:p>
        </w:tc>
        <w:tc>
          <w:tcPr>
            <w:tcW w:w="992" w:type="dxa"/>
            <w:shd w:val="pct20" w:color="auto" w:fill="auto"/>
          </w:tcPr>
          <w:p w14:paraId="255D2D3E" w14:textId="77777777" w:rsidR="00C50AB1" w:rsidRDefault="00C50AB1">
            <w:r>
              <w:t>Database</w:t>
            </w:r>
          </w:p>
        </w:tc>
        <w:tc>
          <w:tcPr>
            <w:tcW w:w="3118" w:type="dxa"/>
            <w:shd w:val="pct20" w:color="auto" w:fill="auto"/>
          </w:tcPr>
          <w:p w14:paraId="029D6C0F" w14:textId="77777777" w:rsidR="00C50AB1" w:rsidRDefault="00C50AB1">
            <w:r>
              <w:t>Description</w:t>
            </w:r>
          </w:p>
        </w:tc>
      </w:tr>
      <w:tr w:rsidR="00C50AB1" w14:paraId="5DCC83DE" w14:textId="77777777">
        <w:tc>
          <w:tcPr>
            <w:tcW w:w="2338" w:type="dxa"/>
          </w:tcPr>
          <w:p w14:paraId="00E31728" w14:textId="77777777" w:rsidR="00C50AB1" w:rsidRDefault="00C50AB1">
            <w:r>
              <w:rPr>
                <w:b/>
              </w:rPr>
              <w:t>comp_nr</w:t>
            </w:r>
          </w:p>
        </w:tc>
        <w:tc>
          <w:tcPr>
            <w:tcW w:w="993" w:type="dxa"/>
          </w:tcPr>
          <w:p w14:paraId="22FC0EA8" w14:textId="77777777" w:rsidR="00C50AB1" w:rsidRDefault="00C50AB1">
            <w:r>
              <w:t>Long</w:t>
            </w:r>
          </w:p>
        </w:tc>
        <w:tc>
          <w:tcPr>
            <w:tcW w:w="850" w:type="dxa"/>
          </w:tcPr>
          <w:p w14:paraId="3ACB148E" w14:textId="77777777" w:rsidR="00C50AB1" w:rsidRDefault="00C50AB1">
            <w:r>
              <w:t>4</w:t>
            </w:r>
          </w:p>
        </w:tc>
        <w:tc>
          <w:tcPr>
            <w:tcW w:w="851" w:type="dxa"/>
          </w:tcPr>
          <w:p w14:paraId="1BE0628B" w14:textId="77777777" w:rsidR="00C50AB1" w:rsidRDefault="00C50AB1">
            <w:r>
              <w:t>0</w:t>
            </w:r>
          </w:p>
        </w:tc>
        <w:tc>
          <w:tcPr>
            <w:tcW w:w="992" w:type="dxa"/>
          </w:tcPr>
          <w:p w14:paraId="0A312D4A" w14:textId="77777777" w:rsidR="00C50AB1" w:rsidRDefault="00C50AB1">
            <w:r>
              <w:t>HL7_36</w:t>
            </w:r>
          </w:p>
        </w:tc>
        <w:tc>
          <w:tcPr>
            <w:tcW w:w="3118" w:type="dxa"/>
          </w:tcPr>
          <w:p w14:paraId="1BA32B9A" w14:textId="77777777" w:rsidR="00C50AB1" w:rsidRDefault="00C50AB1">
            <w:r>
              <w:t>Component Number (ID)</w:t>
            </w:r>
          </w:p>
        </w:tc>
      </w:tr>
      <w:tr w:rsidR="00C50AB1" w14:paraId="5C605F31" w14:textId="77777777">
        <w:tc>
          <w:tcPr>
            <w:tcW w:w="2338" w:type="dxa"/>
          </w:tcPr>
          <w:p w14:paraId="09EBBC16" w14:textId="77777777" w:rsidR="00C50AB1" w:rsidRDefault="00C50AB1">
            <w:r>
              <w:rPr>
                <w:b/>
              </w:rPr>
              <w:t>version_id</w:t>
            </w:r>
          </w:p>
        </w:tc>
        <w:tc>
          <w:tcPr>
            <w:tcW w:w="993" w:type="dxa"/>
          </w:tcPr>
          <w:p w14:paraId="339B42B4" w14:textId="77777777" w:rsidR="00C50AB1" w:rsidRDefault="00C50AB1">
            <w:r>
              <w:t>Long</w:t>
            </w:r>
          </w:p>
        </w:tc>
        <w:tc>
          <w:tcPr>
            <w:tcW w:w="850" w:type="dxa"/>
          </w:tcPr>
          <w:p w14:paraId="665ABB65" w14:textId="77777777" w:rsidR="00C50AB1" w:rsidRDefault="00C50AB1">
            <w:r>
              <w:t>4</w:t>
            </w:r>
          </w:p>
        </w:tc>
        <w:tc>
          <w:tcPr>
            <w:tcW w:w="851" w:type="dxa"/>
          </w:tcPr>
          <w:p w14:paraId="41D400E3" w14:textId="77777777" w:rsidR="00C50AB1" w:rsidRDefault="00C50AB1"/>
        </w:tc>
        <w:tc>
          <w:tcPr>
            <w:tcW w:w="992" w:type="dxa"/>
          </w:tcPr>
          <w:p w14:paraId="7D32CD38" w14:textId="77777777" w:rsidR="00C50AB1" w:rsidRDefault="00C50AB1">
            <w:r>
              <w:t>HL7_52</w:t>
            </w:r>
          </w:p>
        </w:tc>
        <w:tc>
          <w:tcPr>
            <w:tcW w:w="3118" w:type="dxa"/>
          </w:tcPr>
          <w:p w14:paraId="20F7C57F" w14:textId="77777777" w:rsidR="00C50AB1" w:rsidRDefault="00C50AB1">
            <w:r>
              <w:t>Version ID</w:t>
            </w:r>
          </w:p>
        </w:tc>
      </w:tr>
      <w:tr w:rsidR="00C50AB1" w14:paraId="56CB4595" w14:textId="77777777">
        <w:tc>
          <w:tcPr>
            <w:tcW w:w="2338" w:type="dxa"/>
          </w:tcPr>
          <w:p w14:paraId="7830D4A2" w14:textId="77777777" w:rsidR="00C50AB1" w:rsidRDefault="00C50AB1">
            <w:r>
              <w:t>description</w:t>
            </w:r>
          </w:p>
        </w:tc>
        <w:tc>
          <w:tcPr>
            <w:tcW w:w="993" w:type="dxa"/>
          </w:tcPr>
          <w:p w14:paraId="045A3208" w14:textId="77777777" w:rsidR="00C50AB1" w:rsidRDefault="00C50AB1">
            <w:pPr>
              <w:rPr>
                <w:lang w:val="fr-FR"/>
              </w:rPr>
            </w:pPr>
            <w:r>
              <w:rPr>
                <w:lang w:val="fr-FR"/>
              </w:rPr>
              <w:t>Text</w:t>
            </w:r>
          </w:p>
        </w:tc>
        <w:tc>
          <w:tcPr>
            <w:tcW w:w="850" w:type="dxa"/>
          </w:tcPr>
          <w:p w14:paraId="133E1508" w14:textId="77777777" w:rsidR="00C50AB1" w:rsidRDefault="00C50AB1">
            <w:pPr>
              <w:rPr>
                <w:lang w:val="fr-FR"/>
              </w:rPr>
            </w:pPr>
            <w:r>
              <w:rPr>
                <w:lang w:val="fr-FR"/>
              </w:rPr>
              <w:t>50</w:t>
            </w:r>
          </w:p>
        </w:tc>
        <w:tc>
          <w:tcPr>
            <w:tcW w:w="851" w:type="dxa"/>
          </w:tcPr>
          <w:p w14:paraId="4FB98941" w14:textId="77777777" w:rsidR="00C50AB1" w:rsidRDefault="00C50AB1">
            <w:pPr>
              <w:rPr>
                <w:lang w:val="fr-FR"/>
              </w:rPr>
            </w:pPr>
          </w:p>
        </w:tc>
        <w:tc>
          <w:tcPr>
            <w:tcW w:w="992" w:type="dxa"/>
          </w:tcPr>
          <w:p w14:paraId="1BD3690B" w14:textId="77777777" w:rsidR="00C50AB1" w:rsidRDefault="00C50AB1">
            <w:pPr>
              <w:rPr>
                <w:lang w:val="fr-FR"/>
              </w:rPr>
            </w:pPr>
            <w:r>
              <w:rPr>
                <w:lang w:val="fr-FR"/>
              </w:rPr>
              <w:t>HL7_36</w:t>
            </w:r>
          </w:p>
        </w:tc>
        <w:tc>
          <w:tcPr>
            <w:tcW w:w="3118" w:type="dxa"/>
          </w:tcPr>
          <w:p w14:paraId="18718A17" w14:textId="77777777" w:rsidR="00C50AB1" w:rsidRDefault="00C50AB1">
            <w:pPr>
              <w:rPr>
                <w:lang w:val="fr-FR"/>
              </w:rPr>
            </w:pPr>
            <w:r>
              <w:rPr>
                <w:lang w:val="fr-FR"/>
              </w:rPr>
              <w:t>Description</w:t>
            </w:r>
          </w:p>
        </w:tc>
      </w:tr>
      <w:tr w:rsidR="00C50AB1" w14:paraId="6F718942" w14:textId="77777777">
        <w:tc>
          <w:tcPr>
            <w:tcW w:w="2338" w:type="dxa"/>
          </w:tcPr>
          <w:p w14:paraId="4F394BEE" w14:textId="77777777" w:rsidR="00C50AB1" w:rsidRDefault="00C50AB1">
            <w:pPr>
              <w:rPr>
                <w:lang w:val="fr-FR"/>
              </w:rPr>
            </w:pPr>
            <w:r>
              <w:rPr>
                <w:lang w:val="fr-FR"/>
              </w:rPr>
              <w:t>interpretation</w:t>
            </w:r>
          </w:p>
        </w:tc>
        <w:tc>
          <w:tcPr>
            <w:tcW w:w="993" w:type="dxa"/>
          </w:tcPr>
          <w:p w14:paraId="6422CB64" w14:textId="77777777" w:rsidR="00C50AB1" w:rsidRDefault="00C50AB1">
            <w:r>
              <w:t>Text</w:t>
            </w:r>
          </w:p>
        </w:tc>
        <w:tc>
          <w:tcPr>
            <w:tcW w:w="850" w:type="dxa"/>
          </w:tcPr>
          <w:p w14:paraId="25E1A4AE" w14:textId="77777777" w:rsidR="00C50AB1" w:rsidRDefault="00C50AB1">
            <w:r>
              <w:t>50</w:t>
            </w:r>
          </w:p>
        </w:tc>
        <w:tc>
          <w:tcPr>
            <w:tcW w:w="851" w:type="dxa"/>
          </w:tcPr>
          <w:p w14:paraId="5C776985" w14:textId="77777777" w:rsidR="00C50AB1" w:rsidRDefault="00C50AB1"/>
        </w:tc>
        <w:tc>
          <w:tcPr>
            <w:tcW w:w="992" w:type="dxa"/>
          </w:tcPr>
          <w:p w14:paraId="6C180A00" w14:textId="77777777" w:rsidR="00C50AB1" w:rsidRDefault="00C50AB1">
            <w:r>
              <w:t>HL7_36</w:t>
            </w:r>
          </w:p>
        </w:tc>
        <w:tc>
          <w:tcPr>
            <w:tcW w:w="3118" w:type="dxa"/>
          </w:tcPr>
          <w:p w14:paraId="71449769" w14:textId="77777777" w:rsidR="00C50AB1" w:rsidRDefault="00C50AB1">
            <w:r>
              <w:t>German Interpretation according to the German HL7 user group</w:t>
            </w:r>
          </w:p>
        </w:tc>
      </w:tr>
      <w:tr w:rsidR="00C50AB1" w14:paraId="240EEB98" w14:textId="77777777">
        <w:tc>
          <w:tcPr>
            <w:tcW w:w="2338" w:type="dxa"/>
          </w:tcPr>
          <w:p w14:paraId="71AB9B64" w14:textId="77777777" w:rsidR="00C50AB1" w:rsidRDefault="00C50AB1">
            <w:r>
              <w:t>data_item</w:t>
            </w:r>
          </w:p>
        </w:tc>
        <w:tc>
          <w:tcPr>
            <w:tcW w:w="993" w:type="dxa"/>
          </w:tcPr>
          <w:p w14:paraId="5F753341" w14:textId="77777777" w:rsidR="00C50AB1" w:rsidRDefault="00C50AB1">
            <w:r>
              <w:t>Text</w:t>
            </w:r>
          </w:p>
        </w:tc>
        <w:tc>
          <w:tcPr>
            <w:tcW w:w="850" w:type="dxa"/>
          </w:tcPr>
          <w:p w14:paraId="2E3C1C0E" w14:textId="77777777" w:rsidR="00C50AB1" w:rsidRDefault="00C50AB1">
            <w:r>
              <w:t>5</w:t>
            </w:r>
          </w:p>
        </w:tc>
        <w:tc>
          <w:tcPr>
            <w:tcW w:w="851" w:type="dxa"/>
          </w:tcPr>
          <w:p w14:paraId="530D1DF3" w14:textId="77777777" w:rsidR="00C50AB1" w:rsidRDefault="00C50AB1"/>
        </w:tc>
        <w:tc>
          <w:tcPr>
            <w:tcW w:w="992" w:type="dxa"/>
          </w:tcPr>
          <w:p w14:paraId="3942DD74" w14:textId="77777777" w:rsidR="00C50AB1" w:rsidRDefault="00C50AB1">
            <w:r>
              <w:t>HL7_36</w:t>
            </w:r>
          </w:p>
        </w:tc>
        <w:tc>
          <w:tcPr>
            <w:tcW w:w="3118" w:type="dxa"/>
          </w:tcPr>
          <w:p w14:paraId="55366D60" w14:textId="77777777" w:rsidR="00C50AB1" w:rsidRDefault="00C50AB1">
            <w:r>
              <w:t>assigned data element (can be deleted)</w:t>
            </w:r>
          </w:p>
        </w:tc>
      </w:tr>
      <w:tr w:rsidR="00C50AB1" w14:paraId="321D4355" w14:textId="77777777">
        <w:tc>
          <w:tcPr>
            <w:tcW w:w="2338" w:type="dxa"/>
          </w:tcPr>
          <w:p w14:paraId="6B70F963" w14:textId="77777777" w:rsidR="00C50AB1" w:rsidRDefault="00C50AB1">
            <w:r>
              <w:t>table_id</w:t>
            </w:r>
          </w:p>
        </w:tc>
        <w:tc>
          <w:tcPr>
            <w:tcW w:w="993" w:type="dxa"/>
          </w:tcPr>
          <w:p w14:paraId="681C3CA1" w14:textId="77777777" w:rsidR="00C50AB1" w:rsidRDefault="00C50AB1">
            <w:r>
              <w:t>Long</w:t>
            </w:r>
          </w:p>
        </w:tc>
        <w:tc>
          <w:tcPr>
            <w:tcW w:w="850" w:type="dxa"/>
          </w:tcPr>
          <w:p w14:paraId="1E4EDB76" w14:textId="77777777" w:rsidR="00C50AB1" w:rsidRDefault="00C50AB1">
            <w:r>
              <w:t>4</w:t>
            </w:r>
          </w:p>
        </w:tc>
        <w:tc>
          <w:tcPr>
            <w:tcW w:w="851" w:type="dxa"/>
          </w:tcPr>
          <w:p w14:paraId="5245F1B7" w14:textId="77777777" w:rsidR="00C50AB1" w:rsidRDefault="00C50AB1">
            <w:r>
              <w:t>0</w:t>
            </w:r>
          </w:p>
        </w:tc>
        <w:tc>
          <w:tcPr>
            <w:tcW w:w="992" w:type="dxa"/>
          </w:tcPr>
          <w:p w14:paraId="6056EDFE" w14:textId="77777777" w:rsidR="00C50AB1" w:rsidRDefault="00C50AB1">
            <w:r>
              <w:t>HL7_36</w:t>
            </w:r>
          </w:p>
        </w:tc>
        <w:tc>
          <w:tcPr>
            <w:tcW w:w="3118" w:type="dxa"/>
          </w:tcPr>
          <w:p w14:paraId="01F5146D" w14:textId="77777777" w:rsidR="00C50AB1" w:rsidRDefault="00C50AB1">
            <w:r>
              <w:t>reference to an assigned Table</w:t>
            </w:r>
          </w:p>
        </w:tc>
      </w:tr>
      <w:tr w:rsidR="00C50AB1" w:rsidRPr="000278A4" w14:paraId="4A4CC93D" w14:textId="77777777">
        <w:tc>
          <w:tcPr>
            <w:tcW w:w="2338" w:type="dxa"/>
          </w:tcPr>
          <w:p w14:paraId="27ACF464" w14:textId="77777777" w:rsidR="00C50AB1" w:rsidRPr="000278A4" w:rsidRDefault="00C50773">
            <w:r w:rsidRPr="000278A4">
              <w:t>modification</w:t>
            </w:r>
          </w:p>
        </w:tc>
        <w:tc>
          <w:tcPr>
            <w:tcW w:w="993" w:type="dxa"/>
          </w:tcPr>
          <w:p w14:paraId="31286903" w14:textId="77777777" w:rsidR="00C50AB1" w:rsidRPr="000278A4" w:rsidRDefault="00C50AB1">
            <w:r w:rsidRPr="000278A4">
              <w:t>Text</w:t>
            </w:r>
          </w:p>
        </w:tc>
        <w:tc>
          <w:tcPr>
            <w:tcW w:w="850" w:type="dxa"/>
          </w:tcPr>
          <w:p w14:paraId="765152E8" w14:textId="77777777" w:rsidR="00C50AB1" w:rsidRPr="000278A4" w:rsidRDefault="00C50AB1">
            <w:r w:rsidRPr="000278A4">
              <w:t>1</w:t>
            </w:r>
          </w:p>
        </w:tc>
        <w:tc>
          <w:tcPr>
            <w:tcW w:w="851" w:type="dxa"/>
          </w:tcPr>
          <w:p w14:paraId="28E67EAD" w14:textId="77777777" w:rsidR="00C50AB1" w:rsidRPr="000278A4" w:rsidRDefault="00C50AB1"/>
        </w:tc>
        <w:tc>
          <w:tcPr>
            <w:tcW w:w="992" w:type="dxa"/>
          </w:tcPr>
          <w:p w14:paraId="2D967802" w14:textId="77777777" w:rsidR="00C50AB1" w:rsidRPr="000278A4" w:rsidRDefault="00C50AB1">
            <w:r w:rsidRPr="000278A4">
              <w:t>HL7_36</w:t>
            </w:r>
          </w:p>
        </w:tc>
        <w:tc>
          <w:tcPr>
            <w:tcW w:w="3118" w:type="dxa"/>
          </w:tcPr>
          <w:p w14:paraId="0086B14F" w14:textId="77777777" w:rsidR="00C50AB1" w:rsidRPr="000278A4" w:rsidRDefault="00C50AB1">
            <w:r w:rsidRPr="000278A4">
              <w:t>how is this data element used (Original, Added, Deleted)</w:t>
            </w:r>
          </w:p>
        </w:tc>
      </w:tr>
      <w:tr w:rsidR="00C50AB1" w:rsidRPr="000278A4" w14:paraId="2FE1EFF5" w14:textId="77777777">
        <w:tc>
          <w:tcPr>
            <w:tcW w:w="2338" w:type="dxa"/>
          </w:tcPr>
          <w:p w14:paraId="7ED10312" w14:textId="77777777" w:rsidR="00C50AB1" w:rsidRPr="000278A4" w:rsidRDefault="00C50AB1">
            <w:r w:rsidRPr="000278A4">
              <w:t>data_type_code</w:t>
            </w:r>
          </w:p>
        </w:tc>
        <w:tc>
          <w:tcPr>
            <w:tcW w:w="993" w:type="dxa"/>
          </w:tcPr>
          <w:p w14:paraId="336FD402" w14:textId="77777777" w:rsidR="00C50AB1" w:rsidRPr="000278A4" w:rsidRDefault="00C50AB1">
            <w:r w:rsidRPr="000278A4">
              <w:t>Text</w:t>
            </w:r>
          </w:p>
        </w:tc>
        <w:tc>
          <w:tcPr>
            <w:tcW w:w="850" w:type="dxa"/>
          </w:tcPr>
          <w:p w14:paraId="64251DFA" w14:textId="77777777" w:rsidR="00C50AB1" w:rsidRPr="000278A4" w:rsidRDefault="00C50AB1">
            <w:r w:rsidRPr="000278A4">
              <w:t>3</w:t>
            </w:r>
          </w:p>
        </w:tc>
        <w:tc>
          <w:tcPr>
            <w:tcW w:w="851" w:type="dxa"/>
          </w:tcPr>
          <w:p w14:paraId="7EFBE412" w14:textId="77777777" w:rsidR="00C50AB1" w:rsidRPr="000278A4" w:rsidRDefault="00C50AB1">
            <w:r w:rsidRPr="000278A4">
              <w:t>"ST"</w:t>
            </w:r>
          </w:p>
        </w:tc>
        <w:tc>
          <w:tcPr>
            <w:tcW w:w="992" w:type="dxa"/>
          </w:tcPr>
          <w:p w14:paraId="20698818" w14:textId="77777777" w:rsidR="00C50AB1" w:rsidRPr="000278A4" w:rsidRDefault="00C50AB1">
            <w:r w:rsidRPr="000278A4">
              <w:t>HL7_36</w:t>
            </w:r>
          </w:p>
        </w:tc>
        <w:tc>
          <w:tcPr>
            <w:tcW w:w="3118" w:type="dxa"/>
          </w:tcPr>
          <w:p w14:paraId="0B96B672" w14:textId="77777777" w:rsidR="00C50AB1" w:rsidRPr="000278A4" w:rsidRDefault="00C50AB1">
            <w:r w:rsidRPr="000278A4">
              <w:t>Data type</w:t>
            </w:r>
          </w:p>
        </w:tc>
      </w:tr>
      <w:tr w:rsidR="00C50AB1" w:rsidRPr="000278A4" w14:paraId="7960613D" w14:textId="77777777">
        <w:tc>
          <w:tcPr>
            <w:tcW w:w="2338" w:type="dxa"/>
          </w:tcPr>
          <w:p w14:paraId="09BF5ADB" w14:textId="77777777" w:rsidR="00C50AB1" w:rsidRPr="000278A4" w:rsidRDefault="00C50AB1">
            <w:r w:rsidRPr="000278A4">
              <w:t>data_structure</w:t>
            </w:r>
          </w:p>
        </w:tc>
        <w:tc>
          <w:tcPr>
            <w:tcW w:w="993" w:type="dxa"/>
          </w:tcPr>
          <w:p w14:paraId="0D0D36AA" w14:textId="77777777" w:rsidR="00C50AB1" w:rsidRPr="000278A4" w:rsidRDefault="00C50AB1">
            <w:r w:rsidRPr="000278A4">
              <w:t>Text</w:t>
            </w:r>
          </w:p>
        </w:tc>
        <w:tc>
          <w:tcPr>
            <w:tcW w:w="850" w:type="dxa"/>
          </w:tcPr>
          <w:p w14:paraId="4EF6C696" w14:textId="77777777" w:rsidR="00C50AB1" w:rsidRPr="000278A4" w:rsidRDefault="00C50AB1">
            <w:r w:rsidRPr="000278A4">
              <w:t>20</w:t>
            </w:r>
          </w:p>
        </w:tc>
        <w:tc>
          <w:tcPr>
            <w:tcW w:w="851" w:type="dxa"/>
          </w:tcPr>
          <w:p w14:paraId="6C2D567C" w14:textId="77777777" w:rsidR="00C50AB1" w:rsidRPr="000278A4" w:rsidRDefault="00C50AB1"/>
        </w:tc>
        <w:tc>
          <w:tcPr>
            <w:tcW w:w="992" w:type="dxa"/>
          </w:tcPr>
          <w:p w14:paraId="225BC5C4" w14:textId="77777777" w:rsidR="00C50AB1" w:rsidRPr="000278A4" w:rsidRDefault="00C50AB1">
            <w:r w:rsidRPr="000278A4">
              <w:t>HL7_36</w:t>
            </w:r>
          </w:p>
        </w:tc>
        <w:tc>
          <w:tcPr>
            <w:tcW w:w="3118" w:type="dxa"/>
          </w:tcPr>
          <w:p w14:paraId="35BEA747" w14:textId="77777777" w:rsidR="00C50AB1" w:rsidRPr="000278A4" w:rsidRDefault="00C50AB1">
            <w:r w:rsidRPr="000278A4">
              <w:t>reference to the data structure if this component contains components itself</w:t>
            </w:r>
          </w:p>
          <w:p w14:paraId="6E2415AC" w14:textId="77777777" w:rsidR="00C50AB1" w:rsidRPr="000278A4" w:rsidRDefault="00C50AB1">
            <w:r w:rsidRPr="000278A4">
              <w:t>(here we make a recursive loop)</w:t>
            </w:r>
          </w:p>
        </w:tc>
      </w:tr>
      <w:tr w:rsidR="00C50AB1" w:rsidRPr="000278A4" w14:paraId="5D5101AE" w14:textId="77777777">
        <w:tc>
          <w:tcPr>
            <w:tcW w:w="2338" w:type="dxa"/>
          </w:tcPr>
          <w:p w14:paraId="017F67CF" w14:textId="77777777" w:rsidR="00C50AB1" w:rsidRPr="000278A4" w:rsidRDefault="00C50AB1">
            <w:r w:rsidRPr="000278A4">
              <w:t>last_change</w:t>
            </w:r>
          </w:p>
        </w:tc>
        <w:tc>
          <w:tcPr>
            <w:tcW w:w="993" w:type="dxa"/>
          </w:tcPr>
          <w:p w14:paraId="0FBE336A" w14:textId="77777777" w:rsidR="00C50AB1" w:rsidRPr="000278A4" w:rsidRDefault="00C50AB1">
            <w:r w:rsidRPr="000278A4">
              <w:t>Time</w:t>
            </w:r>
          </w:p>
        </w:tc>
        <w:tc>
          <w:tcPr>
            <w:tcW w:w="850" w:type="dxa"/>
          </w:tcPr>
          <w:p w14:paraId="0EC71A5E" w14:textId="77777777" w:rsidR="00C50AB1" w:rsidRPr="000278A4" w:rsidRDefault="00C50AB1">
            <w:r w:rsidRPr="000278A4">
              <w:t>8</w:t>
            </w:r>
          </w:p>
        </w:tc>
        <w:tc>
          <w:tcPr>
            <w:tcW w:w="851" w:type="dxa"/>
          </w:tcPr>
          <w:p w14:paraId="074B3140" w14:textId="77777777" w:rsidR="00C50AB1" w:rsidRPr="000278A4" w:rsidRDefault="00C50AB1">
            <w:r w:rsidRPr="000278A4">
              <w:t>Now()</w:t>
            </w:r>
          </w:p>
        </w:tc>
        <w:tc>
          <w:tcPr>
            <w:tcW w:w="992" w:type="dxa"/>
          </w:tcPr>
          <w:p w14:paraId="6AAD1CB5" w14:textId="77777777" w:rsidR="00C50AB1" w:rsidRPr="000278A4" w:rsidRDefault="00C50AB1">
            <w:r w:rsidRPr="000278A4">
              <w:t>HL7_36</w:t>
            </w:r>
          </w:p>
        </w:tc>
        <w:tc>
          <w:tcPr>
            <w:tcW w:w="3118" w:type="dxa"/>
          </w:tcPr>
          <w:p w14:paraId="0E3333A5" w14:textId="77777777" w:rsidR="00C50AB1" w:rsidRPr="000278A4" w:rsidRDefault="00C50AB1">
            <w:r w:rsidRPr="000278A4">
              <w:t>Date of last change</w:t>
            </w:r>
          </w:p>
        </w:tc>
      </w:tr>
      <w:tr w:rsidR="00C50AB1" w:rsidRPr="000278A4" w14:paraId="3B57CE93" w14:textId="77777777">
        <w:tc>
          <w:tcPr>
            <w:tcW w:w="2338" w:type="dxa"/>
          </w:tcPr>
          <w:p w14:paraId="07BA47A8" w14:textId="77777777" w:rsidR="00C50AB1" w:rsidRPr="000278A4" w:rsidRDefault="00C50AB1">
            <w:r w:rsidRPr="000278A4">
              <w:t>section</w:t>
            </w:r>
          </w:p>
        </w:tc>
        <w:tc>
          <w:tcPr>
            <w:tcW w:w="993" w:type="dxa"/>
          </w:tcPr>
          <w:p w14:paraId="105BAA89" w14:textId="77777777" w:rsidR="00C50AB1" w:rsidRPr="000278A4" w:rsidRDefault="00C50AB1">
            <w:r w:rsidRPr="000278A4">
              <w:t>Text</w:t>
            </w:r>
          </w:p>
        </w:tc>
        <w:tc>
          <w:tcPr>
            <w:tcW w:w="850" w:type="dxa"/>
          </w:tcPr>
          <w:p w14:paraId="27AA0D95" w14:textId="77777777" w:rsidR="00C50AB1" w:rsidRPr="000278A4" w:rsidRDefault="00C50AB1">
            <w:r w:rsidRPr="000278A4">
              <w:t>15</w:t>
            </w:r>
          </w:p>
        </w:tc>
        <w:tc>
          <w:tcPr>
            <w:tcW w:w="851" w:type="dxa"/>
          </w:tcPr>
          <w:p w14:paraId="41D7CF5E" w14:textId="77777777" w:rsidR="00C50AB1" w:rsidRPr="000278A4" w:rsidRDefault="00C50AB1"/>
        </w:tc>
        <w:tc>
          <w:tcPr>
            <w:tcW w:w="992" w:type="dxa"/>
          </w:tcPr>
          <w:p w14:paraId="0F3B1282" w14:textId="77777777" w:rsidR="00C50AB1" w:rsidRPr="000278A4" w:rsidRDefault="00C50AB1">
            <w:r w:rsidRPr="000278A4">
              <w:t>HL7_36</w:t>
            </w:r>
          </w:p>
        </w:tc>
        <w:tc>
          <w:tcPr>
            <w:tcW w:w="3118" w:type="dxa"/>
          </w:tcPr>
          <w:p w14:paraId="6841B208" w14:textId="77777777" w:rsidR="00C50AB1" w:rsidRPr="000278A4" w:rsidRDefault="00C50AB1">
            <w:r w:rsidRPr="000278A4">
              <w:t>Chapter</w:t>
            </w:r>
          </w:p>
        </w:tc>
      </w:tr>
    </w:tbl>
    <w:p w14:paraId="329CA5EF" w14:textId="77777777" w:rsidR="00C50AB1" w:rsidRDefault="00C50AB1"/>
    <w:p w14:paraId="3E969512" w14:textId="77777777" w:rsidR="00C50AB1" w:rsidRDefault="00C50AB1">
      <w:pPr>
        <w:pStyle w:val="berschrift3"/>
      </w:pPr>
      <w:r>
        <w:fldChar w:fldCharType="begin"/>
      </w:r>
      <w:r>
        <w:instrText xml:space="preserve"> AUTONUMLGL </w:instrText>
      </w:r>
      <w:bookmarkStart w:id="64" w:name="_Toc147402634"/>
      <w:r>
        <w:fldChar w:fldCharType="end"/>
      </w:r>
      <w:r>
        <w:t xml:space="preserve"> Table HL7DataStructures</w:t>
      </w:r>
      <w:bookmarkEnd w:id="64"/>
    </w:p>
    <w:p w14:paraId="31E1A5D0" w14:textId="77777777" w:rsidR="00C50AB1" w:rsidRDefault="00C50AB1">
      <w:r>
        <w:t xml:space="preserve">Every data element needs a data structure which </w:t>
      </w:r>
      <w:r w:rsidR="003F3946">
        <w:t>is</w:t>
      </w:r>
      <w:r>
        <w:t xml:space="preserve"> defined here. By the help of this new definition a table can be assigned to each component of a field.</w:t>
      </w:r>
    </w:p>
    <w:p w14:paraId="38A2E0F9"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0E9B66BE" w14:textId="77777777">
        <w:tc>
          <w:tcPr>
            <w:tcW w:w="2338" w:type="dxa"/>
            <w:shd w:val="pct20" w:color="auto" w:fill="auto"/>
          </w:tcPr>
          <w:p w14:paraId="5B9D8413" w14:textId="77777777" w:rsidR="00C50AB1" w:rsidRDefault="00C50AB1">
            <w:r>
              <w:t>Attribute</w:t>
            </w:r>
          </w:p>
        </w:tc>
        <w:tc>
          <w:tcPr>
            <w:tcW w:w="993" w:type="dxa"/>
            <w:shd w:val="pct20" w:color="auto" w:fill="auto"/>
          </w:tcPr>
          <w:p w14:paraId="44E0C204" w14:textId="77777777" w:rsidR="00C50AB1" w:rsidRDefault="00C50AB1">
            <w:r>
              <w:t>Type</w:t>
            </w:r>
          </w:p>
        </w:tc>
        <w:tc>
          <w:tcPr>
            <w:tcW w:w="850" w:type="dxa"/>
            <w:shd w:val="pct20" w:color="auto" w:fill="auto"/>
          </w:tcPr>
          <w:p w14:paraId="7D7FE99E" w14:textId="77777777" w:rsidR="00C50AB1" w:rsidRDefault="00C50AB1">
            <w:r>
              <w:t>Size</w:t>
            </w:r>
          </w:p>
        </w:tc>
        <w:tc>
          <w:tcPr>
            <w:tcW w:w="851" w:type="dxa"/>
            <w:shd w:val="pct20" w:color="auto" w:fill="auto"/>
          </w:tcPr>
          <w:p w14:paraId="2F324E42" w14:textId="77777777" w:rsidR="00C50AB1" w:rsidRDefault="00C50AB1">
            <w:r>
              <w:t>Default</w:t>
            </w:r>
          </w:p>
        </w:tc>
        <w:tc>
          <w:tcPr>
            <w:tcW w:w="992" w:type="dxa"/>
            <w:shd w:val="pct20" w:color="auto" w:fill="auto"/>
          </w:tcPr>
          <w:p w14:paraId="37F0F732" w14:textId="77777777" w:rsidR="00C50AB1" w:rsidRDefault="00C50AB1">
            <w:r>
              <w:t>Database</w:t>
            </w:r>
          </w:p>
        </w:tc>
        <w:tc>
          <w:tcPr>
            <w:tcW w:w="3118" w:type="dxa"/>
            <w:shd w:val="pct20" w:color="auto" w:fill="auto"/>
          </w:tcPr>
          <w:p w14:paraId="3247FC00" w14:textId="77777777" w:rsidR="00C50AB1" w:rsidRDefault="00C50AB1">
            <w:r>
              <w:t>Description</w:t>
            </w:r>
          </w:p>
        </w:tc>
      </w:tr>
      <w:tr w:rsidR="00C50AB1" w14:paraId="66F9D37D" w14:textId="77777777">
        <w:tc>
          <w:tcPr>
            <w:tcW w:w="2338" w:type="dxa"/>
          </w:tcPr>
          <w:p w14:paraId="7AC13939" w14:textId="77777777" w:rsidR="00C50AB1" w:rsidRDefault="00C50AB1">
            <w:r>
              <w:rPr>
                <w:b/>
              </w:rPr>
              <w:t>data_structure</w:t>
            </w:r>
          </w:p>
        </w:tc>
        <w:tc>
          <w:tcPr>
            <w:tcW w:w="993" w:type="dxa"/>
          </w:tcPr>
          <w:p w14:paraId="61BD345E" w14:textId="77777777" w:rsidR="00C50AB1" w:rsidRDefault="00C50AB1">
            <w:r>
              <w:t>Text</w:t>
            </w:r>
          </w:p>
        </w:tc>
        <w:tc>
          <w:tcPr>
            <w:tcW w:w="850" w:type="dxa"/>
          </w:tcPr>
          <w:p w14:paraId="328EF34F" w14:textId="77777777" w:rsidR="00C50AB1" w:rsidRDefault="00C50AB1">
            <w:r>
              <w:t>20</w:t>
            </w:r>
          </w:p>
        </w:tc>
        <w:tc>
          <w:tcPr>
            <w:tcW w:w="851" w:type="dxa"/>
          </w:tcPr>
          <w:p w14:paraId="3118EC86" w14:textId="77777777" w:rsidR="00C50AB1" w:rsidRDefault="00C50AB1"/>
        </w:tc>
        <w:tc>
          <w:tcPr>
            <w:tcW w:w="992" w:type="dxa"/>
          </w:tcPr>
          <w:p w14:paraId="2436ADD1" w14:textId="77777777" w:rsidR="00C50AB1" w:rsidRDefault="00C50AB1">
            <w:r>
              <w:t>HL7_36</w:t>
            </w:r>
          </w:p>
        </w:tc>
        <w:tc>
          <w:tcPr>
            <w:tcW w:w="3118" w:type="dxa"/>
          </w:tcPr>
          <w:p w14:paraId="60B6FC4C" w14:textId="77777777" w:rsidR="00C50AB1" w:rsidRDefault="00C50AB1">
            <w:r>
              <w:t>logical data type</w:t>
            </w:r>
          </w:p>
        </w:tc>
      </w:tr>
      <w:tr w:rsidR="00C50AB1" w14:paraId="504CB489" w14:textId="77777777">
        <w:tc>
          <w:tcPr>
            <w:tcW w:w="2338" w:type="dxa"/>
          </w:tcPr>
          <w:p w14:paraId="1933411F" w14:textId="77777777" w:rsidR="00C50AB1" w:rsidRDefault="00C50AB1">
            <w:r>
              <w:rPr>
                <w:b/>
              </w:rPr>
              <w:t>version_id</w:t>
            </w:r>
          </w:p>
        </w:tc>
        <w:tc>
          <w:tcPr>
            <w:tcW w:w="993" w:type="dxa"/>
          </w:tcPr>
          <w:p w14:paraId="5E560C84" w14:textId="77777777" w:rsidR="00C50AB1" w:rsidRDefault="00C50AB1">
            <w:r>
              <w:t>Long</w:t>
            </w:r>
          </w:p>
        </w:tc>
        <w:tc>
          <w:tcPr>
            <w:tcW w:w="850" w:type="dxa"/>
          </w:tcPr>
          <w:p w14:paraId="262AFE05" w14:textId="77777777" w:rsidR="00C50AB1" w:rsidRDefault="00C50AB1">
            <w:r>
              <w:t>4</w:t>
            </w:r>
          </w:p>
        </w:tc>
        <w:tc>
          <w:tcPr>
            <w:tcW w:w="851" w:type="dxa"/>
          </w:tcPr>
          <w:p w14:paraId="5A5FC607" w14:textId="77777777" w:rsidR="00C50AB1" w:rsidRDefault="00C50AB1"/>
        </w:tc>
        <w:tc>
          <w:tcPr>
            <w:tcW w:w="992" w:type="dxa"/>
          </w:tcPr>
          <w:p w14:paraId="273CEDEF" w14:textId="77777777" w:rsidR="00C50AB1" w:rsidRDefault="00C50AB1">
            <w:r>
              <w:t>HL7_52</w:t>
            </w:r>
          </w:p>
        </w:tc>
        <w:tc>
          <w:tcPr>
            <w:tcW w:w="3118" w:type="dxa"/>
          </w:tcPr>
          <w:p w14:paraId="6780B92C" w14:textId="77777777" w:rsidR="00C50AB1" w:rsidRDefault="00C50AB1">
            <w:r>
              <w:t>version ID</w:t>
            </w:r>
          </w:p>
        </w:tc>
      </w:tr>
      <w:tr w:rsidR="00C50AB1" w14:paraId="746996A4" w14:textId="77777777">
        <w:tc>
          <w:tcPr>
            <w:tcW w:w="2338" w:type="dxa"/>
          </w:tcPr>
          <w:p w14:paraId="29B6C6A9" w14:textId="77777777" w:rsidR="00C50AB1" w:rsidRDefault="00C50AB1">
            <w:r>
              <w:t>Description</w:t>
            </w:r>
          </w:p>
        </w:tc>
        <w:tc>
          <w:tcPr>
            <w:tcW w:w="993" w:type="dxa"/>
          </w:tcPr>
          <w:p w14:paraId="63F00188" w14:textId="77777777" w:rsidR="00C50AB1" w:rsidRDefault="00C50AB1">
            <w:pPr>
              <w:rPr>
                <w:lang w:val="fr-FR"/>
              </w:rPr>
            </w:pPr>
            <w:r>
              <w:rPr>
                <w:lang w:val="fr-FR"/>
              </w:rPr>
              <w:t>Text</w:t>
            </w:r>
          </w:p>
        </w:tc>
        <w:tc>
          <w:tcPr>
            <w:tcW w:w="850" w:type="dxa"/>
          </w:tcPr>
          <w:p w14:paraId="0977AAD5" w14:textId="77777777" w:rsidR="00C50AB1" w:rsidRDefault="00C50AB1">
            <w:pPr>
              <w:rPr>
                <w:lang w:val="fr-FR"/>
              </w:rPr>
            </w:pPr>
            <w:r>
              <w:rPr>
                <w:lang w:val="fr-FR"/>
              </w:rPr>
              <w:t>80</w:t>
            </w:r>
          </w:p>
        </w:tc>
        <w:tc>
          <w:tcPr>
            <w:tcW w:w="851" w:type="dxa"/>
          </w:tcPr>
          <w:p w14:paraId="4EE15A7C" w14:textId="77777777" w:rsidR="00C50AB1" w:rsidRDefault="00C50AB1">
            <w:pPr>
              <w:rPr>
                <w:lang w:val="fr-FR"/>
              </w:rPr>
            </w:pPr>
          </w:p>
        </w:tc>
        <w:tc>
          <w:tcPr>
            <w:tcW w:w="992" w:type="dxa"/>
          </w:tcPr>
          <w:p w14:paraId="36592E39" w14:textId="77777777" w:rsidR="00C50AB1" w:rsidRDefault="00C50AB1">
            <w:pPr>
              <w:rPr>
                <w:lang w:val="fr-FR"/>
              </w:rPr>
            </w:pPr>
            <w:r>
              <w:rPr>
                <w:lang w:val="fr-FR"/>
              </w:rPr>
              <w:t>HL7_36</w:t>
            </w:r>
          </w:p>
        </w:tc>
        <w:tc>
          <w:tcPr>
            <w:tcW w:w="3118" w:type="dxa"/>
          </w:tcPr>
          <w:p w14:paraId="164F1F1F" w14:textId="77777777" w:rsidR="00C50AB1" w:rsidRDefault="00C50AB1">
            <w:pPr>
              <w:rPr>
                <w:lang w:val="fr-FR"/>
              </w:rPr>
            </w:pPr>
            <w:r>
              <w:rPr>
                <w:lang w:val="fr-FR"/>
              </w:rPr>
              <w:t>description</w:t>
            </w:r>
          </w:p>
        </w:tc>
      </w:tr>
      <w:tr w:rsidR="00C50AB1" w14:paraId="301247D8" w14:textId="77777777">
        <w:tc>
          <w:tcPr>
            <w:tcW w:w="2338" w:type="dxa"/>
          </w:tcPr>
          <w:p w14:paraId="11C4FC21" w14:textId="77777777" w:rsidR="00C50AB1" w:rsidRDefault="00C50AB1">
            <w:pPr>
              <w:rPr>
                <w:lang w:val="fr-FR"/>
              </w:rPr>
            </w:pPr>
            <w:r>
              <w:rPr>
                <w:lang w:val="fr-FR"/>
              </w:rPr>
              <w:lastRenderedPageBreak/>
              <w:t>interpretation</w:t>
            </w:r>
          </w:p>
        </w:tc>
        <w:tc>
          <w:tcPr>
            <w:tcW w:w="993" w:type="dxa"/>
          </w:tcPr>
          <w:p w14:paraId="4D093CDA" w14:textId="77777777" w:rsidR="00C50AB1" w:rsidRDefault="00C50AB1">
            <w:r>
              <w:t>Text</w:t>
            </w:r>
          </w:p>
        </w:tc>
        <w:tc>
          <w:tcPr>
            <w:tcW w:w="850" w:type="dxa"/>
          </w:tcPr>
          <w:p w14:paraId="7670603E" w14:textId="77777777" w:rsidR="00C50AB1" w:rsidRDefault="00C50AB1">
            <w:r>
              <w:t>50</w:t>
            </w:r>
          </w:p>
        </w:tc>
        <w:tc>
          <w:tcPr>
            <w:tcW w:w="851" w:type="dxa"/>
          </w:tcPr>
          <w:p w14:paraId="50291DB0" w14:textId="77777777" w:rsidR="00C50AB1" w:rsidRDefault="00C50AB1"/>
        </w:tc>
        <w:tc>
          <w:tcPr>
            <w:tcW w:w="992" w:type="dxa"/>
          </w:tcPr>
          <w:p w14:paraId="5464C9D2" w14:textId="77777777" w:rsidR="00C50AB1" w:rsidRDefault="00C50AB1">
            <w:r>
              <w:t>HL7_36</w:t>
            </w:r>
          </w:p>
        </w:tc>
        <w:tc>
          <w:tcPr>
            <w:tcW w:w="3118" w:type="dxa"/>
          </w:tcPr>
          <w:p w14:paraId="399F51CF" w14:textId="77777777" w:rsidR="00C50AB1" w:rsidRDefault="00C50AB1">
            <w:r>
              <w:t>German Interpretation according to the German HL7 user group</w:t>
            </w:r>
          </w:p>
        </w:tc>
      </w:tr>
      <w:tr w:rsidR="00C50AB1" w14:paraId="12C0166D" w14:textId="77777777">
        <w:tc>
          <w:tcPr>
            <w:tcW w:w="2338" w:type="dxa"/>
          </w:tcPr>
          <w:p w14:paraId="485AF48C" w14:textId="77777777" w:rsidR="00C50AB1" w:rsidRDefault="00C50AB1">
            <w:r>
              <w:t>data_type_code</w:t>
            </w:r>
          </w:p>
        </w:tc>
        <w:tc>
          <w:tcPr>
            <w:tcW w:w="993" w:type="dxa"/>
          </w:tcPr>
          <w:p w14:paraId="646478D9" w14:textId="77777777" w:rsidR="00C50AB1" w:rsidRDefault="00C50AB1">
            <w:r>
              <w:t>Text</w:t>
            </w:r>
          </w:p>
        </w:tc>
        <w:tc>
          <w:tcPr>
            <w:tcW w:w="850" w:type="dxa"/>
          </w:tcPr>
          <w:p w14:paraId="7D7CFC70" w14:textId="77777777" w:rsidR="00C50AB1" w:rsidRDefault="00C50AB1">
            <w:r>
              <w:t>3</w:t>
            </w:r>
          </w:p>
        </w:tc>
        <w:tc>
          <w:tcPr>
            <w:tcW w:w="851" w:type="dxa"/>
          </w:tcPr>
          <w:p w14:paraId="3EED4C33" w14:textId="77777777" w:rsidR="00C50AB1" w:rsidRDefault="00C50AB1"/>
        </w:tc>
        <w:tc>
          <w:tcPr>
            <w:tcW w:w="992" w:type="dxa"/>
          </w:tcPr>
          <w:p w14:paraId="30910F94" w14:textId="77777777" w:rsidR="00C50AB1" w:rsidRDefault="00C50AB1">
            <w:r>
              <w:t>HL7_36</w:t>
            </w:r>
          </w:p>
        </w:tc>
        <w:tc>
          <w:tcPr>
            <w:tcW w:w="3118" w:type="dxa"/>
          </w:tcPr>
          <w:p w14:paraId="480F6C71" w14:textId="77777777" w:rsidR="00C50AB1" w:rsidRDefault="00C50AB1">
            <w:r>
              <w:t xml:space="preserve">reference to the data type according to the standard </w:t>
            </w:r>
          </w:p>
        </w:tc>
      </w:tr>
      <w:tr w:rsidR="003F3946" w14:paraId="1AB4AB45" w14:textId="77777777">
        <w:tc>
          <w:tcPr>
            <w:tcW w:w="2338" w:type="dxa"/>
          </w:tcPr>
          <w:p w14:paraId="6E29123C" w14:textId="77777777" w:rsidR="003F3946" w:rsidRDefault="003F3946">
            <w:r>
              <w:t>Repeating</w:t>
            </w:r>
          </w:p>
        </w:tc>
        <w:tc>
          <w:tcPr>
            <w:tcW w:w="993" w:type="dxa"/>
          </w:tcPr>
          <w:p w14:paraId="38AD824E" w14:textId="77777777" w:rsidR="003F3946" w:rsidRDefault="003F3946">
            <w:r>
              <w:t>Yes / No</w:t>
            </w:r>
          </w:p>
        </w:tc>
        <w:tc>
          <w:tcPr>
            <w:tcW w:w="850" w:type="dxa"/>
          </w:tcPr>
          <w:p w14:paraId="736CC393" w14:textId="77777777" w:rsidR="003F3946" w:rsidRDefault="003F3946">
            <w:r>
              <w:t>1</w:t>
            </w:r>
          </w:p>
        </w:tc>
        <w:tc>
          <w:tcPr>
            <w:tcW w:w="851" w:type="dxa"/>
          </w:tcPr>
          <w:p w14:paraId="2E97C50E" w14:textId="77777777" w:rsidR="003F3946" w:rsidRDefault="003F3946"/>
        </w:tc>
        <w:tc>
          <w:tcPr>
            <w:tcW w:w="992" w:type="dxa"/>
          </w:tcPr>
          <w:p w14:paraId="0F6F7E3C" w14:textId="77777777" w:rsidR="003F3946" w:rsidRDefault="003F3946">
            <w:r>
              <w:t>HL7_36</w:t>
            </w:r>
          </w:p>
        </w:tc>
        <w:tc>
          <w:tcPr>
            <w:tcW w:w="3118" w:type="dxa"/>
          </w:tcPr>
          <w:p w14:paraId="434A7699" w14:textId="77777777" w:rsidR="003F3946" w:rsidRDefault="003F3946"/>
        </w:tc>
      </w:tr>
      <w:tr w:rsidR="00C50AB1" w14:paraId="2A94C345" w14:textId="77777777">
        <w:tc>
          <w:tcPr>
            <w:tcW w:w="2338" w:type="dxa"/>
          </w:tcPr>
          <w:p w14:paraId="201B27D2" w14:textId="77777777" w:rsidR="00C50AB1" w:rsidRDefault="00C50AB1">
            <w:r>
              <w:t>elementary</w:t>
            </w:r>
          </w:p>
        </w:tc>
        <w:tc>
          <w:tcPr>
            <w:tcW w:w="993" w:type="dxa"/>
          </w:tcPr>
          <w:p w14:paraId="4CD36E24" w14:textId="77777777" w:rsidR="00C50AB1" w:rsidRDefault="00C50AB1">
            <w:r>
              <w:t>Yes / No</w:t>
            </w:r>
          </w:p>
        </w:tc>
        <w:tc>
          <w:tcPr>
            <w:tcW w:w="850" w:type="dxa"/>
          </w:tcPr>
          <w:p w14:paraId="66354686" w14:textId="77777777" w:rsidR="00C50AB1" w:rsidRDefault="00C50AB1">
            <w:r>
              <w:t>1</w:t>
            </w:r>
          </w:p>
        </w:tc>
        <w:tc>
          <w:tcPr>
            <w:tcW w:w="851" w:type="dxa"/>
          </w:tcPr>
          <w:p w14:paraId="24DF6EA7" w14:textId="77777777" w:rsidR="00C50AB1" w:rsidRDefault="00C50AB1"/>
        </w:tc>
        <w:tc>
          <w:tcPr>
            <w:tcW w:w="992" w:type="dxa"/>
          </w:tcPr>
          <w:p w14:paraId="2AA4CCB1" w14:textId="77777777" w:rsidR="00C50AB1" w:rsidRDefault="00C50AB1">
            <w:r>
              <w:t>HL7_36</w:t>
            </w:r>
          </w:p>
        </w:tc>
        <w:tc>
          <w:tcPr>
            <w:tcW w:w="3118" w:type="dxa"/>
          </w:tcPr>
          <w:p w14:paraId="0F4D7BD8" w14:textId="77777777" w:rsidR="00C50AB1" w:rsidRDefault="00C50AB1">
            <w:r>
              <w:t>is this data structure elementary?</w:t>
            </w:r>
          </w:p>
        </w:tc>
      </w:tr>
      <w:tr w:rsidR="00C50AB1" w14:paraId="11949FE0" w14:textId="77777777">
        <w:tc>
          <w:tcPr>
            <w:tcW w:w="2338" w:type="dxa"/>
          </w:tcPr>
          <w:p w14:paraId="2813F194" w14:textId="77777777" w:rsidR="00C50AB1" w:rsidRDefault="00C50AB1">
            <w:r>
              <w:t>date</w:t>
            </w:r>
          </w:p>
        </w:tc>
        <w:tc>
          <w:tcPr>
            <w:tcW w:w="993" w:type="dxa"/>
          </w:tcPr>
          <w:p w14:paraId="2027877F" w14:textId="77777777" w:rsidR="00C50AB1" w:rsidRDefault="00C50AB1">
            <w:r>
              <w:t>Time</w:t>
            </w:r>
          </w:p>
        </w:tc>
        <w:tc>
          <w:tcPr>
            <w:tcW w:w="850" w:type="dxa"/>
          </w:tcPr>
          <w:p w14:paraId="2785C69D" w14:textId="77777777" w:rsidR="00C50AB1" w:rsidRDefault="00C50AB1">
            <w:r>
              <w:t>8</w:t>
            </w:r>
          </w:p>
        </w:tc>
        <w:tc>
          <w:tcPr>
            <w:tcW w:w="851" w:type="dxa"/>
          </w:tcPr>
          <w:p w14:paraId="522146B5" w14:textId="77777777" w:rsidR="00C50AB1" w:rsidRDefault="00C50AB1">
            <w:r>
              <w:t>Now()</w:t>
            </w:r>
          </w:p>
        </w:tc>
        <w:tc>
          <w:tcPr>
            <w:tcW w:w="992" w:type="dxa"/>
          </w:tcPr>
          <w:p w14:paraId="61A26724" w14:textId="77777777" w:rsidR="00C50AB1" w:rsidRDefault="00C50AB1">
            <w:r>
              <w:t>HL7_36</w:t>
            </w:r>
          </w:p>
        </w:tc>
        <w:tc>
          <w:tcPr>
            <w:tcW w:w="3118" w:type="dxa"/>
          </w:tcPr>
          <w:p w14:paraId="2E5BC4AB" w14:textId="77777777" w:rsidR="00C50AB1" w:rsidRDefault="00C50AB1">
            <w:r>
              <w:t>date of last change</w:t>
            </w:r>
          </w:p>
        </w:tc>
      </w:tr>
      <w:tr w:rsidR="00C50AB1" w:rsidRPr="000278A4" w14:paraId="6E4E5F0A" w14:textId="77777777">
        <w:tc>
          <w:tcPr>
            <w:tcW w:w="2338" w:type="dxa"/>
          </w:tcPr>
          <w:p w14:paraId="0DC6205B" w14:textId="77777777" w:rsidR="00C50AB1" w:rsidRPr="000278A4" w:rsidRDefault="00C50AB1">
            <w:r w:rsidRPr="000278A4">
              <w:t>section</w:t>
            </w:r>
          </w:p>
        </w:tc>
        <w:tc>
          <w:tcPr>
            <w:tcW w:w="993" w:type="dxa"/>
          </w:tcPr>
          <w:p w14:paraId="04D3FD95" w14:textId="77777777" w:rsidR="00C50AB1" w:rsidRPr="000278A4" w:rsidRDefault="00C50AB1">
            <w:r w:rsidRPr="000278A4">
              <w:t>Text</w:t>
            </w:r>
          </w:p>
        </w:tc>
        <w:tc>
          <w:tcPr>
            <w:tcW w:w="850" w:type="dxa"/>
          </w:tcPr>
          <w:p w14:paraId="53B3EB49" w14:textId="77777777" w:rsidR="00C50AB1" w:rsidRPr="000278A4" w:rsidRDefault="00C50AB1">
            <w:r w:rsidRPr="000278A4">
              <w:t>15</w:t>
            </w:r>
          </w:p>
        </w:tc>
        <w:tc>
          <w:tcPr>
            <w:tcW w:w="851" w:type="dxa"/>
          </w:tcPr>
          <w:p w14:paraId="3856252A" w14:textId="77777777" w:rsidR="00C50AB1" w:rsidRPr="000278A4" w:rsidRDefault="00C50AB1"/>
        </w:tc>
        <w:tc>
          <w:tcPr>
            <w:tcW w:w="992" w:type="dxa"/>
          </w:tcPr>
          <w:p w14:paraId="5BDC8756" w14:textId="77777777" w:rsidR="00C50AB1" w:rsidRPr="000278A4" w:rsidRDefault="00C50AB1">
            <w:r w:rsidRPr="000278A4">
              <w:t>HL7_36</w:t>
            </w:r>
          </w:p>
        </w:tc>
        <w:tc>
          <w:tcPr>
            <w:tcW w:w="3118" w:type="dxa"/>
          </w:tcPr>
          <w:p w14:paraId="3640C83B" w14:textId="77777777" w:rsidR="00C50AB1" w:rsidRPr="000278A4" w:rsidRDefault="00C50AB1">
            <w:r w:rsidRPr="000278A4">
              <w:t>Chapter where this data structures is described</w:t>
            </w:r>
          </w:p>
        </w:tc>
      </w:tr>
      <w:tr w:rsidR="00C50AB1" w14:paraId="4FA5C048" w14:textId="77777777">
        <w:tc>
          <w:tcPr>
            <w:tcW w:w="2338" w:type="dxa"/>
          </w:tcPr>
          <w:p w14:paraId="4FA0FA25" w14:textId="77777777" w:rsidR="00C50AB1" w:rsidRDefault="00C50AB1">
            <w:r>
              <w:t>anchor</w:t>
            </w:r>
          </w:p>
        </w:tc>
        <w:tc>
          <w:tcPr>
            <w:tcW w:w="993" w:type="dxa"/>
          </w:tcPr>
          <w:p w14:paraId="6DA92C7D" w14:textId="77777777" w:rsidR="00C50AB1" w:rsidRDefault="00C50AB1">
            <w:r>
              <w:t>Text</w:t>
            </w:r>
          </w:p>
        </w:tc>
        <w:tc>
          <w:tcPr>
            <w:tcW w:w="850" w:type="dxa"/>
          </w:tcPr>
          <w:p w14:paraId="0E1CA974" w14:textId="77777777" w:rsidR="00C50AB1" w:rsidRDefault="00C50AB1">
            <w:r>
              <w:t>50</w:t>
            </w:r>
          </w:p>
        </w:tc>
        <w:tc>
          <w:tcPr>
            <w:tcW w:w="851" w:type="dxa"/>
          </w:tcPr>
          <w:p w14:paraId="7C9D8C4C" w14:textId="77777777" w:rsidR="00C50AB1" w:rsidRDefault="00C50AB1"/>
        </w:tc>
        <w:tc>
          <w:tcPr>
            <w:tcW w:w="992" w:type="dxa"/>
          </w:tcPr>
          <w:p w14:paraId="431C328D" w14:textId="77777777" w:rsidR="00C50AB1" w:rsidRDefault="00C50AB1">
            <w:r>
              <w:t>HL7_36</w:t>
            </w:r>
          </w:p>
        </w:tc>
        <w:tc>
          <w:tcPr>
            <w:tcW w:w="3118" w:type="dxa"/>
          </w:tcPr>
          <w:p w14:paraId="2BCC1747" w14:textId="77777777" w:rsidR="00C50AB1" w:rsidRDefault="00C50AB1">
            <w:r>
              <w:t>HTML-Reference to the Standard</w:t>
            </w:r>
          </w:p>
        </w:tc>
      </w:tr>
      <w:tr w:rsidR="003F3946" w14:paraId="650B3C77" w14:textId="77777777">
        <w:tc>
          <w:tcPr>
            <w:tcW w:w="2338" w:type="dxa"/>
          </w:tcPr>
          <w:p w14:paraId="24CE5A8E" w14:textId="77777777" w:rsidR="003F3946" w:rsidRDefault="003F3946">
            <w:r>
              <w:t>Owl_gen</w:t>
            </w:r>
          </w:p>
        </w:tc>
        <w:tc>
          <w:tcPr>
            <w:tcW w:w="993" w:type="dxa"/>
          </w:tcPr>
          <w:p w14:paraId="1B74CF9B" w14:textId="77777777" w:rsidR="003F3946" w:rsidRDefault="003F3946">
            <w:r>
              <w:t>Yes / no</w:t>
            </w:r>
          </w:p>
        </w:tc>
        <w:tc>
          <w:tcPr>
            <w:tcW w:w="850" w:type="dxa"/>
          </w:tcPr>
          <w:p w14:paraId="6B4D34DD" w14:textId="77777777" w:rsidR="003F3946" w:rsidRDefault="003F3946">
            <w:r>
              <w:t>1</w:t>
            </w:r>
          </w:p>
        </w:tc>
        <w:tc>
          <w:tcPr>
            <w:tcW w:w="851" w:type="dxa"/>
          </w:tcPr>
          <w:p w14:paraId="0BF1EE09" w14:textId="77777777" w:rsidR="003F3946" w:rsidRDefault="003F3946"/>
        </w:tc>
        <w:tc>
          <w:tcPr>
            <w:tcW w:w="992" w:type="dxa"/>
          </w:tcPr>
          <w:p w14:paraId="5B458A89" w14:textId="77777777" w:rsidR="003F3946" w:rsidRDefault="003F3946">
            <w:r>
              <w:t>HL7_65</w:t>
            </w:r>
          </w:p>
        </w:tc>
        <w:tc>
          <w:tcPr>
            <w:tcW w:w="3118" w:type="dxa"/>
          </w:tcPr>
          <w:p w14:paraId="15E09D9D" w14:textId="77777777" w:rsidR="003F3946" w:rsidRDefault="003F3946">
            <w:r>
              <w:t>Specifies whether the OWL generator should generate information for this event</w:t>
            </w:r>
          </w:p>
        </w:tc>
      </w:tr>
      <w:tr w:rsidR="003F3946" w14:paraId="545DCCF3" w14:textId="77777777">
        <w:tc>
          <w:tcPr>
            <w:tcW w:w="2338" w:type="dxa"/>
          </w:tcPr>
          <w:p w14:paraId="7B1B966A" w14:textId="77777777" w:rsidR="003F3946" w:rsidRDefault="003F3946">
            <w:r>
              <w:t>Mixed_content</w:t>
            </w:r>
          </w:p>
        </w:tc>
        <w:tc>
          <w:tcPr>
            <w:tcW w:w="993" w:type="dxa"/>
          </w:tcPr>
          <w:p w14:paraId="6C666401" w14:textId="77777777" w:rsidR="003F3946" w:rsidRDefault="003F3946">
            <w:r>
              <w:t>Yes / No</w:t>
            </w:r>
          </w:p>
        </w:tc>
        <w:tc>
          <w:tcPr>
            <w:tcW w:w="850" w:type="dxa"/>
          </w:tcPr>
          <w:p w14:paraId="2F17722D" w14:textId="77777777" w:rsidR="003F3946" w:rsidRDefault="003F3946">
            <w:r>
              <w:t>1</w:t>
            </w:r>
          </w:p>
        </w:tc>
        <w:tc>
          <w:tcPr>
            <w:tcW w:w="851" w:type="dxa"/>
          </w:tcPr>
          <w:p w14:paraId="3183ECE9" w14:textId="77777777" w:rsidR="003F3946" w:rsidRDefault="003F3946"/>
        </w:tc>
        <w:tc>
          <w:tcPr>
            <w:tcW w:w="992" w:type="dxa"/>
          </w:tcPr>
          <w:p w14:paraId="2D2461D7" w14:textId="77777777" w:rsidR="003F3946" w:rsidRDefault="003F3946">
            <w:r>
              <w:t>HL7_80</w:t>
            </w:r>
          </w:p>
        </w:tc>
        <w:tc>
          <w:tcPr>
            <w:tcW w:w="3118" w:type="dxa"/>
          </w:tcPr>
          <w:p w14:paraId="67CA3B9C" w14:textId="77777777" w:rsidR="003F3946" w:rsidRDefault="003F3946">
            <w:r w:rsidRPr="003F3946">
              <w:t>does this data type allow for mixed content with escape sequences</w:t>
            </w:r>
          </w:p>
        </w:tc>
      </w:tr>
    </w:tbl>
    <w:p w14:paraId="2D8C7B18" w14:textId="77777777" w:rsidR="00C50AB1" w:rsidRDefault="00C50AB1"/>
    <w:p w14:paraId="015B0204" w14:textId="77777777" w:rsidR="003F3946" w:rsidRDefault="003F3946">
      <w:r>
        <w:t xml:space="preserve">In principle this table is used to fully specify the details. </w:t>
      </w:r>
    </w:p>
    <w:p w14:paraId="1B691312" w14:textId="77777777" w:rsidR="00C50AB1" w:rsidRDefault="00C50AB1">
      <w:pPr>
        <w:pStyle w:val="berschrift3"/>
      </w:pPr>
      <w:r>
        <w:fldChar w:fldCharType="begin"/>
      </w:r>
      <w:r>
        <w:instrText xml:space="preserve"> AUTONUMLGL </w:instrText>
      </w:r>
      <w:bookmarkStart w:id="65" w:name="_Toc147402635"/>
      <w:r>
        <w:fldChar w:fldCharType="end"/>
      </w:r>
      <w:r>
        <w:t xml:space="preserve"> Table HL7DataStructureComponents</w:t>
      </w:r>
      <w:bookmarkEnd w:id="65"/>
    </w:p>
    <w:p w14:paraId="290D552F" w14:textId="77777777" w:rsidR="00C50AB1" w:rsidRDefault="00C50AB1">
      <w:r>
        <w:t>This table is used to assign the components to the data structures.</w:t>
      </w:r>
    </w:p>
    <w:p w14:paraId="7F89C187"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47"/>
        <w:gridCol w:w="996"/>
        <w:gridCol w:w="3118"/>
      </w:tblGrid>
      <w:tr w:rsidR="00C50AB1" w14:paraId="006EBD0F" w14:textId="77777777">
        <w:tc>
          <w:tcPr>
            <w:tcW w:w="2338" w:type="dxa"/>
            <w:shd w:val="pct20" w:color="auto" w:fill="auto"/>
          </w:tcPr>
          <w:p w14:paraId="62D24B3E" w14:textId="77777777" w:rsidR="00C50AB1" w:rsidRDefault="00C50AB1" w:rsidP="00753D4C">
            <w:pPr>
              <w:keepNext/>
            </w:pPr>
            <w:r>
              <w:t>Attribute</w:t>
            </w:r>
          </w:p>
        </w:tc>
        <w:tc>
          <w:tcPr>
            <w:tcW w:w="993" w:type="dxa"/>
            <w:shd w:val="pct20" w:color="auto" w:fill="auto"/>
          </w:tcPr>
          <w:p w14:paraId="389D8109" w14:textId="77777777" w:rsidR="00C50AB1" w:rsidRDefault="00C50AB1">
            <w:r>
              <w:t>Type</w:t>
            </w:r>
          </w:p>
        </w:tc>
        <w:tc>
          <w:tcPr>
            <w:tcW w:w="850" w:type="dxa"/>
            <w:shd w:val="pct20" w:color="auto" w:fill="auto"/>
          </w:tcPr>
          <w:p w14:paraId="0D6C053F" w14:textId="77777777" w:rsidR="00C50AB1" w:rsidRDefault="00C50AB1">
            <w:r>
              <w:t>Size</w:t>
            </w:r>
          </w:p>
        </w:tc>
        <w:tc>
          <w:tcPr>
            <w:tcW w:w="847" w:type="dxa"/>
            <w:shd w:val="pct20" w:color="auto" w:fill="auto"/>
          </w:tcPr>
          <w:p w14:paraId="0412069A" w14:textId="77777777" w:rsidR="00C50AB1" w:rsidRDefault="00C50AB1">
            <w:r>
              <w:t>Default</w:t>
            </w:r>
          </w:p>
        </w:tc>
        <w:tc>
          <w:tcPr>
            <w:tcW w:w="996" w:type="dxa"/>
            <w:shd w:val="pct20" w:color="auto" w:fill="auto"/>
          </w:tcPr>
          <w:p w14:paraId="4293E4B6" w14:textId="77777777" w:rsidR="00C50AB1" w:rsidRDefault="00C50AB1">
            <w:r>
              <w:t>Database</w:t>
            </w:r>
          </w:p>
        </w:tc>
        <w:tc>
          <w:tcPr>
            <w:tcW w:w="3118" w:type="dxa"/>
            <w:shd w:val="pct20" w:color="auto" w:fill="auto"/>
          </w:tcPr>
          <w:p w14:paraId="3EB9FEBF" w14:textId="77777777" w:rsidR="00C50AB1" w:rsidRDefault="00C50AB1">
            <w:r>
              <w:t>Description</w:t>
            </w:r>
          </w:p>
        </w:tc>
      </w:tr>
      <w:tr w:rsidR="00C50AB1" w14:paraId="315977A3" w14:textId="77777777">
        <w:tc>
          <w:tcPr>
            <w:tcW w:w="2338" w:type="dxa"/>
          </w:tcPr>
          <w:p w14:paraId="3357897E" w14:textId="77777777" w:rsidR="00C50AB1" w:rsidRDefault="00C50AB1">
            <w:r>
              <w:rPr>
                <w:b/>
              </w:rPr>
              <w:t>data_structure</w:t>
            </w:r>
          </w:p>
        </w:tc>
        <w:tc>
          <w:tcPr>
            <w:tcW w:w="993" w:type="dxa"/>
          </w:tcPr>
          <w:p w14:paraId="40428496" w14:textId="77777777" w:rsidR="00C50AB1" w:rsidRDefault="00C50AB1">
            <w:r>
              <w:t>Text</w:t>
            </w:r>
          </w:p>
        </w:tc>
        <w:tc>
          <w:tcPr>
            <w:tcW w:w="850" w:type="dxa"/>
          </w:tcPr>
          <w:p w14:paraId="52E53D5A" w14:textId="77777777" w:rsidR="00C50AB1" w:rsidRDefault="00C50AB1">
            <w:r>
              <w:t>20</w:t>
            </w:r>
          </w:p>
        </w:tc>
        <w:tc>
          <w:tcPr>
            <w:tcW w:w="847" w:type="dxa"/>
          </w:tcPr>
          <w:p w14:paraId="3F6F9989" w14:textId="77777777" w:rsidR="00C50AB1" w:rsidRDefault="00C50AB1"/>
        </w:tc>
        <w:tc>
          <w:tcPr>
            <w:tcW w:w="996" w:type="dxa"/>
          </w:tcPr>
          <w:p w14:paraId="3761EF91" w14:textId="77777777" w:rsidR="00C50AB1" w:rsidRDefault="00C50AB1">
            <w:r>
              <w:t>HL7_36</w:t>
            </w:r>
          </w:p>
        </w:tc>
        <w:tc>
          <w:tcPr>
            <w:tcW w:w="3118" w:type="dxa"/>
          </w:tcPr>
          <w:p w14:paraId="43305C80" w14:textId="77777777" w:rsidR="00C50AB1" w:rsidRDefault="00C50AB1">
            <w:r>
              <w:t>logical data type</w:t>
            </w:r>
          </w:p>
        </w:tc>
      </w:tr>
      <w:tr w:rsidR="00C50AB1" w14:paraId="025F4A2A" w14:textId="77777777">
        <w:tc>
          <w:tcPr>
            <w:tcW w:w="2338" w:type="dxa"/>
          </w:tcPr>
          <w:p w14:paraId="504F7996" w14:textId="77777777" w:rsidR="00C50AB1" w:rsidRDefault="00C50AB1">
            <w:r>
              <w:rPr>
                <w:b/>
              </w:rPr>
              <w:t>version_id</w:t>
            </w:r>
          </w:p>
        </w:tc>
        <w:tc>
          <w:tcPr>
            <w:tcW w:w="993" w:type="dxa"/>
          </w:tcPr>
          <w:p w14:paraId="13F85360" w14:textId="77777777" w:rsidR="00C50AB1" w:rsidRDefault="00C50AB1">
            <w:r>
              <w:t>Long</w:t>
            </w:r>
          </w:p>
        </w:tc>
        <w:tc>
          <w:tcPr>
            <w:tcW w:w="850" w:type="dxa"/>
          </w:tcPr>
          <w:p w14:paraId="38A34239" w14:textId="77777777" w:rsidR="00C50AB1" w:rsidRDefault="00C50AB1">
            <w:r>
              <w:t>4</w:t>
            </w:r>
          </w:p>
        </w:tc>
        <w:tc>
          <w:tcPr>
            <w:tcW w:w="847" w:type="dxa"/>
          </w:tcPr>
          <w:p w14:paraId="6A304EF5" w14:textId="77777777" w:rsidR="00C50AB1" w:rsidRDefault="00C50AB1"/>
        </w:tc>
        <w:tc>
          <w:tcPr>
            <w:tcW w:w="996" w:type="dxa"/>
          </w:tcPr>
          <w:p w14:paraId="5A520D6E" w14:textId="77777777" w:rsidR="00C50AB1" w:rsidRDefault="00C50AB1">
            <w:r>
              <w:t>HL7_52</w:t>
            </w:r>
          </w:p>
        </w:tc>
        <w:tc>
          <w:tcPr>
            <w:tcW w:w="3118" w:type="dxa"/>
          </w:tcPr>
          <w:p w14:paraId="18DA1B8A" w14:textId="77777777" w:rsidR="00C50AB1" w:rsidRDefault="00C50AB1">
            <w:r>
              <w:t>version ID</w:t>
            </w:r>
          </w:p>
        </w:tc>
      </w:tr>
      <w:tr w:rsidR="00C50AB1" w14:paraId="2482EB44" w14:textId="77777777">
        <w:tc>
          <w:tcPr>
            <w:tcW w:w="2338" w:type="dxa"/>
          </w:tcPr>
          <w:p w14:paraId="1CACD63F" w14:textId="77777777" w:rsidR="00C50AB1" w:rsidRDefault="00C50AB1">
            <w:r>
              <w:rPr>
                <w:b/>
              </w:rPr>
              <w:t>seq_no</w:t>
            </w:r>
          </w:p>
        </w:tc>
        <w:tc>
          <w:tcPr>
            <w:tcW w:w="993" w:type="dxa"/>
          </w:tcPr>
          <w:p w14:paraId="2DA3F014" w14:textId="77777777" w:rsidR="00C50AB1" w:rsidRDefault="00C50AB1">
            <w:r>
              <w:t>Integer</w:t>
            </w:r>
          </w:p>
        </w:tc>
        <w:tc>
          <w:tcPr>
            <w:tcW w:w="850" w:type="dxa"/>
          </w:tcPr>
          <w:p w14:paraId="053DFACC" w14:textId="77777777" w:rsidR="00C50AB1" w:rsidRDefault="00C50AB1">
            <w:r>
              <w:t>2</w:t>
            </w:r>
          </w:p>
        </w:tc>
        <w:tc>
          <w:tcPr>
            <w:tcW w:w="847" w:type="dxa"/>
          </w:tcPr>
          <w:p w14:paraId="35CB1B2F" w14:textId="77777777" w:rsidR="00C50AB1" w:rsidRDefault="00C50AB1">
            <w:r>
              <w:t>1</w:t>
            </w:r>
          </w:p>
        </w:tc>
        <w:tc>
          <w:tcPr>
            <w:tcW w:w="996" w:type="dxa"/>
          </w:tcPr>
          <w:p w14:paraId="4BDEA0F5" w14:textId="77777777" w:rsidR="00C50AB1" w:rsidRDefault="00C50AB1">
            <w:r>
              <w:t>HL7_36</w:t>
            </w:r>
          </w:p>
        </w:tc>
        <w:tc>
          <w:tcPr>
            <w:tcW w:w="3118" w:type="dxa"/>
          </w:tcPr>
          <w:p w14:paraId="36D1AA66" w14:textId="77777777" w:rsidR="00C50AB1" w:rsidRDefault="00C50AB1">
            <w:r>
              <w:t>consecutive increasing number used for 1:n relation</w:t>
            </w:r>
          </w:p>
        </w:tc>
      </w:tr>
      <w:tr w:rsidR="00C50AB1" w14:paraId="311952ED" w14:textId="77777777">
        <w:tc>
          <w:tcPr>
            <w:tcW w:w="2338" w:type="dxa"/>
          </w:tcPr>
          <w:p w14:paraId="4D884BDF" w14:textId="77777777" w:rsidR="00C50AB1" w:rsidRDefault="00C50AB1">
            <w:r>
              <w:t>comp_no</w:t>
            </w:r>
          </w:p>
        </w:tc>
        <w:tc>
          <w:tcPr>
            <w:tcW w:w="993" w:type="dxa"/>
          </w:tcPr>
          <w:p w14:paraId="00D37E63" w14:textId="77777777" w:rsidR="00C50AB1" w:rsidRDefault="00C50AB1">
            <w:r>
              <w:t>Long</w:t>
            </w:r>
          </w:p>
        </w:tc>
        <w:tc>
          <w:tcPr>
            <w:tcW w:w="850" w:type="dxa"/>
          </w:tcPr>
          <w:p w14:paraId="4CA43D4F" w14:textId="77777777" w:rsidR="00C50AB1" w:rsidRDefault="00C50AB1">
            <w:r>
              <w:t>4</w:t>
            </w:r>
          </w:p>
        </w:tc>
        <w:tc>
          <w:tcPr>
            <w:tcW w:w="847" w:type="dxa"/>
          </w:tcPr>
          <w:p w14:paraId="53D0D305" w14:textId="77777777" w:rsidR="00C50AB1" w:rsidRDefault="00C50AB1">
            <w:r>
              <w:t>0</w:t>
            </w:r>
          </w:p>
        </w:tc>
        <w:tc>
          <w:tcPr>
            <w:tcW w:w="996" w:type="dxa"/>
          </w:tcPr>
          <w:p w14:paraId="0D3C4B86" w14:textId="77777777" w:rsidR="00C50AB1" w:rsidRDefault="00C50AB1">
            <w:r>
              <w:t>HL7_36</w:t>
            </w:r>
          </w:p>
        </w:tc>
        <w:tc>
          <w:tcPr>
            <w:tcW w:w="3118" w:type="dxa"/>
          </w:tcPr>
          <w:p w14:paraId="5D2A0BF3" w14:textId="77777777" w:rsidR="00C50AB1" w:rsidRDefault="00C50AB1">
            <w:r>
              <w:t>identifying number of the cKomponent</w:t>
            </w:r>
          </w:p>
        </w:tc>
      </w:tr>
      <w:tr w:rsidR="00C50AB1" w14:paraId="44314B6C" w14:textId="77777777">
        <w:tc>
          <w:tcPr>
            <w:tcW w:w="2338" w:type="dxa"/>
          </w:tcPr>
          <w:p w14:paraId="338F2C49" w14:textId="77777777" w:rsidR="00C50AB1" w:rsidRDefault="00C50AB1">
            <w:r>
              <w:t>table_id</w:t>
            </w:r>
          </w:p>
        </w:tc>
        <w:tc>
          <w:tcPr>
            <w:tcW w:w="993" w:type="dxa"/>
          </w:tcPr>
          <w:p w14:paraId="16A2AC5C" w14:textId="77777777" w:rsidR="00C50AB1" w:rsidRDefault="00C50AB1">
            <w:r>
              <w:t>Long</w:t>
            </w:r>
          </w:p>
        </w:tc>
        <w:tc>
          <w:tcPr>
            <w:tcW w:w="850" w:type="dxa"/>
          </w:tcPr>
          <w:p w14:paraId="79BB15F7" w14:textId="77777777" w:rsidR="00C50AB1" w:rsidRDefault="00C50AB1">
            <w:r>
              <w:t>4</w:t>
            </w:r>
          </w:p>
        </w:tc>
        <w:tc>
          <w:tcPr>
            <w:tcW w:w="847" w:type="dxa"/>
          </w:tcPr>
          <w:p w14:paraId="1946AF0D" w14:textId="77777777" w:rsidR="00C50AB1" w:rsidRDefault="00C50AB1">
            <w:r>
              <w:t>0</w:t>
            </w:r>
          </w:p>
        </w:tc>
        <w:tc>
          <w:tcPr>
            <w:tcW w:w="996" w:type="dxa"/>
          </w:tcPr>
          <w:p w14:paraId="47B64530" w14:textId="77777777" w:rsidR="00C50AB1" w:rsidRDefault="00C50AB1">
            <w:r>
              <w:t>HL7_36</w:t>
            </w:r>
          </w:p>
        </w:tc>
        <w:tc>
          <w:tcPr>
            <w:tcW w:w="3118" w:type="dxa"/>
          </w:tcPr>
          <w:p w14:paraId="36891682" w14:textId="77777777" w:rsidR="00C50AB1" w:rsidRDefault="00C50AB1">
            <w:r>
              <w:t>Number of assigned table if different from component (overwrites table number of component)</w:t>
            </w:r>
          </w:p>
        </w:tc>
      </w:tr>
      <w:tr w:rsidR="00C50AB1" w:rsidRPr="000278A4" w14:paraId="03DF56A6" w14:textId="77777777">
        <w:tc>
          <w:tcPr>
            <w:tcW w:w="2338" w:type="dxa"/>
          </w:tcPr>
          <w:p w14:paraId="3227520A" w14:textId="77777777" w:rsidR="00C50AB1" w:rsidRPr="000278A4" w:rsidRDefault="00C50773">
            <w:pPr>
              <w:rPr>
                <w:lang w:val="fr-FR"/>
              </w:rPr>
            </w:pPr>
            <w:r w:rsidRPr="000278A4">
              <w:rPr>
                <w:lang w:val="fr-FR"/>
              </w:rPr>
              <w:t>modification</w:t>
            </w:r>
          </w:p>
        </w:tc>
        <w:tc>
          <w:tcPr>
            <w:tcW w:w="993" w:type="dxa"/>
          </w:tcPr>
          <w:p w14:paraId="29832160" w14:textId="77777777" w:rsidR="00C50AB1" w:rsidRPr="000278A4" w:rsidRDefault="00C50AB1">
            <w:pPr>
              <w:rPr>
                <w:lang w:val="fr-FR"/>
              </w:rPr>
            </w:pPr>
            <w:r w:rsidRPr="000278A4">
              <w:rPr>
                <w:lang w:val="fr-FR"/>
              </w:rPr>
              <w:t>Text</w:t>
            </w:r>
          </w:p>
        </w:tc>
        <w:tc>
          <w:tcPr>
            <w:tcW w:w="850" w:type="dxa"/>
          </w:tcPr>
          <w:p w14:paraId="26A42E40" w14:textId="77777777" w:rsidR="00C50AB1" w:rsidRPr="000278A4" w:rsidRDefault="00C50AB1">
            <w:pPr>
              <w:rPr>
                <w:lang w:val="fr-FR"/>
              </w:rPr>
            </w:pPr>
            <w:r w:rsidRPr="000278A4">
              <w:rPr>
                <w:lang w:val="fr-FR"/>
              </w:rPr>
              <w:t>1</w:t>
            </w:r>
          </w:p>
        </w:tc>
        <w:tc>
          <w:tcPr>
            <w:tcW w:w="847" w:type="dxa"/>
          </w:tcPr>
          <w:p w14:paraId="038F26F1" w14:textId="77777777" w:rsidR="00C50AB1" w:rsidRPr="000278A4" w:rsidRDefault="00C50AB1">
            <w:pPr>
              <w:rPr>
                <w:lang w:val="fr-FR"/>
              </w:rPr>
            </w:pPr>
            <w:r w:rsidRPr="000278A4">
              <w:rPr>
                <w:lang w:val="fr-FR"/>
              </w:rPr>
              <w:t>"O"</w:t>
            </w:r>
          </w:p>
        </w:tc>
        <w:tc>
          <w:tcPr>
            <w:tcW w:w="996" w:type="dxa"/>
          </w:tcPr>
          <w:p w14:paraId="25D5AF4A" w14:textId="77777777" w:rsidR="00C50AB1" w:rsidRPr="000278A4" w:rsidRDefault="00C50AB1">
            <w:r w:rsidRPr="000278A4">
              <w:t>HL7_36</w:t>
            </w:r>
          </w:p>
        </w:tc>
        <w:tc>
          <w:tcPr>
            <w:tcW w:w="3118" w:type="dxa"/>
          </w:tcPr>
          <w:p w14:paraId="11B26527" w14:textId="77777777" w:rsidR="00C50AB1" w:rsidRPr="000278A4" w:rsidRDefault="00C50AB1">
            <w:r w:rsidRPr="000278A4">
              <w:t>how is this data element used (Original, Added, Deleted)</w:t>
            </w:r>
          </w:p>
        </w:tc>
      </w:tr>
      <w:tr w:rsidR="00C50AB1" w:rsidRPr="000278A4" w14:paraId="0E740237" w14:textId="77777777">
        <w:tc>
          <w:tcPr>
            <w:tcW w:w="2338" w:type="dxa"/>
          </w:tcPr>
          <w:p w14:paraId="2A0BCABD" w14:textId="77777777" w:rsidR="00C50AB1" w:rsidRPr="000278A4" w:rsidRDefault="00FA54B8">
            <w:r w:rsidRPr="000278A4">
              <w:t>L</w:t>
            </w:r>
            <w:r w:rsidR="00C50AB1" w:rsidRPr="000278A4">
              <w:t>ength</w:t>
            </w:r>
            <w:r w:rsidRPr="000278A4">
              <w:t>_old</w:t>
            </w:r>
          </w:p>
        </w:tc>
        <w:tc>
          <w:tcPr>
            <w:tcW w:w="993" w:type="dxa"/>
          </w:tcPr>
          <w:p w14:paraId="216D837D" w14:textId="77777777" w:rsidR="00C50AB1" w:rsidRPr="000278A4" w:rsidRDefault="00235022">
            <w:r w:rsidRPr="000278A4">
              <w:t>Text</w:t>
            </w:r>
          </w:p>
        </w:tc>
        <w:tc>
          <w:tcPr>
            <w:tcW w:w="850" w:type="dxa"/>
          </w:tcPr>
          <w:p w14:paraId="015A0930" w14:textId="77777777" w:rsidR="00C50AB1" w:rsidRPr="000278A4" w:rsidRDefault="00235022">
            <w:r w:rsidRPr="000278A4">
              <w:t>10</w:t>
            </w:r>
          </w:p>
        </w:tc>
        <w:tc>
          <w:tcPr>
            <w:tcW w:w="847" w:type="dxa"/>
          </w:tcPr>
          <w:p w14:paraId="761F2172" w14:textId="77777777" w:rsidR="00C50AB1" w:rsidRPr="000278A4" w:rsidRDefault="00C50AB1"/>
        </w:tc>
        <w:tc>
          <w:tcPr>
            <w:tcW w:w="996" w:type="dxa"/>
          </w:tcPr>
          <w:p w14:paraId="2352F64C" w14:textId="77777777" w:rsidR="00C50AB1" w:rsidRPr="000278A4" w:rsidRDefault="00C50AB1">
            <w:r w:rsidRPr="000278A4">
              <w:t>HL7_56</w:t>
            </w:r>
          </w:p>
        </w:tc>
        <w:tc>
          <w:tcPr>
            <w:tcW w:w="3118" w:type="dxa"/>
          </w:tcPr>
          <w:p w14:paraId="40BF8592" w14:textId="77777777" w:rsidR="00C50AB1" w:rsidRPr="000278A4" w:rsidRDefault="00C50AB1">
            <w:r w:rsidRPr="000278A4">
              <w:t>length of this component</w:t>
            </w:r>
          </w:p>
        </w:tc>
      </w:tr>
      <w:tr w:rsidR="00FA54B8" w:rsidRPr="000278A4" w14:paraId="5C464690" w14:textId="77777777">
        <w:tc>
          <w:tcPr>
            <w:tcW w:w="2338" w:type="dxa"/>
          </w:tcPr>
          <w:p w14:paraId="1385B919" w14:textId="77777777" w:rsidR="00FA54B8" w:rsidRPr="000278A4" w:rsidRDefault="00FA54B8">
            <w:r w:rsidRPr="000278A4">
              <w:t>Min_length</w:t>
            </w:r>
          </w:p>
        </w:tc>
        <w:tc>
          <w:tcPr>
            <w:tcW w:w="993" w:type="dxa"/>
          </w:tcPr>
          <w:p w14:paraId="0C1AA1A4" w14:textId="77777777" w:rsidR="00FA54B8" w:rsidRPr="000278A4" w:rsidRDefault="00FA54B8">
            <w:r w:rsidRPr="000278A4">
              <w:t>Long</w:t>
            </w:r>
          </w:p>
        </w:tc>
        <w:tc>
          <w:tcPr>
            <w:tcW w:w="850" w:type="dxa"/>
          </w:tcPr>
          <w:p w14:paraId="74B7D4D6" w14:textId="77777777" w:rsidR="00FA54B8" w:rsidRPr="000278A4" w:rsidRDefault="00FA54B8"/>
        </w:tc>
        <w:tc>
          <w:tcPr>
            <w:tcW w:w="847" w:type="dxa"/>
          </w:tcPr>
          <w:p w14:paraId="4B6D01CA" w14:textId="77777777" w:rsidR="00FA54B8" w:rsidRPr="000278A4" w:rsidRDefault="00FA54B8"/>
        </w:tc>
        <w:tc>
          <w:tcPr>
            <w:tcW w:w="996" w:type="dxa"/>
          </w:tcPr>
          <w:p w14:paraId="2FEA7987" w14:textId="77777777" w:rsidR="00FA54B8" w:rsidRPr="000278A4" w:rsidRDefault="00FA54B8">
            <w:r w:rsidRPr="000278A4">
              <w:t>HL7_66</w:t>
            </w:r>
          </w:p>
        </w:tc>
        <w:tc>
          <w:tcPr>
            <w:tcW w:w="3118" w:type="dxa"/>
          </w:tcPr>
          <w:p w14:paraId="5144ED09" w14:textId="77777777" w:rsidR="00FA54B8" w:rsidRPr="000278A4" w:rsidRDefault="00FA54B8"/>
        </w:tc>
      </w:tr>
      <w:tr w:rsidR="00FA54B8" w:rsidRPr="000278A4" w14:paraId="74A91364" w14:textId="77777777">
        <w:tc>
          <w:tcPr>
            <w:tcW w:w="2338" w:type="dxa"/>
          </w:tcPr>
          <w:p w14:paraId="0F0DE96B" w14:textId="77777777" w:rsidR="00FA54B8" w:rsidRPr="000278A4" w:rsidRDefault="00FA54B8">
            <w:r w:rsidRPr="000278A4">
              <w:t>Max_length</w:t>
            </w:r>
          </w:p>
        </w:tc>
        <w:tc>
          <w:tcPr>
            <w:tcW w:w="993" w:type="dxa"/>
          </w:tcPr>
          <w:p w14:paraId="23C05EF4" w14:textId="77777777" w:rsidR="00FA54B8" w:rsidRPr="000278A4" w:rsidRDefault="00FA54B8">
            <w:r w:rsidRPr="000278A4">
              <w:t>Long</w:t>
            </w:r>
          </w:p>
        </w:tc>
        <w:tc>
          <w:tcPr>
            <w:tcW w:w="850" w:type="dxa"/>
          </w:tcPr>
          <w:p w14:paraId="26076925" w14:textId="77777777" w:rsidR="00FA54B8" w:rsidRPr="000278A4" w:rsidRDefault="00FA54B8"/>
        </w:tc>
        <w:tc>
          <w:tcPr>
            <w:tcW w:w="847" w:type="dxa"/>
          </w:tcPr>
          <w:p w14:paraId="05597441" w14:textId="77777777" w:rsidR="00FA54B8" w:rsidRPr="000278A4" w:rsidRDefault="00FA54B8"/>
        </w:tc>
        <w:tc>
          <w:tcPr>
            <w:tcW w:w="996" w:type="dxa"/>
          </w:tcPr>
          <w:p w14:paraId="53CDA3D9" w14:textId="77777777" w:rsidR="00FA54B8" w:rsidRPr="000278A4" w:rsidRDefault="00FA54B8">
            <w:r w:rsidRPr="000278A4">
              <w:t>HL7_66</w:t>
            </w:r>
          </w:p>
        </w:tc>
        <w:tc>
          <w:tcPr>
            <w:tcW w:w="3118" w:type="dxa"/>
          </w:tcPr>
          <w:p w14:paraId="1313AB8E" w14:textId="77777777" w:rsidR="00FA54B8" w:rsidRPr="000278A4" w:rsidRDefault="00FA54B8"/>
        </w:tc>
      </w:tr>
      <w:tr w:rsidR="00235022" w:rsidRPr="000278A4" w14:paraId="62CD6577" w14:textId="77777777">
        <w:tc>
          <w:tcPr>
            <w:tcW w:w="2338" w:type="dxa"/>
          </w:tcPr>
          <w:p w14:paraId="1559D4FF" w14:textId="77777777" w:rsidR="00235022" w:rsidRPr="000278A4" w:rsidRDefault="00235022">
            <w:r w:rsidRPr="000278A4">
              <w:t>Conf_length</w:t>
            </w:r>
          </w:p>
        </w:tc>
        <w:tc>
          <w:tcPr>
            <w:tcW w:w="993" w:type="dxa"/>
          </w:tcPr>
          <w:p w14:paraId="324D033E" w14:textId="77777777" w:rsidR="00235022" w:rsidRPr="000278A4" w:rsidRDefault="00235022">
            <w:r w:rsidRPr="000278A4">
              <w:t>Text</w:t>
            </w:r>
          </w:p>
        </w:tc>
        <w:tc>
          <w:tcPr>
            <w:tcW w:w="850" w:type="dxa"/>
          </w:tcPr>
          <w:p w14:paraId="4F823BBD" w14:textId="77777777" w:rsidR="00235022" w:rsidRPr="000278A4" w:rsidRDefault="00235022">
            <w:r w:rsidRPr="000278A4">
              <w:t>10</w:t>
            </w:r>
          </w:p>
        </w:tc>
        <w:tc>
          <w:tcPr>
            <w:tcW w:w="847" w:type="dxa"/>
          </w:tcPr>
          <w:p w14:paraId="523A8FCF" w14:textId="77777777" w:rsidR="00235022" w:rsidRPr="000278A4" w:rsidRDefault="00235022"/>
        </w:tc>
        <w:tc>
          <w:tcPr>
            <w:tcW w:w="996" w:type="dxa"/>
          </w:tcPr>
          <w:p w14:paraId="2BABE359" w14:textId="77777777" w:rsidR="00235022" w:rsidRPr="000278A4" w:rsidRDefault="00235022">
            <w:r w:rsidRPr="000278A4">
              <w:t>HL7_66</w:t>
            </w:r>
          </w:p>
        </w:tc>
        <w:tc>
          <w:tcPr>
            <w:tcW w:w="3118" w:type="dxa"/>
          </w:tcPr>
          <w:p w14:paraId="7C3D9D6D" w14:textId="77777777" w:rsidR="00235022" w:rsidRPr="000278A4" w:rsidRDefault="00235022">
            <w:r w:rsidRPr="000278A4">
              <w:t>Conformance length</w:t>
            </w:r>
          </w:p>
        </w:tc>
      </w:tr>
      <w:tr w:rsidR="00C50AB1" w14:paraId="363F041E" w14:textId="77777777">
        <w:tc>
          <w:tcPr>
            <w:tcW w:w="2338" w:type="dxa"/>
          </w:tcPr>
          <w:p w14:paraId="7CBA84A2" w14:textId="77777777" w:rsidR="00C50AB1" w:rsidRDefault="00C50AB1">
            <w:r>
              <w:t>req_opt</w:t>
            </w:r>
          </w:p>
        </w:tc>
        <w:tc>
          <w:tcPr>
            <w:tcW w:w="993" w:type="dxa"/>
          </w:tcPr>
          <w:p w14:paraId="1A7F251A" w14:textId="77777777" w:rsidR="00C50AB1" w:rsidRDefault="00C50AB1">
            <w:r>
              <w:t>Text</w:t>
            </w:r>
          </w:p>
        </w:tc>
        <w:tc>
          <w:tcPr>
            <w:tcW w:w="850" w:type="dxa"/>
          </w:tcPr>
          <w:p w14:paraId="1ABF1FCD" w14:textId="63677E5F" w:rsidR="00C50AB1" w:rsidRDefault="007C531D">
            <w:r w:rsidRPr="007C531D">
              <w:rPr>
                <w:color w:val="FF0000"/>
              </w:rPr>
              <w:t>8</w:t>
            </w:r>
          </w:p>
        </w:tc>
        <w:tc>
          <w:tcPr>
            <w:tcW w:w="847" w:type="dxa"/>
          </w:tcPr>
          <w:p w14:paraId="3133CEA5" w14:textId="77777777" w:rsidR="00C50AB1" w:rsidRDefault="00C50AB1"/>
        </w:tc>
        <w:tc>
          <w:tcPr>
            <w:tcW w:w="996" w:type="dxa"/>
          </w:tcPr>
          <w:p w14:paraId="2B8B5B3F" w14:textId="77777777" w:rsidR="00C50AB1" w:rsidRDefault="00C50AB1">
            <w:r>
              <w:t>HL7_56</w:t>
            </w:r>
          </w:p>
        </w:tc>
        <w:tc>
          <w:tcPr>
            <w:tcW w:w="3118" w:type="dxa"/>
          </w:tcPr>
          <w:p w14:paraId="1C38486B" w14:textId="77777777" w:rsidR="00C50AB1" w:rsidRDefault="00C50AB1">
            <w:r>
              <w:t>optionality of this component</w:t>
            </w:r>
          </w:p>
        </w:tc>
      </w:tr>
      <w:tr w:rsidR="00A17015" w14:paraId="0D91DC0D" w14:textId="77777777">
        <w:tc>
          <w:tcPr>
            <w:tcW w:w="2338" w:type="dxa"/>
          </w:tcPr>
          <w:p w14:paraId="4C3AAA3E" w14:textId="3F830A88" w:rsidR="00A17015" w:rsidRDefault="00A17015">
            <w:r>
              <w:t>Comments</w:t>
            </w:r>
          </w:p>
        </w:tc>
        <w:tc>
          <w:tcPr>
            <w:tcW w:w="993" w:type="dxa"/>
          </w:tcPr>
          <w:p w14:paraId="01A1FB59" w14:textId="3397EB1B" w:rsidR="00A17015" w:rsidRDefault="00A17015">
            <w:r>
              <w:t>Text</w:t>
            </w:r>
          </w:p>
        </w:tc>
        <w:tc>
          <w:tcPr>
            <w:tcW w:w="850" w:type="dxa"/>
          </w:tcPr>
          <w:p w14:paraId="3E342B3F" w14:textId="099076D0" w:rsidR="00A17015" w:rsidRPr="007C531D" w:rsidRDefault="00A17015">
            <w:pPr>
              <w:rPr>
                <w:color w:val="FF0000"/>
              </w:rPr>
            </w:pPr>
            <w:r>
              <w:rPr>
                <w:color w:val="FF0000"/>
              </w:rPr>
              <w:t>255</w:t>
            </w:r>
          </w:p>
        </w:tc>
        <w:tc>
          <w:tcPr>
            <w:tcW w:w="847" w:type="dxa"/>
          </w:tcPr>
          <w:p w14:paraId="726BE647" w14:textId="77777777" w:rsidR="00A17015" w:rsidRDefault="00A17015"/>
        </w:tc>
        <w:tc>
          <w:tcPr>
            <w:tcW w:w="996" w:type="dxa"/>
          </w:tcPr>
          <w:p w14:paraId="306E27A8" w14:textId="66DC8A25" w:rsidR="00A17015" w:rsidRDefault="00A17015">
            <w:r>
              <w:t>HL7_97</w:t>
            </w:r>
          </w:p>
        </w:tc>
        <w:tc>
          <w:tcPr>
            <w:tcW w:w="3118" w:type="dxa"/>
          </w:tcPr>
          <w:p w14:paraId="0CF4273C" w14:textId="53EA0F09" w:rsidR="00A17015" w:rsidRDefault="00A17015">
            <w:r>
              <w:t>Comments like "deprecated as of .."</w:t>
            </w:r>
          </w:p>
        </w:tc>
      </w:tr>
    </w:tbl>
    <w:p w14:paraId="2A8DC52C" w14:textId="08175899" w:rsidR="00C50AB1" w:rsidRDefault="00C50AB1"/>
    <w:p w14:paraId="00E79278" w14:textId="5612BEAF" w:rsidR="00136300" w:rsidRDefault="00136300" w:rsidP="00136300">
      <w:pPr>
        <w:pStyle w:val="berschrift3"/>
      </w:pPr>
      <w:r>
        <w:fldChar w:fldCharType="begin"/>
      </w:r>
      <w:r>
        <w:instrText xml:space="preserve"> AUTONUMLGL </w:instrText>
      </w:r>
      <w:bookmarkStart w:id="66" w:name="_Toc147402636"/>
      <w:r>
        <w:fldChar w:fldCharType="end"/>
      </w:r>
      <w:r>
        <w:t xml:space="preserve"> Table HL7AckChoreography</w:t>
      </w:r>
      <w:bookmarkEnd w:id="66"/>
    </w:p>
    <w:p w14:paraId="4EEAAC09" w14:textId="3F4A02EC" w:rsidR="00136300" w:rsidRDefault="00136300" w:rsidP="00136300">
      <w:r>
        <w:t>The standard defines a set of responses to be used for response messages for a specific event.</w:t>
      </w:r>
    </w:p>
    <w:p w14:paraId="1BD6A6B7" w14:textId="77777777" w:rsidR="00136300" w:rsidRDefault="00136300" w:rsidP="00136300"/>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136300" w14:paraId="528ED0D9" w14:textId="77777777" w:rsidTr="005F53C9">
        <w:tc>
          <w:tcPr>
            <w:tcW w:w="2338" w:type="dxa"/>
            <w:shd w:val="pct20" w:color="auto" w:fill="auto"/>
          </w:tcPr>
          <w:p w14:paraId="14C66BDC" w14:textId="77777777" w:rsidR="00136300" w:rsidRDefault="00136300" w:rsidP="005F53C9">
            <w:r>
              <w:lastRenderedPageBreak/>
              <w:t>Attribute</w:t>
            </w:r>
          </w:p>
        </w:tc>
        <w:tc>
          <w:tcPr>
            <w:tcW w:w="993" w:type="dxa"/>
            <w:shd w:val="pct20" w:color="auto" w:fill="auto"/>
          </w:tcPr>
          <w:p w14:paraId="1B24A54D" w14:textId="77777777" w:rsidR="00136300" w:rsidRDefault="00136300" w:rsidP="005F53C9">
            <w:r>
              <w:t>Type</w:t>
            </w:r>
          </w:p>
        </w:tc>
        <w:tc>
          <w:tcPr>
            <w:tcW w:w="850" w:type="dxa"/>
            <w:shd w:val="pct20" w:color="auto" w:fill="auto"/>
          </w:tcPr>
          <w:p w14:paraId="67E62E4C" w14:textId="77777777" w:rsidR="00136300" w:rsidRDefault="00136300" w:rsidP="005F53C9">
            <w:r>
              <w:t>Size</w:t>
            </w:r>
          </w:p>
        </w:tc>
        <w:tc>
          <w:tcPr>
            <w:tcW w:w="851" w:type="dxa"/>
            <w:shd w:val="pct20" w:color="auto" w:fill="auto"/>
          </w:tcPr>
          <w:p w14:paraId="048B03B6" w14:textId="77777777" w:rsidR="00136300" w:rsidRDefault="00136300" w:rsidP="005F53C9">
            <w:r>
              <w:t>Default</w:t>
            </w:r>
          </w:p>
        </w:tc>
        <w:tc>
          <w:tcPr>
            <w:tcW w:w="992" w:type="dxa"/>
            <w:shd w:val="pct20" w:color="auto" w:fill="auto"/>
          </w:tcPr>
          <w:p w14:paraId="641A1862" w14:textId="77777777" w:rsidR="00136300" w:rsidRDefault="00136300" w:rsidP="005F53C9">
            <w:r>
              <w:t>Database</w:t>
            </w:r>
          </w:p>
        </w:tc>
        <w:tc>
          <w:tcPr>
            <w:tcW w:w="3118" w:type="dxa"/>
            <w:shd w:val="pct20" w:color="auto" w:fill="auto"/>
          </w:tcPr>
          <w:p w14:paraId="58265B71" w14:textId="77777777" w:rsidR="00136300" w:rsidRDefault="00136300" w:rsidP="005F53C9">
            <w:r>
              <w:t>Description</w:t>
            </w:r>
          </w:p>
        </w:tc>
      </w:tr>
      <w:tr w:rsidR="00136300" w14:paraId="08CC2A3B" w14:textId="77777777" w:rsidTr="005F53C9">
        <w:tc>
          <w:tcPr>
            <w:tcW w:w="2338" w:type="dxa"/>
          </w:tcPr>
          <w:p w14:paraId="4BEEE3A8" w14:textId="10F1B0FA" w:rsidR="00136300" w:rsidRDefault="00136300" w:rsidP="005F53C9">
            <w:r>
              <w:rPr>
                <w:b/>
              </w:rPr>
              <w:t>msg_type</w:t>
            </w:r>
          </w:p>
        </w:tc>
        <w:tc>
          <w:tcPr>
            <w:tcW w:w="993" w:type="dxa"/>
          </w:tcPr>
          <w:p w14:paraId="26A0812B" w14:textId="77777777" w:rsidR="00136300" w:rsidRDefault="00136300" w:rsidP="005F53C9">
            <w:r>
              <w:t>Text</w:t>
            </w:r>
          </w:p>
        </w:tc>
        <w:tc>
          <w:tcPr>
            <w:tcW w:w="850" w:type="dxa"/>
          </w:tcPr>
          <w:p w14:paraId="76881FFD" w14:textId="203B2C9E" w:rsidR="00136300" w:rsidRDefault="00136300" w:rsidP="005F53C9">
            <w:r>
              <w:t>15</w:t>
            </w:r>
          </w:p>
        </w:tc>
        <w:tc>
          <w:tcPr>
            <w:tcW w:w="851" w:type="dxa"/>
          </w:tcPr>
          <w:p w14:paraId="5F403727" w14:textId="77777777" w:rsidR="00136300" w:rsidRDefault="00136300" w:rsidP="005F53C9"/>
        </w:tc>
        <w:tc>
          <w:tcPr>
            <w:tcW w:w="992" w:type="dxa"/>
          </w:tcPr>
          <w:p w14:paraId="3D90B1F4" w14:textId="37462081" w:rsidR="00136300" w:rsidRDefault="00136300" w:rsidP="005F53C9">
            <w:r>
              <w:t>HL7_96</w:t>
            </w:r>
          </w:p>
        </w:tc>
        <w:tc>
          <w:tcPr>
            <w:tcW w:w="3118" w:type="dxa"/>
          </w:tcPr>
          <w:p w14:paraId="7307AEDC" w14:textId="77777777" w:rsidR="00136300" w:rsidRDefault="00136300" w:rsidP="005F53C9">
            <w:r>
              <w:t>reference to the data type according to the standard</w:t>
            </w:r>
          </w:p>
        </w:tc>
      </w:tr>
      <w:tr w:rsidR="00136300" w14:paraId="4119FAD4" w14:textId="77777777" w:rsidTr="005F53C9">
        <w:tc>
          <w:tcPr>
            <w:tcW w:w="2338" w:type="dxa"/>
          </w:tcPr>
          <w:p w14:paraId="1E46B19C" w14:textId="323117C9" w:rsidR="00136300" w:rsidRDefault="00136300" w:rsidP="005F53C9">
            <w:pPr>
              <w:rPr>
                <w:b/>
              </w:rPr>
            </w:pPr>
            <w:r>
              <w:rPr>
                <w:b/>
              </w:rPr>
              <w:t>Event</w:t>
            </w:r>
          </w:p>
        </w:tc>
        <w:tc>
          <w:tcPr>
            <w:tcW w:w="993" w:type="dxa"/>
          </w:tcPr>
          <w:p w14:paraId="19187CB9" w14:textId="1191A767" w:rsidR="00136300" w:rsidRDefault="00136300" w:rsidP="005F53C9">
            <w:r>
              <w:t>Text</w:t>
            </w:r>
          </w:p>
        </w:tc>
        <w:tc>
          <w:tcPr>
            <w:tcW w:w="850" w:type="dxa"/>
          </w:tcPr>
          <w:p w14:paraId="5B7590E2" w14:textId="31237D33" w:rsidR="00136300" w:rsidRDefault="00136300" w:rsidP="005F53C9">
            <w:r>
              <w:t>15</w:t>
            </w:r>
          </w:p>
        </w:tc>
        <w:tc>
          <w:tcPr>
            <w:tcW w:w="851" w:type="dxa"/>
          </w:tcPr>
          <w:p w14:paraId="48441979" w14:textId="77777777" w:rsidR="00136300" w:rsidRDefault="00136300" w:rsidP="005F53C9"/>
        </w:tc>
        <w:tc>
          <w:tcPr>
            <w:tcW w:w="992" w:type="dxa"/>
          </w:tcPr>
          <w:p w14:paraId="77921BF5" w14:textId="4E8A4195" w:rsidR="00136300" w:rsidRDefault="00136300" w:rsidP="005F53C9">
            <w:r>
              <w:rPr>
                <w:lang w:val="de-DE"/>
              </w:rPr>
              <w:t>HL7_96</w:t>
            </w:r>
          </w:p>
        </w:tc>
        <w:tc>
          <w:tcPr>
            <w:tcW w:w="3118" w:type="dxa"/>
          </w:tcPr>
          <w:p w14:paraId="3B478083" w14:textId="54623C5F" w:rsidR="00136300" w:rsidRDefault="00136300" w:rsidP="005F53C9">
            <w:r>
              <w:t>Event code</w:t>
            </w:r>
          </w:p>
        </w:tc>
      </w:tr>
      <w:tr w:rsidR="00136300" w14:paraId="7DF2BC07" w14:textId="77777777" w:rsidTr="005F53C9">
        <w:tc>
          <w:tcPr>
            <w:tcW w:w="2338" w:type="dxa"/>
          </w:tcPr>
          <w:p w14:paraId="64D6592D" w14:textId="79873AC6" w:rsidR="00136300" w:rsidRDefault="00136300" w:rsidP="005F53C9">
            <w:pPr>
              <w:rPr>
                <w:b/>
              </w:rPr>
            </w:pPr>
            <w:r>
              <w:rPr>
                <w:b/>
              </w:rPr>
              <w:t>Msg_struct_id</w:t>
            </w:r>
          </w:p>
        </w:tc>
        <w:tc>
          <w:tcPr>
            <w:tcW w:w="993" w:type="dxa"/>
          </w:tcPr>
          <w:p w14:paraId="0E27F68F" w14:textId="50FD8372" w:rsidR="00136300" w:rsidRDefault="00136300" w:rsidP="005F53C9">
            <w:r>
              <w:t>Text</w:t>
            </w:r>
          </w:p>
        </w:tc>
        <w:tc>
          <w:tcPr>
            <w:tcW w:w="850" w:type="dxa"/>
          </w:tcPr>
          <w:p w14:paraId="2E2A82F3" w14:textId="085847F6" w:rsidR="00136300" w:rsidRDefault="00136300" w:rsidP="005F53C9">
            <w:r>
              <w:t>10</w:t>
            </w:r>
          </w:p>
        </w:tc>
        <w:tc>
          <w:tcPr>
            <w:tcW w:w="851" w:type="dxa"/>
          </w:tcPr>
          <w:p w14:paraId="2FEE6431" w14:textId="77777777" w:rsidR="00136300" w:rsidRDefault="00136300" w:rsidP="005F53C9"/>
        </w:tc>
        <w:tc>
          <w:tcPr>
            <w:tcW w:w="992" w:type="dxa"/>
          </w:tcPr>
          <w:p w14:paraId="67868351" w14:textId="54474E0E" w:rsidR="00136300" w:rsidRDefault="00136300" w:rsidP="005F53C9">
            <w:r>
              <w:rPr>
                <w:lang w:val="de-DE"/>
              </w:rPr>
              <w:t>HL7_96</w:t>
            </w:r>
          </w:p>
        </w:tc>
        <w:tc>
          <w:tcPr>
            <w:tcW w:w="3118" w:type="dxa"/>
          </w:tcPr>
          <w:p w14:paraId="2E689A43" w14:textId="12D0FCA3" w:rsidR="00136300" w:rsidRDefault="00136300" w:rsidP="005F53C9">
            <w:r>
              <w:t>Message structure identifier</w:t>
            </w:r>
          </w:p>
        </w:tc>
      </w:tr>
      <w:tr w:rsidR="00136300" w14:paraId="00D4560F" w14:textId="77777777" w:rsidTr="005F53C9">
        <w:tc>
          <w:tcPr>
            <w:tcW w:w="2338" w:type="dxa"/>
          </w:tcPr>
          <w:p w14:paraId="1B7CDA19" w14:textId="77777777" w:rsidR="00136300" w:rsidRDefault="00136300" w:rsidP="005F53C9">
            <w:r>
              <w:rPr>
                <w:b/>
              </w:rPr>
              <w:t>version_id</w:t>
            </w:r>
          </w:p>
        </w:tc>
        <w:tc>
          <w:tcPr>
            <w:tcW w:w="993" w:type="dxa"/>
          </w:tcPr>
          <w:p w14:paraId="1FC7C18F" w14:textId="77777777" w:rsidR="00136300" w:rsidRDefault="00136300" w:rsidP="005F53C9">
            <w:r>
              <w:t>Long</w:t>
            </w:r>
          </w:p>
        </w:tc>
        <w:tc>
          <w:tcPr>
            <w:tcW w:w="850" w:type="dxa"/>
          </w:tcPr>
          <w:p w14:paraId="4D594192" w14:textId="77777777" w:rsidR="00136300" w:rsidRDefault="00136300" w:rsidP="005F53C9">
            <w:pPr>
              <w:rPr>
                <w:lang w:val="de-DE"/>
              </w:rPr>
            </w:pPr>
            <w:r>
              <w:rPr>
                <w:lang w:val="de-DE"/>
              </w:rPr>
              <w:t>4</w:t>
            </w:r>
          </w:p>
        </w:tc>
        <w:tc>
          <w:tcPr>
            <w:tcW w:w="851" w:type="dxa"/>
          </w:tcPr>
          <w:p w14:paraId="743567D6" w14:textId="77777777" w:rsidR="00136300" w:rsidRDefault="00136300" w:rsidP="005F53C9">
            <w:pPr>
              <w:rPr>
                <w:lang w:val="de-DE"/>
              </w:rPr>
            </w:pPr>
          </w:p>
        </w:tc>
        <w:tc>
          <w:tcPr>
            <w:tcW w:w="992" w:type="dxa"/>
          </w:tcPr>
          <w:p w14:paraId="3FDD68DD" w14:textId="3CA184B1" w:rsidR="00136300" w:rsidRDefault="00136300" w:rsidP="005F53C9">
            <w:pPr>
              <w:rPr>
                <w:lang w:val="de-DE"/>
              </w:rPr>
            </w:pPr>
            <w:r>
              <w:rPr>
                <w:lang w:val="de-DE"/>
              </w:rPr>
              <w:t>HL7_96</w:t>
            </w:r>
          </w:p>
        </w:tc>
        <w:tc>
          <w:tcPr>
            <w:tcW w:w="3118" w:type="dxa"/>
          </w:tcPr>
          <w:p w14:paraId="2C0CC452" w14:textId="77777777" w:rsidR="00136300" w:rsidRDefault="00136300" w:rsidP="005F53C9">
            <w:pPr>
              <w:rPr>
                <w:lang w:val="de-DE"/>
              </w:rPr>
            </w:pPr>
            <w:r>
              <w:rPr>
                <w:lang w:val="de-DE"/>
              </w:rPr>
              <w:t>version ID</w:t>
            </w:r>
          </w:p>
        </w:tc>
      </w:tr>
      <w:tr w:rsidR="00136300" w14:paraId="3928D411" w14:textId="77777777" w:rsidTr="005F53C9">
        <w:tc>
          <w:tcPr>
            <w:tcW w:w="2338" w:type="dxa"/>
          </w:tcPr>
          <w:p w14:paraId="5C995983" w14:textId="709FD25F" w:rsidR="00136300" w:rsidRDefault="00136300" w:rsidP="005F53C9">
            <w:pPr>
              <w:rPr>
                <w:b/>
              </w:rPr>
            </w:pPr>
            <w:r>
              <w:rPr>
                <w:b/>
              </w:rPr>
              <w:t>Row</w:t>
            </w:r>
          </w:p>
        </w:tc>
        <w:tc>
          <w:tcPr>
            <w:tcW w:w="993" w:type="dxa"/>
          </w:tcPr>
          <w:p w14:paraId="020BED6E" w14:textId="49FCCA9C" w:rsidR="00136300" w:rsidRDefault="00136300" w:rsidP="005F53C9">
            <w:r>
              <w:t>Long</w:t>
            </w:r>
          </w:p>
        </w:tc>
        <w:tc>
          <w:tcPr>
            <w:tcW w:w="850" w:type="dxa"/>
          </w:tcPr>
          <w:p w14:paraId="1EA04B96" w14:textId="77777777" w:rsidR="00136300" w:rsidRDefault="00136300" w:rsidP="005F53C9">
            <w:pPr>
              <w:rPr>
                <w:lang w:val="de-DE"/>
              </w:rPr>
            </w:pPr>
          </w:p>
        </w:tc>
        <w:tc>
          <w:tcPr>
            <w:tcW w:w="851" w:type="dxa"/>
          </w:tcPr>
          <w:p w14:paraId="06807CEF" w14:textId="77777777" w:rsidR="00136300" w:rsidRDefault="00136300" w:rsidP="005F53C9">
            <w:pPr>
              <w:rPr>
                <w:lang w:val="de-DE"/>
              </w:rPr>
            </w:pPr>
          </w:p>
        </w:tc>
        <w:tc>
          <w:tcPr>
            <w:tcW w:w="992" w:type="dxa"/>
          </w:tcPr>
          <w:p w14:paraId="0A45933A" w14:textId="5D2A3611" w:rsidR="00136300" w:rsidRDefault="00136300" w:rsidP="005F53C9">
            <w:pPr>
              <w:rPr>
                <w:lang w:val="de-DE"/>
              </w:rPr>
            </w:pPr>
            <w:r>
              <w:rPr>
                <w:lang w:val="de-DE"/>
              </w:rPr>
              <w:t>HL7_96</w:t>
            </w:r>
          </w:p>
        </w:tc>
        <w:tc>
          <w:tcPr>
            <w:tcW w:w="3118" w:type="dxa"/>
          </w:tcPr>
          <w:p w14:paraId="2A2DC69A" w14:textId="6830DF2B" w:rsidR="00136300" w:rsidRDefault="00136300" w:rsidP="005F53C9">
            <w:pPr>
              <w:rPr>
                <w:lang w:val="de-DE"/>
              </w:rPr>
            </w:pPr>
            <w:r>
              <w:rPr>
                <w:lang w:val="de-DE"/>
              </w:rPr>
              <w:t>Sequence number</w:t>
            </w:r>
          </w:p>
        </w:tc>
      </w:tr>
      <w:tr w:rsidR="00136300" w14:paraId="605E6C0D" w14:textId="77777777" w:rsidTr="005F53C9">
        <w:tc>
          <w:tcPr>
            <w:tcW w:w="2338" w:type="dxa"/>
          </w:tcPr>
          <w:p w14:paraId="6CF62FE0" w14:textId="47A15007" w:rsidR="00136300" w:rsidRDefault="00136300" w:rsidP="005F53C9">
            <w:r>
              <w:t>Msh15</w:t>
            </w:r>
          </w:p>
        </w:tc>
        <w:tc>
          <w:tcPr>
            <w:tcW w:w="993" w:type="dxa"/>
          </w:tcPr>
          <w:p w14:paraId="3B978795" w14:textId="77777777" w:rsidR="00136300" w:rsidRDefault="00136300" w:rsidP="005F53C9">
            <w:r>
              <w:t>Text</w:t>
            </w:r>
          </w:p>
        </w:tc>
        <w:tc>
          <w:tcPr>
            <w:tcW w:w="850" w:type="dxa"/>
          </w:tcPr>
          <w:p w14:paraId="3F393107" w14:textId="6838CDD0" w:rsidR="00136300" w:rsidRDefault="00136300" w:rsidP="005F53C9">
            <w:r>
              <w:t>30</w:t>
            </w:r>
          </w:p>
        </w:tc>
        <w:tc>
          <w:tcPr>
            <w:tcW w:w="851" w:type="dxa"/>
          </w:tcPr>
          <w:p w14:paraId="101AA17A" w14:textId="77777777" w:rsidR="00136300" w:rsidRDefault="00136300" w:rsidP="005F53C9"/>
        </w:tc>
        <w:tc>
          <w:tcPr>
            <w:tcW w:w="992" w:type="dxa"/>
          </w:tcPr>
          <w:p w14:paraId="68B1872E" w14:textId="7E21F766" w:rsidR="00136300" w:rsidRDefault="00136300" w:rsidP="005F53C9">
            <w:r>
              <w:t>HL7_96</w:t>
            </w:r>
          </w:p>
        </w:tc>
        <w:tc>
          <w:tcPr>
            <w:tcW w:w="3118" w:type="dxa"/>
          </w:tcPr>
          <w:p w14:paraId="7D9BE2F2" w14:textId="0657DC5F" w:rsidR="00136300" w:rsidRDefault="00136300" w:rsidP="005F53C9"/>
        </w:tc>
      </w:tr>
      <w:tr w:rsidR="00136300" w14:paraId="42318BB8" w14:textId="77777777" w:rsidTr="005F53C9">
        <w:tc>
          <w:tcPr>
            <w:tcW w:w="2338" w:type="dxa"/>
          </w:tcPr>
          <w:p w14:paraId="21641E98" w14:textId="3832662D" w:rsidR="00136300" w:rsidRDefault="00136300" w:rsidP="005F53C9">
            <w:r>
              <w:t>Msh16</w:t>
            </w:r>
          </w:p>
        </w:tc>
        <w:tc>
          <w:tcPr>
            <w:tcW w:w="993" w:type="dxa"/>
          </w:tcPr>
          <w:p w14:paraId="18F667F7" w14:textId="17002C10" w:rsidR="00136300" w:rsidRDefault="00136300" w:rsidP="005F53C9">
            <w:r>
              <w:t>Text</w:t>
            </w:r>
          </w:p>
        </w:tc>
        <w:tc>
          <w:tcPr>
            <w:tcW w:w="850" w:type="dxa"/>
          </w:tcPr>
          <w:p w14:paraId="3FFF31CB" w14:textId="306DCD93" w:rsidR="00136300" w:rsidRDefault="00136300" w:rsidP="005F53C9">
            <w:r>
              <w:t>30</w:t>
            </w:r>
          </w:p>
        </w:tc>
        <w:tc>
          <w:tcPr>
            <w:tcW w:w="851" w:type="dxa"/>
          </w:tcPr>
          <w:p w14:paraId="3C260207" w14:textId="77777777" w:rsidR="00136300" w:rsidRDefault="00136300" w:rsidP="005F53C9"/>
        </w:tc>
        <w:tc>
          <w:tcPr>
            <w:tcW w:w="992" w:type="dxa"/>
          </w:tcPr>
          <w:p w14:paraId="192892BF" w14:textId="7D7E8851" w:rsidR="00136300" w:rsidRDefault="00136300" w:rsidP="005F53C9">
            <w:r>
              <w:t>HL7_96</w:t>
            </w:r>
          </w:p>
        </w:tc>
        <w:tc>
          <w:tcPr>
            <w:tcW w:w="3118" w:type="dxa"/>
          </w:tcPr>
          <w:p w14:paraId="449278D0" w14:textId="4A464F2A" w:rsidR="00136300" w:rsidRDefault="00136300" w:rsidP="005F53C9"/>
        </w:tc>
      </w:tr>
      <w:tr w:rsidR="00136300" w14:paraId="4CA4E8A5" w14:textId="77777777" w:rsidTr="005F53C9">
        <w:tc>
          <w:tcPr>
            <w:tcW w:w="2338" w:type="dxa"/>
          </w:tcPr>
          <w:p w14:paraId="0D6FFF17" w14:textId="206B2A66" w:rsidR="00136300" w:rsidRDefault="00136300" w:rsidP="005F53C9">
            <w:r>
              <w:t>ImmediateAck</w:t>
            </w:r>
          </w:p>
        </w:tc>
        <w:tc>
          <w:tcPr>
            <w:tcW w:w="993" w:type="dxa"/>
          </w:tcPr>
          <w:p w14:paraId="1C99C144" w14:textId="1ACA5B75" w:rsidR="00136300" w:rsidRDefault="00136300" w:rsidP="005F53C9">
            <w:r>
              <w:t>Text</w:t>
            </w:r>
          </w:p>
        </w:tc>
        <w:tc>
          <w:tcPr>
            <w:tcW w:w="850" w:type="dxa"/>
          </w:tcPr>
          <w:p w14:paraId="5198121D" w14:textId="1036630E" w:rsidR="00136300" w:rsidRDefault="00136300" w:rsidP="005F53C9">
            <w:r>
              <w:t>60</w:t>
            </w:r>
          </w:p>
        </w:tc>
        <w:tc>
          <w:tcPr>
            <w:tcW w:w="851" w:type="dxa"/>
          </w:tcPr>
          <w:p w14:paraId="51FBB628" w14:textId="77777777" w:rsidR="00136300" w:rsidRDefault="00136300" w:rsidP="005F53C9"/>
        </w:tc>
        <w:tc>
          <w:tcPr>
            <w:tcW w:w="992" w:type="dxa"/>
          </w:tcPr>
          <w:p w14:paraId="4087EB48" w14:textId="70AC4145" w:rsidR="00136300" w:rsidRDefault="00136300" w:rsidP="005F53C9">
            <w:r>
              <w:t>HL7_96</w:t>
            </w:r>
          </w:p>
        </w:tc>
        <w:tc>
          <w:tcPr>
            <w:tcW w:w="3118" w:type="dxa"/>
          </w:tcPr>
          <w:p w14:paraId="3959FF53" w14:textId="77777777" w:rsidR="00136300" w:rsidRDefault="00136300" w:rsidP="005F53C9"/>
        </w:tc>
      </w:tr>
      <w:tr w:rsidR="00136300" w14:paraId="7DF54E02" w14:textId="77777777" w:rsidTr="005F53C9">
        <w:tc>
          <w:tcPr>
            <w:tcW w:w="2338" w:type="dxa"/>
          </w:tcPr>
          <w:p w14:paraId="3970B7AD" w14:textId="23574F27" w:rsidR="00136300" w:rsidRDefault="00136300" w:rsidP="005F53C9">
            <w:r>
              <w:t>ApplAck</w:t>
            </w:r>
          </w:p>
        </w:tc>
        <w:tc>
          <w:tcPr>
            <w:tcW w:w="993" w:type="dxa"/>
          </w:tcPr>
          <w:p w14:paraId="34433806" w14:textId="0A0DFFC1" w:rsidR="00136300" w:rsidRDefault="00136300" w:rsidP="005F53C9">
            <w:r>
              <w:t>Text</w:t>
            </w:r>
          </w:p>
        </w:tc>
        <w:tc>
          <w:tcPr>
            <w:tcW w:w="850" w:type="dxa"/>
          </w:tcPr>
          <w:p w14:paraId="11C8FF4C" w14:textId="746D171A" w:rsidR="00136300" w:rsidRDefault="00136300" w:rsidP="005F53C9">
            <w:r>
              <w:t>60</w:t>
            </w:r>
          </w:p>
        </w:tc>
        <w:tc>
          <w:tcPr>
            <w:tcW w:w="851" w:type="dxa"/>
          </w:tcPr>
          <w:p w14:paraId="66F6B42A" w14:textId="77777777" w:rsidR="00136300" w:rsidRDefault="00136300" w:rsidP="005F53C9"/>
        </w:tc>
        <w:tc>
          <w:tcPr>
            <w:tcW w:w="992" w:type="dxa"/>
          </w:tcPr>
          <w:p w14:paraId="216A99E2" w14:textId="1B50D7CC" w:rsidR="00136300" w:rsidRDefault="00136300" w:rsidP="005F53C9">
            <w:r>
              <w:t>HL7_96</w:t>
            </w:r>
          </w:p>
        </w:tc>
        <w:tc>
          <w:tcPr>
            <w:tcW w:w="3118" w:type="dxa"/>
          </w:tcPr>
          <w:p w14:paraId="119E38CA" w14:textId="77777777" w:rsidR="00136300" w:rsidRDefault="00136300" w:rsidP="005F53C9"/>
        </w:tc>
      </w:tr>
      <w:tr w:rsidR="00136300" w14:paraId="33A52F03" w14:textId="77777777" w:rsidTr="005F53C9">
        <w:tc>
          <w:tcPr>
            <w:tcW w:w="2338" w:type="dxa"/>
          </w:tcPr>
          <w:p w14:paraId="2F16ADAD" w14:textId="35A2BDEF" w:rsidR="00136300" w:rsidRDefault="00136300" w:rsidP="005F53C9">
            <w:r>
              <w:t>Section</w:t>
            </w:r>
          </w:p>
        </w:tc>
        <w:tc>
          <w:tcPr>
            <w:tcW w:w="993" w:type="dxa"/>
          </w:tcPr>
          <w:p w14:paraId="14119BDE" w14:textId="592D7063" w:rsidR="00136300" w:rsidRDefault="00136300" w:rsidP="005F53C9">
            <w:r>
              <w:t>Text</w:t>
            </w:r>
          </w:p>
        </w:tc>
        <w:tc>
          <w:tcPr>
            <w:tcW w:w="850" w:type="dxa"/>
          </w:tcPr>
          <w:p w14:paraId="02955B36" w14:textId="377645CA" w:rsidR="00136300" w:rsidRDefault="00136300" w:rsidP="005F53C9">
            <w:r>
              <w:t>15</w:t>
            </w:r>
          </w:p>
        </w:tc>
        <w:tc>
          <w:tcPr>
            <w:tcW w:w="851" w:type="dxa"/>
          </w:tcPr>
          <w:p w14:paraId="36D8C5A3" w14:textId="77777777" w:rsidR="00136300" w:rsidRDefault="00136300" w:rsidP="005F53C9"/>
        </w:tc>
        <w:tc>
          <w:tcPr>
            <w:tcW w:w="992" w:type="dxa"/>
          </w:tcPr>
          <w:p w14:paraId="3522DFB3" w14:textId="07737DF6" w:rsidR="00136300" w:rsidRDefault="00136300" w:rsidP="005F53C9">
            <w:r>
              <w:t>HL7_96</w:t>
            </w:r>
          </w:p>
        </w:tc>
        <w:tc>
          <w:tcPr>
            <w:tcW w:w="3118" w:type="dxa"/>
          </w:tcPr>
          <w:p w14:paraId="15ECAC93" w14:textId="77777777" w:rsidR="00136300" w:rsidRDefault="00136300" w:rsidP="005F53C9"/>
        </w:tc>
      </w:tr>
      <w:tr w:rsidR="00136300" w14:paraId="0C25A441" w14:textId="77777777" w:rsidTr="005F53C9">
        <w:tc>
          <w:tcPr>
            <w:tcW w:w="2338" w:type="dxa"/>
          </w:tcPr>
          <w:p w14:paraId="01C9E89D" w14:textId="77777777" w:rsidR="00136300" w:rsidRDefault="00136300" w:rsidP="005F53C9">
            <w:r>
              <w:t>anchor</w:t>
            </w:r>
          </w:p>
        </w:tc>
        <w:tc>
          <w:tcPr>
            <w:tcW w:w="993" w:type="dxa"/>
          </w:tcPr>
          <w:p w14:paraId="39ED8F8D" w14:textId="77777777" w:rsidR="00136300" w:rsidRDefault="00136300" w:rsidP="005F53C9">
            <w:r>
              <w:t>Text</w:t>
            </w:r>
          </w:p>
        </w:tc>
        <w:tc>
          <w:tcPr>
            <w:tcW w:w="850" w:type="dxa"/>
          </w:tcPr>
          <w:p w14:paraId="69A8D6C2" w14:textId="2538F533" w:rsidR="00136300" w:rsidRDefault="00136300" w:rsidP="005F53C9">
            <w:r>
              <w:t>40</w:t>
            </w:r>
          </w:p>
        </w:tc>
        <w:tc>
          <w:tcPr>
            <w:tcW w:w="851" w:type="dxa"/>
          </w:tcPr>
          <w:p w14:paraId="0D43CCB6" w14:textId="77777777" w:rsidR="00136300" w:rsidRDefault="00136300" w:rsidP="005F53C9"/>
        </w:tc>
        <w:tc>
          <w:tcPr>
            <w:tcW w:w="992" w:type="dxa"/>
          </w:tcPr>
          <w:p w14:paraId="7D111BBC" w14:textId="734B53A2" w:rsidR="00136300" w:rsidRDefault="00136300" w:rsidP="005F53C9">
            <w:r>
              <w:t>HL7_96</w:t>
            </w:r>
          </w:p>
        </w:tc>
        <w:tc>
          <w:tcPr>
            <w:tcW w:w="3118" w:type="dxa"/>
          </w:tcPr>
          <w:p w14:paraId="1461EF4A" w14:textId="77777777" w:rsidR="00136300" w:rsidRDefault="00136300" w:rsidP="005F53C9">
            <w:r>
              <w:t>HTML-Reference to the Standard</w:t>
            </w:r>
          </w:p>
        </w:tc>
      </w:tr>
    </w:tbl>
    <w:p w14:paraId="02AEA473" w14:textId="77777777" w:rsidR="00136300" w:rsidRDefault="00136300"/>
    <w:p w14:paraId="1BD1ED65" w14:textId="77777777" w:rsidR="00C50AB1" w:rsidRDefault="00C50AB1">
      <w:pPr>
        <w:pStyle w:val="berschrift3"/>
      </w:pPr>
      <w:r>
        <w:fldChar w:fldCharType="begin"/>
      </w:r>
      <w:r>
        <w:instrText xml:space="preserve"> AUTONUMLGL </w:instrText>
      </w:r>
      <w:bookmarkStart w:id="67" w:name="_Toc147402637"/>
      <w:r>
        <w:fldChar w:fldCharType="end"/>
      </w:r>
      <w:r>
        <w:t xml:space="preserve"> Table HL7DataTypes</w:t>
      </w:r>
      <w:bookmarkEnd w:id="67"/>
    </w:p>
    <w:p w14:paraId="5F8D0F4F" w14:textId="77777777" w:rsidR="00C50AB1" w:rsidRDefault="00C50AB1">
      <w:r>
        <w:t>The standard uses data types which are referred to by data structures. The reference from data elements to data types is indirectly done by data structures.</w:t>
      </w:r>
    </w:p>
    <w:p w14:paraId="41913ED0"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164D1F33" w14:textId="77777777">
        <w:tc>
          <w:tcPr>
            <w:tcW w:w="2338" w:type="dxa"/>
            <w:shd w:val="pct20" w:color="auto" w:fill="auto"/>
          </w:tcPr>
          <w:p w14:paraId="7C2387BA" w14:textId="77777777" w:rsidR="00C50AB1" w:rsidRDefault="00C50AB1">
            <w:r>
              <w:t>Attribute</w:t>
            </w:r>
          </w:p>
        </w:tc>
        <w:tc>
          <w:tcPr>
            <w:tcW w:w="993" w:type="dxa"/>
            <w:shd w:val="pct20" w:color="auto" w:fill="auto"/>
          </w:tcPr>
          <w:p w14:paraId="7A1AE66C" w14:textId="77777777" w:rsidR="00C50AB1" w:rsidRDefault="00C50AB1">
            <w:r>
              <w:t>Type</w:t>
            </w:r>
          </w:p>
        </w:tc>
        <w:tc>
          <w:tcPr>
            <w:tcW w:w="850" w:type="dxa"/>
            <w:shd w:val="pct20" w:color="auto" w:fill="auto"/>
          </w:tcPr>
          <w:p w14:paraId="7506C72D" w14:textId="77777777" w:rsidR="00C50AB1" w:rsidRDefault="00C50AB1">
            <w:r>
              <w:t>Size</w:t>
            </w:r>
          </w:p>
        </w:tc>
        <w:tc>
          <w:tcPr>
            <w:tcW w:w="851" w:type="dxa"/>
            <w:shd w:val="pct20" w:color="auto" w:fill="auto"/>
          </w:tcPr>
          <w:p w14:paraId="2013F2A0" w14:textId="77777777" w:rsidR="00C50AB1" w:rsidRDefault="00C50AB1">
            <w:r>
              <w:t>Default</w:t>
            </w:r>
          </w:p>
        </w:tc>
        <w:tc>
          <w:tcPr>
            <w:tcW w:w="992" w:type="dxa"/>
            <w:shd w:val="pct20" w:color="auto" w:fill="auto"/>
          </w:tcPr>
          <w:p w14:paraId="384F9F8B" w14:textId="77777777" w:rsidR="00C50AB1" w:rsidRDefault="00C50AB1">
            <w:r>
              <w:t>Database</w:t>
            </w:r>
          </w:p>
        </w:tc>
        <w:tc>
          <w:tcPr>
            <w:tcW w:w="3118" w:type="dxa"/>
            <w:shd w:val="pct20" w:color="auto" w:fill="auto"/>
          </w:tcPr>
          <w:p w14:paraId="61A872E8" w14:textId="77777777" w:rsidR="00C50AB1" w:rsidRDefault="00C50AB1">
            <w:r>
              <w:t>Description</w:t>
            </w:r>
          </w:p>
        </w:tc>
      </w:tr>
      <w:tr w:rsidR="00C50AB1" w14:paraId="491F7544" w14:textId="77777777">
        <w:tc>
          <w:tcPr>
            <w:tcW w:w="2338" w:type="dxa"/>
          </w:tcPr>
          <w:p w14:paraId="27B2B71A" w14:textId="77777777" w:rsidR="00C50AB1" w:rsidRDefault="00C50AB1">
            <w:r>
              <w:rPr>
                <w:b/>
              </w:rPr>
              <w:t>data_type_code</w:t>
            </w:r>
          </w:p>
        </w:tc>
        <w:tc>
          <w:tcPr>
            <w:tcW w:w="993" w:type="dxa"/>
          </w:tcPr>
          <w:p w14:paraId="0E27368B" w14:textId="77777777" w:rsidR="00C50AB1" w:rsidRDefault="00C50AB1">
            <w:r>
              <w:t>Text</w:t>
            </w:r>
          </w:p>
        </w:tc>
        <w:tc>
          <w:tcPr>
            <w:tcW w:w="850" w:type="dxa"/>
          </w:tcPr>
          <w:p w14:paraId="11641AA9" w14:textId="77777777" w:rsidR="00C50AB1" w:rsidRDefault="00C50AB1">
            <w:r>
              <w:t>3</w:t>
            </w:r>
          </w:p>
        </w:tc>
        <w:tc>
          <w:tcPr>
            <w:tcW w:w="851" w:type="dxa"/>
          </w:tcPr>
          <w:p w14:paraId="485F86A8" w14:textId="77777777" w:rsidR="00C50AB1" w:rsidRDefault="00C50AB1"/>
        </w:tc>
        <w:tc>
          <w:tcPr>
            <w:tcW w:w="992" w:type="dxa"/>
          </w:tcPr>
          <w:p w14:paraId="13BDBCE4" w14:textId="77777777" w:rsidR="00C50AB1" w:rsidRDefault="00C50AB1">
            <w:r>
              <w:t>HL7_36</w:t>
            </w:r>
          </w:p>
        </w:tc>
        <w:tc>
          <w:tcPr>
            <w:tcW w:w="3118" w:type="dxa"/>
          </w:tcPr>
          <w:p w14:paraId="710432D8" w14:textId="77777777" w:rsidR="00C50AB1" w:rsidRDefault="00C50AB1">
            <w:r>
              <w:t>reference to the data type according to the standard</w:t>
            </w:r>
          </w:p>
        </w:tc>
      </w:tr>
      <w:tr w:rsidR="00C50AB1" w14:paraId="05D7846F" w14:textId="77777777">
        <w:tc>
          <w:tcPr>
            <w:tcW w:w="2338" w:type="dxa"/>
          </w:tcPr>
          <w:p w14:paraId="56E281A7" w14:textId="77777777" w:rsidR="00C50AB1" w:rsidRDefault="00C50AB1">
            <w:r>
              <w:rPr>
                <w:b/>
              </w:rPr>
              <w:t>version_id</w:t>
            </w:r>
          </w:p>
        </w:tc>
        <w:tc>
          <w:tcPr>
            <w:tcW w:w="993" w:type="dxa"/>
          </w:tcPr>
          <w:p w14:paraId="4A94B63D" w14:textId="77777777" w:rsidR="00C50AB1" w:rsidRDefault="00C50AB1">
            <w:r>
              <w:t>Long</w:t>
            </w:r>
          </w:p>
        </w:tc>
        <w:tc>
          <w:tcPr>
            <w:tcW w:w="850" w:type="dxa"/>
          </w:tcPr>
          <w:p w14:paraId="46202271" w14:textId="77777777" w:rsidR="00C50AB1" w:rsidRDefault="00C50AB1">
            <w:pPr>
              <w:rPr>
                <w:lang w:val="de-DE"/>
              </w:rPr>
            </w:pPr>
            <w:r>
              <w:rPr>
                <w:lang w:val="de-DE"/>
              </w:rPr>
              <w:t>4</w:t>
            </w:r>
          </w:p>
        </w:tc>
        <w:tc>
          <w:tcPr>
            <w:tcW w:w="851" w:type="dxa"/>
          </w:tcPr>
          <w:p w14:paraId="59D6328C" w14:textId="77777777" w:rsidR="00C50AB1" w:rsidRDefault="00C50AB1">
            <w:pPr>
              <w:rPr>
                <w:lang w:val="de-DE"/>
              </w:rPr>
            </w:pPr>
          </w:p>
        </w:tc>
        <w:tc>
          <w:tcPr>
            <w:tcW w:w="992" w:type="dxa"/>
          </w:tcPr>
          <w:p w14:paraId="095E1B79" w14:textId="77777777" w:rsidR="00C50AB1" w:rsidRDefault="00C50AB1">
            <w:pPr>
              <w:rPr>
                <w:lang w:val="de-DE"/>
              </w:rPr>
            </w:pPr>
            <w:r>
              <w:rPr>
                <w:lang w:val="de-DE"/>
              </w:rPr>
              <w:t>HL7_52</w:t>
            </w:r>
          </w:p>
        </w:tc>
        <w:tc>
          <w:tcPr>
            <w:tcW w:w="3118" w:type="dxa"/>
          </w:tcPr>
          <w:p w14:paraId="7A50B909" w14:textId="77777777" w:rsidR="00C50AB1" w:rsidRDefault="00C50AB1">
            <w:pPr>
              <w:rPr>
                <w:lang w:val="de-DE"/>
              </w:rPr>
            </w:pPr>
            <w:r>
              <w:rPr>
                <w:lang w:val="de-DE"/>
              </w:rPr>
              <w:t>version ID</w:t>
            </w:r>
          </w:p>
        </w:tc>
      </w:tr>
      <w:tr w:rsidR="00C50AB1" w14:paraId="472EEEF8" w14:textId="77777777">
        <w:tc>
          <w:tcPr>
            <w:tcW w:w="2338" w:type="dxa"/>
          </w:tcPr>
          <w:p w14:paraId="38005B09" w14:textId="77777777" w:rsidR="00C50AB1" w:rsidRDefault="00C50AB1">
            <w:r>
              <w:t>description</w:t>
            </w:r>
          </w:p>
        </w:tc>
        <w:tc>
          <w:tcPr>
            <w:tcW w:w="993" w:type="dxa"/>
          </w:tcPr>
          <w:p w14:paraId="00B13167" w14:textId="77777777" w:rsidR="00C50AB1" w:rsidRDefault="00C50AB1">
            <w:r>
              <w:t>Text</w:t>
            </w:r>
          </w:p>
        </w:tc>
        <w:tc>
          <w:tcPr>
            <w:tcW w:w="850" w:type="dxa"/>
          </w:tcPr>
          <w:p w14:paraId="28C0FAAF" w14:textId="77777777" w:rsidR="00C50AB1" w:rsidRDefault="00C50AB1">
            <w:r>
              <w:t>80</w:t>
            </w:r>
          </w:p>
        </w:tc>
        <w:tc>
          <w:tcPr>
            <w:tcW w:w="851" w:type="dxa"/>
          </w:tcPr>
          <w:p w14:paraId="0E5DE33F" w14:textId="77777777" w:rsidR="00C50AB1" w:rsidRDefault="00C50AB1"/>
        </w:tc>
        <w:tc>
          <w:tcPr>
            <w:tcW w:w="992" w:type="dxa"/>
          </w:tcPr>
          <w:p w14:paraId="42E3946F" w14:textId="77777777" w:rsidR="00C50AB1" w:rsidRDefault="00C50AB1">
            <w:r>
              <w:t>HL7_36</w:t>
            </w:r>
          </w:p>
        </w:tc>
        <w:tc>
          <w:tcPr>
            <w:tcW w:w="3118" w:type="dxa"/>
          </w:tcPr>
          <w:p w14:paraId="2FC22C6C" w14:textId="77777777" w:rsidR="00C50AB1" w:rsidRDefault="00C50AB1">
            <w:r>
              <w:t>description</w:t>
            </w:r>
          </w:p>
        </w:tc>
      </w:tr>
      <w:tr w:rsidR="00C50AB1" w14:paraId="5610BF42" w14:textId="77777777">
        <w:tc>
          <w:tcPr>
            <w:tcW w:w="2338" w:type="dxa"/>
          </w:tcPr>
          <w:p w14:paraId="6E9281B9" w14:textId="77777777" w:rsidR="00C50AB1" w:rsidRDefault="00C50AB1">
            <w:r>
              <w:t>length</w:t>
            </w:r>
          </w:p>
        </w:tc>
        <w:tc>
          <w:tcPr>
            <w:tcW w:w="993" w:type="dxa"/>
          </w:tcPr>
          <w:p w14:paraId="05878A0D" w14:textId="77777777" w:rsidR="00C50AB1" w:rsidRDefault="00C50AB1">
            <w:r>
              <w:t>Integer</w:t>
            </w:r>
          </w:p>
        </w:tc>
        <w:tc>
          <w:tcPr>
            <w:tcW w:w="850" w:type="dxa"/>
          </w:tcPr>
          <w:p w14:paraId="3BC7C14E" w14:textId="77777777" w:rsidR="00C50AB1" w:rsidRDefault="00C50AB1">
            <w:r>
              <w:t>2</w:t>
            </w:r>
          </w:p>
        </w:tc>
        <w:tc>
          <w:tcPr>
            <w:tcW w:w="851" w:type="dxa"/>
          </w:tcPr>
          <w:p w14:paraId="794FAA18" w14:textId="77777777" w:rsidR="00C50AB1" w:rsidRDefault="00C50AB1"/>
        </w:tc>
        <w:tc>
          <w:tcPr>
            <w:tcW w:w="992" w:type="dxa"/>
          </w:tcPr>
          <w:p w14:paraId="003D55FB" w14:textId="77777777" w:rsidR="00C50AB1" w:rsidRDefault="00C50AB1">
            <w:r>
              <w:t>HL7_36</w:t>
            </w:r>
          </w:p>
        </w:tc>
        <w:tc>
          <w:tcPr>
            <w:tcW w:w="3118" w:type="dxa"/>
          </w:tcPr>
          <w:p w14:paraId="4C182A04" w14:textId="77777777" w:rsidR="00C50AB1" w:rsidRDefault="00C50AB1">
            <w:r>
              <w:t>proposed length of this data type</w:t>
            </w:r>
          </w:p>
        </w:tc>
      </w:tr>
      <w:tr w:rsidR="00C50AB1" w14:paraId="087625FE" w14:textId="77777777">
        <w:tc>
          <w:tcPr>
            <w:tcW w:w="2338" w:type="dxa"/>
          </w:tcPr>
          <w:p w14:paraId="5B862D1A" w14:textId="77777777" w:rsidR="00C50AB1" w:rsidRDefault="00C50AB1">
            <w:r>
              <w:t>anchor</w:t>
            </w:r>
          </w:p>
        </w:tc>
        <w:tc>
          <w:tcPr>
            <w:tcW w:w="993" w:type="dxa"/>
          </w:tcPr>
          <w:p w14:paraId="457D2E63" w14:textId="77777777" w:rsidR="00C50AB1" w:rsidRDefault="00C50AB1">
            <w:r>
              <w:t>Text</w:t>
            </w:r>
          </w:p>
        </w:tc>
        <w:tc>
          <w:tcPr>
            <w:tcW w:w="850" w:type="dxa"/>
          </w:tcPr>
          <w:p w14:paraId="6E69740A" w14:textId="77777777" w:rsidR="00C50AB1" w:rsidRDefault="00C50AB1">
            <w:r>
              <w:t>50</w:t>
            </w:r>
          </w:p>
        </w:tc>
        <w:tc>
          <w:tcPr>
            <w:tcW w:w="851" w:type="dxa"/>
          </w:tcPr>
          <w:p w14:paraId="5E9588EF" w14:textId="77777777" w:rsidR="00C50AB1" w:rsidRDefault="00C50AB1"/>
        </w:tc>
        <w:tc>
          <w:tcPr>
            <w:tcW w:w="992" w:type="dxa"/>
          </w:tcPr>
          <w:p w14:paraId="29B328D8" w14:textId="77777777" w:rsidR="00C50AB1" w:rsidRDefault="00C50AB1">
            <w:r>
              <w:t>HL7_36</w:t>
            </w:r>
          </w:p>
        </w:tc>
        <w:tc>
          <w:tcPr>
            <w:tcW w:w="3118" w:type="dxa"/>
          </w:tcPr>
          <w:p w14:paraId="5932AF26" w14:textId="77777777" w:rsidR="00C50AB1" w:rsidRDefault="00C50AB1">
            <w:r>
              <w:t>HTML-Reference to the Standard</w:t>
            </w:r>
          </w:p>
        </w:tc>
      </w:tr>
      <w:tr w:rsidR="001757AD" w14:paraId="012E6ED1" w14:textId="77777777">
        <w:tc>
          <w:tcPr>
            <w:tcW w:w="2338" w:type="dxa"/>
          </w:tcPr>
          <w:p w14:paraId="379C24F1" w14:textId="77777777" w:rsidR="001757AD" w:rsidRDefault="001757AD">
            <w:r>
              <w:t>Owl_gen</w:t>
            </w:r>
          </w:p>
        </w:tc>
        <w:tc>
          <w:tcPr>
            <w:tcW w:w="993" w:type="dxa"/>
          </w:tcPr>
          <w:p w14:paraId="7C41F6B5" w14:textId="77777777" w:rsidR="001757AD" w:rsidRDefault="001757AD">
            <w:r>
              <w:t>Yes/no</w:t>
            </w:r>
          </w:p>
        </w:tc>
        <w:tc>
          <w:tcPr>
            <w:tcW w:w="850" w:type="dxa"/>
          </w:tcPr>
          <w:p w14:paraId="09A270B3" w14:textId="77777777" w:rsidR="001757AD" w:rsidRDefault="001757AD"/>
        </w:tc>
        <w:tc>
          <w:tcPr>
            <w:tcW w:w="851" w:type="dxa"/>
          </w:tcPr>
          <w:p w14:paraId="37CA28B8" w14:textId="77777777" w:rsidR="001757AD" w:rsidRDefault="001757AD"/>
        </w:tc>
        <w:tc>
          <w:tcPr>
            <w:tcW w:w="992" w:type="dxa"/>
          </w:tcPr>
          <w:p w14:paraId="6188DC54" w14:textId="77777777" w:rsidR="001757AD" w:rsidRDefault="001757AD">
            <w:r>
              <w:t>HL7_65</w:t>
            </w:r>
          </w:p>
        </w:tc>
        <w:tc>
          <w:tcPr>
            <w:tcW w:w="3118" w:type="dxa"/>
          </w:tcPr>
          <w:p w14:paraId="5A797947" w14:textId="77777777" w:rsidR="001757AD" w:rsidRDefault="001757AD">
            <w:r>
              <w:t>Specifies whether the OWL generator should generate information for this event</w:t>
            </w:r>
          </w:p>
        </w:tc>
      </w:tr>
    </w:tbl>
    <w:p w14:paraId="6D5DE91E" w14:textId="77777777" w:rsidR="00C50AB1" w:rsidRDefault="00C50AB1"/>
    <w:p w14:paraId="46C50FA5" w14:textId="77777777" w:rsidR="00C50AB1" w:rsidRDefault="00C50AB1">
      <w:pPr>
        <w:pStyle w:val="berschrift3"/>
      </w:pPr>
      <w:r>
        <w:fldChar w:fldCharType="begin"/>
      </w:r>
      <w:r>
        <w:instrText xml:space="preserve"> AUTONUMLGL </w:instrText>
      </w:r>
      <w:bookmarkStart w:id="68" w:name="_Toc147402638"/>
      <w:r>
        <w:fldChar w:fldCharType="end"/>
      </w:r>
      <w:r>
        <w:t xml:space="preserve"> Table HL7Mapping-Table DataElements</w:t>
      </w:r>
      <w:bookmarkEnd w:id="68"/>
    </w:p>
    <w:p w14:paraId="10F619F7" w14:textId="77777777" w:rsidR="00C50AB1" w:rsidRDefault="00C50AB1">
      <w:r>
        <w:t>On account of the fact that data element identifiers are reused from version to version a mapping among consecutive versions become necessary. This is especially true for the version change from 2.1 to 2.2.</w:t>
      </w:r>
    </w:p>
    <w:p w14:paraId="4C4ED738"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1EEB9474" w14:textId="77777777">
        <w:tc>
          <w:tcPr>
            <w:tcW w:w="2338" w:type="dxa"/>
            <w:shd w:val="pct20" w:color="auto" w:fill="auto"/>
          </w:tcPr>
          <w:p w14:paraId="07A36BEB" w14:textId="77777777" w:rsidR="00C50AB1" w:rsidRDefault="00C50AB1">
            <w:r>
              <w:t>Attribute</w:t>
            </w:r>
          </w:p>
        </w:tc>
        <w:tc>
          <w:tcPr>
            <w:tcW w:w="993" w:type="dxa"/>
            <w:shd w:val="pct20" w:color="auto" w:fill="auto"/>
          </w:tcPr>
          <w:p w14:paraId="236FD16B" w14:textId="77777777" w:rsidR="00C50AB1" w:rsidRDefault="00C50AB1">
            <w:r>
              <w:t>Type</w:t>
            </w:r>
          </w:p>
        </w:tc>
        <w:tc>
          <w:tcPr>
            <w:tcW w:w="850" w:type="dxa"/>
            <w:shd w:val="pct20" w:color="auto" w:fill="auto"/>
          </w:tcPr>
          <w:p w14:paraId="13C1AE72" w14:textId="77777777" w:rsidR="00C50AB1" w:rsidRDefault="00C50AB1">
            <w:r>
              <w:t>Size</w:t>
            </w:r>
          </w:p>
        </w:tc>
        <w:tc>
          <w:tcPr>
            <w:tcW w:w="851" w:type="dxa"/>
            <w:shd w:val="pct20" w:color="auto" w:fill="auto"/>
          </w:tcPr>
          <w:p w14:paraId="084E0437" w14:textId="77777777" w:rsidR="00C50AB1" w:rsidRDefault="00C50AB1">
            <w:r>
              <w:t>Default</w:t>
            </w:r>
          </w:p>
        </w:tc>
        <w:tc>
          <w:tcPr>
            <w:tcW w:w="992" w:type="dxa"/>
            <w:shd w:val="pct20" w:color="auto" w:fill="auto"/>
          </w:tcPr>
          <w:p w14:paraId="34045952" w14:textId="77777777" w:rsidR="00C50AB1" w:rsidRDefault="00C50AB1">
            <w:r>
              <w:t>Database</w:t>
            </w:r>
          </w:p>
        </w:tc>
        <w:tc>
          <w:tcPr>
            <w:tcW w:w="3118" w:type="dxa"/>
            <w:shd w:val="pct20" w:color="auto" w:fill="auto"/>
          </w:tcPr>
          <w:p w14:paraId="25E36021" w14:textId="77777777" w:rsidR="00C50AB1" w:rsidRDefault="00C50AB1">
            <w:r>
              <w:t>Description</w:t>
            </w:r>
          </w:p>
        </w:tc>
      </w:tr>
      <w:tr w:rsidR="00C50AB1" w14:paraId="0030F1DE" w14:textId="77777777">
        <w:tc>
          <w:tcPr>
            <w:tcW w:w="2338" w:type="dxa"/>
          </w:tcPr>
          <w:p w14:paraId="4EAADE09" w14:textId="77777777" w:rsidR="00C50AB1" w:rsidRDefault="00C50AB1">
            <w:r>
              <w:t>version_id</w:t>
            </w:r>
          </w:p>
        </w:tc>
        <w:tc>
          <w:tcPr>
            <w:tcW w:w="993" w:type="dxa"/>
          </w:tcPr>
          <w:p w14:paraId="0C14EC72" w14:textId="77777777" w:rsidR="00C50AB1" w:rsidRDefault="00C50AB1">
            <w:r>
              <w:t>Long</w:t>
            </w:r>
          </w:p>
        </w:tc>
        <w:tc>
          <w:tcPr>
            <w:tcW w:w="850" w:type="dxa"/>
          </w:tcPr>
          <w:p w14:paraId="19BF777B" w14:textId="77777777" w:rsidR="00C50AB1" w:rsidRDefault="00C50AB1">
            <w:r>
              <w:t>4</w:t>
            </w:r>
          </w:p>
        </w:tc>
        <w:tc>
          <w:tcPr>
            <w:tcW w:w="851" w:type="dxa"/>
          </w:tcPr>
          <w:p w14:paraId="615767A6" w14:textId="77777777" w:rsidR="00C50AB1" w:rsidRDefault="00C50AB1"/>
        </w:tc>
        <w:tc>
          <w:tcPr>
            <w:tcW w:w="992" w:type="dxa"/>
          </w:tcPr>
          <w:p w14:paraId="71302D75" w14:textId="77777777" w:rsidR="00C50AB1" w:rsidRDefault="00C50AB1">
            <w:r>
              <w:t>HL7_52</w:t>
            </w:r>
          </w:p>
        </w:tc>
        <w:tc>
          <w:tcPr>
            <w:tcW w:w="3118" w:type="dxa"/>
          </w:tcPr>
          <w:p w14:paraId="604CDFC2" w14:textId="77777777" w:rsidR="00C50AB1" w:rsidRDefault="00C50AB1">
            <w:r>
              <w:t>version ID</w:t>
            </w:r>
          </w:p>
        </w:tc>
      </w:tr>
      <w:tr w:rsidR="00C50AB1" w14:paraId="10A523A8" w14:textId="77777777">
        <w:tc>
          <w:tcPr>
            <w:tcW w:w="2338" w:type="dxa"/>
          </w:tcPr>
          <w:p w14:paraId="70BB83B3" w14:textId="77777777" w:rsidR="00C50AB1" w:rsidRDefault="00C50AB1">
            <w:r>
              <w:t>data_item</w:t>
            </w:r>
          </w:p>
        </w:tc>
        <w:tc>
          <w:tcPr>
            <w:tcW w:w="993" w:type="dxa"/>
          </w:tcPr>
          <w:p w14:paraId="64B850C1" w14:textId="77777777" w:rsidR="00C50AB1" w:rsidRDefault="00C50AB1">
            <w:r>
              <w:t>Long</w:t>
            </w:r>
          </w:p>
        </w:tc>
        <w:tc>
          <w:tcPr>
            <w:tcW w:w="850" w:type="dxa"/>
          </w:tcPr>
          <w:p w14:paraId="0DFEE58A" w14:textId="77777777" w:rsidR="00C50AB1" w:rsidRDefault="00C50AB1">
            <w:r>
              <w:t>4</w:t>
            </w:r>
          </w:p>
        </w:tc>
        <w:tc>
          <w:tcPr>
            <w:tcW w:w="851" w:type="dxa"/>
          </w:tcPr>
          <w:p w14:paraId="06B8A86B" w14:textId="77777777" w:rsidR="00C50AB1" w:rsidRDefault="00C50AB1">
            <w:r>
              <w:t>0</w:t>
            </w:r>
          </w:p>
        </w:tc>
        <w:tc>
          <w:tcPr>
            <w:tcW w:w="992" w:type="dxa"/>
          </w:tcPr>
          <w:p w14:paraId="7521B6B5" w14:textId="77777777" w:rsidR="00C50AB1" w:rsidRDefault="00C50AB1">
            <w:r>
              <w:t>HL7_36</w:t>
            </w:r>
          </w:p>
        </w:tc>
        <w:tc>
          <w:tcPr>
            <w:tcW w:w="3118" w:type="dxa"/>
          </w:tcPr>
          <w:p w14:paraId="296B338B" w14:textId="77777777" w:rsidR="00C50AB1" w:rsidRDefault="00C50AB1">
            <w:r>
              <w:t>ID of the Data Element</w:t>
            </w:r>
          </w:p>
        </w:tc>
      </w:tr>
      <w:tr w:rsidR="00C50AB1" w14:paraId="71856D6C" w14:textId="77777777">
        <w:tc>
          <w:tcPr>
            <w:tcW w:w="2338" w:type="dxa"/>
          </w:tcPr>
          <w:p w14:paraId="2A559470" w14:textId="77777777" w:rsidR="00C50AB1" w:rsidRDefault="00C50AB1">
            <w:r>
              <w:t>data_item_prev</w:t>
            </w:r>
          </w:p>
        </w:tc>
        <w:tc>
          <w:tcPr>
            <w:tcW w:w="993" w:type="dxa"/>
          </w:tcPr>
          <w:p w14:paraId="302C4D34" w14:textId="77777777" w:rsidR="00C50AB1" w:rsidRDefault="00C50AB1">
            <w:r>
              <w:t>Long</w:t>
            </w:r>
          </w:p>
        </w:tc>
        <w:tc>
          <w:tcPr>
            <w:tcW w:w="850" w:type="dxa"/>
          </w:tcPr>
          <w:p w14:paraId="2E9A866E" w14:textId="77777777" w:rsidR="00C50AB1" w:rsidRDefault="00C50AB1">
            <w:r>
              <w:t>4</w:t>
            </w:r>
          </w:p>
        </w:tc>
        <w:tc>
          <w:tcPr>
            <w:tcW w:w="851" w:type="dxa"/>
          </w:tcPr>
          <w:p w14:paraId="7923E8D3" w14:textId="77777777" w:rsidR="00C50AB1" w:rsidRDefault="00C50AB1">
            <w:r>
              <w:t>0</w:t>
            </w:r>
          </w:p>
        </w:tc>
        <w:tc>
          <w:tcPr>
            <w:tcW w:w="992" w:type="dxa"/>
          </w:tcPr>
          <w:p w14:paraId="71A7CFB3" w14:textId="77777777" w:rsidR="00C50AB1" w:rsidRDefault="00C50AB1">
            <w:r>
              <w:t>HL7_36</w:t>
            </w:r>
          </w:p>
        </w:tc>
        <w:tc>
          <w:tcPr>
            <w:tcW w:w="3118" w:type="dxa"/>
          </w:tcPr>
          <w:p w14:paraId="4DD7F957" w14:textId="77777777" w:rsidR="00C50AB1" w:rsidRDefault="00C50AB1">
            <w:r>
              <w:t>ID of the Data Element within the previous version</w:t>
            </w:r>
          </w:p>
        </w:tc>
      </w:tr>
      <w:tr w:rsidR="00C50AB1" w14:paraId="751D4509" w14:textId="77777777">
        <w:tc>
          <w:tcPr>
            <w:tcW w:w="2338" w:type="dxa"/>
          </w:tcPr>
          <w:p w14:paraId="26C3BAE0" w14:textId="77777777" w:rsidR="00C50AB1" w:rsidRDefault="00C50AB1">
            <w:r>
              <w:t>version_id_prev</w:t>
            </w:r>
          </w:p>
        </w:tc>
        <w:tc>
          <w:tcPr>
            <w:tcW w:w="993" w:type="dxa"/>
          </w:tcPr>
          <w:p w14:paraId="3DE4F9EB" w14:textId="77777777" w:rsidR="00C50AB1" w:rsidRDefault="00C50AB1">
            <w:r>
              <w:t>Long</w:t>
            </w:r>
          </w:p>
        </w:tc>
        <w:tc>
          <w:tcPr>
            <w:tcW w:w="850" w:type="dxa"/>
          </w:tcPr>
          <w:p w14:paraId="14547E58" w14:textId="77777777" w:rsidR="00C50AB1" w:rsidRDefault="00C50AB1">
            <w:r>
              <w:t>4</w:t>
            </w:r>
          </w:p>
        </w:tc>
        <w:tc>
          <w:tcPr>
            <w:tcW w:w="851" w:type="dxa"/>
          </w:tcPr>
          <w:p w14:paraId="087FC4DF" w14:textId="77777777" w:rsidR="00C50AB1" w:rsidRDefault="00C50AB1"/>
        </w:tc>
        <w:tc>
          <w:tcPr>
            <w:tcW w:w="992" w:type="dxa"/>
          </w:tcPr>
          <w:p w14:paraId="28B05CC1" w14:textId="77777777" w:rsidR="00C50AB1" w:rsidRDefault="00C50AB1">
            <w:r>
              <w:t>HL7_52</w:t>
            </w:r>
          </w:p>
        </w:tc>
        <w:tc>
          <w:tcPr>
            <w:tcW w:w="3118" w:type="dxa"/>
          </w:tcPr>
          <w:p w14:paraId="10E3255E" w14:textId="77777777" w:rsidR="00C50AB1" w:rsidRDefault="00C50AB1">
            <w:r>
              <w:t>version number of the previous version</w:t>
            </w:r>
          </w:p>
        </w:tc>
      </w:tr>
      <w:tr w:rsidR="00C50AB1" w14:paraId="7AF75B44" w14:textId="77777777">
        <w:tc>
          <w:tcPr>
            <w:tcW w:w="2338" w:type="dxa"/>
          </w:tcPr>
          <w:p w14:paraId="7EEE6BD1" w14:textId="77777777" w:rsidR="00C50AB1" w:rsidRDefault="00C50AB1">
            <w:r>
              <w:t>annotation</w:t>
            </w:r>
          </w:p>
        </w:tc>
        <w:tc>
          <w:tcPr>
            <w:tcW w:w="993" w:type="dxa"/>
          </w:tcPr>
          <w:p w14:paraId="1BAB3361" w14:textId="77777777" w:rsidR="00C50AB1" w:rsidRDefault="00C50AB1">
            <w:r>
              <w:t>Text</w:t>
            </w:r>
          </w:p>
        </w:tc>
        <w:tc>
          <w:tcPr>
            <w:tcW w:w="850" w:type="dxa"/>
          </w:tcPr>
          <w:p w14:paraId="11DECCDC" w14:textId="77777777" w:rsidR="00C50AB1" w:rsidRDefault="00C50AB1">
            <w:r>
              <w:t>20</w:t>
            </w:r>
          </w:p>
        </w:tc>
        <w:tc>
          <w:tcPr>
            <w:tcW w:w="851" w:type="dxa"/>
          </w:tcPr>
          <w:p w14:paraId="2B65C560" w14:textId="77777777" w:rsidR="00C50AB1" w:rsidRDefault="00C50AB1"/>
        </w:tc>
        <w:tc>
          <w:tcPr>
            <w:tcW w:w="992" w:type="dxa"/>
          </w:tcPr>
          <w:p w14:paraId="7A51C937" w14:textId="77777777" w:rsidR="00C50AB1" w:rsidRDefault="00C50AB1">
            <w:r>
              <w:t>HL7_36</w:t>
            </w:r>
          </w:p>
        </w:tc>
        <w:tc>
          <w:tcPr>
            <w:tcW w:w="3118" w:type="dxa"/>
          </w:tcPr>
          <w:p w14:paraId="2EA13EEA" w14:textId="77777777" w:rsidR="00C50AB1" w:rsidRDefault="00C50AB1">
            <w:r>
              <w:t>comment on this mapping</w:t>
            </w:r>
          </w:p>
        </w:tc>
      </w:tr>
    </w:tbl>
    <w:p w14:paraId="7E752BBF" w14:textId="77777777" w:rsidR="00C50AB1" w:rsidRDefault="00C50AB1"/>
    <w:p w14:paraId="701C3BE4" w14:textId="77777777" w:rsidR="00C50AB1" w:rsidRDefault="00C50AB1">
      <w:pPr>
        <w:pStyle w:val="berschrift2"/>
      </w:pPr>
      <w:r>
        <w:lastRenderedPageBreak/>
        <w:fldChar w:fldCharType="begin"/>
      </w:r>
      <w:r>
        <w:instrText xml:space="preserve"> AUTONUMLGL </w:instrText>
      </w:r>
      <w:bookmarkStart w:id="69" w:name="_Toc147402639"/>
      <w:r>
        <w:fldChar w:fldCharType="end"/>
      </w:r>
      <w:r>
        <w:t xml:space="preserve"> Tables with Control Information</w:t>
      </w:r>
      <w:bookmarkEnd w:id="69"/>
    </w:p>
    <w:p w14:paraId="06327D43" w14:textId="77777777" w:rsidR="00C50AB1" w:rsidRDefault="00C50AB1">
      <w:r>
        <w:t xml:space="preserve">Relations beginning with „DB“ are used to maintain additional information about the database and changes to the database. </w:t>
      </w:r>
    </w:p>
    <w:p w14:paraId="59FC2850" w14:textId="77777777" w:rsidR="00C50AB1" w:rsidRDefault="00C50AB1">
      <w:pPr>
        <w:pStyle w:val="berschrift3"/>
      </w:pPr>
      <w:r>
        <w:fldChar w:fldCharType="begin"/>
      </w:r>
      <w:r>
        <w:instrText xml:space="preserve"> AUTONUMLGL </w:instrText>
      </w:r>
      <w:bookmarkStart w:id="70" w:name="_Toc147402640"/>
      <w:r>
        <w:fldChar w:fldCharType="end"/>
      </w:r>
      <w:r>
        <w:t xml:space="preserve"> Table DBChanges</w:t>
      </w:r>
      <w:bookmarkEnd w:id="70"/>
    </w:p>
    <w:p w14:paraId="39A36F03" w14:textId="77777777" w:rsidR="00C50AB1" w:rsidRDefault="00C50AB1">
      <w:r>
        <w:t>The changes made on the database are recorded within this table. Therefor you can find the history of the development process right here.</w:t>
      </w:r>
    </w:p>
    <w:p w14:paraId="4DE699C9"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2"/>
        <w:gridCol w:w="851"/>
        <w:gridCol w:w="828"/>
        <w:gridCol w:w="1015"/>
        <w:gridCol w:w="3118"/>
      </w:tblGrid>
      <w:tr w:rsidR="00C50AB1" w14:paraId="6176C420" w14:textId="77777777">
        <w:tc>
          <w:tcPr>
            <w:tcW w:w="2338" w:type="dxa"/>
            <w:shd w:val="pct20" w:color="auto" w:fill="auto"/>
          </w:tcPr>
          <w:p w14:paraId="22A689BD" w14:textId="77777777" w:rsidR="00C50AB1" w:rsidRDefault="00C50AB1">
            <w:r>
              <w:t>Attribute</w:t>
            </w:r>
          </w:p>
        </w:tc>
        <w:tc>
          <w:tcPr>
            <w:tcW w:w="992" w:type="dxa"/>
            <w:shd w:val="pct20" w:color="auto" w:fill="auto"/>
          </w:tcPr>
          <w:p w14:paraId="69FEE9B4" w14:textId="77777777" w:rsidR="00C50AB1" w:rsidRDefault="00C50AB1">
            <w:r>
              <w:t>Type</w:t>
            </w:r>
          </w:p>
        </w:tc>
        <w:tc>
          <w:tcPr>
            <w:tcW w:w="851" w:type="dxa"/>
            <w:shd w:val="pct20" w:color="auto" w:fill="auto"/>
          </w:tcPr>
          <w:p w14:paraId="73589A9E" w14:textId="77777777" w:rsidR="00C50AB1" w:rsidRDefault="00C50AB1">
            <w:r>
              <w:t>Size</w:t>
            </w:r>
          </w:p>
        </w:tc>
        <w:tc>
          <w:tcPr>
            <w:tcW w:w="828" w:type="dxa"/>
            <w:shd w:val="pct20" w:color="auto" w:fill="auto"/>
          </w:tcPr>
          <w:p w14:paraId="2930A5BF" w14:textId="77777777" w:rsidR="00C50AB1" w:rsidRDefault="00C50AB1">
            <w:r>
              <w:t>Default</w:t>
            </w:r>
          </w:p>
        </w:tc>
        <w:tc>
          <w:tcPr>
            <w:tcW w:w="1015" w:type="dxa"/>
            <w:shd w:val="pct20" w:color="auto" w:fill="auto"/>
          </w:tcPr>
          <w:p w14:paraId="4A535E16" w14:textId="77777777" w:rsidR="00C50AB1" w:rsidRDefault="00C50AB1">
            <w:r>
              <w:t>Database</w:t>
            </w:r>
          </w:p>
        </w:tc>
        <w:tc>
          <w:tcPr>
            <w:tcW w:w="3118" w:type="dxa"/>
            <w:shd w:val="pct20" w:color="auto" w:fill="auto"/>
          </w:tcPr>
          <w:p w14:paraId="7B4D59B1" w14:textId="77777777" w:rsidR="00C50AB1" w:rsidRDefault="00C50AB1">
            <w:r>
              <w:t>Description</w:t>
            </w:r>
          </w:p>
        </w:tc>
      </w:tr>
      <w:tr w:rsidR="00C50AB1" w14:paraId="4642B14C" w14:textId="77777777">
        <w:tc>
          <w:tcPr>
            <w:tcW w:w="2338" w:type="dxa"/>
          </w:tcPr>
          <w:p w14:paraId="244EDDF6" w14:textId="77777777" w:rsidR="00C50AB1" w:rsidRDefault="00C50AB1">
            <w:r>
              <w:rPr>
                <w:b/>
              </w:rPr>
              <w:t>Datum</w:t>
            </w:r>
          </w:p>
        </w:tc>
        <w:tc>
          <w:tcPr>
            <w:tcW w:w="992" w:type="dxa"/>
          </w:tcPr>
          <w:p w14:paraId="00A5F426" w14:textId="77777777" w:rsidR="00C50AB1" w:rsidRDefault="00C50AB1">
            <w:r>
              <w:t>Time</w:t>
            </w:r>
          </w:p>
        </w:tc>
        <w:tc>
          <w:tcPr>
            <w:tcW w:w="851" w:type="dxa"/>
          </w:tcPr>
          <w:p w14:paraId="7993F7BE" w14:textId="77777777" w:rsidR="00C50AB1" w:rsidRDefault="00C50AB1">
            <w:r>
              <w:t>8</w:t>
            </w:r>
          </w:p>
        </w:tc>
        <w:tc>
          <w:tcPr>
            <w:tcW w:w="828" w:type="dxa"/>
          </w:tcPr>
          <w:p w14:paraId="3C943F18" w14:textId="77777777" w:rsidR="00C50AB1" w:rsidRDefault="00C50AB1"/>
        </w:tc>
        <w:tc>
          <w:tcPr>
            <w:tcW w:w="1015" w:type="dxa"/>
          </w:tcPr>
          <w:p w14:paraId="1E453F88" w14:textId="77777777" w:rsidR="00C50AB1" w:rsidRDefault="00C50AB1">
            <w:r>
              <w:t>HL7_36</w:t>
            </w:r>
          </w:p>
        </w:tc>
        <w:tc>
          <w:tcPr>
            <w:tcW w:w="3118" w:type="dxa"/>
          </w:tcPr>
          <w:p w14:paraId="61A306A4" w14:textId="77777777" w:rsidR="00C50AB1" w:rsidRDefault="00C50AB1">
            <w:r>
              <w:t>date of change</w:t>
            </w:r>
          </w:p>
        </w:tc>
      </w:tr>
      <w:tr w:rsidR="00C50AB1" w14:paraId="40F6ADFC" w14:textId="77777777">
        <w:tc>
          <w:tcPr>
            <w:tcW w:w="2338" w:type="dxa"/>
          </w:tcPr>
          <w:p w14:paraId="079883C9" w14:textId="77777777" w:rsidR="00C50AB1" w:rsidRDefault="00C50AB1">
            <w:r>
              <w:t>change</w:t>
            </w:r>
          </w:p>
        </w:tc>
        <w:tc>
          <w:tcPr>
            <w:tcW w:w="992" w:type="dxa"/>
          </w:tcPr>
          <w:p w14:paraId="01045AF7" w14:textId="77777777" w:rsidR="00C50AB1" w:rsidRDefault="00C50AB1">
            <w:r>
              <w:t>Memo</w:t>
            </w:r>
          </w:p>
        </w:tc>
        <w:tc>
          <w:tcPr>
            <w:tcW w:w="851" w:type="dxa"/>
          </w:tcPr>
          <w:p w14:paraId="1F2257E6" w14:textId="77777777" w:rsidR="00C50AB1" w:rsidRDefault="00C50AB1">
            <w:r>
              <w:t>0</w:t>
            </w:r>
          </w:p>
        </w:tc>
        <w:tc>
          <w:tcPr>
            <w:tcW w:w="828" w:type="dxa"/>
          </w:tcPr>
          <w:p w14:paraId="0392E5CE" w14:textId="77777777" w:rsidR="00C50AB1" w:rsidRDefault="00C50AB1"/>
        </w:tc>
        <w:tc>
          <w:tcPr>
            <w:tcW w:w="1015" w:type="dxa"/>
          </w:tcPr>
          <w:p w14:paraId="3586C73F" w14:textId="77777777" w:rsidR="00C50AB1" w:rsidRDefault="00C50AB1">
            <w:r>
              <w:t>HL7_36</w:t>
            </w:r>
          </w:p>
        </w:tc>
        <w:tc>
          <w:tcPr>
            <w:tcW w:w="3118" w:type="dxa"/>
          </w:tcPr>
          <w:p w14:paraId="0E968EF3" w14:textId="77777777" w:rsidR="00C50AB1" w:rsidRDefault="00C50AB1">
            <w:r>
              <w:t>comment on this change</w:t>
            </w:r>
          </w:p>
        </w:tc>
      </w:tr>
      <w:tr w:rsidR="00C50AB1" w14:paraId="056E782A" w14:textId="77777777">
        <w:tc>
          <w:tcPr>
            <w:tcW w:w="2338" w:type="dxa"/>
          </w:tcPr>
          <w:p w14:paraId="527D6EBE" w14:textId="77777777" w:rsidR="00C50AB1" w:rsidRDefault="00C50AB1">
            <w:r>
              <w:t>filename</w:t>
            </w:r>
          </w:p>
        </w:tc>
        <w:tc>
          <w:tcPr>
            <w:tcW w:w="992" w:type="dxa"/>
          </w:tcPr>
          <w:p w14:paraId="310E52D4" w14:textId="77777777" w:rsidR="00C50AB1" w:rsidRDefault="00C50AB1">
            <w:r>
              <w:t>Text</w:t>
            </w:r>
          </w:p>
        </w:tc>
        <w:tc>
          <w:tcPr>
            <w:tcW w:w="851" w:type="dxa"/>
          </w:tcPr>
          <w:p w14:paraId="0D8C66C3" w14:textId="77777777" w:rsidR="00C50AB1" w:rsidRDefault="00C50AB1">
            <w:r>
              <w:t>50</w:t>
            </w:r>
          </w:p>
        </w:tc>
        <w:tc>
          <w:tcPr>
            <w:tcW w:w="828" w:type="dxa"/>
          </w:tcPr>
          <w:p w14:paraId="5E4EEEDA" w14:textId="77777777" w:rsidR="00C50AB1" w:rsidRDefault="00C50AB1"/>
        </w:tc>
        <w:tc>
          <w:tcPr>
            <w:tcW w:w="1015" w:type="dxa"/>
          </w:tcPr>
          <w:p w14:paraId="152DFAE3" w14:textId="77777777" w:rsidR="00C50AB1" w:rsidRDefault="00C50AB1">
            <w:r>
              <w:t>HL7_36</w:t>
            </w:r>
          </w:p>
        </w:tc>
        <w:tc>
          <w:tcPr>
            <w:tcW w:w="3118" w:type="dxa"/>
          </w:tcPr>
          <w:p w14:paraId="1FFE9A34" w14:textId="77777777" w:rsidR="00C50AB1" w:rsidRDefault="00C50AB1">
            <w:r>
              <w:t>Name of Database</w:t>
            </w:r>
          </w:p>
        </w:tc>
      </w:tr>
    </w:tbl>
    <w:p w14:paraId="7A048A5E" w14:textId="77777777" w:rsidR="00C50AB1" w:rsidRDefault="00C50AB1"/>
    <w:p w14:paraId="1B3D314F" w14:textId="77777777" w:rsidR="00C50AB1" w:rsidRDefault="00C50AB1">
      <w:pPr>
        <w:pStyle w:val="berschrift3"/>
      </w:pPr>
      <w:r>
        <w:fldChar w:fldCharType="begin"/>
      </w:r>
      <w:r>
        <w:instrText xml:space="preserve"> AUTONUMLGL </w:instrText>
      </w:r>
      <w:bookmarkStart w:id="71" w:name="_Toc147402641"/>
      <w:r>
        <w:fldChar w:fldCharType="end"/>
      </w:r>
      <w:r>
        <w:t xml:space="preserve"> Table DBOpenPoints</w:t>
      </w:r>
      <w:bookmarkEnd w:id="71"/>
    </w:p>
    <w:p w14:paraId="1599729A" w14:textId="77777777" w:rsidR="00C50AB1" w:rsidRDefault="00C50AB1">
      <w:r>
        <w:t>On account of the fact that not everything can be done right now the points left for further work are stored here.</w:t>
      </w:r>
    </w:p>
    <w:p w14:paraId="3ACE3BB0"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7B7E19E0" w14:textId="77777777">
        <w:tc>
          <w:tcPr>
            <w:tcW w:w="2338" w:type="dxa"/>
            <w:shd w:val="pct20" w:color="auto" w:fill="auto"/>
          </w:tcPr>
          <w:p w14:paraId="14D49C31" w14:textId="77777777" w:rsidR="00C50AB1" w:rsidRDefault="00C50AB1">
            <w:r>
              <w:t>Attribute</w:t>
            </w:r>
          </w:p>
        </w:tc>
        <w:tc>
          <w:tcPr>
            <w:tcW w:w="993" w:type="dxa"/>
            <w:shd w:val="pct20" w:color="auto" w:fill="auto"/>
          </w:tcPr>
          <w:p w14:paraId="3B78C1B1" w14:textId="77777777" w:rsidR="00C50AB1" w:rsidRDefault="00C50AB1">
            <w:r>
              <w:t>Type</w:t>
            </w:r>
          </w:p>
        </w:tc>
        <w:tc>
          <w:tcPr>
            <w:tcW w:w="850" w:type="dxa"/>
            <w:shd w:val="pct20" w:color="auto" w:fill="auto"/>
          </w:tcPr>
          <w:p w14:paraId="22AB7E7E" w14:textId="77777777" w:rsidR="00C50AB1" w:rsidRDefault="00C50AB1">
            <w:r>
              <w:t>Size</w:t>
            </w:r>
          </w:p>
        </w:tc>
        <w:tc>
          <w:tcPr>
            <w:tcW w:w="851" w:type="dxa"/>
            <w:shd w:val="pct20" w:color="auto" w:fill="auto"/>
          </w:tcPr>
          <w:p w14:paraId="28205D6D" w14:textId="77777777" w:rsidR="00C50AB1" w:rsidRDefault="00C50AB1">
            <w:r>
              <w:t>Default</w:t>
            </w:r>
          </w:p>
        </w:tc>
        <w:tc>
          <w:tcPr>
            <w:tcW w:w="992" w:type="dxa"/>
            <w:shd w:val="pct20" w:color="auto" w:fill="auto"/>
          </w:tcPr>
          <w:p w14:paraId="7CACD42B" w14:textId="77777777" w:rsidR="00C50AB1" w:rsidRDefault="00C50AB1">
            <w:r>
              <w:t>Database</w:t>
            </w:r>
          </w:p>
        </w:tc>
        <w:tc>
          <w:tcPr>
            <w:tcW w:w="3118" w:type="dxa"/>
            <w:shd w:val="pct20" w:color="auto" w:fill="auto"/>
          </w:tcPr>
          <w:p w14:paraId="0D5470F5" w14:textId="77777777" w:rsidR="00C50AB1" w:rsidRDefault="00C50AB1">
            <w:r>
              <w:t>Description</w:t>
            </w:r>
          </w:p>
        </w:tc>
      </w:tr>
      <w:tr w:rsidR="00C50AB1" w14:paraId="0E436CED" w14:textId="77777777">
        <w:tc>
          <w:tcPr>
            <w:tcW w:w="2338" w:type="dxa"/>
          </w:tcPr>
          <w:p w14:paraId="2FB3B364" w14:textId="77777777" w:rsidR="00C50AB1" w:rsidRDefault="00C50AB1">
            <w:r>
              <w:rPr>
                <w:b/>
              </w:rPr>
              <w:t>Datum</w:t>
            </w:r>
          </w:p>
        </w:tc>
        <w:tc>
          <w:tcPr>
            <w:tcW w:w="993" w:type="dxa"/>
          </w:tcPr>
          <w:p w14:paraId="1BF5D77A" w14:textId="77777777" w:rsidR="00C50AB1" w:rsidRDefault="00C50AB1">
            <w:r>
              <w:t>Time</w:t>
            </w:r>
          </w:p>
        </w:tc>
        <w:tc>
          <w:tcPr>
            <w:tcW w:w="850" w:type="dxa"/>
          </w:tcPr>
          <w:p w14:paraId="4158161F" w14:textId="77777777" w:rsidR="00C50AB1" w:rsidRDefault="00C50AB1">
            <w:r>
              <w:t>8</w:t>
            </w:r>
          </w:p>
        </w:tc>
        <w:tc>
          <w:tcPr>
            <w:tcW w:w="851" w:type="dxa"/>
          </w:tcPr>
          <w:p w14:paraId="6B5582F1" w14:textId="77777777" w:rsidR="00C50AB1" w:rsidRDefault="00C50AB1"/>
        </w:tc>
        <w:tc>
          <w:tcPr>
            <w:tcW w:w="992" w:type="dxa"/>
          </w:tcPr>
          <w:p w14:paraId="4A8D5608" w14:textId="77777777" w:rsidR="00C50AB1" w:rsidRDefault="00C50AB1">
            <w:r>
              <w:t>HL7_36</w:t>
            </w:r>
          </w:p>
        </w:tc>
        <w:tc>
          <w:tcPr>
            <w:tcW w:w="3118" w:type="dxa"/>
          </w:tcPr>
          <w:p w14:paraId="2B2A3BC3" w14:textId="77777777" w:rsidR="00C50AB1" w:rsidRDefault="00C50AB1">
            <w:r>
              <w:t>date of this topic</w:t>
            </w:r>
          </w:p>
        </w:tc>
      </w:tr>
      <w:tr w:rsidR="00C50AB1" w14:paraId="578866FB" w14:textId="77777777">
        <w:tc>
          <w:tcPr>
            <w:tcW w:w="2338" w:type="dxa"/>
          </w:tcPr>
          <w:p w14:paraId="4BB685B5" w14:textId="77777777" w:rsidR="00C50AB1" w:rsidRDefault="00C50AB1">
            <w:pPr>
              <w:rPr>
                <w:lang w:val="it-IT"/>
              </w:rPr>
            </w:pPr>
            <w:r>
              <w:rPr>
                <w:b/>
                <w:lang w:val="it-IT"/>
              </w:rPr>
              <w:t>seq_no</w:t>
            </w:r>
          </w:p>
        </w:tc>
        <w:tc>
          <w:tcPr>
            <w:tcW w:w="993" w:type="dxa"/>
          </w:tcPr>
          <w:p w14:paraId="343440C7" w14:textId="77777777" w:rsidR="00C50AB1" w:rsidRDefault="00C50AB1">
            <w:pPr>
              <w:rPr>
                <w:lang w:val="it-IT"/>
              </w:rPr>
            </w:pPr>
            <w:r>
              <w:rPr>
                <w:lang w:val="it-IT"/>
              </w:rPr>
              <w:t>Integer</w:t>
            </w:r>
          </w:p>
        </w:tc>
        <w:tc>
          <w:tcPr>
            <w:tcW w:w="850" w:type="dxa"/>
          </w:tcPr>
          <w:p w14:paraId="53A5EBD5" w14:textId="77777777" w:rsidR="00C50AB1" w:rsidRDefault="00C50AB1">
            <w:r>
              <w:t>2</w:t>
            </w:r>
          </w:p>
        </w:tc>
        <w:tc>
          <w:tcPr>
            <w:tcW w:w="851" w:type="dxa"/>
          </w:tcPr>
          <w:p w14:paraId="1F55268B" w14:textId="77777777" w:rsidR="00C50AB1" w:rsidRDefault="00C50AB1">
            <w:r>
              <w:t>1</w:t>
            </w:r>
          </w:p>
        </w:tc>
        <w:tc>
          <w:tcPr>
            <w:tcW w:w="992" w:type="dxa"/>
          </w:tcPr>
          <w:p w14:paraId="20B46602" w14:textId="77777777" w:rsidR="00C50AB1" w:rsidRDefault="00C50AB1">
            <w:r>
              <w:t>HL7_36</w:t>
            </w:r>
          </w:p>
        </w:tc>
        <w:tc>
          <w:tcPr>
            <w:tcW w:w="3118" w:type="dxa"/>
          </w:tcPr>
          <w:p w14:paraId="43BA2774" w14:textId="77777777" w:rsidR="00C50AB1" w:rsidRDefault="00C50AB1">
            <w:r>
              <w:t>subsequent number</w:t>
            </w:r>
          </w:p>
        </w:tc>
      </w:tr>
      <w:tr w:rsidR="00C50AB1" w14:paraId="05378002" w14:textId="77777777">
        <w:tc>
          <w:tcPr>
            <w:tcW w:w="2338" w:type="dxa"/>
          </w:tcPr>
          <w:p w14:paraId="26E37CDB" w14:textId="77777777" w:rsidR="00C50AB1" w:rsidRDefault="00C50AB1">
            <w:pPr>
              <w:rPr>
                <w:lang w:val="de-DE"/>
              </w:rPr>
            </w:pPr>
            <w:r>
              <w:rPr>
                <w:lang w:val="de-DE"/>
              </w:rPr>
              <w:t>version_id</w:t>
            </w:r>
          </w:p>
        </w:tc>
        <w:tc>
          <w:tcPr>
            <w:tcW w:w="993" w:type="dxa"/>
          </w:tcPr>
          <w:p w14:paraId="0039B6F4" w14:textId="77777777" w:rsidR="00C50AB1" w:rsidRDefault="00C50AB1">
            <w:pPr>
              <w:rPr>
                <w:lang w:val="de-DE"/>
              </w:rPr>
            </w:pPr>
            <w:r>
              <w:rPr>
                <w:lang w:val="de-DE"/>
              </w:rPr>
              <w:t>Text</w:t>
            </w:r>
          </w:p>
        </w:tc>
        <w:tc>
          <w:tcPr>
            <w:tcW w:w="850" w:type="dxa"/>
          </w:tcPr>
          <w:p w14:paraId="412C5681" w14:textId="77777777" w:rsidR="00C50AB1" w:rsidRDefault="00C50AB1">
            <w:pPr>
              <w:rPr>
                <w:lang w:val="de-DE"/>
              </w:rPr>
            </w:pPr>
            <w:r>
              <w:rPr>
                <w:lang w:val="de-DE"/>
              </w:rPr>
              <w:t>8</w:t>
            </w:r>
          </w:p>
        </w:tc>
        <w:tc>
          <w:tcPr>
            <w:tcW w:w="851" w:type="dxa"/>
          </w:tcPr>
          <w:p w14:paraId="5CFF5E9E" w14:textId="77777777" w:rsidR="00C50AB1" w:rsidRDefault="00C50AB1">
            <w:pPr>
              <w:rPr>
                <w:lang w:val="de-DE"/>
              </w:rPr>
            </w:pPr>
          </w:p>
        </w:tc>
        <w:tc>
          <w:tcPr>
            <w:tcW w:w="992" w:type="dxa"/>
          </w:tcPr>
          <w:p w14:paraId="4BDDADC3" w14:textId="77777777" w:rsidR="00C50AB1" w:rsidRDefault="00C50AB1">
            <w:pPr>
              <w:rPr>
                <w:lang w:val="de-DE"/>
              </w:rPr>
            </w:pPr>
            <w:r>
              <w:rPr>
                <w:lang w:val="de-DE"/>
              </w:rPr>
              <w:t>HL7_36</w:t>
            </w:r>
          </w:p>
        </w:tc>
        <w:tc>
          <w:tcPr>
            <w:tcW w:w="3118" w:type="dxa"/>
          </w:tcPr>
          <w:p w14:paraId="125FEDEE" w14:textId="77777777" w:rsidR="00C50AB1" w:rsidRDefault="00C50AB1">
            <w:pPr>
              <w:rPr>
                <w:lang w:val="de-DE"/>
              </w:rPr>
            </w:pPr>
            <w:r>
              <w:rPr>
                <w:lang w:val="de-DE"/>
              </w:rPr>
              <w:t>version numer</w:t>
            </w:r>
          </w:p>
        </w:tc>
      </w:tr>
      <w:tr w:rsidR="00C50AB1" w14:paraId="4AE60B11" w14:textId="77777777">
        <w:tc>
          <w:tcPr>
            <w:tcW w:w="2338" w:type="dxa"/>
          </w:tcPr>
          <w:p w14:paraId="3D367736" w14:textId="77777777" w:rsidR="00C50AB1" w:rsidRDefault="00C50AB1">
            <w:r>
              <w:t>open_issue</w:t>
            </w:r>
          </w:p>
        </w:tc>
        <w:tc>
          <w:tcPr>
            <w:tcW w:w="993" w:type="dxa"/>
          </w:tcPr>
          <w:p w14:paraId="6D882C14" w14:textId="77777777" w:rsidR="00C50AB1" w:rsidRDefault="00C50AB1">
            <w:r>
              <w:t>Memo</w:t>
            </w:r>
          </w:p>
        </w:tc>
        <w:tc>
          <w:tcPr>
            <w:tcW w:w="850" w:type="dxa"/>
          </w:tcPr>
          <w:p w14:paraId="1C0FF6D3" w14:textId="77777777" w:rsidR="00C50AB1" w:rsidRDefault="00C50AB1">
            <w:r>
              <w:t>0</w:t>
            </w:r>
          </w:p>
        </w:tc>
        <w:tc>
          <w:tcPr>
            <w:tcW w:w="851" w:type="dxa"/>
          </w:tcPr>
          <w:p w14:paraId="2B7CC45C" w14:textId="77777777" w:rsidR="00C50AB1" w:rsidRDefault="00C50AB1"/>
        </w:tc>
        <w:tc>
          <w:tcPr>
            <w:tcW w:w="992" w:type="dxa"/>
          </w:tcPr>
          <w:p w14:paraId="6C85D0BD" w14:textId="77777777" w:rsidR="00C50AB1" w:rsidRDefault="00C50AB1">
            <w:r>
              <w:t>HL7_36</w:t>
            </w:r>
          </w:p>
        </w:tc>
        <w:tc>
          <w:tcPr>
            <w:tcW w:w="3118" w:type="dxa"/>
          </w:tcPr>
          <w:p w14:paraId="64A5E243" w14:textId="77777777" w:rsidR="00C50AB1" w:rsidRDefault="00C50AB1">
            <w:r>
              <w:t>description</w:t>
            </w:r>
          </w:p>
        </w:tc>
      </w:tr>
    </w:tbl>
    <w:p w14:paraId="76436623" w14:textId="77777777" w:rsidR="00C50AB1" w:rsidRDefault="00C50AB1"/>
    <w:p w14:paraId="12B23A30" w14:textId="77777777" w:rsidR="00C50AB1" w:rsidRDefault="00C50AB1">
      <w:pPr>
        <w:pStyle w:val="berschrift3"/>
      </w:pPr>
      <w:r>
        <w:fldChar w:fldCharType="begin"/>
      </w:r>
      <w:r>
        <w:instrText xml:space="preserve"> AUTONUMLGL </w:instrText>
      </w:r>
      <w:bookmarkStart w:id="72" w:name="_Toc147402642"/>
      <w:r>
        <w:fldChar w:fldCharType="end"/>
      </w:r>
      <w:r>
        <w:t xml:space="preserve"> Table DBOptions</w:t>
      </w:r>
      <w:bookmarkEnd w:id="72"/>
    </w:p>
    <w:p w14:paraId="5A6F0573" w14:textId="77777777" w:rsidR="00C50AB1" w:rsidRDefault="00C50AB1">
      <w:r>
        <w:t>This relation substitutes an INI-file for configuration. At the moment it only contains one record which specifies the target directory for the generator.</w:t>
      </w:r>
    </w:p>
    <w:p w14:paraId="7030E796"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5A4FE546" w14:textId="77777777">
        <w:tc>
          <w:tcPr>
            <w:tcW w:w="2338" w:type="dxa"/>
            <w:shd w:val="pct20" w:color="auto" w:fill="auto"/>
          </w:tcPr>
          <w:p w14:paraId="1F316B64" w14:textId="77777777" w:rsidR="00C50AB1" w:rsidRDefault="00C50AB1">
            <w:r>
              <w:t>Attribute</w:t>
            </w:r>
          </w:p>
        </w:tc>
        <w:tc>
          <w:tcPr>
            <w:tcW w:w="993" w:type="dxa"/>
            <w:shd w:val="pct20" w:color="auto" w:fill="auto"/>
          </w:tcPr>
          <w:p w14:paraId="45F1A595" w14:textId="77777777" w:rsidR="00C50AB1" w:rsidRDefault="00C50AB1">
            <w:r>
              <w:t>Type</w:t>
            </w:r>
          </w:p>
        </w:tc>
        <w:tc>
          <w:tcPr>
            <w:tcW w:w="850" w:type="dxa"/>
            <w:shd w:val="pct20" w:color="auto" w:fill="auto"/>
          </w:tcPr>
          <w:p w14:paraId="626A1F31" w14:textId="77777777" w:rsidR="00C50AB1" w:rsidRDefault="00C50AB1">
            <w:r>
              <w:t>Size</w:t>
            </w:r>
          </w:p>
        </w:tc>
        <w:tc>
          <w:tcPr>
            <w:tcW w:w="851" w:type="dxa"/>
            <w:shd w:val="pct20" w:color="auto" w:fill="auto"/>
          </w:tcPr>
          <w:p w14:paraId="1C3B8161" w14:textId="77777777" w:rsidR="00C50AB1" w:rsidRDefault="00C50AB1">
            <w:r>
              <w:t>Default</w:t>
            </w:r>
          </w:p>
        </w:tc>
        <w:tc>
          <w:tcPr>
            <w:tcW w:w="992" w:type="dxa"/>
            <w:shd w:val="pct20" w:color="auto" w:fill="auto"/>
          </w:tcPr>
          <w:p w14:paraId="31DF3344" w14:textId="77777777" w:rsidR="00C50AB1" w:rsidRDefault="00C50AB1">
            <w:r>
              <w:t>Database</w:t>
            </w:r>
          </w:p>
        </w:tc>
        <w:tc>
          <w:tcPr>
            <w:tcW w:w="3118" w:type="dxa"/>
            <w:shd w:val="pct20" w:color="auto" w:fill="auto"/>
          </w:tcPr>
          <w:p w14:paraId="5ABE870D" w14:textId="77777777" w:rsidR="00C50AB1" w:rsidRDefault="00C50AB1">
            <w:r>
              <w:t>Description</w:t>
            </w:r>
          </w:p>
        </w:tc>
      </w:tr>
      <w:tr w:rsidR="00C50AB1" w14:paraId="6639C917" w14:textId="77777777">
        <w:tc>
          <w:tcPr>
            <w:tcW w:w="2338" w:type="dxa"/>
          </w:tcPr>
          <w:p w14:paraId="461B8951" w14:textId="77777777" w:rsidR="00C50AB1" w:rsidRDefault="00C50AB1">
            <w:r>
              <w:rPr>
                <w:b/>
              </w:rPr>
              <w:t>seq_no</w:t>
            </w:r>
          </w:p>
        </w:tc>
        <w:tc>
          <w:tcPr>
            <w:tcW w:w="993" w:type="dxa"/>
          </w:tcPr>
          <w:p w14:paraId="296FCEEE" w14:textId="77777777" w:rsidR="00C50AB1" w:rsidRDefault="00C50AB1">
            <w:r>
              <w:t>Long</w:t>
            </w:r>
          </w:p>
        </w:tc>
        <w:tc>
          <w:tcPr>
            <w:tcW w:w="850" w:type="dxa"/>
          </w:tcPr>
          <w:p w14:paraId="41624685" w14:textId="77777777" w:rsidR="00C50AB1" w:rsidRDefault="00C50AB1">
            <w:r>
              <w:t>4</w:t>
            </w:r>
          </w:p>
        </w:tc>
        <w:tc>
          <w:tcPr>
            <w:tcW w:w="851" w:type="dxa"/>
          </w:tcPr>
          <w:p w14:paraId="72382FC9" w14:textId="77777777" w:rsidR="00C50AB1" w:rsidRDefault="00C50AB1">
            <w:r>
              <w:t>0</w:t>
            </w:r>
          </w:p>
        </w:tc>
        <w:tc>
          <w:tcPr>
            <w:tcW w:w="992" w:type="dxa"/>
          </w:tcPr>
          <w:p w14:paraId="708E1931" w14:textId="77777777" w:rsidR="00C50AB1" w:rsidRDefault="00C50AB1">
            <w:r>
              <w:t>HL7_36</w:t>
            </w:r>
          </w:p>
        </w:tc>
        <w:tc>
          <w:tcPr>
            <w:tcW w:w="3118" w:type="dxa"/>
          </w:tcPr>
          <w:p w14:paraId="166971A7" w14:textId="77777777" w:rsidR="00C50AB1" w:rsidRDefault="00C50AB1">
            <w:r>
              <w:t>Number of this option</w:t>
            </w:r>
          </w:p>
        </w:tc>
      </w:tr>
      <w:tr w:rsidR="00C50AB1" w14:paraId="30397E71" w14:textId="77777777">
        <w:tc>
          <w:tcPr>
            <w:tcW w:w="2338" w:type="dxa"/>
          </w:tcPr>
          <w:p w14:paraId="51E464C0" w14:textId="77777777" w:rsidR="00C50AB1" w:rsidRDefault="00C50AB1">
            <w:r>
              <w:t>Description</w:t>
            </w:r>
          </w:p>
        </w:tc>
        <w:tc>
          <w:tcPr>
            <w:tcW w:w="993" w:type="dxa"/>
          </w:tcPr>
          <w:p w14:paraId="41F9FB15" w14:textId="77777777" w:rsidR="00C50AB1" w:rsidRDefault="00C50AB1">
            <w:r>
              <w:t>Text</w:t>
            </w:r>
          </w:p>
        </w:tc>
        <w:tc>
          <w:tcPr>
            <w:tcW w:w="850" w:type="dxa"/>
          </w:tcPr>
          <w:p w14:paraId="2E222C99" w14:textId="77777777" w:rsidR="00C50AB1" w:rsidRDefault="00C50AB1">
            <w:r>
              <w:t>50</w:t>
            </w:r>
          </w:p>
        </w:tc>
        <w:tc>
          <w:tcPr>
            <w:tcW w:w="851" w:type="dxa"/>
          </w:tcPr>
          <w:p w14:paraId="7015A67F" w14:textId="77777777" w:rsidR="00C50AB1" w:rsidRDefault="00C50AB1"/>
        </w:tc>
        <w:tc>
          <w:tcPr>
            <w:tcW w:w="992" w:type="dxa"/>
          </w:tcPr>
          <w:p w14:paraId="09A149D4" w14:textId="77777777" w:rsidR="00C50AB1" w:rsidRDefault="00C50AB1">
            <w:r>
              <w:t>HL7_36</w:t>
            </w:r>
          </w:p>
        </w:tc>
        <w:tc>
          <w:tcPr>
            <w:tcW w:w="3118" w:type="dxa"/>
          </w:tcPr>
          <w:p w14:paraId="0B9A0EE1" w14:textId="77777777" w:rsidR="00C50AB1" w:rsidRDefault="00C50AB1">
            <w:r>
              <w:t>description</w:t>
            </w:r>
          </w:p>
        </w:tc>
      </w:tr>
      <w:tr w:rsidR="00C50AB1" w14:paraId="1EC3C1C4" w14:textId="77777777">
        <w:tc>
          <w:tcPr>
            <w:tcW w:w="2338" w:type="dxa"/>
          </w:tcPr>
          <w:p w14:paraId="28B49170" w14:textId="77777777" w:rsidR="00C50AB1" w:rsidRDefault="00C50AB1">
            <w:r>
              <w:t>value</w:t>
            </w:r>
          </w:p>
        </w:tc>
        <w:tc>
          <w:tcPr>
            <w:tcW w:w="993" w:type="dxa"/>
          </w:tcPr>
          <w:p w14:paraId="323C4E1B" w14:textId="77777777" w:rsidR="00C50AB1" w:rsidRPr="000278A4" w:rsidRDefault="00C50AB1">
            <w:r w:rsidRPr="000278A4">
              <w:t>Text</w:t>
            </w:r>
          </w:p>
        </w:tc>
        <w:tc>
          <w:tcPr>
            <w:tcW w:w="850" w:type="dxa"/>
          </w:tcPr>
          <w:p w14:paraId="4E8D222C" w14:textId="77777777" w:rsidR="00C50AB1" w:rsidRPr="000278A4" w:rsidRDefault="00C50AB1">
            <w:r w:rsidRPr="000278A4">
              <w:t>100</w:t>
            </w:r>
          </w:p>
        </w:tc>
        <w:tc>
          <w:tcPr>
            <w:tcW w:w="851" w:type="dxa"/>
          </w:tcPr>
          <w:p w14:paraId="1764CCF3" w14:textId="77777777" w:rsidR="00C50AB1" w:rsidRPr="000278A4" w:rsidRDefault="00C50AB1"/>
        </w:tc>
        <w:tc>
          <w:tcPr>
            <w:tcW w:w="992" w:type="dxa"/>
          </w:tcPr>
          <w:p w14:paraId="11174D63" w14:textId="77777777" w:rsidR="00C50AB1" w:rsidRDefault="00C50AB1">
            <w:r>
              <w:t>HL7_36</w:t>
            </w:r>
          </w:p>
        </w:tc>
        <w:tc>
          <w:tcPr>
            <w:tcW w:w="3118" w:type="dxa"/>
          </w:tcPr>
          <w:p w14:paraId="460090E7" w14:textId="77777777" w:rsidR="00C50AB1" w:rsidRDefault="00C50AB1">
            <w:r>
              <w:t>value of this option</w:t>
            </w:r>
          </w:p>
        </w:tc>
      </w:tr>
      <w:tr w:rsidR="00C50AB1" w14:paraId="48C42436" w14:textId="77777777">
        <w:tc>
          <w:tcPr>
            <w:tcW w:w="2338" w:type="dxa"/>
          </w:tcPr>
          <w:p w14:paraId="56ED397E" w14:textId="77777777" w:rsidR="00C50AB1" w:rsidRDefault="00C50AB1">
            <w:r>
              <w:t>datatype</w:t>
            </w:r>
          </w:p>
        </w:tc>
        <w:tc>
          <w:tcPr>
            <w:tcW w:w="993" w:type="dxa"/>
          </w:tcPr>
          <w:p w14:paraId="65C386F0" w14:textId="77777777" w:rsidR="00C50AB1" w:rsidRDefault="00C50AB1">
            <w:r>
              <w:t>Text</w:t>
            </w:r>
          </w:p>
        </w:tc>
        <w:tc>
          <w:tcPr>
            <w:tcW w:w="850" w:type="dxa"/>
          </w:tcPr>
          <w:p w14:paraId="191CA22C" w14:textId="77777777" w:rsidR="00C50AB1" w:rsidRDefault="00C50AB1">
            <w:r>
              <w:t>50</w:t>
            </w:r>
          </w:p>
        </w:tc>
        <w:tc>
          <w:tcPr>
            <w:tcW w:w="851" w:type="dxa"/>
          </w:tcPr>
          <w:p w14:paraId="7A86248F" w14:textId="77777777" w:rsidR="00C50AB1" w:rsidRDefault="00C50AB1"/>
        </w:tc>
        <w:tc>
          <w:tcPr>
            <w:tcW w:w="992" w:type="dxa"/>
          </w:tcPr>
          <w:p w14:paraId="07357318" w14:textId="77777777" w:rsidR="00C50AB1" w:rsidRDefault="00C50AB1">
            <w:r>
              <w:t>HL7_37</w:t>
            </w:r>
          </w:p>
        </w:tc>
        <w:tc>
          <w:tcPr>
            <w:tcW w:w="3118" w:type="dxa"/>
          </w:tcPr>
          <w:p w14:paraId="288D1DFC" w14:textId="77777777" w:rsidR="00C50AB1" w:rsidRDefault="00C50AB1">
            <w:r>
              <w:t>Describes the data type of the value. This is used for displaying what kind of information is requested for this option.</w:t>
            </w:r>
          </w:p>
        </w:tc>
      </w:tr>
    </w:tbl>
    <w:p w14:paraId="27AE1964" w14:textId="77777777" w:rsidR="00C50AB1" w:rsidRDefault="00C50AB1"/>
    <w:p w14:paraId="5D10C8C6" w14:textId="77777777" w:rsidR="00C50AB1" w:rsidRDefault="00C50AB1">
      <w:pPr>
        <w:pStyle w:val="berschrift3"/>
      </w:pPr>
      <w:r>
        <w:fldChar w:fldCharType="begin"/>
      </w:r>
      <w:r>
        <w:instrText xml:space="preserve"> AUTONUMLGL </w:instrText>
      </w:r>
      <w:bookmarkStart w:id="73" w:name="_Toc147402643"/>
      <w:r>
        <w:fldChar w:fldCharType="end"/>
      </w:r>
      <w:r>
        <w:t xml:space="preserve"> Table DBVersion</w:t>
      </w:r>
      <w:bookmarkEnd w:id="73"/>
    </w:p>
    <w:p w14:paraId="67F33DA7" w14:textId="77777777" w:rsidR="00C50AB1" w:rsidRDefault="00C50AB1">
      <w:r>
        <w:t>This table only contains one record. It is used to store information about the author like his e-mail address.</w:t>
      </w:r>
    </w:p>
    <w:p w14:paraId="799114D1"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366A555E" w14:textId="77777777">
        <w:tc>
          <w:tcPr>
            <w:tcW w:w="2338" w:type="dxa"/>
            <w:shd w:val="pct20" w:color="auto" w:fill="auto"/>
          </w:tcPr>
          <w:p w14:paraId="4DD89E5F" w14:textId="77777777" w:rsidR="00C50AB1" w:rsidRDefault="00C50AB1">
            <w:r>
              <w:t>Attribute</w:t>
            </w:r>
          </w:p>
        </w:tc>
        <w:tc>
          <w:tcPr>
            <w:tcW w:w="993" w:type="dxa"/>
            <w:shd w:val="pct20" w:color="auto" w:fill="auto"/>
          </w:tcPr>
          <w:p w14:paraId="0A407383" w14:textId="77777777" w:rsidR="00C50AB1" w:rsidRDefault="00C50AB1">
            <w:r>
              <w:t>Type</w:t>
            </w:r>
          </w:p>
        </w:tc>
        <w:tc>
          <w:tcPr>
            <w:tcW w:w="850" w:type="dxa"/>
            <w:shd w:val="pct20" w:color="auto" w:fill="auto"/>
          </w:tcPr>
          <w:p w14:paraId="659C29A0" w14:textId="77777777" w:rsidR="00C50AB1" w:rsidRDefault="00C50AB1">
            <w:r>
              <w:t>Size</w:t>
            </w:r>
          </w:p>
        </w:tc>
        <w:tc>
          <w:tcPr>
            <w:tcW w:w="851" w:type="dxa"/>
            <w:shd w:val="pct20" w:color="auto" w:fill="auto"/>
          </w:tcPr>
          <w:p w14:paraId="32F5D271" w14:textId="77777777" w:rsidR="00C50AB1" w:rsidRDefault="00C50AB1">
            <w:r>
              <w:t>Default</w:t>
            </w:r>
          </w:p>
        </w:tc>
        <w:tc>
          <w:tcPr>
            <w:tcW w:w="992" w:type="dxa"/>
            <w:shd w:val="pct20" w:color="auto" w:fill="auto"/>
          </w:tcPr>
          <w:p w14:paraId="1B97016F" w14:textId="77777777" w:rsidR="00C50AB1" w:rsidRDefault="00C50AB1">
            <w:r>
              <w:t>Database</w:t>
            </w:r>
          </w:p>
        </w:tc>
        <w:tc>
          <w:tcPr>
            <w:tcW w:w="3118" w:type="dxa"/>
            <w:shd w:val="pct20" w:color="auto" w:fill="auto"/>
          </w:tcPr>
          <w:p w14:paraId="0B1EC4A3" w14:textId="77777777" w:rsidR="00C50AB1" w:rsidRDefault="00C50AB1">
            <w:r>
              <w:t>Description</w:t>
            </w:r>
          </w:p>
        </w:tc>
      </w:tr>
      <w:tr w:rsidR="00C50AB1" w14:paraId="75D8D33B" w14:textId="77777777">
        <w:tc>
          <w:tcPr>
            <w:tcW w:w="2338" w:type="dxa"/>
          </w:tcPr>
          <w:p w14:paraId="2859BACF" w14:textId="77777777" w:rsidR="00C50AB1" w:rsidRDefault="00DF6DFE">
            <w:r>
              <w:rPr>
                <w:b/>
              </w:rPr>
              <w:t>Db_name</w:t>
            </w:r>
          </w:p>
        </w:tc>
        <w:tc>
          <w:tcPr>
            <w:tcW w:w="993" w:type="dxa"/>
          </w:tcPr>
          <w:p w14:paraId="156071DE" w14:textId="77777777" w:rsidR="00C50AB1" w:rsidRDefault="00C50AB1">
            <w:r>
              <w:t>Text</w:t>
            </w:r>
          </w:p>
        </w:tc>
        <w:tc>
          <w:tcPr>
            <w:tcW w:w="850" w:type="dxa"/>
          </w:tcPr>
          <w:p w14:paraId="2FFCFCE2" w14:textId="77777777" w:rsidR="00C50AB1" w:rsidRDefault="00C50AB1">
            <w:r>
              <w:t>10</w:t>
            </w:r>
          </w:p>
        </w:tc>
        <w:tc>
          <w:tcPr>
            <w:tcW w:w="851" w:type="dxa"/>
          </w:tcPr>
          <w:p w14:paraId="177E3C87" w14:textId="77777777" w:rsidR="00C50AB1" w:rsidRDefault="00C50AB1"/>
        </w:tc>
        <w:tc>
          <w:tcPr>
            <w:tcW w:w="992" w:type="dxa"/>
          </w:tcPr>
          <w:p w14:paraId="60E4B306" w14:textId="77777777" w:rsidR="00C50AB1" w:rsidRDefault="00DF6DFE">
            <w:r>
              <w:t>HL7_92</w:t>
            </w:r>
          </w:p>
        </w:tc>
        <w:tc>
          <w:tcPr>
            <w:tcW w:w="3118" w:type="dxa"/>
          </w:tcPr>
          <w:p w14:paraId="40B4DEEC" w14:textId="77777777" w:rsidR="00C50AB1" w:rsidRDefault="00DF6DFE" w:rsidP="00DF6DFE">
            <w:r>
              <w:t>Number/Name</w:t>
            </w:r>
            <w:r w:rsidR="00C50AB1">
              <w:t xml:space="preserve"> of this database</w:t>
            </w:r>
          </w:p>
        </w:tc>
      </w:tr>
      <w:tr w:rsidR="00C50AB1" w14:paraId="4F278013" w14:textId="77777777">
        <w:tc>
          <w:tcPr>
            <w:tcW w:w="2338" w:type="dxa"/>
          </w:tcPr>
          <w:p w14:paraId="1A2C73EC" w14:textId="77777777" w:rsidR="00C50AB1" w:rsidRDefault="00C50AB1">
            <w:r>
              <w:t>Author</w:t>
            </w:r>
          </w:p>
        </w:tc>
        <w:tc>
          <w:tcPr>
            <w:tcW w:w="993" w:type="dxa"/>
          </w:tcPr>
          <w:p w14:paraId="3667F762" w14:textId="77777777" w:rsidR="00C50AB1" w:rsidRDefault="00C50AB1">
            <w:r>
              <w:t>Text</w:t>
            </w:r>
          </w:p>
        </w:tc>
        <w:tc>
          <w:tcPr>
            <w:tcW w:w="850" w:type="dxa"/>
          </w:tcPr>
          <w:p w14:paraId="4D8A2B7D" w14:textId="77777777" w:rsidR="00C50AB1" w:rsidRDefault="00C50AB1">
            <w:r>
              <w:t>50</w:t>
            </w:r>
          </w:p>
        </w:tc>
        <w:tc>
          <w:tcPr>
            <w:tcW w:w="851" w:type="dxa"/>
          </w:tcPr>
          <w:p w14:paraId="48B33FCA" w14:textId="77777777" w:rsidR="00C50AB1" w:rsidRDefault="00C50AB1"/>
        </w:tc>
        <w:tc>
          <w:tcPr>
            <w:tcW w:w="992" w:type="dxa"/>
          </w:tcPr>
          <w:p w14:paraId="1FA2F902" w14:textId="77777777" w:rsidR="00C50AB1" w:rsidRDefault="00C50AB1">
            <w:r>
              <w:t>HL7_36</w:t>
            </w:r>
          </w:p>
        </w:tc>
        <w:tc>
          <w:tcPr>
            <w:tcW w:w="3118" w:type="dxa"/>
          </w:tcPr>
          <w:p w14:paraId="4A378649" w14:textId="77777777" w:rsidR="00C50AB1" w:rsidRDefault="00C50AB1">
            <w:r>
              <w:t>name of the author</w:t>
            </w:r>
          </w:p>
        </w:tc>
      </w:tr>
      <w:tr w:rsidR="00C50AB1" w14:paraId="23A00409" w14:textId="77777777">
        <w:tc>
          <w:tcPr>
            <w:tcW w:w="2338" w:type="dxa"/>
          </w:tcPr>
          <w:p w14:paraId="396945C6" w14:textId="77777777" w:rsidR="00C50AB1" w:rsidRDefault="00C50AB1">
            <w:r>
              <w:t>E-Mail</w:t>
            </w:r>
          </w:p>
        </w:tc>
        <w:tc>
          <w:tcPr>
            <w:tcW w:w="993" w:type="dxa"/>
          </w:tcPr>
          <w:p w14:paraId="16A693D9" w14:textId="77777777" w:rsidR="00C50AB1" w:rsidRDefault="00C50AB1">
            <w:r>
              <w:t>Text</w:t>
            </w:r>
          </w:p>
        </w:tc>
        <w:tc>
          <w:tcPr>
            <w:tcW w:w="850" w:type="dxa"/>
          </w:tcPr>
          <w:p w14:paraId="0F82BA49" w14:textId="77777777" w:rsidR="00C50AB1" w:rsidRDefault="00C50AB1">
            <w:r>
              <w:t>50</w:t>
            </w:r>
          </w:p>
        </w:tc>
        <w:tc>
          <w:tcPr>
            <w:tcW w:w="851" w:type="dxa"/>
          </w:tcPr>
          <w:p w14:paraId="25313CD1" w14:textId="77777777" w:rsidR="00C50AB1" w:rsidRDefault="00C50AB1"/>
        </w:tc>
        <w:tc>
          <w:tcPr>
            <w:tcW w:w="992" w:type="dxa"/>
          </w:tcPr>
          <w:p w14:paraId="6CF6DD8A" w14:textId="77777777" w:rsidR="00C50AB1" w:rsidRDefault="00C50AB1">
            <w:r>
              <w:t>HL7_36</w:t>
            </w:r>
          </w:p>
        </w:tc>
        <w:tc>
          <w:tcPr>
            <w:tcW w:w="3118" w:type="dxa"/>
          </w:tcPr>
          <w:p w14:paraId="559DD923" w14:textId="77777777" w:rsidR="00C50AB1" w:rsidRDefault="00C50AB1">
            <w:r>
              <w:t>email address for annotations/questions/etc.</w:t>
            </w:r>
          </w:p>
        </w:tc>
      </w:tr>
      <w:tr w:rsidR="00DF6DFE" w14:paraId="1BBC20FD" w14:textId="77777777">
        <w:tc>
          <w:tcPr>
            <w:tcW w:w="2338" w:type="dxa"/>
          </w:tcPr>
          <w:p w14:paraId="4CC78B76" w14:textId="77777777" w:rsidR="00DF6DFE" w:rsidRDefault="00DF6DFE">
            <w:r>
              <w:lastRenderedPageBreak/>
              <w:t>Last_release</w:t>
            </w:r>
          </w:p>
        </w:tc>
        <w:tc>
          <w:tcPr>
            <w:tcW w:w="993" w:type="dxa"/>
          </w:tcPr>
          <w:p w14:paraId="1E3DFE91" w14:textId="77777777" w:rsidR="00DF6DFE" w:rsidRDefault="00DF6DFE">
            <w:r>
              <w:t>Date</w:t>
            </w:r>
          </w:p>
        </w:tc>
        <w:tc>
          <w:tcPr>
            <w:tcW w:w="850" w:type="dxa"/>
          </w:tcPr>
          <w:p w14:paraId="4B5BCC34" w14:textId="77777777" w:rsidR="00DF6DFE" w:rsidRDefault="00DF6DFE"/>
        </w:tc>
        <w:tc>
          <w:tcPr>
            <w:tcW w:w="851" w:type="dxa"/>
          </w:tcPr>
          <w:p w14:paraId="1BB5C454" w14:textId="77777777" w:rsidR="00DF6DFE" w:rsidRDefault="00DF6DFE"/>
        </w:tc>
        <w:tc>
          <w:tcPr>
            <w:tcW w:w="992" w:type="dxa"/>
          </w:tcPr>
          <w:p w14:paraId="27399166" w14:textId="77777777" w:rsidR="00DF6DFE" w:rsidRDefault="00DF6DFE">
            <w:r>
              <w:t>HL7_77</w:t>
            </w:r>
          </w:p>
        </w:tc>
        <w:tc>
          <w:tcPr>
            <w:tcW w:w="3118" w:type="dxa"/>
          </w:tcPr>
          <w:p w14:paraId="668BC973" w14:textId="77777777" w:rsidR="00DF6DFE" w:rsidRDefault="00DF6DFE"/>
        </w:tc>
      </w:tr>
    </w:tbl>
    <w:p w14:paraId="1B4A4615" w14:textId="77777777" w:rsidR="00C50AB1" w:rsidRDefault="00C50AB1"/>
    <w:p w14:paraId="0B6F41A3" w14:textId="77777777" w:rsidR="001F3725" w:rsidRDefault="001F3725" w:rsidP="001F3725">
      <w:pPr>
        <w:pStyle w:val="berschrift2"/>
      </w:pPr>
      <w:r>
        <w:fldChar w:fldCharType="begin"/>
      </w:r>
      <w:r>
        <w:instrText xml:space="preserve"> AUTONUMLGL </w:instrText>
      </w:r>
      <w:bookmarkStart w:id="74" w:name="_Toc147402644"/>
      <w:r>
        <w:fldChar w:fldCharType="end"/>
      </w:r>
      <w:r>
        <w:t xml:space="preserve"> Tables for external files</w:t>
      </w:r>
      <w:bookmarkEnd w:id="74"/>
    </w:p>
    <w:p w14:paraId="4635D1EC" w14:textId="77777777" w:rsidR="00C00FE8" w:rsidRDefault="00C00FE8" w:rsidP="00C00FE8">
      <w:pPr>
        <w:pStyle w:val="berschrift3"/>
      </w:pPr>
      <w:r>
        <w:fldChar w:fldCharType="begin"/>
      </w:r>
      <w:r>
        <w:instrText xml:space="preserve"> AUTONUMLGL </w:instrText>
      </w:r>
      <w:bookmarkStart w:id="75" w:name="_Toc147402645"/>
      <w:r>
        <w:fldChar w:fldCharType="end"/>
      </w:r>
      <w:r>
        <w:t xml:space="preserve"> Table HL7Files</w:t>
      </w:r>
      <w:bookmarkEnd w:id="75"/>
    </w:p>
    <w:p w14:paraId="19C31E0F" w14:textId="77777777" w:rsidR="001F3725" w:rsidRDefault="001F3725">
      <w:r>
        <w:t xml:space="preserve">This table contains external files which are stored as ASCII of Base64 encoded strings. These files are necessary for the HTML generation. </w:t>
      </w:r>
    </w:p>
    <w:p w14:paraId="6D64D853" w14:textId="77777777" w:rsidR="001F3725" w:rsidRDefault="001F3725"/>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1F3725" w14:paraId="15F63A47" w14:textId="77777777" w:rsidTr="00753D4C">
        <w:trPr>
          <w:tblHeader/>
        </w:trPr>
        <w:tc>
          <w:tcPr>
            <w:tcW w:w="2338" w:type="dxa"/>
            <w:shd w:val="pct20" w:color="auto" w:fill="auto"/>
          </w:tcPr>
          <w:p w14:paraId="50CBCECE" w14:textId="77777777" w:rsidR="001F3725" w:rsidRDefault="001F3725" w:rsidP="00591731">
            <w:r>
              <w:t>Attribute</w:t>
            </w:r>
          </w:p>
        </w:tc>
        <w:tc>
          <w:tcPr>
            <w:tcW w:w="993" w:type="dxa"/>
            <w:shd w:val="pct20" w:color="auto" w:fill="auto"/>
          </w:tcPr>
          <w:p w14:paraId="35C988FB" w14:textId="77777777" w:rsidR="001F3725" w:rsidRDefault="001F3725" w:rsidP="00591731">
            <w:r>
              <w:t>Type</w:t>
            </w:r>
          </w:p>
        </w:tc>
        <w:tc>
          <w:tcPr>
            <w:tcW w:w="850" w:type="dxa"/>
            <w:shd w:val="pct20" w:color="auto" w:fill="auto"/>
          </w:tcPr>
          <w:p w14:paraId="0F98DE5A" w14:textId="77777777" w:rsidR="001F3725" w:rsidRDefault="001F3725" w:rsidP="00591731">
            <w:r>
              <w:t>Size</w:t>
            </w:r>
          </w:p>
        </w:tc>
        <w:tc>
          <w:tcPr>
            <w:tcW w:w="851" w:type="dxa"/>
            <w:shd w:val="pct20" w:color="auto" w:fill="auto"/>
          </w:tcPr>
          <w:p w14:paraId="7696DC03" w14:textId="77777777" w:rsidR="001F3725" w:rsidRDefault="001F3725" w:rsidP="00591731">
            <w:r>
              <w:t>Default</w:t>
            </w:r>
          </w:p>
        </w:tc>
        <w:tc>
          <w:tcPr>
            <w:tcW w:w="992" w:type="dxa"/>
            <w:shd w:val="pct20" w:color="auto" w:fill="auto"/>
          </w:tcPr>
          <w:p w14:paraId="14835D92" w14:textId="77777777" w:rsidR="001F3725" w:rsidRDefault="001F3725" w:rsidP="00591731">
            <w:r>
              <w:t>Database</w:t>
            </w:r>
          </w:p>
        </w:tc>
        <w:tc>
          <w:tcPr>
            <w:tcW w:w="3118" w:type="dxa"/>
            <w:shd w:val="pct20" w:color="auto" w:fill="auto"/>
          </w:tcPr>
          <w:p w14:paraId="0EA974E5" w14:textId="77777777" w:rsidR="001F3725" w:rsidRDefault="001F3725" w:rsidP="00591731">
            <w:r>
              <w:t>Description</w:t>
            </w:r>
          </w:p>
        </w:tc>
      </w:tr>
      <w:tr w:rsidR="001F3725" w14:paraId="3D92055D" w14:textId="77777777" w:rsidTr="00591731">
        <w:tc>
          <w:tcPr>
            <w:tcW w:w="2338" w:type="dxa"/>
          </w:tcPr>
          <w:p w14:paraId="22267B67" w14:textId="77777777" w:rsidR="001F3725" w:rsidRDefault="001F3725" w:rsidP="00591731">
            <w:pPr>
              <w:rPr>
                <w:bCs/>
              </w:rPr>
            </w:pPr>
            <w:r>
              <w:rPr>
                <w:bCs/>
              </w:rPr>
              <w:t>Directory</w:t>
            </w:r>
          </w:p>
        </w:tc>
        <w:tc>
          <w:tcPr>
            <w:tcW w:w="993" w:type="dxa"/>
          </w:tcPr>
          <w:p w14:paraId="3958EE71" w14:textId="77777777" w:rsidR="001F3725" w:rsidRDefault="001F3725" w:rsidP="00591731">
            <w:r>
              <w:t>Text</w:t>
            </w:r>
          </w:p>
        </w:tc>
        <w:tc>
          <w:tcPr>
            <w:tcW w:w="850" w:type="dxa"/>
          </w:tcPr>
          <w:p w14:paraId="23C03E98" w14:textId="77777777" w:rsidR="001F3725" w:rsidRDefault="001F3725" w:rsidP="00591731">
            <w:r>
              <w:t>100</w:t>
            </w:r>
          </w:p>
        </w:tc>
        <w:tc>
          <w:tcPr>
            <w:tcW w:w="851" w:type="dxa"/>
          </w:tcPr>
          <w:p w14:paraId="212E0305" w14:textId="77777777" w:rsidR="001F3725" w:rsidRDefault="001F3725" w:rsidP="00591731"/>
        </w:tc>
        <w:tc>
          <w:tcPr>
            <w:tcW w:w="992" w:type="dxa"/>
          </w:tcPr>
          <w:p w14:paraId="7D369A53" w14:textId="77777777" w:rsidR="001F3725" w:rsidRDefault="001F3725" w:rsidP="00591731">
            <w:r>
              <w:t>HL7_72</w:t>
            </w:r>
          </w:p>
        </w:tc>
        <w:tc>
          <w:tcPr>
            <w:tcW w:w="3118" w:type="dxa"/>
          </w:tcPr>
          <w:p w14:paraId="32CB553E" w14:textId="77777777" w:rsidR="001F3725" w:rsidRDefault="001F3725" w:rsidP="00591731"/>
        </w:tc>
      </w:tr>
      <w:tr w:rsidR="001F3725" w14:paraId="0A12510A" w14:textId="77777777" w:rsidTr="00591731">
        <w:tc>
          <w:tcPr>
            <w:tcW w:w="2338" w:type="dxa"/>
          </w:tcPr>
          <w:p w14:paraId="25E49275" w14:textId="77777777" w:rsidR="001F3725" w:rsidRDefault="001F3725" w:rsidP="00591731">
            <w:pPr>
              <w:rPr>
                <w:bCs/>
              </w:rPr>
            </w:pPr>
            <w:r>
              <w:rPr>
                <w:bCs/>
              </w:rPr>
              <w:t>Filename</w:t>
            </w:r>
          </w:p>
        </w:tc>
        <w:tc>
          <w:tcPr>
            <w:tcW w:w="993" w:type="dxa"/>
          </w:tcPr>
          <w:p w14:paraId="4CD36BE5" w14:textId="77777777" w:rsidR="001F3725" w:rsidRDefault="001F3725" w:rsidP="00591731">
            <w:r>
              <w:t>Text</w:t>
            </w:r>
          </w:p>
        </w:tc>
        <w:tc>
          <w:tcPr>
            <w:tcW w:w="850" w:type="dxa"/>
          </w:tcPr>
          <w:p w14:paraId="65DEFE6A" w14:textId="77777777" w:rsidR="001F3725" w:rsidRDefault="001F3725" w:rsidP="00591731">
            <w:r>
              <w:t>50</w:t>
            </w:r>
          </w:p>
        </w:tc>
        <w:tc>
          <w:tcPr>
            <w:tcW w:w="851" w:type="dxa"/>
          </w:tcPr>
          <w:p w14:paraId="36D31AA0" w14:textId="77777777" w:rsidR="001F3725" w:rsidRDefault="001F3725" w:rsidP="00591731"/>
        </w:tc>
        <w:tc>
          <w:tcPr>
            <w:tcW w:w="992" w:type="dxa"/>
          </w:tcPr>
          <w:p w14:paraId="5BB1381A" w14:textId="77777777" w:rsidR="001F3725" w:rsidRDefault="001F3725" w:rsidP="00591731">
            <w:r>
              <w:t>HL7_72</w:t>
            </w:r>
          </w:p>
        </w:tc>
        <w:tc>
          <w:tcPr>
            <w:tcW w:w="3118" w:type="dxa"/>
          </w:tcPr>
          <w:p w14:paraId="38C21E54" w14:textId="77777777" w:rsidR="001F3725" w:rsidRDefault="001F3725" w:rsidP="00591731"/>
        </w:tc>
      </w:tr>
      <w:tr w:rsidR="001F3725" w14:paraId="52801111" w14:textId="77777777" w:rsidTr="00591731">
        <w:tc>
          <w:tcPr>
            <w:tcW w:w="2338" w:type="dxa"/>
          </w:tcPr>
          <w:p w14:paraId="7BBB9BE9" w14:textId="77777777" w:rsidR="001F3725" w:rsidRDefault="001F3725" w:rsidP="00591731">
            <w:pPr>
              <w:rPr>
                <w:bCs/>
              </w:rPr>
            </w:pPr>
            <w:r>
              <w:rPr>
                <w:bCs/>
              </w:rPr>
              <w:t>Blob</w:t>
            </w:r>
          </w:p>
        </w:tc>
        <w:tc>
          <w:tcPr>
            <w:tcW w:w="993" w:type="dxa"/>
          </w:tcPr>
          <w:p w14:paraId="67592B15" w14:textId="77777777" w:rsidR="001F3725" w:rsidRDefault="001F3725" w:rsidP="00591731">
            <w:r>
              <w:t>Memo</w:t>
            </w:r>
          </w:p>
        </w:tc>
        <w:tc>
          <w:tcPr>
            <w:tcW w:w="850" w:type="dxa"/>
          </w:tcPr>
          <w:p w14:paraId="62D6C521" w14:textId="77777777" w:rsidR="001F3725" w:rsidRDefault="001F3725" w:rsidP="00591731"/>
        </w:tc>
        <w:tc>
          <w:tcPr>
            <w:tcW w:w="851" w:type="dxa"/>
          </w:tcPr>
          <w:p w14:paraId="64557088" w14:textId="77777777" w:rsidR="001F3725" w:rsidRDefault="001F3725" w:rsidP="00591731"/>
        </w:tc>
        <w:tc>
          <w:tcPr>
            <w:tcW w:w="992" w:type="dxa"/>
          </w:tcPr>
          <w:p w14:paraId="3CCB00AD" w14:textId="77777777" w:rsidR="001F3725" w:rsidRDefault="001F3725" w:rsidP="00591731">
            <w:r>
              <w:t>HL7_72</w:t>
            </w:r>
          </w:p>
        </w:tc>
        <w:tc>
          <w:tcPr>
            <w:tcW w:w="3118" w:type="dxa"/>
          </w:tcPr>
          <w:p w14:paraId="52E5BC92" w14:textId="77777777" w:rsidR="001F3725" w:rsidRDefault="001F3725" w:rsidP="00591731"/>
        </w:tc>
      </w:tr>
      <w:tr w:rsidR="001F3725" w14:paraId="68AA744B" w14:textId="77777777" w:rsidTr="00591731">
        <w:tc>
          <w:tcPr>
            <w:tcW w:w="2338" w:type="dxa"/>
          </w:tcPr>
          <w:p w14:paraId="161BA5D3" w14:textId="77777777" w:rsidR="001F3725" w:rsidRDefault="001F3725" w:rsidP="00591731">
            <w:pPr>
              <w:rPr>
                <w:bCs/>
              </w:rPr>
            </w:pPr>
            <w:r>
              <w:rPr>
                <w:bCs/>
              </w:rPr>
              <w:t>Size</w:t>
            </w:r>
          </w:p>
        </w:tc>
        <w:tc>
          <w:tcPr>
            <w:tcW w:w="993" w:type="dxa"/>
          </w:tcPr>
          <w:p w14:paraId="3DB551AA" w14:textId="77777777" w:rsidR="001F3725" w:rsidRDefault="001F3725" w:rsidP="00591731">
            <w:r>
              <w:t>Long</w:t>
            </w:r>
          </w:p>
        </w:tc>
        <w:tc>
          <w:tcPr>
            <w:tcW w:w="850" w:type="dxa"/>
          </w:tcPr>
          <w:p w14:paraId="700AC191" w14:textId="77777777" w:rsidR="001F3725" w:rsidRDefault="001F3725" w:rsidP="00591731"/>
        </w:tc>
        <w:tc>
          <w:tcPr>
            <w:tcW w:w="851" w:type="dxa"/>
          </w:tcPr>
          <w:p w14:paraId="67B0DD92" w14:textId="77777777" w:rsidR="001F3725" w:rsidRDefault="001F3725" w:rsidP="00591731"/>
        </w:tc>
        <w:tc>
          <w:tcPr>
            <w:tcW w:w="992" w:type="dxa"/>
          </w:tcPr>
          <w:p w14:paraId="07311AA9" w14:textId="77777777" w:rsidR="001F3725" w:rsidRDefault="001F3725" w:rsidP="00591731">
            <w:r>
              <w:t>HL7_72</w:t>
            </w:r>
          </w:p>
        </w:tc>
        <w:tc>
          <w:tcPr>
            <w:tcW w:w="3118" w:type="dxa"/>
          </w:tcPr>
          <w:p w14:paraId="01D87919" w14:textId="77777777" w:rsidR="001F3725" w:rsidRDefault="001F3725" w:rsidP="00591731"/>
        </w:tc>
      </w:tr>
      <w:tr w:rsidR="001F3725" w14:paraId="6CAC8D14" w14:textId="77777777" w:rsidTr="00591731">
        <w:tc>
          <w:tcPr>
            <w:tcW w:w="2338" w:type="dxa"/>
          </w:tcPr>
          <w:p w14:paraId="6E3C54A3" w14:textId="77777777" w:rsidR="001F3725" w:rsidRDefault="001F3725" w:rsidP="00591731">
            <w:pPr>
              <w:rPr>
                <w:bCs/>
              </w:rPr>
            </w:pPr>
            <w:r>
              <w:rPr>
                <w:bCs/>
              </w:rPr>
              <w:t>Version_id</w:t>
            </w:r>
          </w:p>
        </w:tc>
        <w:tc>
          <w:tcPr>
            <w:tcW w:w="993" w:type="dxa"/>
          </w:tcPr>
          <w:p w14:paraId="1B87D792" w14:textId="77777777" w:rsidR="001F3725" w:rsidRDefault="001F3725" w:rsidP="00591731">
            <w:r>
              <w:t>Long</w:t>
            </w:r>
          </w:p>
        </w:tc>
        <w:tc>
          <w:tcPr>
            <w:tcW w:w="850" w:type="dxa"/>
          </w:tcPr>
          <w:p w14:paraId="4565B44F" w14:textId="77777777" w:rsidR="001F3725" w:rsidRDefault="001F3725" w:rsidP="00591731"/>
        </w:tc>
        <w:tc>
          <w:tcPr>
            <w:tcW w:w="851" w:type="dxa"/>
          </w:tcPr>
          <w:p w14:paraId="69C32459" w14:textId="77777777" w:rsidR="001F3725" w:rsidRDefault="001F3725" w:rsidP="00591731"/>
        </w:tc>
        <w:tc>
          <w:tcPr>
            <w:tcW w:w="992" w:type="dxa"/>
          </w:tcPr>
          <w:p w14:paraId="7E564883" w14:textId="77777777" w:rsidR="001F3725" w:rsidRDefault="001F3725" w:rsidP="00591731">
            <w:r>
              <w:t>HL7_72</w:t>
            </w:r>
          </w:p>
        </w:tc>
        <w:tc>
          <w:tcPr>
            <w:tcW w:w="3118" w:type="dxa"/>
          </w:tcPr>
          <w:p w14:paraId="4F28D628" w14:textId="77777777" w:rsidR="001F3725" w:rsidRDefault="001F3725" w:rsidP="00591731"/>
        </w:tc>
      </w:tr>
    </w:tbl>
    <w:p w14:paraId="32AD1C39" w14:textId="77777777" w:rsidR="001F3725" w:rsidRDefault="001F3725"/>
    <w:p w14:paraId="3620762C" w14:textId="77777777" w:rsidR="00C50AB1" w:rsidRDefault="00C50AB1">
      <w:pPr>
        <w:pStyle w:val="berschrift2"/>
      </w:pPr>
      <w:r>
        <w:fldChar w:fldCharType="begin"/>
      </w:r>
      <w:r>
        <w:instrText xml:space="preserve"> AUTONUMLGL </w:instrText>
      </w:r>
      <w:bookmarkStart w:id="76" w:name="_Toc147402646"/>
      <w:r>
        <w:fldChar w:fldCharType="end"/>
      </w:r>
      <w:r>
        <w:t xml:space="preserve"> Tables with Temporary Information</w:t>
      </w:r>
      <w:bookmarkEnd w:id="76"/>
    </w:p>
    <w:p w14:paraId="16624A0F" w14:textId="77777777" w:rsidR="00C50AB1" w:rsidRDefault="00C50AB1">
      <w:r>
        <w:t>Relations beginning with „Generated“ are used to store data temporarily.</w:t>
      </w:r>
    </w:p>
    <w:p w14:paraId="53BFCD48" w14:textId="77777777" w:rsidR="00C50AB1" w:rsidRDefault="00C50AB1">
      <w:pPr>
        <w:pStyle w:val="berschrift3"/>
      </w:pPr>
      <w:r>
        <w:fldChar w:fldCharType="begin"/>
      </w:r>
      <w:r>
        <w:instrText xml:space="preserve"> AUTONUMLGL </w:instrText>
      </w:r>
      <w:bookmarkStart w:id="77" w:name="_Toc147402647"/>
      <w:r>
        <w:fldChar w:fldCharType="end"/>
      </w:r>
      <w:r>
        <w:t xml:space="preserve"> Table GeneratedDataDifferences</w:t>
      </w:r>
      <w:bookmarkEnd w:id="77"/>
    </w:p>
    <w:p w14:paraId="003326F7" w14:textId="77777777" w:rsidR="00C50AB1" w:rsidRDefault="00C50AB1">
      <w:r>
        <w:t>This table is only used when generating the HTML version. Therefore, it is deleted at the beginning of the generating process. During the process this table is filled with data. At the end it contains all differences among the different versions.</w:t>
      </w:r>
    </w:p>
    <w:p w14:paraId="456A831C" w14:textId="77777777" w:rsidR="00C50AB1" w:rsidRDefault="00C50AB1"/>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1943B9F2" w14:textId="77777777">
        <w:tc>
          <w:tcPr>
            <w:tcW w:w="2338" w:type="dxa"/>
            <w:shd w:val="pct20" w:color="auto" w:fill="auto"/>
          </w:tcPr>
          <w:p w14:paraId="2234978D" w14:textId="77777777" w:rsidR="00C50AB1" w:rsidRDefault="00C50AB1">
            <w:r>
              <w:t>Attribute</w:t>
            </w:r>
          </w:p>
        </w:tc>
        <w:tc>
          <w:tcPr>
            <w:tcW w:w="993" w:type="dxa"/>
            <w:shd w:val="pct20" w:color="auto" w:fill="auto"/>
          </w:tcPr>
          <w:p w14:paraId="56A6BDEF" w14:textId="77777777" w:rsidR="00C50AB1" w:rsidRDefault="00C50AB1">
            <w:r>
              <w:t>Type</w:t>
            </w:r>
          </w:p>
        </w:tc>
        <w:tc>
          <w:tcPr>
            <w:tcW w:w="850" w:type="dxa"/>
            <w:shd w:val="pct20" w:color="auto" w:fill="auto"/>
          </w:tcPr>
          <w:p w14:paraId="55D15F20" w14:textId="77777777" w:rsidR="00C50AB1" w:rsidRDefault="00C50AB1">
            <w:r>
              <w:t>Size</w:t>
            </w:r>
          </w:p>
        </w:tc>
        <w:tc>
          <w:tcPr>
            <w:tcW w:w="851" w:type="dxa"/>
            <w:shd w:val="pct20" w:color="auto" w:fill="auto"/>
          </w:tcPr>
          <w:p w14:paraId="5C3B3EA4" w14:textId="77777777" w:rsidR="00C50AB1" w:rsidRDefault="00C50AB1">
            <w:r>
              <w:t>Default</w:t>
            </w:r>
          </w:p>
        </w:tc>
        <w:tc>
          <w:tcPr>
            <w:tcW w:w="992" w:type="dxa"/>
            <w:shd w:val="pct20" w:color="auto" w:fill="auto"/>
          </w:tcPr>
          <w:p w14:paraId="67DF089F" w14:textId="77777777" w:rsidR="00C50AB1" w:rsidRDefault="00C50AB1">
            <w:r>
              <w:t>Database</w:t>
            </w:r>
          </w:p>
        </w:tc>
        <w:tc>
          <w:tcPr>
            <w:tcW w:w="3118" w:type="dxa"/>
            <w:shd w:val="pct20" w:color="auto" w:fill="auto"/>
          </w:tcPr>
          <w:p w14:paraId="725A9CF1" w14:textId="77777777" w:rsidR="00C50AB1" w:rsidRDefault="00C50AB1">
            <w:r>
              <w:t>Description</w:t>
            </w:r>
          </w:p>
        </w:tc>
      </w:tr>
      <w:tr w:rsidR="00C50AB1" w14:paraId="4356C29D" w14:textId="77777777">
        <w:tc>
          <w:tcPr>
            <w:tcW w:w="2338" w:type="dxa"/>
          </w:tcPr>
          <w:p w14:paraId="56413E12" w14:textId="77777777" w:rsidR="00C50AB1" w:rsidRDefault="00C50AB1">
            <w:pPr>
              <w:rPr>
                <w:bCs/>
              </w:rPr>
            </w:pPr>
            <w:r>
              <w:rPr>
                <w:bCs/>
              </w:rPr>
              <w:t>version_id</w:t>
            </w:r>
          </w:p>
        </w:tc>
        <w:tc>
          <w:tcPr>
            <w:tcW w:w="993" w:type="dxa"/>
          </w:tcPr>
          <w:p w14:paraId="1FF72B7B" w14:textId="77777777" w:rsidR="00C50AB1" w:rsidRDefault="00C50AB1">
            <w:r>
              <w:t>Long</w:t>
            </w:r>
          </w:p>
        </w:tc>
        <w:tc>
          <w:tcPr>
            <w:tcW w:w="850" w:type="dxa"/>
          </w:tcPr>
          <w:p w14:paraId="684BD995" w14:textId="77777777" w:rsidR="00C50AB1" w:rsidRDefault="00C50AB1"/>
        </w:tc>
        <w:tc>
          <w:tcPr>
            <w:tcW w:w="851" w:type="dxa"/>
          </w:tcPr>
          <w:p w14:paraId="40E72968" w14:textId="77777777" w:rsidR="00C50AB1" w:rsidRDefault="00C50AB1"/>
        </w:tc>
        <w:tc>
          <w:tcPr>
            <w:tcW w:w="992" w:type="dxa"/>
          </w:tcPr>
          <w:p w14:paraId="7F2C536B" w14:textId="77777777" w:rsidR="00C50AB1" w:rsidRDefault="00C50AB1">
            <w:r>
              <w:t>HL7_52</w:t>
            </w:r>
          </w:p>
        </w:tc>
        <w:tc>
          <w:tcPr>
            <w:tcW w:w="3118" w:type="dxa"/>
          </w:tcPr>
          <w:p w14:paraId="62892B80" w14:textId="77777777" w:rsidR="00C50AB1" w:rsidRDefault="00C50AB1">
            <w:r>
              <w:t>version ID</w:t>
            </w:r>
          </w:p>
        </w:tc>
      </w:tr>
      <w:tr w:rsidR="00C50AB1" w14:paraId="791A77EB" w14:textId="77777777">
        <w:tc>
          <w:tcPr>
            <w:tcW w:w="2338" w:type="dxa"/>
          </w:tcPr>
          <w:p w14:paraId="7274D733" w14:textId="77777777" w:rsidR="00C50AB1" w:rsidRDefault="00C50AB1">
            <w:pPr>
              <w:rPr>
                <w:bCs/>
              </w:rPr>
            </w:pPr>
            <w:r>
              <w:rPr>
                <w:bCs/>
              </w:rPr>
              <w:t>version_id_pre</w:t>
            </w:r>
          </w:p>
        </w:tc>
        <w:tc>
          <w:tcPr>
            <w:tcW w:w="993" w:type="dxa"/>
          </w:tcPr>
          <w:p w14:paraId="0770BB63" w14:textId="77777777" w:rsidR="00C50AB1" w:rsidRDefault="00C50AB1">
            <w:r>
              <w:t>Long</w:t>
            </w:r>
          </w:p>
        </w:tc>
        <w:tc>
          <w:tcPr>
            <w:tcW w:w="850" w:type="dxa"/>
          </w:tcPr>
          <w:p w14:paraId="0AD1822F" w14:textId="77777777" w:rsidR="00C50AB1" w:rsidRDefault="00C50AB1"/>
        </w:tc>
        <w:tc>
          <w:tcPr>
            <w:tcW w:w="851" w:type="dxa"/>
          </w:tcPr>
          <w:p w14:paraId="227C07EA" w14:textId="77777777" w:rsidR="00C50AB1" w:rsidRDefault="00C50AB1"/>
        </w:tc>
        <w:tc>
          <w:tcPr>
            <w:tcW w:w="992" w:type="dxa"/>
          </w:tcPr>
          <w:p w14:paraId="0B485063" w14:textId="77777777" w:rsidR="00C50AB1" w:rsidRDefault="00C50AB1">
            <w:r>
              <w:t>HL7_52</w:t>
            </w:r>
          </w:p>
        </w:tc>
        <w:tc>
          <w:tcPr>
            <w:tcW w:w="3118" w:type="dxa"/>
          </w:tcPr>
          <w:p w14:paraId="7040982A" w14:textId="77777777" w:rsidR="00C50AB1" w:rsidRDefault="00C50AB1"/>
        </w:tc>
      </w:tr>
      <w:tr w:rsidR="00C50AB1" w:rsidRPr="000278A4" w14:paraId="34BB5CFD" w14:textId="77777777">
        <w:tc>
          <w:tcPr>
            <w:tcW w:w="2338" w:type="dxa"/>
          </w:tcPr>
          <w:p w14:paraId="07776B89" w14:textId="77777777" w:rsidR="00C50AB1" w:rsidRPr="000278A4" w:rsidRDefault="00C50AB1">
            <w:pPr>
              <w:rPr>
                <w:bCs/>
              </w:rPr>
            </w:pPr>
            <w:r w:rsidRPr="000278A4">
              <w:rPr>
                <w:bCs/>
              </w:rPr>
              <w:t>type</w:t>
            </w:r>
          </w:p>
        </w:tc>
        <w:tc>
          <w:tcPr>
            <w:tcW w:w="993" w:type="dxa"/>
          </w:tcPr>
          <w:p w14:paraId="0B650F4F" w14:textId="77777777" w:rsidR="00C50AB1" w:rsidRPr="000278A4" w:rsidRDefault="00C50AB1">
            <w:r w:rsidRPr="000278A4">
              <w:t>Text</w:t>
            </w:r>
          </w:p>
        </w:tc>
        <w:tc>
          <w:tcPr>
            <w:tcW w:w="850" w:type="dxa"/>
          </w:tcPr>
          <w:p w14:paraId="3F090771" w14:textId="77777777" w:rsidR="00C50AB1" w:rsidRPr="000278A4" w:rsidRDefault="00C50AB1">
            <w:r w:rsidRPr="000278A4">
              <w:t>4</w:t>
            </w:r>
          </w:p>
        </w:tc>
        <w:tc>
          <w:tcPr>
            <w:tcW w:w="851" w:type="dxa"/>
          </w:tcPr>
          <w:p w14:paraId="586F474D" w14:textId="77777777" w:rsidR="00C50AB1" w:rsidRPr="000278A4" w:rsidRDefault="00C50AB1"/>
        </w:tc>
        <w:tc>
          <w:tcPr>
            <w:tcW w:w="992" w:type="dxa"/>
          </w:tcPr>
          <w:p w14:paraId="400F393A" w14:textId="77777777" w:rsidR="00C50AB1" w:rsidRPr="000278A4" w:rsidRDefault="00C50AB1">
            <w:r w:rsidRPr="000278A4">
              <w:t>HL7_63</w:t>
            </w:r>
          </w:p>
        </w:tc>
        <w:tc>
          <w:tcPr>
            <w:tcW w:w="3118" w:type="dxa"/>
          </w:tcPr>
          <w:p w14:paraId="23134143" w14:textId="77777777" w:rsidR="00C50AB1" w:rsidRPr="000278A4" w:rsidRDefault="00C50AB1">
            <w:r w:rsidRPr="000278A4">
              <w:t>type of element (segm, dt)</w:t>
            </w:r>
          </w:p>
        </w:tc>
      </w:tr>
      <w:tr w:rsidR="00C50AB1" w:rsidRPr="000278A4" w14:paraId="609BB652" w14:textId="77777777">
        <w:tc>
          <w:tcPr>
            <w:tcW w:w="2338" w:type="dxa"/>
          </w:tcPr>
          <w:p w14:paraId="12EB31DA" w14:textId="77777777" w:rsidR="00C50AB1" w:rsidRPr="000278A4" w:rsidRDefault="00C50AB1">
            <w:pPr>
              <w:rPr>
                <w:bCs/>
              </w:rPr>
            </w:pPr>
            <w:r w:rsidRPr="000278A4">
              <w:rPr>
                <w:bCs/>
              </w:rPr>
              <w:t>element</w:t>
            </w:r>
          </w:p>
        </w:tc>
        <w:tc>
          <w:tcPr>
            <w:tcW w:w="993" w:type="dxa"/>
          </w:tcPr>
          <w:p w14:paraId="63E426CD" w14:textId="77777777" w:rsidR="00C50AB1" w:rsidRPr="000278A4" w:rsidRDefault="00C50AB1">
            <w:r w:rsidRPr="000278A4">
              <w:t>Text</w:t>
            </w:r>
          </w:p>
        </w:tc>
        <w:tc>
          <w:tcPr>
            <w:tcW w:w="850" w:type="dxa"/>
          </w:tcPr>
          <w:p w14:paraId="42B15F90" w14:textId="77777777" w:rsidR="00C50AB1" w:rsidRPr="000278A4" w:rsidRDefault="00C50AB1">
            <w:r w:rsidRPr="000278A4">
              <w:t>20</w:t>
            </w:r>
          </w:p>
        </w:tc>
        <w:tc>
          <w:tcPr>
            <w:tcW w:w="851" w:type="dxa"/>
          </w:tcPr>
          <w:p w14:paraId="29ABF007" w14:textId="77777777" w:rsidR="00C50AB1" w:rsidRPr="000278A4" w:rsidRDefault="00C50AB1"/>
        </w:tc>
        <w:tc>
          <w:tcPr>
            <w:tcW w:w="992" w:type="dxa"/>
          </w:tcPr>
          <w:p w14:paraId="442418C8" w14:textId="77777777" w:rsidR="00C50AB1" w:rsidRPr="000278A4" w:rsidRDefault="00C50AB1">
            <w:r w:rsidRPr="000278A4">
              <w:t>HL7_63</w:t>
            </w:r>
          </w:p>
        </w:tc>
        <w:tc>
          <w:tcPr>
            <w:tcW w:w="3118" w:type="dxa"/>
          </w:tcPr>
          <w:p w14:paraId="37D77B23" w14:textId="77777777" w:rsidR="00C50AB1" w:rsidRPr="000278A4" w:rsidRDefault="00C50AB1">
            <w:pPr>
              <w:pStyle w:val="Kopfzeile"/>
              <w:pBdr>
                <w:bottom w:val="none" w:sz="0" w:space="0" w:color="auto"/>
              </w:pBdr>
              <w:tabs>
                <w:tab w:val="clear" w:pos="4536"/>
                <w:tab w:val="clear" w:pos="9072"/>
              </w:tabs>
            </w:pPr>
            <w:r w:rsidRPr="000278A4">
              <w:t>element which has been changed (segment, data structure)</w:t>
            </w:r>
          </w:p>
        </w:tc>
      </w:tr>
      <w:tr w:rsidR="00C50AB1" w14:paraId="6E3701BD" w14:textId="77777777">
        <w:tc>
          <w:tcPr>
            <w:tcW w:w="2338" w:type="dxa"/>
          </w:tcPr>
          <w:p w14:paraId="50AE4201" w14:textId="77777777" w:rsidR="00C50AB1" w:rsidRDefault="00C50AB1">
            <w:pPr>
              <w:rPr>
                <w:bCs/>
              </w:rPr>
            </w:pPr>
            <w:r>
              <w:rPr>
                <w:bCs/>
              </w:rPr>
              <w:t>lfd_nr</w:t>
            </w:r>
          </w:p>
        </w:tc>
        <w:tc>
          <w:tcPr>
            <w:tcW w:w="993" w:type="dxa"/>
          </w:tcPr>
          <w:p w14:paraId="4826EE83" w14:textId="77777777" w:rsidR="00C50AB1" w:rsidRDefault="00C50AB1">
            <w:r>
              <w:t>Long</w:t>
            </w:r>
          </w:p>
        </w:tc>
        <w:tc>
          <w:tcPr>
            <w:tcW w:w="850" w:type="dxa"/>
          </w:tcPr>
          <w:p w14:paraId="189902BD" w14:textId="77777777" w:rsidR="00C50AB1" w:rsidRDefault="00C50AB1"/>
        </w:tc>
        <w:tc>
          <w:tcPr>
            <w:tcW w:w="851" w:type="dxa"/>
          </w:tcPr>
          <w:p w14:paraId="410ADCC2" w14:textId="77777777" w:rsidR="00C50AB1" w:rsidRDefault="00C50AB1"/>
        </w:tc>
        <w:tc>
          <w:tcPr>
            <w:tcW w:w="992" w:type="dxa"/>
          </w:tcPr>
          <w:p w14:paraId="58C3DEFC" w14:textId="77777777" w:rsidR="00C50AB1" w:rsidRDefault="00C50AB1">
            <w:r>
              <w:t>HL7_52</w:t>
            </w:r>
          </w:p>
        </w:tc>
        <w:tc>
          <w:tcPr>
            <w:tcW w:w="3118" w:type="dxa"/>
          </w:tcPr>
          <w:p w14:paraId="6D4E4196" w14:textId="77777777" w:rsidR="00C50AB1" w:rsidRDefault="00C50AB1"/>
        </w:tc>
      </w:tr>
      <w:tr w:rsidR="00C50AB1" w14:paraId="0A42F00E" w14:textId="77777777">
        <w:tc>
          <w:tcPr>
            <w:tcW w:w="2338" w:type="dxa"/>
          </w:tcPr>
          <w:p w14:paraId="4F4A9F61" w14:textId="77777777" w:rsidR="00C50AB1" w:rsidRDefault="00C50AB1">
            <w:pPr>
              <w:rPr>
                <w:bCs/>
              </w:rPr>
            </w:pPr>
            <w:r>
              <w:rPr>
                <w:bCs/>
              </w:rPr>
              <w:t>value_old</w:t>
            </w:r>
          </w:p>
        </w:tc>
        <w:tc>
          <w:tcPr>
            <w:tcW w:w="993" w:type="dxa"/>
          </w:tcPr>
          <w:p w14:paraId="7CD11F7B" w14:textId="77777777" w:rsidR="00C50AB1" w:rsidRDefault="00C50AB1">
            <w:r>
              <w:t>Text</w:t>
            </w:r>
          </w:p>
        </w:tc>
        <w:tc>
          <w:tcPr>
            <w:tcW w:w="850" w:type="dxa"/>
          </w:tcPr>
          <w:p w14:paraId="7DB1AA51" w14:textId="77777777" w:rsidR="00C50AB1" w:rsidRDefault="00C50AB1">
            <w:r>
              <w:t>80</w:t>
            </w:r>
          </w:p>
        </w:tc>
        <w:tc>
          <w:tcPr>
            <w:tcW w:w="851" w:type="dxa"/>
          </w:tcPr>
          <w:p w14:paraId="23DFD05A" w14:textId="77777777" w:rsidR="00C50AB1" w:rsidRDefault="00C50AB1"/>
        </w:tc>
        <w:tc>
          <w:tcPr>
            <w:tcW w:w="992" w:type="dxa"/>
          </w:tcPr>
          <w:p w14:paraId="5C48C7F6" w14:textId="77777777" w:rsidR="00C50AB1" w:rsidRDefault="00C50AB1">
            <w:r>
              <w:t>HL7_52</w:t>
            </w:r>
          </w:p>
        </w:tc>
        <w:tc>
          <w:tcPr>
            <w:tcW w:w="3118" w:type="dxa"/>
          </w:tcPr>
          <w:p w14:paraId="6F2C1C34" w14:textId="77777777" w:rsidR="00C50AB1" w:rsidRDefault="00C50AB1"/>
        </w:tc>
      </w:tr>
      <w:tr w:rsidR="00C50AB1" w14:paraId="2B021BC2" w14:textId="77777777">
        <w:tc>
          <w:tcPr>
            <w:tcW w:w="2338" w:type="dxa"/>
          </w:tcPr>
          <w:p w14:paraId="44FFF19F" w14:textId="77777777" w:rsidR="00C50AB1" w:rsidRDefault="00C50AB1">
            <w:pPr>
              <w:rPr>
                <w:bCs/>
              </w:rPr>
            </w:pPr>
            <w:r>
              <w:rPr>
                <w:bCs/>
              </w:rPr>
              <w:t>value_new</w:t>
            </w:r>
          </w:p>
        </w:tc>
        <w:tc>
          <w:tcPr>
            <w:tcW w:w="993" w:type="dxa"/>
          </w:tcPr>
          <w:p w14:paraId="29E544DE" w14:textId="77777777" w:rsidR="00C50AB1" w:rsidRDefault="00C50AB1">
            <w:r>
              <w:t>Text</w:t>
            </w:r>
          </w:p>
        </w:tc>
        <w:tc>
          <w:tcPr>
            <w:tcW w:w="850" w:type="dxa"/>
          </w:tcPr>
          <w:p w14:paraId="5B8FC5E6" w14:textId="77777777" w:rsidR="00C50AB1" w:rsidRDefault="00C50AB1">
            <w:r>
              <w:t>80</w:t>
            </w:r>
          </w:p>
        </w:tc>
        <w:tc>
          <w:tcPr>
            <w:tcW w:w="851" w:type="dxa"/>
          </w:tcPr>
          <w:p w14:paraId="35A7ECCF" w14:textId="77777777" w:rsidR="00C50AB1" w:rsidRDefault="00C50AB1"/>
        </w:tc>
        <w:tc>
          <w:tcPr>
            <w:tcW w:w="992" w:type="dxa"/>
          </w:tcPr>
          <w:p w14:paraId="06349C64" w14:textId="77777777" w:rsidR="00C50AB1" w:rsidRDefault="00C50AB1">
            <w:r>
              <w:t>HL7_52</w:t>
            </w:r>
          </w:p>
        </w:tc>
        <w:tc>
          <w:tcPr>
            <w:tcW w:w="3118" w:type="dxa"/>
          </w:tcPr>
          <w:p w14:paraId="2B605DFA" w14:textId="77777777" w:rsidR="00C50AB1" w:rsidRDefault="00C50AB1"/>
        </w:tc>
      </w:tr>
      <w:tr w:rsidR="00C50AB1" w14:paraId="223E5931" w14:textId="77777777">
        <w:tc>
          <w:tcPr>
            <w:tcW w:w="2338" w:type="dxa"/>
          </w:tcPr>
          <w:p w14:paraId="0AEFB673" w14:textId="77777777" w:rsidR="00C50AB1" w:rsidRDefault="00C50AB1">
            <w:pPr>
              <w:rPr>
                <w:bCs/>
              </w:rPr>
            </w:pPr>
            <w:r>
              <w:rPr>
                <w:bCs/>
              </w:rPr>
              <w:t>diff_type</w:t>
            </w:r>
          </w:p>
        </w:tc>
        <w:tc>
          <w:tcPr>
            <w:tcW w:w="993" w:type="dxa"/>
          </w:tcPr>
          <w:p w14:paraId="29370C81" w14:textId="77777777" w:rsidR="00C50AB1" w:rsidRDefault="00C50AB1">
            <w:r>
              <w:t>Text</w:t>
            </w:r>
          </w:p>
        </w:tc>
        <w:tc>
          <w:tcPr>
            <w:tcW w:w="850" w:type="dxa"/>
          </w:tcPr>
          <w:p w14:paraId="3FE78994" w14:textId="77777777" w:rsidR="00C50AB1" w:rsidRDefault="00C50AB1">
            <w:r>
              <w:t>50</w:t>
            </w:r>
          </w:p>
        </w:tc>
        <w:tc>
          <w:tcPr>
            <w:tcW w:w="851" w:type="dxa"/>
          </w:tcPr>
          <w:p w14:paraId="3095CF01" w14:textId="77777777" w:rsidR="00C50AB1" w:rsidRDefault="00C50AB1"/>
        </w:tc>
        <w:tc>
          <w:tcPr>
            <w:tcW w:w="992" w:type="dxa"/>
          </w:tcPr>
          <w:p w14:paraId="7E3323D7" w14:textId="77777777" w:rsidR="00C50AB1" w:rsidRDefault="00C50AB1">
            <w:r>
              <w:t>HL7_52</w:t>
            </w:r>
          </w:p>
        </w:tc>
        <w:tc>
          <w:tcPr>
            <w:tcW w:w="3118" w:type="dxa"/>
          </w:tcPr>
          <w:p w14:paraId="0AF2DE14" w14:textId="77777777" w:rsidR="00C50AB1" w:rsidRDefault="00C50AB1">
            <w:r>
              <w:t>What field is different</w:t>
            </w:r>
          </w:p>
        </w:tc>
      </w:tr>
    </w:tbl>
    <w:p w14:paraId="4CF081EB" w14:textId="77777777" w:rsidR="00C50AB1" w:rsidRDefault="00C50AB1"/>
    <w:p w14:paraId="41B4FB66" w14:textId="77777777" w:rsidR="00C50AB1" w:rsidRDefault="00C50AB1">
      <w:pPr>
        <w:pStyle w:val="berschrift3"/>
      </w:pPr>
      <w:r>
        <w:fldChar w:fldCharType="begin"/>
      </w:r>
      <w:r>
        <w:instrText xml:space="preserve"> AUTONUMLGL </w:instrText>
      </w:r>
      <w:bookmarkStart w:id="78" w:name="_Toc147402648"/>
      <w:r>
        <w:fldChar w:fldCharType="end"/>
      </w:r>
      <w:r>
        <w:t xml:space="preserve"> Table GeneratedDataIndex</w:t>
      </w:r>
      <w:bookmarkEnd w:id="78"/>
    </w:p>
    <w:p w14:paraId="571D4887" w14:textId="77777777" w:rsidR="00C50AB1" w:rsidRDefault="00C50AB1">
      <w:r>
        <w:t>This table is only used for generating the HTML version. Therefore, it is deleted at the beginning of the generating process (depending on the option). During the process this table is filled with data. At the end the contents is used to generate an index for the HTML files.</w:t>
      </w:r>
    </w:p>
    <w:p w14:paraId="19744008" w14:textId="77777777" w:rsidR="00C50AB1" w:rsidRDefault="00C50AB1"/>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C50AB1" w14:paraId="311BC0FE" w14:textId="77777777">
        <w:tc>
          <w:tcPr>
            <w:tcW w:w="2338" w:type="dxa"/>
            <w:shd w:val="pct20" w:color="auto" w:fill="auto"/>
          </w:tcPr>
          <w:p w14:paraId="1BC93658" w14:textId="77777777" w:rsidR="00C50AB1" w:rsidRDefault="00C50AB1">
            <w:r>
              <w:t>Attribute</w:t>
            </w:r>
          </w:p>
        </w:tc>
        <w:tc>
          <w:tcPr>
            <w:tcW w:w="993" w:type="dxa"/>
            <w:shd w:val="pct20" w:color="auto" w:fill="auto"/>
          </w:tcPr>
          <w:p w14:paraId="113693BB" w14:textId="77777777" w:rsidR="00C50AB1" w:rsidRDefault="00C50AB1">
            <w:r>
              <w:t>Type</w:t>
            </w:r>
          </w:p>
        </w:tc>
        <w:tc>
          <w:tcPr>
            <w:tcW w:w="850" w:type="dxa"/>
            <w:shd w:val="pct20" w:color="auto" w:fill="auto"/>
          </w:tcPr>
          <w:p w14:paraId="75CE2487" w14:textId="77777777" w:rsidR="00C50AB1" w:rsidRDefault="00C50AB1">
            <w:r>
              <w:t>Size</w:t>
            </w:r>
          </w:p>
        </w:tc>
        <w:tc>
          <w:tcPr>
            <w:tcW w:w="851" w:type="dxa"/>
            <w:shd w:val="pct20" w:color="auto" w:fill="auto"/>
          </w:tcPr>
          <w:p w14:paraId="005C46B5" w14:textId="77777777" w:rsidR="00C50AB1" w:rsidRDefault="00C50AB1">
            <w:r>
              <w:t>Default</w:t>
            </w:r>
          </w:p>
        </w:tc>
        <w:tc>
          <w:tcPr>
            <w:tcW w:w="992" w:type="dxa"/>
            <w:shd w:val="pct20" w:color="auto" w:fill="auto"/>
          </w:tcPr>
          <w:p w14:paraId="6F114460" w14:textId="77777777" w:rsidR="00C50AB1" w:rsidRDefault="00C50AB1">
            <w:r>
              <w:t>Database</w:t>
            </w:r>
          </w:p>
        </w:tc>
        <w:tc>
          <w:tcPr>
            <w:tcW w:w="3118" w:type="dxa"/>
            <w:shd w:val="pct20" w:color="auto" w:fill="auto"/>
          </w:tcPr>
          <w:p w14:paraId="047900AE" w14:textId="77777777" w:rsidR="00C50AB1" w:rsidRDefault="00C50AB1">
            <w:r>
              <w:t>Description</w:t>
            </w:r>
          </w:p>
        </w:tc>
      </w:tr>
      <w:tr w:rsidR="00C50AB1" w14:paraId="32E073C3" w14:textId="77777777">
        <w:tc>
          <w:tcPr>
            <w:tcW w:w="2338" w:type="dxa"/>
          </w:tcPr>
          <w:p w14:paraId="10C7A971" w14:textId="77777777" w:rsidR="00C50AB1" w:rsidRDefault="00C50AB1">
            <w:pPr>
              <w:pStyle w:val="Kopfzeile"/>
              <w:pBdr>
                <w:bottom w:val="none" w:sz="0" w:space="0" w:color="auto"/>
              </w:pBdr>
              <w:tabs>
                <w:tab w:val="clear" w:pos="4536"/>
                <w:tab w:val="clear" w:pos="9072"/>
              </w:tabs>
              <w:rPr>
                <w:bCs/>
              </w:rPr>
            </w:pPr>
            <w:r>
              <w:rPr>
                <w:bCs/>
              </w:rPr>
              <w:t>version_id</w:t>
            </w:r>
          </w:p>
        </w:tc>
        <w:tc>
          <w:tcPr>
            <w:tcW w:w="993" w:type="dxa"/>
          </w:tcPr>
          <w:p w14:paraId="56BC0D5F" w14:textId="77777777" w:rsidR="00C50AB1" w:rsidRDefault="00C50AB1">
            <w:r>
              <w:t>Long</w:t>
            </w:r>
          </w:p>
        </w:tc>
        <w:tc>
          <w:tcPr>
            <w:tcW w:w="850" w:type="dxa"/>
          </w:tcPr>
          <w:p w14:paraId="0759CDA2" w14:textId="77777777" w:rsidR="00C50AB1" w:rsidRDefault="00C50AB1"/>
        </w:tc>
        <w:tc>
          <w:tcPr>
            <w:tcW w:w="851" w:type="dxa"/>
          </w:tcPr>
          <w:p w14:paraId="1B326458" w14:textId="77777777" w:rsidR="00C50AB1" w:rsidRDefault="00C50AB1"/>
        </w:tc>
        <w:tc>
          <w:tcPr>
            <w:tcW w:w="992" w:type="dxa"/>
          </w:tcPr>
          <w:p w14:paraId="7740490D" w14:textId="77777777" w:rsidR="00C50AB1" w:rsidRDefault="00C50AB1">
            <w:r>
              <w:t>HL7_52</w:t>
            </w:r>
          </w:p>
        </w:tc>
        <w:tc>
          <w:tcPr>
            <w:tcW w:w="3118" w:type="dxa"/>
          </w:tcPr>
          <w:p w14:paraId="783F63B1" w14:textId="77777777" w:rsidR="00C50AB1" w:rsidRDefault="00C50AB1">
            <w:r>
              <w:t>version ID</w:t>
            </w:r>
          </w:p>
        </w:tc>
      </w:tr>
      <w:tr w:rsidR="00C50AB1" w14:paraId="70410BEB" w14:textId="77777777">
        <w:tc>
          <w:tcPr>
            <w:tcW w:w="2338" w:type="dxa"/>
          </w:tcPr>
          <w:p w14:paraId="67C5E06C" w14:textId="77777777" w:rsidR="00C50AB1" w:rsidRDefault="00C50AB1">
            <w:pPr>
              <w:rPr>
                <w:bCs/>
              </w:rPr>
            </w:pPr>
            <w:r>
              <w:rPr>
                <w:bCs/>
              </w:rPr>
              <w:t>language</w:t>
            </w:r>
          </w:p>
        </w:tc>
        <w:tc>
          <w:tcPr>
            <w:tcW w:w="993" w:type="dxa"/>
          </w:tcPr>
          <w:p w14:paraId="2D3F6E3F" w14:textId="77777777" w:rsidR="00C50AB1" w:rsidRDefault="00C50AB1">
            <w:r>
              <w:t>Text</w:t>
            </w:r>
          </w:p>
        </w:tc>
        <w:tc>
          <w:tcPr>
            <w:tcW w:w="850" w:type="dxa"/>
          </w:tcPr>
          <w:p w14:paraId="757526A6" w14:textId="77777777" w:rsidR="00C50AB1" w:rsidRDefault="00C50AB1">
            <w:r>
              <w:t>3</w:t>
            </w:r>
          </w:p>
        </w:tc>
        <w:tc>
          <w:tcPr>
            <w:tcW w:w="851" w:type="dxa"/>
          </w:tcPr>
          <w:p w14:paraId="2A589E40" w14:textId="77777777" w:rsidR="00C50AB1" w:rsidRDefault="00C50AB1"/>
        </w:tc>
        <w:tc>
          <w:tcPr>
            <w:tcW w:w="992" w:type="dxa"/>
          </w:tcPr>
          <w:p w14:paraId="24BBBF1D" w14:textId="77777777" w:rsidR="00C50AB1" w:rsidRDefault="00C50AB1">
            <w:r>
              <w:t>HL7_36</w:t>
            </w:r>
          </w:p>
        </w:tc>
        <w:tc>
          <w:tcPr>
            <w:tcW w:w="3118" w:type="dxa"/>
          </w:tcPr>
          <w:p w14:paraId="519F8869" w14:textId="77777777" w:rsidR="00C50AB1" w:rsidRDefault="00C50AB1">
            <w:r>
              <w:t>Language of this entry (deu, eng)</w:t>
            </w:r>
          </w:p>
        </w:tc>
      </w:tr>
      <w:tr w:rsidR="00C50AB1" w14:paraId="07A20B2F" w14:textId="77777777">
        <w:tc>
          <w:tcPr>
            <w:tcW w:w="2338" w:type="dxa"/>
          </w:tcPr>
          <w:p w14:paraId="0A73262B" w14:textId="77777777" w:rsidR="00C50AB1" w:rsidRDefault="00C50AB1">
            <w:pPr>
              <w:rPr>
                <w:bCs/>
              </w:rPr>
            </w:pPr>
            <w:r>
              <w:rPr>
                <w:bCs/>
              </w:rPr>
              <w:t>character</w:t>
            </w:r>
          </w:p>
        </w:tc>
        <w:tc>
          <w:tcPr>
            <w:tcW w:w="993" w:type="dxa"/>
          </w:tcPr>
          <w:p w14:paraId="7E8BF365" w14:textId="77777777" w:rsidR="00C50AB1" w:rsidRDefault="00C50AB1">
            <w:r>
              <w:t>Text</w:t>
            </w:r>
          </w:p>
        </w:tc>
        <w:tc>
          <w:tcPr>
            <w:tcW w:w="850" w:type="dxa"/>
          </w:tcPr>
          <w:p w14:paraId="5A05573C" w14:textId="77777777" w:rsidR="00C50AB1" w:rsidRDefault="00C50AB1">
            <w:r>
              <w:t>3</w:t>
            </w:r>
          </w:p>
        </w:tc>
        <w:tc>
          <w:tcPr>
            <w:tcW w:w="851" w:type="dxa"/>
          </w:tcPr>
          <w:p w14:paraId="19F08838" w14:textId="77777777" w:rsidR="00C50AB1" w:rsidRDefault="00C50AB1"/>
        </w:tc>
        <w:tc>
          <w:tcPr>
            <w:tcW w:w="992" w:type="dxa"/>
          </w:tcPr>
          <w:p w14:paraId="3BA683A4" w14:textId="77777777" w:rsidR="00C50AB1" w:rsidRDefault="00C50AB1">
            <w:r>
              <w:t>HL7_36</w:t>
            </w:r>
          </w:p>
        </w:tc>
        <w:tc>
          <w:tcPr>
            <w:tcW w:w="3118" w:type="dxa"/>
          </w:tcPr>
          <w:p w14:paraId="7E15065D" w14:textId="77777777" w:rsidR="00C50AB1" w:rsidRDefault="00C50AB1">
            <w:r>
              <w:t xml:space="preserve">Character for sorting (first alphabetic character within the </w:t>
            </w:r>
            <w:r>
              <w:lastRenderedPageBreak/>
              <w:t>text)</w:t>
            </w:r>
          </w:p>
        </w:tc>
      </w:tr>
      <w:tr w:rsidR="00C50AB1" w14:paraId="566DAD21" w14:textId="77777777">
        <w:tc>
          <w:tcPr>
            <w:tcW w:w="2338" w:type="dxa"/>
          </w:tcPr>
          <w:p w14:paraId="6E93C50A" w14:textId="77777777" w:rsidR="00C50AB1" w:rsidRDefault="00C50AB1">
            <w:pPr>
              <w:rPr>
                <w:bCs/>
              </w:rPr>
            </w:pPr>
            <w:r>
              <w:rPr>
                <w:bCs/>
              </w:rPr>
              <w:lastRenderedPageBreak/>
              <w:t>text</w:t>
            </w:r>
          </w:p>
        </w:tc>
        <w:tc>
          <w:tcPr>
            <w:tcW w:w="993" w:type="dxa"/>
          </w:tcPr>
          <w:p w14:paraId="35FB0EF6" w14:textId="77777777" w:rsidR="00C50AB1" w:rsidRDefault="00C50AB1">
            <w:r>
              <w:t>Text</w:t>
            </w:r>
          </w:p>
        </w:tc>
        <w:tc>
          <w:tcPr>
            <w:tcW w:w="850" w:type="dxa"/>
          </w:tcPr>
          <w:p w14:paraId="7B79D6CB" w14:textId="77777777" w:rsidR="00C50AB1" w:rsidRDefault="00C50AB1">
            <w:r>
              <w:t>78</w:t>
            </w:r>
          </w:p>
        </w:tc>
        <w:tc>
          <w:tcPr>
            <w:tcW w:w="851" w:type="dxa"/>
          </w:tcPr>
          <w:p w14:paraId="0C322B60" w14:textId="77777777" w:rsidR="00C50AB1" w:rsidRDefault="00C50AB1"/>
        </w:tc>
        <w:tc>
          <w:tcPr>
            <w:tcW w:w="992" w:type="dxa"/>
          </w:tcPr>
          <w:p w14:paraId="7BB6BEA3" w14:textId="77777777" w:rsidR="00C50AB1" w:rsidRDefault="00C50AB1">
            <w:r>
              <w:t>HL7_36</w:t>
            </w:r>
          </w:p>
        </w:tc>
        <w:tc>
          <w:tcPr>
            <w:tcW w:w="3118" w:type="dxa"/>
          </w:tcPr>
          <w:p w14:paraId="2CBC7F55" w14:textId="77777777" w:rsidR="00C50AB1" w:rsidRDefault="00C50AB1">
            <w:r>
              <w:t>textual description</w:t>
            </w:r>
          </w:p>
        </w:tc>
      </w:tr>
      <w:tr w:rsidR="00C50AB1" w14:paraId="5EF6B66B" w14:textId="77777777">
        <w:tc>
          <w:tcPr>
            <w:tcW w:w="2338" w:type="dxa"/>
          </w:tcPr>
          <w:p w14:paraId="4897AF3E" w14:textId="77777777" w:rsidR="00C50AB1" w:rsidRDefault="00C50AB1">
            <w:pPr>
              <w:pStyle w:val="Kopfzeile"/>
              <w:pBdr>
                <w:bottom w:val="none" w:sz="0" w:space="0" w:color="auto"/>
              </w:pBdr>
              <w:tabs>
                <w:tab w:val="clear" w:pos="4536"/>
                <w:tab w:val="clear" w:pos="9072"/>
              </w:tabs>
              <w:rPr>
                <w:bCs/>
              </w:rPr>
            </w:pPr>
            <w:r>
              <w:rPr>
                <w:bCs/>
              </w:rPr>
              <w:t>value</w:t>
            </w:r>
          </w:p>
        </w:tc>
        <w:tc>
          <w:tcPr>
            <w:tcW w:w="993" w:type="dxa"/>
          </w:tcPr>
          <w:p w14:paraId="7E2AB8B5" w14:textId="77777777" w:rsidR="00C50AB1" w:rsidRDefault="00C50AB1">
            <w:r>
              <w:t>Text</w:t>
            </w:r>
          </w:p>
        </w:tc>
        <w:tc>
          <w:tcPr>
            <w:tcW w:w="850" w:type="dxa"/>
          </w:tcPr>
          <w:p w14:paraId="47FCFA21" w14:textId="77777777" w:rsidR="00C50AB1" w:rsidRDefault="00C50AB1">
            <w:r>
              <w:t>60</w:t>
            </w:r>
          </w:p>
        </w:tc>
        <w:tc>
          <w:tcPr>
            <w:tcW w:w="851" w:type="dxa"/>
          </w:tcPr>
          <w:p w14:paraId="4F149FED" w14:textId="77777777" w:rsidR="00C50AB1" w:rsidRDefault="00C50AB1"/>
        </w:tc>
        <w:tc>
          <w:tcPr>
            <w:tcW w:w="992" w:type="dxa"/>
          </w:tcPr>
          <w:p w14:paraId="65481C10" w14:textId="77777777" w:rsidR="00C50AB1" w:rsidRDefault="00C50AB1">
            <w:r>
              <w:t>HL7_61</w:t>
            </w:r>
          </w:p>
        </w:tc>
        <w:tc>
          <w:tcPr>
            <w:tcW w:w="3118" w:type="dxa"/>
          </w:tcPr>
          <w:p w14:paraId="1A699145" w14:textId="77777777" w:rsidR="00C50AB1" w:rsidRDefault="00C50AB1">
            <w:r>
              <w:t>text to be displayed in the hyperlink entry</w:t>
            </w:r>
          </w:p>
        </w:tc>
      </w:tr>
      <w:tr w:rsidR="00C50AB1" w14:paraId="6965FEF6" w14:textId="77777777">
        <w:tc>
          <w:tcPr>
            <w:tcW w:w="2338" w:type="dxa"/>
          </w:tcPr>
          <w:p w14:paraId="39C1031C" w14:textId="77777777" w:rsidR="00C50AB1" w:rsidRDefault="00C50AB1">
            <w:r>
              <w:t>section</w:t>
            </w:r>
          </w:p>
        </w:tc>
        <w:tc>
          <w:tcPr>
            <w:tcW w:w="993" w:type="dxa"/>
          </w:tcPr>
          <w:p w14:paraId="3CA113A7" w14:textId="77777777" w:rsidR="00C50AB1" w:rsidRDefault="00C50AB1">
            <w:r>
              <w:t>Text</w:t>
            </w:r>
          </w:p>
        </w:tc>
        <w:tc>
          <w:tcPr>
            <w:tcW w:w="850" w:type="dxa"/>
          </w:tcPr>
          <w:p w14:paraId="0A7BB647" w14:textId="77777777" w:rsidR="00C50AB1" w:rsidRPr="000278A4" w:rsidRDefault="00C50AB1">
            <w:r w:rsidRPr="000278A4">
              <w:t>15</w:t>
            </w:r>
          </w:p>
        </w:tc>
        <w:tc>
          <w:tcPr>
            <w:tcW w:w="851" w:type="dxa"/>
          </w:tcPr>
          <w:p w14:paraId="470C75A5" w14:textId="77777777" w:rsidR="00C50AB1" w:rsidRPr="000278A4" w:rsidRDefault="00C50AB1"/>
        </w:tc>
        <w:tc>
          <w:tcPr>
            <w:tcW w:w="992" w:type="dxa"/>
          </w:tcPr>
          <w:p w14:paraId="440A0917" w14:textId="77777777" w:rsidR="00C50AB1" w:rsidRDefault="00C50AB1">
            <w:r>
              <w:t>HL7_36</w:t>
            </w:r>
          </w:p>
        </w:tc>
        <w:tc>
          <w:tcPr>
            <w:tcW w:w="3118" w:type="dxa"/>
          </w:tcPr>
          <w:p w14:paraId="500BA281" w14:textId="77777777" w:rsidR="00C50AB1" w:rsidRDefault="00C50AB1">
            <w:r>
              <w:t>Chapter where this event code is described</w:t>
            </w:r>
          </w:p>
        </w:tc>
      </w:tr>
      <w:tr w:rsidR="00C50AB1" w14:paraId="12A14094" w14:textId="77777777">
        <w:tc>
          <w:tcPr>
            <w:tcW w:w="2338" w:type="dxa"/>
          </w:tcPr>
          <w:p w14:paraId="08F303E1" w14:textId="77777777" w:rsidR="00C50AB1" w:rsidRDefault="00C50AB1">
            <w:r>
              <w:t>anchor</w:t>
            </w:r>
          </w:p>
        </w:tc>
        <w:tc>
          <w:tcPr>
            <w:tcW w:w="993" w:type="dxa"/>
          </w:tcPr>
          <w:p w14:paraId="6DE8806A" w14:textId="77777777" w:rsidR="00C50AB1" w:rsidRDefault="00C50AB1">
            <w:r>
              <w:t>Text</w:t>
            </w:r>
          </w:p>
        </w:tc>
        <w:tc>
          <w:tcPr>
            <w:tcW w:w="850" w:type="dxa"/>
          </w:tcPr>
          <w:p w14:paraId="0B934CC2" w14:textId="77777777" w:rsidR="00C50AB1" w:rsidRDefault="00C50AB1">
            <w:r>
              <w:t>50</w:t>
            </w:r>
          </w:p>
        </w:tc>
        <w:tc>
          <w:tcPr>
            <w:tcW w:w="851" w:type="dxa"/>
          </w:tcPr>
          <w:p w14:paraId="2CF477D5" w14:textId="77777777" w:rsidR="00C50AB1" w:rsidRDefault="00C50AB1"/>
        </w:tc>
        <w:tc>
          <w:tcPr>
            <w:tcW w:w="992" w:type="dxa"/>
          </w:tcPr>
          <w:p w14:paraId="39A5F98D" w14:textId="77777777" w:rsidR="00C50AB1" w:rsidRDefault="00C50AB1">
            <w:r>
              <w:t>HL7_55</w:t>
            </w:r>
          </w:p>
        </w:tc>
        <w:tc>
          <w:tcPr>
            <w:tcW w:w="3118" w:type="dxa"/>
          </w:tcPr>
          <w:p w14:paraId="2F636187" w14:textId="77777777" w:rsidR="00C50AB1" w:rsidRDefault="00C50AB1">
            <w:r>
              <w:t>HTML-Reference to the Standard</w:t>
            </w:r>
          </w:p>
        </w:tc>
      </w:tr>
      <w:tr w:rsidR="00C50AB1" w14:paraId="114B99B6" w14:textId="77777777">
        <w:tc>
          <w:tcPr>
            <w:tcW w:w="2338" w:type="dxa"/>
          </w:tcPr>
          <w:p w14:paraId="4F371AA6" w14:textId="77777777" w:rsidR="00C50AB1" w:rsidRDefault="00C50AB1">
            <w:r>
              <w:t>type</w:t>
            </w:r>
          </w:p>
        </w:tc>
        <w:tc>
          <w:tcPr>
            <w:tcW w:w="993" w:type="dxa"/>
          </w:tcPr>
          <w:p w14:paraId="10062494" w14:textId="77777777" w:rsidR="00C50AB1" w:rsidRDefault="00C50AB1">
            <w:r>
              <w:t>long</w:t>
            </w:r>
          </w:p>
        </w:tc>
        <w:tc>
          <w:tcPr>
            <w:tcW w:w="850" w:type="dxa"/>
          </w:tcPr>
          <w:p w14:paraId="56B6062D" w14:textId="77777777" w:rsidR="00C50AB1" w:rsidRDefault="00C50AB1">
            <w:r>
              <w:t>4</w:t>
            </w:r>
          </w:p>
        </w:tc>
        <w:tc>
          <w:tcPr>
            <w:tcW w:w="851" w:type="dxa"/>
          </w:tcPr>
          <w:p w14:paraId="2017BFF8" w14:textId="77777777" w:rsidR="00C50AB1" w:rsidRDefault="00C50AB1"/>
        </w:tc>
        <w:tc>
          <w:tcPr>
            <w:tcW w:w="992" w:type="dxa"/>
          </w:tcPr>
          <w:p w14:paraId="4A2C5BD8" w14:textId="77777777" w:rsidR="00C50AB1" w:rsidRDefault="00C50AB1">
            <w:r>
              <w:t>HL7_61</w:t>
            </w:r>
          </w:p>
        </w:tc>
        <w:tc>
          <w:tcPr>
            <w:tcW w:w="3118" w:type="dxa"/>
          </w:tcPr>
          <w:p w14:paraId="22CC43A3" w14:textId="77777777" w:rsidR="00C50AB1" w:rsidRDefault="00C50AB1">
            <w:r>
              <w:t>type of entry (number is oriented according to the HTML generation script)</w:t>
            </w:r>
          </w:p>
        </w:tc>
      </w:tr>
    </w:tbl>
    <w:p w14:paraId="1C549843" w14:textId="77777777" w:rsidR="00C50AB1" w:rsidRDefault="00C50AB1"/>
    <w:p w14:paraId="7461FE34" w14:textId="77777777" w:rsidR="00C50AB1" w:rsidRDefault="00C50AB1">
      <w:r>
        <w:t>In contrast to the previous release (v3.0) of the database the necessary information is stored to generate the link directly. This feature is required in order to generate different links for the generated HTML files and the PHP scripting.</w:t>
      </w:r>
    </w:p>
    <w:p w14:paraId="6E62161C" w14:textId="77777777" w:rsidR="00C50AB1" w:rsidRDefault="00C50AB1">
      <w:pPr>
        <w:pStyle w:val="berschrift2"/>
      </w:pPr>
      <w:r>
        <w:fldChar w:fldCharType="begin"/>
      </w:r>
      <w:r>
        <w:instrText xml:space="preserve"> AUTONUMLGL </w:instrText>
      </w:r>
      <w:bookmarkStart w:id="79" w:name="_Toc147402649"/>
      <w:r>
        <w:fldChar w:fldCharType="end"/>
      </w:r>
      <w:r>
        <w:t xml:space="preserve"> Tables for Generating Documentation</w:t>
      </w:r>
      <w:bookmarkEnd w:id="79"/>
    </w:p>
    <w:p w14:paraId="43F72EE0" w14:textId="77777777" w:rsidR="00C50AB1" w:rsidRDefault="00C50AB1"/>
    <w:p w14:paraId="7CCE2734" w14:textId="77777777" w:rsidR="00C50AB1" w:rsidRPr="003D7B7A" w:rsidRDefault="00C50AB1">
      <w:pPr>
        <w:pStyle w:val="berschrift3"/>
        <w:rPr>
          <w:lang w:val="en-GB"/>
        </w:rPr>
      </w:pPr>
      <w:r>
        <w:fldChar w:fldCharType="begin"/>
      </w:r>
      <w:r w:rsidRPr="003D7B7A">
        <w:rPr>
          <w:lang w:val="en-GB"/>
        </w:rPr>
        <w:instrText xml:space="preserve"> AUTONUMLGL </w:instrText>
      </w:r>
      <w:bookmarkStart w:id="80" w:name="_Toc147402650"/>
      <w:r>
        <w:fldChar w:fldCharType="end"/>
      </w:r>
      <w:r w:rsidRPr="003D7B7A">
        <w:rPr>
          <w:lang w:val="en-GB"/>
        </w:rPr>
        <w:t xml:space="preserve"> Table DbDocumentation</w:t>
      </w:r>
      <w:bookmarkEnd w:id="80"/>
    </w:p>
    <w:p w14:paraId="0BC3024F" w14:textId="77777777" w:rsidR="00C50AB1" w:rsidRPr="003D7B7A" w:rsidRDefault="00753D4C">
      <w:pPr>
        <w:rPr>
          <w:lang w:val="en-GB"/>
        </w:rPr>
      </w:pPr>
      <w:r>
        <w:rPr>
          <w:lang w:val="en-GB"/>
        </w:rPr>
        <w:t>This table is used to store the SQL statement for generating arbitrary views into Word documents.</w:t>
      </w:r>
    </w:p>
    <w:p w14:paraId="533C5376" w14:textId="77777777" w:rsidR="00753D4C" w:rsidRPr="00753D4C" w:rsidRDefault="00753D4C" w:rsidP="00753D4C">
      <w:pPr>
        <w:rPr>
          <w:lang w:val="en-GB"/>
        </w:rPr>
      </w:pPr>
    </w:p>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753D4C" w14:paraId="5132BE2C" w14:textId="77777777" w:rsidTr="003F4D98">
        <w:tc>
          <w:tcPr>
            <w:tcW w:w="2338" w:type="dxa"/>
            <w:shd w:val="pct20" w:color="auto" w:fill="auto"/>
          </w:tcPr>
          <w:p w14:paraId="4C5AA9A3" w14:textId="77777777" w:rsidR="00753D4C" w:rsidRDefault="00753D4C" w:rsidP="003F4D98">
            <w:r>
              <w:t>Attribute</w:t>
            </w:r>
          </w:p>
        </w:tc>
        <w:tc>
          <w:tcPr>
            <w:tcW w:w="993" w:type="dxa"/>
            <w:shd w:val="pct20" w:color="auto" w:fill="auto"/>
          </w:tcPr>
          <w:p w14:paraId="4D2AAEE7" w14:textId="77777777" w:rsidR="00753D4C" w:rsidRDefault="00753D4C" w:rsidP="003F4D98">
            <w:r>
              <w:t>Type</w:t>
            </w:r>
          </w:p>
        </w:tc>
        <w:tc>
          <w:tcPr>
            <w:tcW w:w="850" w:type="dxa"/>
            <w:shd w:val="pct20" w:color="auto" w:fill="auto"/>
          </w:tcPr>
          <w:p w14:paraId="7984A1D7" w14:textId="77777777" w:rsidR="00753D4C" w:rsidRDefault="00753D4C" w:rsidP="003F4D98">
            <w:r>
              <w:t>Size</w:t>
            </w:r>
          </w:p>
        </w:tc>
        <w:tc>
          <w:tcPr>
            <w:tcW w:w="851" w:type="dxa"/>
            <w:shd w:val="pct20" w:color="auto" w:fill="auto"/>
          </w:tcPr>
          <w:p w14:paraId="7041B1B5" w14:textId="77777777" w:rsidR="00753D4C" w:rsidRDefault="00753D4C" w:rsidP="003F4D98">
            <w:r>
              <w:t>Default</w:t>
            </w:r>
          </w:p>
        </w:tc>
        <w:tc>
          <w:tcPr>
            <w:tcW w:w="992" w:type="dxa"/>
            <w:shd w:val="pct20" w:color="auto" w:fill="auto"/>
          </w:tcPr>
          <w:p w14:paraId="234B6FA8" w14:textId="77777777" w:rsidR="00753D4C" w:rsidRDefault="00753D4C" w:rsidP="003F4D98">
            <w:r>
              <w:t>Database</w:t>
            </w:r>
          </w:p>
        </w:tc>
        <w:tc>
          <w:tcPr>
            <w:tcW w:w="3118" w:type="dxa"/>
            <w:shd w:val="pct20" w:color="auto" w:fill="auto"/>
          </w:tcPr>
          <w:p w14:paraId="20074019" w14:textId="77777777" w:rsidR="00753D4C" w:rsidRDefault="00753D4C" w:rsidP="003F4D98">
            <w:r>
              <w:t>Description</w:t>
            </w:r>
          </w:p>
        </w:tc>
      </w:tr>
      <w:tr w:rsidR="00753D4C" w14:paraId="4930A738" w14:textId="77777777" w:rsidTr="003F4D98">
        <w:tc>
          <w:tcPr>
            <w:tcW w:w="2338" w:type="dxa"/>
          </w:tcPr>
          <w:p w14:paraId="22B67594" w14:textId="77777777" w:rsidR="00753D4C" w:rsidRPr="00753D4C" w:rsidRDefault="00753D4C" w:rsidP="003F4D98">
            <w:pPr>
              <w:pStyle w:val="Kopfzeile"/>
              <w:pBdr>
                <w:bottom w:val="none" w:sz="0" w:space="0" w:color="auto"/>
              </w:pBdr>
              <w:tabs>
                <w:tab w:val="clear" w:pos="4536"/>
                <w:tab w:val="clear" w:pos="9072"/>
              </w:tabs>
              <w:rPr>
                <w:b/>
                <w:bCs/>
              </w:rPr>
            </w:pPr>
            <w:r w:rsidRPr="00753D4C">
              <w:rPr>
                <w:b/>
                <w:bCs/>
              </w:rPr>
              <w:t>doc_id</w:t>
            </w:r>
          </w:p>
        </w:tc>
        <w:tc>
          <w:tcPr>
            <w:tcW w:w="993" w:type="dxa"/>
          </w:tcPr>
          <w:p w14:paraId="4CC96F34" w14:textId="77777777" w:rsidR="00753D4C" w:rsidRDefault="00753D4C" w:rsidP="003F4D98">
            <w:r>
              <w:t>Long</w:t>
            </w:r>
          </w:p>
        </w:tc>
        <w:tc>
          <w:tcPr>
            <w:tcW w:w="850" w:type="dxa"/>
          </w:tcPr>
          <w:p w14:paraId="66BBFFD2" w14:textId="77777777" w:rsidR="00753D4C" w:rsidRDefault="00753D4C" w:rsidP="003F4D98"/>
        </w:tc>
        <w:tc>
          <w:tcPr>
            <w:tcW w:w="851" w:type="dxa"/>
          </w:tcPr>
          <w:p w14:paraId="555204A3" w14:textId="77777777" w:rsidR="00753D4C" w:rsidRDefault="00753D4C" w:rsidP="003F4D98"/>
        </w:tc>
        <w:tc>
          <w:tcPr>
            <w:tcW w:w="992" w:type="dxa"/>
          </w:tcPr>
          <w:p w14:paraId="4688C9E4" w14:textId="77777777" w:rsidR="00753D4C" w:rsidRDefault="00753D4C" w:rsidP="003F4D98">
            <w:r>
              <w:t>HL7_64</w:t>
            </w:r>
          </w:p>
        </w:tc>
        <w:tc>
          <w:tcPr>
            <w:tcW w:w="3118" w:type="dxa"/>
          </w:tcPr>
          <w:p w14:paraId="08B60028" w14:textId="77777777" w:rsidR="00753D4C" w:rsidRDefault="00753D4C" w:rsidP="003F4D98"/>
        </w:tc>
      </w:tr>
      <w:tr w:rsidR="00753D4C" w14:paraId="7C0C20A4" w14:textId="77777777" w:rsidTr="003F4D98">
        <w:tc>
          <w:tcPr>
            <w:tcW w:w="2338" w:type="dxa"/>
          </w:tcPr>
          <w:p w14:paraId="6A8BDB05" w14:textId="77777777" w:rsidR="00753D4C" w:rsidRDefault="00753D4C" w:rsidP="003F4D98">
            <w:pPr>
              <w:pStyle w:val="Kopfzeile"/>
              <w:pBdr>
                <w:bottom w:val="none" w:sz="0" w:space="0" w:color="auto"/>
              </w:pBdr>
              <w:tabs>
                <w:tab w:val="clear" w:pos="4536"/>
                <w:tab w:val="clear" w:pos="9072"/>
              </w:tabs>
              <w:rPr>
                <w:bCs/>
              </w:rPr>
            </w:pPr>
            <w:r>
              <w:rPr>
                <w:bCs/>
              </w:rPr>
              <w:t>Beschreibung</w:t>
            </w:r>
          </w:p>
        </w:tc>
        <w:tc>
          <w:tcPr>
            <w:tcW w:w="993" w:type="dxa"/>
          </w:tcPr>
          <w:p w14:paraId="125E3A31" w14:textId="77777777" w:rsidR="00753D4C" w:rsidRDefault="00753D4C" w:rsidP="003F4D98">
            <w:r>
              <w:t>Text</w:t>
            </w:r>
          </w:p>
        </w:tc>
        <w:tc>
          <w:tcPr>
            <w:tcW w:w="850" w:type="dxa"/>
          </w:tcPr>
          <w:p w14:paraId="43EB2871" w14:textId="77777777" w:rsidR="00753D4C" w:rsidRDefault="00753D4C" w:rsidP="003F4D98"/>
        </w:tc>
        <w:tc>
          <w:tcPr>
            <w:tcW w:w="851" w:type="dxa"/>
          </w:tcPr>
          <w:p w14:paraId="2F7B4B32" w14:textId="77777777" w:rsidR="00753D4C" w:rsidRDefault="00753D4C" w:rsidP="003F4D98"/>
        </w:tc>
        <w:tc>
          <w:tcPr>
            <w:tcW w:w="992" w:type="dxa"/>
          </w:tcPr>
          <w:p w14:paraId="28009655" w14:textId="77777777" w:rsidR="00753D4C" w:rsidRDefault="00753D4C" w:rsidP="003F4D98">
            <w:r>
              <w:t>HL7_64</w:t>
            </w:r>
          </w:p>
        </w:tc>
        <w:tc>
          <w:tcPr>
            <w:tcW w:w="3118" w:type="dxa"/>
          </w:tcPr>
          <w:p w14:paraId="3993F433" w14:textId="77777777" w:rsidR="00753D4C" w:rsidRDefault="00753D4C" w:rsidP="003F4D98"/>
        </w:tc>
      </w:tr>
      <w:tr w:rsidR="00753D4C" w14:paraId="1328922A" w14:textId="77777777" w:rsidTr="003F4D98">
        <w:tc>
          <w:tcPr>
            <w:tcW w:w="2338" w:type="dxa"/>
          </w:tcPr>
          <w:p w14:paraId="784D24CB" w14:textId="77777777" w:rsidR="00753D4C" w:rsidRDefault="00753D4C" w:rsidP="003F4D98">
            <w:pPr>
              <w:pStyle w:val="Kopfzeile"/>
              <w:pBdr>
                <w:bottom w:val="none" w:sz="0" w:space="0" w:color="auto"/>
              </w:pBdr>
              <w:tabs>
                <w:tab w:val="clear" w:pos="4536"/>
                <w:tab w:val="clear" w:pos="9072"/>
              </w:tabs>
              <w:rPr>
                <w:bCs/>
              </w:rPr>
            </w:pPr>
            <w:r w:rsidRPr="00753D4C">
              <w:rPr>
                <w:bCs/>
              </w:rPr>
              <w:t>sql_statement</w:t>
            </w:r>
          </w:p>
        </w:tc>
        <w:tc>
          <w:tcPr>
            <w:tcW w:w="993" w:type="dxa"/>
          </w:tcPr>
          <w:p w14:paraId="42896B45" w14:textId="77777777" w:rsidR="00753D4C" w:rsidRDefault="00753D4C" w:rsidP="003F4D98">
            <w:r>
              <w:t>Text</w:t>
            </w:r>
          </w:p>
        </w:tc>
        <w:tc>
          <w:tcPr>
            <w:tcW w:w="850" w:type="dxa"/>
          </w:tcPr>
          <w:p w14:paraId="2CE502B8" w14:textId="77777777" w:rsidR="00753D4C" w:rsidRDefault="00753D4C" w:rsidP="003F4D98"/>
        </w:tc>
        <w:tc>
          <w:tcPr>
            <w:tcW w:w="851" w:type="dxa"/>
          </w:tcPr>
          <w:p w14:paraId="68A61FB6" w14:textId="77777777" w:rsidR="00753D4C" w:rsidRDefault="00753D4C" w:rsidP="003F4D98"/>
        </w:tc>
        <w:tc>
          <w:tcPr>
            <w:tcW w:w="992" w:type="dxa"/>
          </w:tcPr>
          <w:p w14:paraId="481B8546" w14:textId="77777777" w:rsidR="00753D4C" w:rsidRDefault="00753D4C" w:rsidP="003F4D98">
            <w:r>
              <w:t>HL7_64</w:t>
            </w:r>
          </w:p>
        </w:tc>
        <w:tc>
          <w:tcPr>
            <w:tcW w:w="3118" w:type="dxa"/>
          </w:tcPr>
          <w:p w14:paraId="62D4A771" w14:textId="77777777" w:rsidR="00753D4C" w:rsidRDefault="00753D4C" w:rsidP="003F4D98">
            <w:r w:rsidRPr="00753D4C">
              <w:t>SQL statement to be performed</w:t>
            </w:r>
          </w:p>
        </w:tc>
      </w:tr>
      <w:tr w:rsidR="00753D4C" w14:paraId="52C1F00B" w14:textId="77777777" w:rsidTr="003F4D98">
        <w:tc>
          <w:tcPr>
            <w:tcW w:w="2338" w:type="dxa"/>
          </w:tcPr>
          <w:p w14:paraId="167C0F41"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group_by</w:t>
            </w:r>
          </w:p>
        </w:tc>
        <w:tc>
          <w:tcPr>
            <w:tcW w:w="993" w:type="dxa"/>
          </w:tcPr>
          <w:p w14:paraId="3061FAB8" w14:textId="77777777" w:rsidR="00753D4C" w:rsidRDefault="00753D4C" w:rsidP="003F4D98">
            <w:r>
              <w:t>Text</w:t>
            </w:r>
          </w:p>
        </w:tc>
        <w:tc>
          <w:tcPr>
            <w:tcW w:w="850" w:type="dxa"/>
          </w:tcPr>
          <w:p w14:paraId="39DC30F9" w14:textId="77777777" w:rsidR="00753D4C" w:rsidRDefault="00753D4C" w:rsidP="003F4D98"/>
        </w:tc>
        <w:tc>
          <w:tcPr>
            <w:tcW w:w="851" w:type="dxa"/>
          </w:tcPr>
          <w:p w14:paraId="4F4F88E9" w14:textId="77777777" w:rsidR="00753D4C" w:rsidRDefault="00753D4C" w:rsidP="003F4D98"/>
        </w:tc>
        <w:tc>
          <w:tcPr>
            <w:tcW w:w="992" w:type="dxa"/>
          </w:tcPr>
          <w:p w14:paraId="39444549" w14:textId="77777777" w:rsidR="00753D4C" w:rsidRDefault="00753D4C" w:rsidP="003F4D98">
            <w:r>
              <w:t>HL7_64</w:t>
            </w:r>
          </w:p>
        </w:tc>
        <w:tc>
          <w:tcPr>
            <w:tcW w:w="3118" w:type="dxa"/>
          </w:tcPr>
          <w:p w14:paraId="0B22D7EA" w14:textId="77777777" w:rsidR="00753D4C" w:rsidRDefault="00753D4C" w:rsidP="003F4D98">
            <w:r w:rsidRPr="00753D4C">
              <w:t>which field defines the group, i.e. the beginning of the next group</w:t>
            </w:r>
          </w:p>
        </w:tc>
      </w:tr>
      <w:tr w:rsidR="00753D4C" w14:paraId="6B98BD52" w14:textId="77777777" w:rsidTr="003F4D98">
        <w:tc>
          <w:tcPr>
            <w:tcW w:w="2338" w:type="dxa"/>
          </w:tcPr>
          <w:p w14:paraId="7522AD23"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Title</w:t>
            </w:r>
          </w:p>
        </w:tc>
        <w:tc>
          <w:tcPr>
            <w:tcW w:w="993" w:type="dxa"/>
          </w:tcPr>
          <w:p w14:paraId="4E58FB12" w14:textId="77777777" w:rsidR="00753D4C" w:rsidRDefault="00753D4C" w:rsidP="003F4D98">
            <w:r>
              <w:t>Text</w:t>
            </w:r>
          </w:p>
        </w:tc>
        <w:tc>
          <w:tcPr>
            <w:tcW w:w="850" w:type="dxa"/>
          </w:tcPr>
          <w:p w14:paraId="46A4B5FC" w14:textId="77777777" w:rsidR="00753D4C" w:rsidRDefault="00753D4C" w:rsidP="003F4D98"/>
        </w:tc>
        <w:tc>
          <w:tcPr>
            <w:tcW w:w="851" w:type="dxa"/>
          </w:tcPr>
          <w:p w14:paraId="37E65339" w14:textId="77777777" w:rsidR="00753D4C" w:rsidRDefault="00753D4C" w:rsidP="003F4D98"/>
        </w:tc>
        <w:tc>
          <w:tcPr>
            <w:tcW w:w="992" w:type="dxa"/>
          </w:tcPr>
          <w:p w14:paraId="1A1380E9" w14:textId="77777777" w:rsidR="00753D4C" w:rsidRDefault="00753D4C" w:rsidP="003F4D98">
            <w:r>
              <w:t>HL7_64</w:t>
            </w:r>
          </w:p>
        </w:tc>
        <w:tc>
          <w:tcPr>
            <w:tcW w:w="3118" w:type="dxa"/>
          </w:tcPr>
          <w:p w14:paraId="79451DE4" w14:textId="77777777" w:rsidR="00753D4C" w:rsidRDefault="00753D4C" w:rsidP="003F4D98">
            <w:r w:rsidRPr="00753D4C">
              <w:t>which field defines the title</w:t>
            </w:r>
          </w:p>
        </w:tc>
      </w:tr>
      <w:tr w:rsidR="00753D4C" w14:paraId="3EB0CFFE" w14:textId="77777777" w:rsidTr="003F4D98">
        <w:tc>
          <w:tcPr>
            <w:tcW w:w="2338" w:type="dxa"/>
          </w:tcPr>
          <w:p w14:paraId="5DA3D89D"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sql_select1</w:t>
            </w:r>
          </w:p>
        </w:tc>
        <w:tc>
          <w:tcPr>
            <w:tcW w:w="993" w:type="dxa"/>
          </w:tcPr>
          <w:p w14:paraId="71B9F98A" w14:textId="77777777" w:rsidR="00753D4C" w:rsidRDefault="00753D4C" w:rsidP="003F4D98">
            <w:r>
              <w:t>Text</w:t>
            </w:r>
          </w:p>
        </w:tc>
        <w:tc>
          <w:tcPr>
            <w:tcW w:w="850" w:type="dxa"/>
          </w:tcPr>
          <w:p w14:paraId="06A722AA" w14:textId="77777777" w:rsidR="00753D4C" w:rsidRDefault="00753D4C" w:rsidP="003F4D98"/>
        </w:tc>
        <w:tc>
          <w:tcPr>
            <w:tcW w:w="851" w:type="dxa"/>
          </w:tcPr>
          <w:p w14:paraId="54E98D3A" w14:textId="77777777" w:rsidR="00753D4C" w:rsidRDefault="00753D4C" w:rsidP="003F4D98"/>
        </w:tc>
        <w:tc>
          <w:tcPr>
            <w:tcW w:w="992" w:type="dxa"/>
          </w:tcPr>
          <w:p w14:paraId="1EDBD020" w14:textId="77777777" w:rsidR="00753D4C" w:rsidRDefault="00753D4C" w:rsidP="003F4D98">
            <w:r>
              <w:t>HL7_64</w:t>
            </w:r>
          </w:p>
        </w:tc>
        <w:tc>
          <w:tcPr>
            <w:tcW w:w="3118" w:type="dxa"/>
          </w:tcPr>
          <w:p w14:paraId="71CC1E3C" w14:textId="77777777" w:rsidR="00753D4C" w:rsidRDefault="00753D4C" w:rsidP="003F4D98"/>
        </w:tc>
      </w:tr>
      <w:tr w:rsidR="00753D4C" w14:paraId="4B7586F0" w14:textId="77777777" w:rsidTr="003F4D98">
        <w:tc>
          <w:tcPr>
            <w:tcW w:w="2338" w:type="dxa"/>
          </w:tcPr>
          <w:p w14:paraId="20282834"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sql_select</w:t>
            </w:r>
            <w:r>
              <w:rPr>
                <w:bCs/>
              </w:rPr>
              <w:t>2</w:t>
            </w:r>
          </w:p>
        </w:tc>
        <w:tc>
          <w:tcPr>
            <w:tcW w:w="993" w:type="dxa"/>
          </w:tcPr>
          <w:p w14:paraId="3F9B2011" w14:textId="77777777" w:rsidR="00753D4C" w:rsidRDefault="00753D4C" w:rsidP="003F4D98">
            <w:r>
              <w:t>Text</w:t>
            </w:r>
          </w:p>
        </w:tc>
        <w:tc>
          <w:tcPr>
            <w:tcW w:w="850" w:type="dxa"/>
          </w:tcPr>
          <w:p w14:paraId="3D2A0976" w14:textId="77777777" w:rsidR="00753D4C" w:rsidRDefault="00753D4C" w:rsidP="003F4D98"/>
        </w:tc>
        <w:tc>
          <w:tcPr>
            <w:tcW w:w="851" w:type="dxa"/>
          </w:tcPr>
          <w:p w14:paraId="10B9D32E" w14:textId="77777777" w:rsidR="00753D4C" w:rsidRDefault="00753D4C" w:rsidP="003F4D98"/>
        </w:tc>
        <w:tc>
          <w:tcPr>
            <w:tcW w:w="992" w:type="dxa"/>
          </w:tcPr>
          <w:p w14:paraId="43E740FC" w14:textId="77777777" w:rsidR="00753D4C" w:rsidRDefault="00753D4C" w:rsidP="003F4D98">
            <w:r>
              <w:t>HL7_64</w:t>
            </w:r>
          </w:p>
        </w:tc>
        <w:tc>
          <w:tcPr>
            <w:tcW w:w="3118" w:type="dxa"/>
          </w:tcPr>
          <w:p w14:paraId="19B4E302" w14:textId="77777777" w:rsidR="00753D4C" w:rsidRDefault="00753D4C" w:rsidP="003F4D98"/>
        </w:tc>
      </w:tr>
      <w:tr w:rsidR="00753D4C" w14:paraId="2E6585AD" w14:textId="77777777" w:rsidTr="003F4D98">
        <w:tc>
          <w:tcPr>
            <w:tcW w:w="2338" w:type="dxa"/>
          </w:tcPr>
          <w:p w14:paraId="76C67C67"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sql_from1</w:t>
            </w:r>
          </w:p>
        </w:tc>
        <w:tc>
          <w:tcPr>
            <w:tcW w:w="993" w:type="dxa"/>
          </w:tcPr>
          <w:p w14:paraId="379F65BE" w14:textId="77777777" w:rsidR="00753D4C" w:rsidRDefault="00753D4C" w:rsidP="003F4D98">
            <w:r>
              <w:t>Text</w:t>
            </w:r>
          </w:p>
        </w:tc>
        <w:tc>
          <w:tcPr>
            <w:tcW w:w="850" w:type="dxa"/>
          </w:tcPr>
          <w:p w14:paraId="790EFA45" w14:textId="77777777" w:rsidR="00753D4C" w:rsidRDefault="00753D4C" w:rsidP="003F4D98"/>
        </w:tc>
        <w:tc>
          <w:tcPr>
            <w:tcW w:w="851" w:type="dxa"/>
          </w:tcPr>
          <w:p w14:paraId="4EA41783" w14:textId="77777777" w:rsidR="00753D4C" w:rsidRDefault="00753D4C" w:rsidP="003F4D98"/>
        </w:tc>
        <w:tc>
          <w:tcPr>
            <w:tcW w:w="992" w:type="dxa"/>
          </w:tcPr>
          <w:p w14:paraId="0826CC8B" w14:textId="77777777" w:rsidR="00753D4C" w:rsidRDefault="00753D4C" w:rsidP="003F4D98">
            <w:r>
              <w:t>HL7_64</w:t>
            </w:r>
          </w:p>
        </w:tc>
        <w:tc>
          <w:tcPr>
            <w:tcW w:w="3118" w:type="dxa"/>
          </w:tcPr>
          <w:p w14:paraId="53819CB4" w14:textId="77777777" w:rsidR="00753D4C" w:rsidRDefault="00753D4C" w:rsidP="003F4D98"/>
        </w:tc>
      </w:tr>
      <w:tr w:rsidR="00753D4C" w14:paraId="424AE9A2" w14:textId="77777777" w:rsidTr="003F4D98">
        <w:tc>
          <w:tcPr>
            <w:tcW w:w="2338" w:type="dxa"/>
          </w:tcPr>
          <w:p w14:paraId="07C600FD"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sql_from</w:t>
            </w:r>
            <w:r>
              <w:rPr>
                <w:bCs/>
              </w:rPr>
              <w:t>2</w:t>
            </w:r>
          </w:p>
        </w:tc>
        <w:tc>
          <w:tcPr>
            <w:tcW w:w="993" w:type="dxa"/>
          </w:tcPr>
          <w:p w14:paraId="522093CB" w14:textId="77777777" w:rsidR="00753D4C" w:rsidRDefault="00753D4C" w:rsidP="003F4D98">
            <w:r>
              <w:t>Text</w:t>
            </w:r>
          </w:p>
        </w:tc>
        <w:tc>
          <w:tcPr>
            <w:tcW w:w="850" w:type="dxa"/>
          </w:tcPr>
          <w:p w14:paraId="46D2C131" w14:textId="77777777" w:rsidR="00753D4C" w:rsidRDefault="00753D4C" w:rsidP="003F4D98"/>
        </w:tc>
        <w:tc>
          <w:tcPr>
            <w:tcW w:w="851" w:type="dxa"/>
          </w:tcPr>
          <w:p w14:paraId="1E4A449A" w14:textId="77777777" w:rsidR="00753D4C" w:rsidRDefault="00753D4C" w:rsidP="003F4D98"/>
        </w:tc>
        <w:tc>
          <w:tcPr>
            <w:tcW w:w="992" w:type="dxa"/>
          </w:tcPr>
          <w:p w14:paraId="22368C95" w14:textId="77777777" w:rsidR="00753D4C" w:rsidRDefault="00753D4C" w:rsidP="003F4D98">
            <w:r>
              <w:t>HL7_64</w:t>
            </w:r>
          </w:p>
        </w:tc>
        <w:tc>
          <w:tcPr>
            <w:tcW w:w="3118" w:type="dxa"/>
          </w:tcPr>
          <w:p w14:paraId="21BBF24B" w14:textId="77777777" w:rsidR="00753D4C" w:rsidRDefault="00753D4C" w:rsidP="003F4D98"/>
        </w:tc>
      </w:tr>
      <w:tr w:rsidR="00753D4C" w14:paraId="3A42A148" w14:textId="77777777" w:rsidTr="003F4D98">
        <w:tc>
          <w:tcPr>
            <w:tcW w:w="2338" w:type="dxa"/>
          </w:tcPr>
          <w:p w14:paraId="4EF1C324"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sql_where1</w:t>
            </w:r>
          </w:p>
        </w:tc>
        <w:tc>
          <w:tcPr>
            <w:tcW w:w="993" w:type="dxa"/>
          </w:tcPr>
          <w:p w14:paraId="2BD82D5F" w14:textId="77777777" w:rsidR="00753D4C" w:rsidRDefault="00753D4C" w:rsidP="003F4D98">
            <w:r>
              <w:t>Text</w:t>
            </w:r>
          </w:p>
        </w:tc>
        <w:tc>
          <w:tcPr>
            <w:tcW w:w="850" w:type="dxa"/>
          </w:tcPr>
          <w:p w14:paraId="1F516191" w14:textId="77777777" w:rsidR="00753D4C" w:rsidRDefault="00753D4C" w:rsidP="003F4D98"/>
        </w:tc>
        <w:tc>
          <w:tcPr>
            <w:tcW w:w="851" w:type="dxa"/>
          </w:tcPr>
          <w:p w14:paraId="1018B92B" w14:textId="77777777" w:rsidR="00753D4C" w:rsidRDefault="00753D4C" w:rsidP="003F4D98"/>
        </w:tc>
        <w:tc>
          <w:tcPr>
            <w:tcW w:w="992" w:type="dxa"/>
          </w:tcPr>
          <w:p w14:paraId="1F8450A8" w14:textId="77777777" w:rsidR="00753D4C" w:rsidRDefault="00753D4C" w:rsidP="003F4D98">
            <w:r>
              <w:t>HL7_64</w:t>
            </w:r>
          </w:p>
        </w:tc>
        <w:tc>
          <w:tcPr>
            <w:tcW w:w="3118" w:type="dxa"/>
          </w:tcPr>
          <w:p w14:paraId="3217130D" w14:textId="77777777" w:rsidR="00753D4C" w:rsidRDefault="00753D4C" w:rsidP="003F4D98"/>
        </w:tc>
      </w:tr>
      <w:tr w:rsidR="00753D4C" w14:paraId="69F0CF14" w14:textId="77777777" w:rsidTr="003F4D98">
        <w:tc>
          <w:tcPr>
            <w:tcW w:w="2338" w:type="dxa"/>
          </w:tcPr>
          <w:p w14:paraId="29320C8B"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sql_where</w:t>
            </w:r>
            <w:r>
              <w:rPr>
                <w:bCs/>
              </w:rPr>
              <w:t>2</w:t>
            </w:r>
          </w:p>
        </w:tc>
        <w:tc>
          <w:tcPr>
            <w:tcW w:w="993" w:type="dxa"/>
          </w:tcPr>
          <w:p w14:paraId="0017EB9E" w14:textId="77777777" w:rsidR="00753D4C" w:rsidRDefault="00753D4C" w:rsidP="003F4D98">
            <w:r>
              <w:t>Text</w:t>
            </w:r>
          </w:p>
        </w:tc>
        <w:tc>
          <w:tcPr>
            <w:tcW w:w="850" w:type="dxa"/>
          </w:tcPr>
          <w:p w14:paraId="30B6CBF0" w14:textId="77777777" w:rsidR="00753D4C" w:rsidRDefault="00753D4C" w:rsidP="003F4D98"/>
        </w:tc>
        <w:tc>
          <w:tcPr>
            <w:tcW w:w="851" w:type="dxa"/>
          </w:tcPr>
          <w:p w14:paraId="6FBA9139" w14:textId="77777777" w:rsidR="00753D4C" w:rsidRDefault="00753D4C" w:rsidP="003F4D98"/>
        </w:tc>
        <w:tc>
          <w:tcPr>
            <w:tcW w:w="992" w:type="dxa"/>
          </w:tcPr>
          <w:p w14:paraId="636239C8" w14:textId="77777777" w:rsidR="00753D4C" w:rsidRDefault="00753D4C" w:rsidP="003F4D98">
            <w:r>
              <w:t>HL7_64</w:t>
            </w:r>
          </w:p>
        </w:tc>
        <w:tc>
          <w:tcPr>
            <w:tcW w:w="3118" w:type="dxa"/>
          </w:tcPr>
          <w:p w14:paraId="4A4F9415" w14:textId="77777777" w:rsidR="00753D4C" w:rsidRDefault="00753D4C" w:rsidP="003F4D98"/>
        </w:tc>
      </w:tr>
      <w:tr w:rsidR="00753D4C" w14:paraId="3D82D134" w14:textId="77777777" w:rsidTr="003F4D98">
        <w:tc>
          <w:tcPr>
            <w:tcW w:w="2338" w:type="dxa"/>
          </w:tcPr>
          <w:p w14:paraId="56453038"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sql_order_by1</w:t>
            </w:r>
          </w:p>
        </w:tc>
        <w:tc>
          <w:tcPr>
            <w:tcW w:w="993" w:type="dxa"/>
          </w:tcPr>
          <w:p w14:paraId="3757BB25" w14:textId="77777777" w:rsidR="00753D4C" w:rsidRDefault="00753D4C" w:rsidP="003F4D98">
            <w:r>
              <w:t>Text</w:t>
            </w:r>
          </w:p>
        </w:tc>
        <w:tc>
          <w:tcPr>
            <w:tcW w:w="850" w:type="dxa"/>
          </w:tcPr>
          <w:p w14:paraId="3BB35C60" w14:textId="77777777" w:rsidR="00753D4C" w:rsidRDefault="00753D4C" w:rsidP="003F4D98"/>
        </w:tc>
        <w:tc>
          <w:tcPr>
            <w:tcW w:w="851" w:type="dxa"/>
          </w:tcPr>
          <w:p w14:paraId="6AEB91DC" w14:textId="77777777" w:rsidR="00753D4C" w:rsidRDefault="00753D4C" w:rsidP="003F4D98"/>
        </w:tc>
        <w:tc>
          <w:tcPr>
            <w:tcW w:w="992" w:type="dxa"/>
          </w:tcPr>
          <w:p w14:paraId="6A478D98" w14:textId="77777777" w:rsidR="00753D4C" w:rsidRDefault="00753D4C" w:rsidP="003F4D98">
            <w:r>
              <w:t>HL7_64</w:t>
            </w:r>
          </w:p>
        </w:tc>
        <w:tc>
          <w:tcPr>
            <w:tcW w:w="3118" w:type="dxa"/>
          </w:tcPr>
          <w:p w14:paraId="560FF6FB" w14:textId="77777777" w:rsidR="00753D4C" w:rsidRDefault="00753D4C" w:rsidP="003F4D98"/>
        </w:tc>
      </w:tr>
      <w:tr w:rsidR="00753D4C" w14:paraId="4A490DD2" w14:textId="77777777" w:rsidTr="003F4D98">
        <w:tc>
          <w:tcPr>
            <w:tcW w:w="2338" w:type="dxa"/>
          </w:tcPr>
          <w:p w14:paraId="5EA07F72"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sql_order_by</w:t>
            </w:r>
            <w:r>
              <w:rPr>
                <w:bCs/>
              </w:rPr>
              <w:t>2</w:t>
            </w:r>
          </w:p>
        </w:tc>
        <w:tc>
          <w:tcPr>
            <w:tcW w:w="993" w:type="dxa"/>
          </w:tcPr>
          <w:p w14:paraId="4E462429" w14:textId="77777777" w:rsidR="00753D4C" w:rsidRDefault="00753D4C" w:rsidP="003F4D98">
            <w:r>
              <w:t>Text</w:t>
            </w:r>
          </w:p>
        </w:tc>
        <w:tc>
          <w:tcPr>
            <w:tcW w:w="850" w:type="dxa"/>
          </w:tcPr>
          <w:p w14:paraId="73E61A60" w14:textId="77777777" w:rsidR="00753D4C" w:rsidRDefault="00753D4C" w:rsidP="003F4D98"/>
        </w:tc>
        <w:tc>
          <w:tcPr>
            <w:tcW w:w="851" w:type="dxa"/>
          </w:tcPr>
          <w:p w14:paraId="5D8EBAC7" w14:textId="77777777" w:rsidR="00753D4C" w:rsidRDefault="00753D4C" w:rsidP="003F4D98"/>
        </w:tc>
        <w:tc>
          <w:tcPr>
            <w:tcW w:w="992" w:type="dxa"/>
          </w:tcPr>
          <w:p w14:paraId="47A03F55" w14:textId="77777777" w:rsidR="00753D4C" w:rsidRDefault="00753D4C" w:rsidP="003F4D98">
            <w:r>
              <w:t>HL7_64</w:t>
            </w:r>
          </w:p>
        </w:tc>
        <w:tc>
          <w:tcPr>
            <w:tcW w:w="3118" w:type="dxa"/>
          </w:tcPr>
          <w:p w14:paraId="69AA6DF4" w14:textId="77777777" w:rsidR="00753D4C" w:rsidRDefault="00753D4C" w:rsidP="003F4D98"/>
        </w:tc>
      </w:tr>
      <w:tr w:rsidR="00753D4C" w14:paraId="260576B0" w14:textId="77777777" w:rsidTr="003F4D98">
        <w:tc>
          <w:tcPr>
            <w:tcW w:w="2338" w:type="dxa"/>
          </w:tcPr>
          <w:p w14:paraId="6FA40582"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title_level</w:t>
            </w:r>
          </w:p>
        </w:tc>
        <w:tc>
          <w:tcPr>
            <w:tcW w:w="993" w:type="dxa"/>
          </w:tcPr>
          <w:p w14:paraId="02742C5D" w14:textId="77777777" w:rsidR="00753D4C" w:rsidRDefault="00753D4C" w:rsidP="00753D4C">
            <w:r>
              <w:t>Long</w:t>
            </w:r>
          </w:p>
        </w:tc>
        <w:tc>
          <w:tcPr>
            <w:tcW w:w="850" w:type="dxa"/>
          </w:tcPr>
          <w:p w14:paraId="3DD6A10F" w14:textId="77777777" w:rsidR="00753D4C" w:rsidRDefault="00753D4C" w:rsidP="003F4D98"/>
        </w:tc>
        <w:tc>
          <w:tcPr>
            <w:tcW w:w="851" w:type="dxa"/>
          </w:tcPr>
          <w:p w14:paraId="6DED9BE8" w14:textId="77777777" w:rsidR="00753D4C" w:rsidRDefault="00753D4C" w:rsidP="003F4D98"/>
        </w:tc>
        <w:tc>
          <w:tcPr>
            <w:tcW w:w="992" w:type="dxa"/>
          </w:tcPr>
          <w:p w14:paraId="4F8313DC" w14:textId="77777777" w:rsidR="00753D4C" w:rsidRDefault="00753D4C" w:rsidP="003F4D98">
            <w:r>
              <w:t>HL7_64</w:t>
            </w:r>
          </w:p>
        </w:tc>
        <w:tc>
          <w:tcPr>
            <w:tcW w:w="3118" w:type="dxa"/>
          </w:tcPr>
          <w:p w14:paraId="729DAD12" w14:textId="77777777" w:rsidR="00753D4C" w:rsidRDefault="00753D4C" w:rsidP="003F4D98"/>
        </w:tc>
      </w:tr>
      <w:tr w:rsidR="00753D4C" w14:paraId="0D78F710" w14:textId="77777777" w:rsidTr="003F4D98">
        <w:tc>
          <w:tcPr>
            <w:tcW w:w="2338" w:type="dxa"/>
          </w:tcPr>
          <w:p w14:paraId="3AA70E30"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Border</w:t>
            </w:r>
          </w:p>
        </w:tc>
        <w:tc>
          <w:tcPr>
            <w:tcW w:w="993" w:type="dxa"/>
          </w:tcPr>
          <w:p w14:paraId="35D80F85" w14:textId="77777777" w:rsidR="00753D4C" w:rsidRDefault="00753D4C" w:rsidP="003F4D98">
            <w:r>
              <w:t>Yes/No</w:t>
            </w:r>
          </w:p>
        </w:tc>
        <w:tc>
          <w:tcPr>
            <w:tcW w:w="850" w:type="dxa"/>
          </w:tcPr>
          <w:p w14:paraId="3CD8311E" w14:textId="77777777" w:rsidR="00753D4C" w:rsidRDefault="00753D4C" w:rsidP="003F4D98"/>
        </w:tc>
        <w:tc>
          <w:tcPr>
            <w:tcW w:w="851" w:type="dxa"/>
          </w:tcPr>
          <w:p w14:paraId="4CE11088" w14:textId="77777777" w:rsidR="00753D4C" w:rsidRDefault="00753D4C" w:rsidP="003F4D98"/>
        </w:tc>
        <w:tc>
          <w:tcPr>
            <w:tcW w:w="992" w:type="dxa"/>
          </w:tcPr>
          <w:p w14:paraId="714419EE" w14:textId="77777777" w:rsidR="00753D4C" w:rsidRDefault="00753D4C" w:rsidP="003F4D98">
            <w:r>
              <w:t>HL7_64</w:t>
            </w:r>
          </w:p>
        </w:tc>
        <w:tc>
          <w:tcPr>
            <w:tcW w:w="3118" w:type="dxa"/>
          </w:tcPr>
          <w:p w14:paraId="5CA3A836" w14:textId="77777777" w:rsidR="00753D4C" w:rsidRDefault="00753D4C" w:rsidP="003F4D98"/>
        </w:tc>
      </w:tr>
    </w:tbl>
    <w:p w14:paraId="74AAD350" w14:textId="77777777" w:rsidR="00753D4C" w:rsidRPr="003D7B7A" w:rsidRDefault="00753D4C">
      <w:pPr>
        <w:rPr>
          <w:lang w:val="en-GB"/>
        </w:rPr>
      </w:pPr>
    </w:p>
    <w:p w14:paraId="58798E3C" w14:textId="77777777" w:rsidR="00C50AB1" w:rsidRPr="003D7B7A" w:rsidRDefault="00C50AB1">
      <w:pPr>
        <w:pStyle w:val="berschrift3"/>
        <w:rPr>
          <w:lang w:val="en-GB"/>
        </w:rPr>
      </w:pPr>
      <w:r>
        <w:fldChar w:fldCharType="begin"/>
      </w:r>
      <w:r w:rsidRPr="003D7B7A">
        <w:rPr>
          <w:lang w:val="en-GB"/>
        </w:rPr>
        <w:instrText xml:space="preserve"> AUTONUMLGL </w:instrText>
      </w:r>
      <w:bookmarkStart w:id="81" w:name="_Toc147402651"/>
      <w:r>
        <w:fldChar w:fldCharType="end"/>
      </w:r>
      <w:r w:rsidRPr="003D7B7A">
        <w:rPr>
          <w:lang w:val="en-GB"/>
        </w:rPr>
        <w:t xml:space="preserve"> Table DbDocumentationcolumns</w:t>
      </w:r>
      <w:bookmarkEnd w:id="81"/>
    </w:p>
    <w:p w14:paraId="4A527C79" w14:textId="77777777" w:rsidR="00C50AB1" w:rsidRPr="003D7B7A" w:rsidRDefault="00753D4C">
      <w:pPr>
        <w:rPr>
          <w:lang w:val="en-GB"/>
        </w:rPr>
      </w:pPr>
      <w:r>
        <w:rPr>
          <w:lang w:val="en-GB"/>
        </w:rPr>
        <w:t>This table contains the information for displaying and formatting the individual fields for the generated Word documents.</w:t>
      </w:r>
    </w:p>
    <w:p w14:paraId="597DFE47" w14:textId="77777777" w:rsidR="00C50AB1" w:rsidRPr="003D7B7A" w:rsidRDefault="00C50AB1">
      <w:pPr>
        <w:rPr>
          <w:lang w:val="en-GB"/>
        </w:rPr>
      </w:pPr>
    </w:p>
    <w:tbl>
      <w:tblPr>
        <w:tblW w:w="91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992"/>
        <w:gridCol w:w="3118"/>
      </w:tblGrid>
      <w:tr w:rsidR="00753D4C" w14:paraId="6AE7FC0E" w14:textId="77777777" w:rsidTr="003F4D98">
        <w:tc>
          <w:tcPr>
            <w:tcW w:w="2338" w:type="dxa"/>
            <w:shd w:val="pct20" w:color="auto" w:fill="auto"/>
          </w:tcPr>
          <w:p w14:paraId="5190DF34" w14:textId="77777777" w:rsidR="00753D4C" w:rsidRDefault="00753D4C" w:rsidP="003F4D98">
            <w:r>
              <w:t>Attribute</w:t>
            </w:r>
          </w:p>
        </w:tc>
        <w:tc>
          <w:tcPr>
            <w:tcW w:w="993" w:type="dxa"/>
            <w:shd w:val="pct20" w:color="auto" w:fill="auto"/>
          </w:tcPr>
          <w:p w14:paraId="3DCFBFEF" w14:textId="77777777" w:rsidR="00753D4C" w:rsidRDefault="00753D4C" w:rsidP="003F4D98">
            <w:r>
              <w:t>Type</w:t>
            </w:r>
          </w:p>
        </w:tc>
        <w:tc>
          <w:tcPr>
            <w:tcW w:w="850" w:type="dxa"/>
            <w:shd w:val="pct20" w:color="auto" w:fill="auto"/>
          </w:tcPr>
          <w:p w14:paraId="6602F8D5" w14:textId="77777777" w:rsidR="00753D4C" w:rsidRDefault="00753D4C" w:rsidP="003F4D98">
            <w:r>
              <w:t>Size</w:t>
            </w:r>
          </w:p>
        </w:tc>
        <w:tc>
          <w:tcPr>
            <w:tcW w:w="851" w:type="dxa"/>
            <w:shd w:val="pct20" w:color="auto" w:fill="auto"/>
          </w:tcPr>
          <w:p w14:paraId="1B10E863" w14:textId="77777777" w:rsidR="00753D4C" w:rsidRDefault="00753D4C" w:rsidP="003F4D98">
            <w:r>
              <w:t>Default</w:t>
            </w:r>
          </w:p>
        </w:tc>
        <w:tc>
          <w:tcPr>
            <w:tcW w:w="992" w:type="dxa"/>
            <w:shd w:val="pct20" w:color="auto" w:fill="auto"/>
          </w:tcPr>
          <w:p w14:paraId="72AFCBBE" w14:textId="77777777" w:rsidR="00753D4C" w:rsidRDefault="00753D4C" w:rsidP="003F4D98">
            <w:r>
              <w:t>Database</w:t>
            </w:r>
          </w:p>
        </w:tc>
        <w:tc>
          <w:tcPr>
            <w:tcW w:w="3118" w:type="dxa"/>
            <w:shd w:val="pct20" w:color="auto" w:fill="auto"/>
          </w:tcPr>
          <w:p w14:paraId="5D28378D" w14:textId="77777777" w:rsidR="00753D4C" w:rsidRDefault="00753D4C" w:rsidP="003F4D98">
            <w:r>
              <w:t>Description</w:t>
            </w:r>
          </w:p>
        </w:tc>
      </w:tr>
      <w:tr w:rsidR="00753D4C" w14:paraId="5198DC61" w14:textId="77777777" w:rsidTr="003F4D98">
        <w:tc>
          <w:tcPr>
            <w:tcW w:w="2338" w:type="dxa"/>
          </w:tcPr>
          <w:p w14:paraId="60BD8B23" w14:textId="77777777" w:rsidR="00753D4C" w:rsidRPr="00753D4C" w:rsidRDefault="00753D4C" w:rsidP="003F4D98">
            <w:pPr>
              <w:pStyle w:val="Kopfzeile"/>
              <w:pBdr>
                <w:bottom w:val="none" w:sz="0" w:space="0" w:color="auto"/>
              </w:pBdr>
              <w:tabs>
                <w:tab w:val="clear" w:pos="4536"/>
                <w:tab w:val="clear" w:pos="9072"/>
              </w:tabs>
              <w:rPr>
                <w:b/>
                <w:bCs/>
              </w:rPr>
            </w:pPr>
            <w:r w:rsidRPr="00753D4C">
              <w:rPr>
                <w:b/>
                <w:bCs/>
              </w:rPr>
              <w:t>doc_id</w:t>
            </w:r>
          </w:p>
        </w:tc>
        <w:tc>
          <w:tcPr>
            <w:tcW w:w="993" w:type="dxa"/>
          </w:tcPr>
          <w:p w14:paraId="628FA6D6" w14:textId="77777777" w:rsidR="00753D4C" w:rsidRDefault="00753D4C" w:rsidP="003F4D98">
            <w:r>
              <w:t>Long</w:t>
            </w:r>
          </w:p>
        </w:tc>
        <w:tc>
          <w:tcPr>
            <w:tcW w:w="850" w:type="dxa"/>
          </w:tcPr>
          <w:p w14:paraId="3C0059E0" w14:textId="77777777" w:rsidR="00753D4C" w:rsidRDefault="00753D4C" w:rsidP="003F4D98"/>
        </w:tc>
        <w:tc>
          <w:tcPr>
            <w:tcW w:w="851" w:type="dxa"/>
          </w:tcPr>
          <w:p w14:paraId="7484C30F" w14:textId="77777777" w:rsidR="00753D4C" w:rsidRDefault="00753D4C" w:rsidP="003F4D98"/>
        </w:tc>
        <w:tc>
          <w:tcPr>
            <w:tcW w:w="992" w:type="dxa"/>
          </w:tcPr>
          <w:p w14:paraId="243C0ABD" w14:textId="77777777" w:rsidR="00753D4C" w:rsidRDefault="00753D4C" w:rsidP="003F4D98">
            <w:r>
              <w:t>HL7_64</w:t>
            </w:r>
          </w:p>
        </w:tc>
        <w:tc>
          <w:tcPr>
            <w:tcW w:w="3118" w:type="dxa"/>
          </w:tcPr>
          <w:p w14:paraId="2E74CAE7" w14:textId="77777777" w:rsidR="00753D4C" w:rsidRDefault="00753D4C" w:rsidP="003F4D98"/>
        </w:tc>
      </w:tr>
      <w:tr w:rsidR="00753D4C" w14:paraId="6CD46C7F" w14:textId="77777777" w:rsidTr="003F4D98">
        <w:tc>
          <w:tcPr>
            <w:tcW w:w="2338" w:type="dxa"/>
          </w:tcPr>
          <w:p w14:paraId="704B549F" w14:textId="77777777" w:rsidR="00753D4C" w:rsidRPr="00753D4C" w:rsidRDefault="00753D4C" w:rsidP="003F4D98">
            <w:pPr>
              <w:pStyle w:val="Kopfzeile"/>
              <w:pBdr>
                <w:bottom w:val="none" w:sz="0" w:space="0" w:color="auto"/>
              </w:pBdr>
              <w:tabs>
                <w:tab w:val="clear" w:pos="4536"/>
                <w:tab w:val="clear" w:pos="9072"/>
              </w:tabs>
              <w:rPr>
                <w:b/>
                <w:bCs/>
              </w:rPr>
            </w:pPr>
            <w:r w:rsidRPr="00753D4C">
              <w:rPr>
                <w:b/>
                <w:bCs/>
              </w:rPr>
              <w:t>lfd_nr</w:t>
            </w:r>
          </w:p>
        </w:tc>
        <w:tc>
          <w:tcPr>
            <w:tcW w:w="993" w:type="dxa"/>
          </w:tcPr>
          <w:p w14:paraId="14FA3A5F" w14:textId="77777777" w:rsidR="00753D4C" w:rsidRDefault="00753D4C" w:rsidP="003F4D98">
            <w:r>
              <w:t>Long</w:t>
            </w:r>
          </w:p>
        </w:tc>
        <w:tc>
          <w:tcPr>
            <w:tcW w:w="850" w:type="dxa"/>
          </w:tcPr>
          <w:p w14:paraId="5E9E037C" w14:textId="77777777" w:rsidR="00753D4C" w:rsidRDefault="00753D4C" w:rsidP="003F4D98"/>
        </w:tc>
        <w:tc>
          <w:tcPr>
            <w:tcW w:w="851" w:type="dxa"/>
          </w:tcPr>
          <w:p w14:paraId="6EF895FE" w14:textId="77777777" w:rsidR="00753D4C" w:rsidRDefault="00753D4C" w:rsidP="003F4D98"/>
        </w:tc>
        <w:tc>
          <w:tcPr>
            <w:tcW w:w="992" w:type="dxa"/>
          </w:tcPr>
          <w:p w14:paraId="519F2B55" w14:textId="77777777" w:rsidR="00753D4C" w:rsidRDefault="00753D4C" w:rsidP="003F4D98">
            <w:r>
              <w:t>HL7_64</w:t>
            </w:r>
          </w:p>
        </w:tc>
        <w:tc>
          <w:tcPr>
            <w:tcW w:w="3118" w:type="dxa"/>
          </w:tcPr>
          <w:p w14:paraId="624E31AC" w14:textId="77777777" w:rsidR="00753D4C" w:rsidRDefault="00753D4C" w:rsidP="003F4D98">
            <w:r w:rsidRPr="00753D4C">
              <w:t>sequence number</w:t>
            </w:r>
          </w:p>
        </w:tc>
      </w:tr>
      <w:tr w:rsidR="00753D4C" w14:paraId="585396F7" w14:textId="77777777" w:rsidTr="003F4D98">
        <w:tc>
          <w:tcPr>
            <w:tcW w:w="2338" w:type="dxa"/>
          </w:tcPr>
          <w:p w14:paraId="2C533C40"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lastRenderedPageBreak/>
              <w:t>header</w:t>
            </w:r>
          </w:p>
        </w:tc>
        <w:tc>
          <w:tcPr>
            <w:tcW w:w="993" w:type="dxa"/>
          </w:tcPr>
          <w:p w14:paraId="103B1D53" w14:textId="77777777" w:rsidR="00753D4C" w:rsidRDefault="00753D4C" w:rsidP="003F4D98">
            <w:r>
              <w:t>Text</w:t>
            </w:r>
          </w:p>
        </w:tc>
        <w:tc>
          <w:tcPr>
            <w:tcW w:w="850" w:type="dxa"/>
          </w:tcPr>
          <w:p w14:paraId="46E0A3DD" w14:textId="77777777" w:rsidR="00753D4C" w:rsidRDefault="00753D4C" w:rsidP="003F4D98"/>
        </w:tc>
        <w:tc>
          <w:tcPr>
            <w:tcW w:w="851" w:type="dxa"/>
          </w:tcPr>
          <w:p w14:paraId="32FB1D4B" w14:textId="77777777" w:rsidR="00753D4C" w:rsidRDefault="00753D4C" w:rsidP="003F4D98"/>
        </w:tc>
        <w:tc>
          <w:tcPr>
            <w:tcW w:w="992" w:type="dxa"/>
          </w:tcPr>
          <w:p w14:paraId="669F8F13" w14:textId="77777777" w:rsidR="00753D4C" w:rsidRDefault="00753D4C" w:rsidP="003F4D98">
            <w:r>
              <w:t>HL7_64</w:t>
            </w:r>
          </w:p>
        </w:tc>
        <w:tc>
          <w:tcPr>
            <w:tcW w:w="3118" w:type="dxa"/>
          </w:tcPr>
          <w:p w14:paraId="1240BB06" w14:textId="77777777" w:rsidR="00753D4C" w:rsidRDefault="00753D4C" w:rsidP="003F4D98">
            <w:r w:rsidRPr="00753D4C">
              <w:t>text for header</w:t>
            </w:r>
          </w:p>
        </w:tc>
      </w:tr>
      <w:tr w:rsidR="00753D4C" w14:paraId="1CAB1F5F" w14:textId="77777777" w:rsidTr="003F4D98">
        <w:tc>
          <w:tcPr>
            <w:tcW w:w="2338" w:type="dxa"/>
          </w:tcPr>
          <w:p w14:paraId="19D36E01"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Field</w:t>
            </w:r>
          </w:p>
        </w:tc>
        <w:tc>
          <w:tcPr>
            <w:tcW w:w="993" w:type="dxa"/>
          </w:tcPr>
          <w:p w14:paraId="5F2FE1E5" w14:textId="77777777" w:rsidR="00753D4C" w:rsidRDefault="00753D4C" w:rsidP="003F4D98">
            <w:r>
              <w:t>Text</w:t>
            </w:r>
          </w:p>
        </w:tc>
        <w:tc>
          <w:tcPr>
            <w:tcW w:w="850" w:type="dxa"/>
          </w:tcPr>
          <w:p w14:paraId="4AF9FD9C" w14:textId="77777777" w:rsidR="00753D4C" w:rsidRDefault="00753D4C" w:rsidP="003F4D98"/>
        </w:tc>
        <w:tc>
          <w:tcPr>
            <w:tcW w:w="851" w:type="dxa"/>
          </w:tcPr>
          <w:p w14:paraId="73832754" w14:textId="77777777" w:rsidR="00753D4C" w:rsidRDefault="00753D4C" w:rsidP="003F4D98"/>
        </w:tc>
        <w:tc>
          <w:tcPr>
            <w:tcW w:w="992" w:type="dxa"/>
          </w:tcPr>
          <w:p w14:paraId="0988C3AB" w14:textId="77777777" w:rsidR="00753D4C" w:rsidRDefault="00753D4C" w:rsidP="003F4D98">
            <w:r>
              <w:t>HL7_64</w:t>
            </w:r>
          </w:p>
        </w:tc>
        <w:tc>
          <w:tcPr>
            <w:tcW w:w="3118" w:type="dxa"/>
          </w:tcPr>
          <w:p w14:paraId="5EC73E3A" w14:textId="77777777" w:rsidR="00753D4C" w:rsidRDefault="00753D4C" w:rsidP="003F4D98">
            <w:r w:rsidRPr="00753D4C">
              <w:t>fieldname from SQL statement</w:t>
            </w:r>
          </w:p>
        </w:tc>
      </w:tr>
      <w:tr w:rsidR="00753D4C" w14:paraId="6B0FD49E" w14:textId="77777777" w:rsidTr="003F4D98">
        <w:tc>
          <w:tcPr>
            <w:tcW w:w="2338" w:type="dxa"/>
          </w:tcPr>
          <w:p w14:paraId="6BDF535B"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background_header</w:t>
            </w:r>
          </w:p>
        </w:tc>
        <w:tc>
          <w:tcPr>
            <w:tcW w:w="993" w:type="dxa"/>
          </w:tcPr>
          <w:p w14:paraId="718DADB6" w14:textId="77777777" w:rsidR="00753D4C" w:rsidRDefault="00753D4C" w:rsidP="003F4D98">
            <w:r>
              <w:t>Text</w:t>
            </w:r>
          </w:p>
        </w:tc>
        <w:tc>
          <w:tcPr>
            <w:tcW w:w="850" w:type="dxa"/>
          </w:tcPr>
          <w:p w14:paraId="634E0F6F" w14:textId="77777777" w:rsidR="00753D4C" w:rsidRDefault="00753D4C" w:rsidP="003F4D98"/>
        </w:tc>
        <w:tc>
          <w:tcPr>
            <w:tcW w:w="851" w:type="dxa"/>
          </w:tcPr>
          <w:p w14:paraId="44B2F9F4" w14:textId="77777777" w:rsidR="00753D4C" w:rsidRDefault="00753D4C" w:rsidP="003F4D98"/>
        </w:tc>
        <w:tc>
          <w:tcPr>
            <w:tcW w:w="992" w:type="dxa"/>
          </w:tcPr>
          <w:p w14:paraId="212BDD4F" w14:textId="77777777" w:rsidR="00753D4C" w:rsidRDefault="00753D4C" w:rsidP="003F4D98">
            <w:r>
              <w:t>HL7_64</w:t>
            </w:r>
          </w:p>
        </w:tc>
        <w:tc>
          <w:tcPr>
            <w:tcW w:w="3118" w:type="dxa"/>
          </w:tcPr>
          <w:p w14:paraId="2AD5E71C" w14:textId="77777777" w:rsidR="00753D4C" w:rsidRDefault="00753D4C" w:rsidP="003F4D98">
            <w:r w:rsidRPr="00753D4C">
              <w:t>RGB value for background colour</w:t>
            </w:r>
          </w:p>
        </w:tc>
      </w:tr>
      <w:tr w:rsidR="00753D4C" w14:paraId="3F4494DB" w14:textId="77777777" w:rsidTr="003F4D98">
        <w:tc>
          <w:tcPr>
            <w:tcW w:w="2338" w:type="dxa"/>
          </w:tcPr>
          <w:p w14:paraId="595C9B1F"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background_field_odd</w:t>
            </w:r>
          </w:p>
        </w:tc>
        <w:tc>
          <w:tcPr>
            <w:tcW w:w="993" w:type="dxa"/>
          </w:tcPr>
          <w:p w14:paraId="50B7D97D" w14:textId="77777777" w:rsidR="00753D4C" w:rsidRDefault="00753D4C" w:rsidP="003F4D98">
            <w:r>
              <w:t>Text</w:t>
            </w:r>
          </w:p>
        </w:tc>
        <w:tc>
          <w:tcPr>
            <w:tcW w:w="850" w:type="dxa"/>
          </w:tcPr>
          <w:p w14:paraId="381F7976" w14:textId="77777777" w:rsidR="00753D4C" w:rsidRDefault="00753D4C" w:rsidP="003F4D98"/>
        </w:tc>
        <w:tc>
          <w:tcPr>
            <w:tcW w:w="851" w:type="dxa"/>
          </w:tcPr>
          <w:p w14:paraId="2A8370AC" w14:textId="77777777" w:rsidR="00753D4C" w:rsidRDefault="00753D4C" w:rsidP="003F4D98"/>
        </w:tc>
        <w:tc>
          <w:tcPr>
            <w:tcW w:w="992" w:type="dxa"/>
          </w:tcPr>
          <w:p w14:paraId="0F8630EF" w14:textId="77777777" w:rsidR="00753D4C" w:rsidRDefault="00753D4C" w:rsidP="003F4D98">
            <w:r>
              <w:t>HL7_64</w:t>
            </w:r>
          </w:p>
        </w:tc>
        <w:tc>
          <w:tcPr>
            <w:tcW w:w="3118" w:type="dxa"/>
          </w:tcPr>
          <w:p w14:paraId="2A0FE803" w14:textId="77777777" w:rsidR="00753D4C" w:rsidRDefault="00753D4C" w:rsidP="003F4D98">
            <w:r w:rsidRPr="00753D4C">
              <w:t>RGB value for background colour</w:t>
            </w:r>
          </w:p>
        </w:tc>
      </w:tr>
      <w:tr w:rsidR="00753D4C" w14:paraId="01C27A37" w14:textId="77777777" w:rsidTr="003F4D98">
        <w:tc>
          <w:tcPr>
            <w:tcW w:w="2338" w:type="dxa"/>
          </w:tcPr>
          <w:p w14:paraId="450F6043"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background_field_even</w:t>
            </w:r>
          </w:p>
        </w:tc>
        <w:tc>
          <w:tcPr>
            <w:tcW w:w="993" w:type="dxa"/>
          </w:tcPr>
          <w:p w14:paraId="79ECC7D9" w14:textId="77777777" w:rsidR="00753D4C" w:rsidRDefault="00753D4C" w:rsidP="003F4D98">
            <w:r>
              <w:t>Text</w:t>
            </w:r>
          </w:p>
        </w:tc>
        <w:tc>
          <w:tcPr>
            <w:tcW w:w="850" w:type="dxa"/>
          </w:tcPr>
          <w:p w14:paraId="0BBBC40D" w14:textId="77777777" w:rsidR="00753D4C" w:rsidRDefault="00753D4C" w:rsidP="003F4D98"/>
        </w:tc>
        <w:tc>
          <w:tcPr>
            <w:tcW w:w="851" w:type="dxa"/>
          </w:tcPr>
          <w:p w14:paraId="3D5CCFB5" w14:textId="77777777" w:rsidR="00753D4C" w:rsidRDefault="00753D4C" w:rsidP="003F4D98"/>
        </w:tc>
        <w:tc>
          <w:tcPr>
            <w:tcW w:w="992" w:type="dxa"/>
          </w:tcPr>
          <w:p w14:paraId="2C993A4E" w14:textId="77777777" w:rsidR="00753D4C" w:rsidRDefault="00753D4C" w:rsidP="003F4D98">
            <w:r>
              <w:t>HL7_64</w:t>
            </w:r>
          </w:p>
        </w:tc>
        <w:tc>
          <w:tcPr>
            <w:tcW w:w="3118" w:type="dxa"/>
          </w:tcPr>
          <w:p w14:paraId="0D5E9D3A" w14:textId="77777777" w:rsidR="00753D4C" w:rsidRDefault="00753D4C" w:rsidP="003F4D98">
            <w:r w:rsidRPr="00753D4C">
              <w:t>RGB value for background colour</w:t>
            </w:r>
          </w:p>
        </w:tc>
      </w:tr>
      <w:tr w:rsidR="00753D4C" w14:paraId="30ECCC2D" w14:textId="77777777" w:rsidTr="003F4D98">
        <w:tc>
          <w:tcPr>
            <w:tcW w:w="2338" w:type="dxa"/>
          </w:tcPr>
          <w:p w14:paraId="1CD72FAD"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style_header</w:t>
            </w:r>
          </w:p>
        </w:tc>
        <w:tc>
          <w:tcPr>
            <w:tcW w:w="993" w:type="dxa"/>
          </w:tcPr>
          <w:p w14:paraId="064CD353" w14:textId="77777777" w:rsidR="00753D4C" w:rsidRDefault="00753D4C" w:rsidP="003F4D98">
            <w:r>
              <w:t>Text</w:t>
            </w:r>
          </w:p>
        </w:tc>
        <w:tc>
          <w:tcPr>
            <w:tcW w:w="850" w:type="dxa"/>
          </w:tcPr>
          <w:p w14:paraId="4C53C89B" w14:textId="77777777" w:rsidR="00753D4C" w:rsidRDefault="00753D4C" w:rsidP="003F4D98"/>
        </w:tc>
        <w:tc>
          <w:tcPr>
            <w:tcW w:w="851" w:type="dxa"/>
          </w:tcPr>
          <w:p w14:paraId="4543B7A7" w14:textId="77777777" w:rsidR="00753D4C" w:rsidRDefault="00753D4C" w:rsidP="003F4D98"/>
        </w:tc>
        <w:tc>
          <w:tcPr>
            <w:tcW w:w="992" w:type="dxa"/>
          </w:tcPr>
          <w:p w14:paraId="51E9573C" w14:textId="77777777" w:rsidR="00753D4C" w:rsidRDefault="00753D4C" w:rsidP="003F4D98">
            <w:r>
              <w:t>HL7_64</w:t>
            </w:r>
          </w:p>
        </w:tc>
        <w:tc>
          <w:tcPr>
            <w:tcW w:w="3118" w:type="dxa"/>
          </w:tcPr>
          <w:p w14:paraId="7FC48344" w14:textId="77777777" w:rsidR="00753D4C" w:rsidRPr="00753D4C" w:rsidRDefault="00753D4C" w:rsidP="003F4D98"/>
        </w:tc>
      </w:tr>
      <w:tr w:rsidR="00753D4C" w14:paraId="418AB798" w14:textId="77777777" w:rsidTr="003F4D98">
        <w:tc>
          <w:tcPr>
            <w:tcW w:w="2338" w:type="dxa"/>
          </w:tcPr>
          <w:p w14:paraId="0761B996"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style_field</w:t>
            </w:r>
          </w:p>
        </w:tc>
        <w:tc>
          <w:tcPr>
            <w:tcW w:w="993" w:type="dxa"/>
          </w:tcPr>
          <w:p w14:paraId="4B195DCC" w14:textId="77777777" w:rsidR="00753D4C" w:rsidRDefault="00753D4C" w:rsidP="003F4D98">
            <w:r>
              <w:t>Text</w:t>
            </w:r>
          </w:p>
        </w:tc>
        <w:tc>
          <w:tcPr>
            <w:tcW w:w="850" w:type="dxa"/>
          </w:tcPr>
          <w:p w14:paraId="27303EB1" w14:textId="77777777" w:rsidR="00753D4C" w:rsidRDefault="00753D4C" w:rsidP="003F4D98"/>
        </w:tc>
        <w:tc>
          <w:tcPr>
            <w:tcW w:w="851" w:type="dxa"/>
          </w:tcPr>
          <w:p w14:paraId="00E1CF24" w14:textId="77777777" w:rsidR="00753D4C" w:rsidRDefault="00753D4C" w:rsidP="003F4D98"/>
        </w:tc>
        <w:tc>
          <w:tcPr>
            <w:tcW w:w="992" w:type="dxa"/>
          </w:tcPr>
          <w:p w14:paraId="71D44C73" w14:textId="77777777" w:rsidR="00753D4C" w:rsidRDefault="00753D4C" w:rsidP="003F4D98">
            <w:r>
              <w:t>HL7_64</w:t>
            </w:r>
          </w:p>
        </w:tc>
        <w:tc>
          <w:tcPr>
            <w:tcW w:w="3118" w:type="dxa"/>
          </w:tcPr>
          <w:p w14:paraId="7885D6B4" w14:textId="77777777" w:rsidR="00753D4C" w:rsidRPr="00753D4C" w:rsidRDefault="00753D4C" w:rsidP="003F4D98"/>
        </w:tc>
      </w:tr>
      <w:tr w:rsidR="00753D4C" w14:paraId="1C97D306" w14:textId="77777777" w:rsidTr="003F4D98">
        <w:tc>
          <w:tcPr>
            <w:tcW w:w="2338" w:type="dxa"/>
          </w:tcPr>
          <w:p w14:paraId="01B213F8"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Width</w:t>
            </w:r>
          </w:p>
        </w:tc>
        <w:tc>
          <w:tcPr>
            <w:tcW w:w="993" w:type="dxa"/>
          </w:tcPr>
          <w:p w14:paraId="27B4CB17" w14:textId="77777777" w:rsidR="00753D4C" w:rsidRDefault="00753D4C" w:rsidP="003F4D98">
            <w:r>
              <w:t>Long</w:t>
            </w:r>
          </w:p>
        </w:tc>
        <w:tc>
          <w:tcPr>
            <w:tcW w:w="850" w:type="dxa"/>
          </w:tcPr>
          <w:p w14:paraId="5DDFFB76" w14:textId="77777777" w:rsidR="00753D4C" w:rsidRDefault="00753D4C" w:rsidP="003F4D98"/>
        </w:tc>
        <w:tc>
          <w:tcPr>
            <w:tcW w:w="851" w:type="dxa"/>
          </w:tcPr>
          <w:p w14:paraId="74BEC0FF" w14:textId="77777777" w:rsidR="00753D4C" w:rsidRDefault="00753D4C" w:rsidP="003F4D98"/>
        </w:tc>
        <w:tc>
          <w:tcPr>
            <w:tcW w:w="992" w:type="dxa"/>
          </w:tcPr>
          <w:p w14:paraId="54FEDC63" w14:textId="77777777" w:rsidR="00753D4C" w:rsidRDefault="00753D4C" w:rsidP="003F4D98">
            <w:r>
              <w:t>HL7_64</w:t>
            </w:r>
          </w:p>
        </w:tc>
        <w:tc>
          <w:tcPr>
            <w:tcW w:w="3118" w:type="dxa"/>
          </w:tcPr>
          <w:p w14:paraId="5059B594" w14:textId="77777777" w:rsidR="00753D4C" w:rsidRPr="00753D4C" w:rsidRDefault="00753D4C" w:rsidP="003F4D98">
            <w:r w:rsidRPr="00753D4C">
              <w:t>width of this column</w:t>
            </w:r>
          </w:p>
        </w:tc>
      </w:tr>
      <w:tr w:rsidR="00753D4C" w14:paraId="6E9AABA2" w14:textId="77777777" w:rsidTr="003F4D98">
        <w:tc>
          <w:tcPr>
            <w:tcW w:w="2338" w:type="dxa"/>
          </w:tcPr>
          <w:p w14:paraId="07874202" w14:textId="77777777" w:rsidR="00753D4C" w:rsidRPr="00753D4C" w:rsidRDefault="00753D4C" w:rsidP="003F4D98">
            <w:pPr>
              <w:pStyle w:val="Kopfzeile"/>
              <w:pBdr>
                <w:bottom w:val="none" w:sz="0" w:space="0" w:color="auto"/>
              </w:pBdr>
              <w:tabs>
                <w:tab w:val="clear" w:pos="4536"/>
                <w:tab w:val="clear" w:pos="9072"/>
              </w:tabs>
              <w:rPr>
                <w:bCs/>
              </w:rPr>
            </w:pPr>
            <w:r w:rsidRPr="00753D4C">
              <w:rPr>
                <w:bCs/>
              </w:rPr>
              <w:t>border</w:t>
            </w:r>
          </w:p>
        </w:tc>
        <w:tc>
          <w:tcPr>
            <w:tcW w:w="993" w:type="dxa"/>
          </w:tcPr>
          <w:p w14:paraId="6AFBFC5F" w14:textId="77777777" w:rsidR="00753D4C" w:rsidRDefault="00753D4C" w:rsidP="003F4D98">
            <w:r>
              <w:t>Yes/no</w:t>
            </w:r>
          </w:p>
        </w:tc>
        <w:tc>
          <w:tcPr>
            <w:tcW w:w="850" w:type="dxa"/>
          </w:tcPr>
          <w:p w14:paraId="600DCACF" w14:textId="77777777" w:rsidR="00753D4C" w:rsidRDefault="00753D4C" w:rsidP="003F4D98"/>
        </w:tc>
        <w:tc>
          <w:tcPr>
            <w:tcW w:w="851" w:type="dxa"/>
          </w:tcPr>
          <w:p w14:paraId="0C2A629C" w14:textId="77777777" w:rsidR="00753D4C" w:rsidRDefault="00753D4C" w:rsidP="003F4D98"/>
        </w:tc>
        <w:tc>
          <w:tcPr>
            <w:tcW w:w="992" w:type="dxa"/>
          </w:tcPr>
          <w:p w14:paraId="5115B45E" w14:textId="77777777" w:rsidR="00753D4C" w:rsidRDefault="00753D4C" w:rsidP="003F4D98">
            <w:r>
              <w:t>HL7_64</w:t>
            </w:r>
          </w:p>
        </w:tc>
        <w:tc>
          <w:tcPr>
            <w:tcW w:w="3118" w:type="dxa"/>
          </w:tcPr>
          <w:p w14:paraId="48B54EBE" w14:textId="77777777" w:rsidR="00753D4C" w:rsidRPr="00753D4C" w:rsidRDefault="00753D4C" w:rsidP="003F4D98"/>
        </w:tc>
      </w:tr>
    </w:tbl>
    <w:p w14:paraId="3EB7532C" w14:textId="417EA0CA" w:rsidR="00C50AB1" w:rsidRDefault="00C50AB1">
      <w:pPr>
        <w:rPr>
          <w:b/>
          <w:lang w:val="en-GB"/>
        </w:rPr>
      </w:pPr>
    </w:p>
    <w:p w14:paraId="2866C512" w14:textId="1B8C1866" w:rsidR="00D52E2C" w:rsidRDefault="00D52E2C" w:rsidP="00D52E2C">
      <w:pPr>
        <w:pStyle w:val="berschrift2"/>
      </w:pPr>
      <w:r>
        <w:fldChar w:fldCharType="begin"/>
      </w:r>
      <w:r>
        <w:instrText xml:space="preserve"> AUTONUMLGL </w:instrText>
      </w:r>
      <w:bookmarkStart w:id="82" w:name="_Toc147402652"/>
      <w:r>
        <w:fldChar w:fldCharType="end"/>
      </w:r>
      <w:r>
        <w:t xml:space="preserve"> Tables for generating v2plus</w:t>
      </w:r>
      <w:bookmarkEnd w:id="82"/>
    </w:p>
    <w:p w14:paraId="09A31271" w14:textId="6EF22873" w:rsidR="00D52E2C" w:rsidRDefault="00D52E2C" w:rsidP="00D52E2C">
      <w:r>
        <w:t>These tables maintain the information which is used to generate v2plus.</w:t>
      </w:r>
    </w:p>
    <w:p w14:paraId="500736CB" w14:textId="15140B55" w:rsidR="00D52E2C" w:rsidRDefault="00D52E2C" w:rsidP="00D52E2C">
      <w:pPr>
        <w:pStyle w:val="berschrift3"/>
      </w:pPr>
      <w:r>
        <w:fldChar w:fldCharType="begin"/>
      </w:r>
      <w:r>
        <w:instrText xml:space="preserve"> AUTONUMLGL </w:instrText>
      </w:r>
      <w:bookmarkStart w:id="83" w:name="_Toc147402653"/>
      <w:r>
        <w:fldChar w:fldCharType="end"/>
      </w:r>
      <w:r>
        <w:t xml:space="preserve"> Table HL7v2plusControl</w:t>
      </w:r>
      <w:bookmarkEnd w:id="83"/>
    </w:p>
    <w:p w14:paraId="3FCDD6FF" w14:textId="428612C6" w:rsidR="00D52E2C" w:rsidRDefault="00D52E2C" w:rsidP="00D52E2C">
      <w:r>
        <w:t>This table contains the main information about the involved chapters.</w:t>
      </w:r>
      <w:r w:rsidR="00623F24">
        <w:t xml:space="preserve"> This table mainly is intended to ensure referential integrity.</w:t>
      </w:r>
    </w:p>
    <w:p w14:paraId="56BDD8E4" w14:textId="77777777" w:rsidR="00D52E2C" w:rsidRDefault="00D52E2C" w:rsidP="00D52E2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D52E2C" w14:paraId="162F2006" w14:textId="77777777" w:rsidTr="005F53C9">
        <w:tc>
          <w:tcPr>
            <w:tcW w:w="2338" w:type="dxa"/>
            <w:shd w:val="pct20" w:color="auto" w:fill="auto"/>
          </w:tcPr>
          <w:p w14:paraId="4C367E04" w14:textId="77777777" w:rsidR="00D52E2C" w:rsidRDefault="00D52E2C" w:rsidP="005F53C9">
            <w:pPr>
              <w:rPr>
                <w:lang w:val="fr-FR"/>
              </w:rPr>
            </w:pPr>
            <w:r>
              <w:rPr>
                <w:lang w:val="fr-FR"/>
              </w:rPr>
              <w:t>Attribute</w:t>
            </w:r>
          </w:p>
        </w:tc>
        <w:tc>
          <w:tcPr>
            <w:tcW w:w="993" w:type="dxa"/>
            <w:shd w:val="pct20" w:color="auto" w:fill="auto"/>
          </w:tcPr>
          <w:p w14:paraId="618D3B77" w14:textId="77777777" w:rsidR="00D52E2C" w:rsidRDefault="00D52E2C" w:rsidP="005F53C9">
            <w:pPr>
              <w:rPr>
                <w:lang w:val="fr-FR"/>
              </w:rPr>
            </w:pPr>
            <w:r>
              <w:rPr>
                <w:lang w:val="fr-FR"/>
              </w:rPr>
              <w:t>Type</w:t>
            </w:r>
          </w:p>
        </w:tc>
        <w:tc>
          <w:tcPr>
            <w:tcW w:w="850" w:type="dxa"/>
            <w:shd w:val="pct20" w:color="auto" w:fill="auto"/>
          </w:tcPr>
          <w:p w14:paraId="022F202C" w14:textId="77777777" w:rsidR="00D52E2C" w:rsidRDefault="00D52E2C" w:rsidP="005F53C9">
            <w:pPr>
              <w:rPr>
                <w:lang w:val="fr-FR"/>
              </w:rPr>
            </w:pPr>
            <w:r>
              <w:rPr>
                <w:lang w:val="fr-FR"/>
              </w:rPr>
              <w:t>Size</w:t>
            </w:r>
          </w:p>
        </w:tc>
        <w:tc>
          <w:tcPr>
            <w:tcW w:w="851" w:type="dxa"/>
            <w:shd w:val="pct20" w:color="auto" w:fill="auto"/>
          </w:tcPr>
          <w:p w14:paraId="64F1E696" w14:textId="77777777" w:rsidR="00D52E2C" w:rsidRDefault="00D52E2C" w:rsidP="005F53C9">
            <w:pPr>
              <w:rPr>
                <w:lang w:val="fr-FR"/>
              </w:rPr>
            </w:pPr>
            <w:r>
              <w:rPr>
                <w:lang w:val="fr-FR"/>
              </w:rPr>
              <w:t>Default</w:t>
            </w:r>
          </w:p>
        </w:tc>
        <w:tc>
          <w:tcPr>
            <w:tcW w:w="1134" w:type="dxa"/>
            <w:shd w:val="pct20" w:color="auto" w:fill="auto"/>
          </w:tcPr>
          <w:p w14:paraId="2F2807F3" w14:textId="77777777" w:rsidR="00D52E2C" w:rsidRDefault="00D52E2C" w:rsidP="005F53C9">
            <w:pPr>
              <w:rPr>
                <w:lang w:val="fr-FR"/>
              </w:rPr>
            </w:pPr>
            <w:r>
              <w:rPr>
                <w:lang w:val="fr-FR"/>
              </w:rPr>
              <w:t>Database</w:t>
            </w:r>
          </w:p>
        </w:tc>
        <w:tc>
          <w:tcPr>
            <w:tcW w:w="2976" w:type="dxa"/>
            <w:shd w:val="pct20" w:color="auto" w:fill="auto"/>
          </w:tcPr>
          <w:p w14:paraId="2DC5BEA2" w14:textId="77777777" w:rsidR="00D52E2C" w:rsidRDefault="00D52E2C" w:rsidP="005F53C9">
            <w:pPr>
              <w:rPr>
                <w:lang w:val="fr-FR"/>
              </w:rPr>
            </w:pPr>
            <w:r>
              <w:rPr>
                <w:lang w:val="fr-FR"/>
              </w:rPr>
              <w:t>Description</w:t>
            </w:r>
          </w:p>
        </w:tc>
      </w:tr>
      <w:tr w:rsidR="00D52E2C" w14:paraId="51CBDAC5" w14:textId="77777777" w:rsidTr="005F53C9">
        <w:tc>
          <w:tcPr>
            <w:tcW w:w="2338" w:type="dxa"/>
          </w:tcPr>
          <w:p w14:paraId="28EC517C" w14:textId="7084AF79" w:rsidR="00D52E2C" w:rsidRDefault="00D52E2C" w:rsidP="005F53C9">
            <w:pPr>
              <w:rPr>
                <w:lang w:val="fr-FR"/>
              </w:rPr>
            </w:pPr>
            <w:r>
              <w:rPr>
                <w:b/>
                <w:lang w:val="fr-FR"/>
              </w:rPr>
              <w:t>Main_type</w:t>
            </w:r>
          </w:p>
        </w:tc>
        <w:tc>
          <w:tcPr>
            <w:tcW w:w="993" w:type="dxa"/>
          </w:tcPr>
          <w:p w14:paraId="0CFECA95" w14:textId="09B1F391" w:rsidR="00D52E2C" w:rsidRDefault="006B30F4" w:rsidP="005F53C9">
            <w:pPr>
              <w:rPr>
                <w:lang w:val="fr-FR"/>
              </w:rPr>
            </w:pPr>
            <w:r>
              <w:rPr>
                <w:lang w:val="fr-FR"/>
              </w:rPr>
              <w:t>Long</w:t>
            </w:r>
          </w:p>
        </w:tc>
        <w:tc>
          <w:tcPr>
            <w:tcW w:w="850" w:type="dxa"/>
          </w:tcPr>
          <w:p w14:paraId="25AE6303" w14:textId="4ECD470B" w:rsidR="00D52E2C" w:rsidRDefault="00D52E2C" w:rsidP="005F53C9">
            <w:pPr>
              <w:rPr>
                <w:lang w:val="fr-FR"/>
              </w:rPr>
            </w:pPr>
          </w:p>
        </w:tc>
        <w:tc>
          <w:tcPr>
            <w:tcW w:w="851" w:type="dxa"/>
          </w:tcPr>
          <w:p w14:paraId="2E193C5D" w14:textId="77777777" w:rsidR="00D52E2C" w:rsidRDefault="00D52E2C" w:rsidP="005F53C9">
            <w:pPr>
              <w:rPr>
                <w:lang w:val="fr-FR"/>
              </w:rPr>
            </w:pPr>
          </w:p>
        </w:tc>
        <w:tc>
          <w:tcPr>
            <w:tcW w:w="1134" w:type="dxa"/>
          </w:tcPr>
          <w:p w14:paraId="192D8033" w14:textId="6CE928BA" w:rsidR="00D52E2C" w:rsidRDefault="00D52E2C" w:rsidP="005F53C9">
            <w:pPr>
              <w:rPr>
                <w:lang w:val="fr-FR"/>
              </w:rPr>
            </w:pPr>
            <w:r>
              <w:rPr>
                <w:lang w:val="fr-FR"/>
              </w:rPr>
              <w:t>HL7_96</w:t>
            </w:r>
          </w:p>
        </w:tc>
        <w:tc>
          <w:tcPr>
            <w:tcW w:w="2976" w:type="dxa"/>
          </w:tcPr>
          <w:p w14:paraId="3C64F7F9" w14:textId="77777777" w:rsidR="00D52E2C" w:rsidRDefault="006B30F4" w:rsidP="005F53C9">
            <w:pPr>
              <w:rPr>
                <w:lang w:val="fr-FR"/>
              </w:rPr>
            </w:pPr>
            <w:r>
              <w:rPr>
                <w:lang w:val="fr-FR"/>
              </w:rPr>
              <w:t>Special section for generating the different parts of the standard:</w:t>
            </w:r>
          </w:p>
          <w:p w14:paraId="70C4D945" w14:textId="77777777" w:rsidR="006B30F4" w:rsidRDefault="006B30F4" w:rsidP="005F53C9">
            <w:pPr>
              <w:rPr>
                <w:lang w:val="fr-FR"/>
              </w:rPr>
            </w:pPr>
            <w:r w:rsidRPr="006B30F4">
              <w:rPr>
                <w:lang w:val="fr-FR"/>
              </w:rPr>
              <w:t xml:space="preserve">1: home, </w:t>
            </w:r>
          </w:p>
          <w:p w14:paraId="27DB5B12" w14:textId="6BF0B9CD" w:rsidR="00623F24" w:rsidRDefault="006B30F4" w:rsidP="005F53C9">
            <w:pPr>
              <w:rPr>
                <w:lang w:val="fr-FR"/>
              </w:rPr>
            </w:pPr>
            <w:r w:rsidRPr="006B30F4">
              <w:rPr>
                <w:lang w:val="fr-FR"/>
              </w:rPr>
              <w:t xml:space="preserve">2: </w:t>
            </w:r>
            <w:r w:rsidR="00623F24">
              <w:rPr>
                <w:lang w:val="fr-FR"/>
              </w:rPr>
              <w:t>vocabu</w:t>
            </w:r>
            <w:r w:rsidR="00763043">
              <w:rPr>
                <w:lang w:val="fr-FR"/>
              </w:rPr>
              <w:t>l</w:t>
            </w:r>
            <w:r w:rsidR="00623F24">
              <w:rPr>
                <w:lang w:val="fr-FR"/>
              </w:rPr>
              <w:t>ary</w:t>
            </w:r>
          </w:p>
          <w:p w14:paraId="2EC94A31" w14:textId="3E733B82" w:rsidR="006B30F4" w:rsidRDefault="00623F24" w:rsidP="005F53C9">
            <w:pPr>
              <w:rPr>
                <w:lang w:val="fr-FR"/>
              </w:rPr>
            </w:pPr>
            <w:r>
              <w:rPr>
                <w:lang w:val="fr-FR"/>
              </w:rPr>
              <w:t xml:space="preserve">3: </w:t>
            </w:r>
            <w:r w:rsidR="006B30F4" w:rsidRPr="006B30F4">
              <w:rPr>
                <w:lang w:val="fr-FR"/>
              </w:rPr>
              <w:t>control</w:t>
            </w:r>
          </w:p>
          <w:p w14:paraId="7D06FC6A" w14:textId="2BD6D547" w:rsidR="006B30F4" w:rsidRDefault="00623F24" w:rsidP="005F53C9">
            <w:pPr>
              <w:rPr>
                <w:lang w:val="fr-FR"/>
              </w:rPr>
            </w:pPr>
            <w:r>
              <w:rPr>
                <w:lang w:val="fr-FR"/>
              </w:rPr>
              <w:t>4</w:t>
            </w:r>
            <w:r w:rsidR="006B30F4" w:rsidRPr="006B30F4">
              <w:rPr>
                <w:lang w:val="fr-FR"/>
              </w:rPr>
              <w:t>: encoding</w:t>
            </w:r>
          </w:p>
          <w:p w14:paraId="11617468" w14:textId="2D73C762" w:rsidR="006B30F4" w:rsidRDefault="00623F24" w:rsidP="005F53C9">
            <w:pPr>
              <w:rPr>
                <w:lang w:val="fr-FR"/>
              </w:rPr>
            </w:pPr>
            <w:r>
              <w:rPr>
                <w:lang w:val="fr-FR"/>
              </w:rPr>
              <w:t>5</w:t>
            </w:r>
            <w:r w:rsidR="006B30F4" w:rsidRPr="006B30F4">
              <w:rPr>
                <w:lang w:val="fr-FR"/>
              </w:rPr>
              <w:t>: transport</w:t>
            </w:r>
          </w:p>
          <w:p w14:paraId="7A0DCE20" w14:textId="77777777" w:rsidR="005F53C9" w:rsidRDefault="00623F24" w:rsidP="005F53C9">
            <w:pPr>
              <w:rPr>
                <w:lang w:val="fr-FR"/>
              </w:rPr>
            </w:pPr>
            <w:r>
              <w:rPr>
                <w:lang w:val="fr-FR"/>
              </w:rPr>
              <w:t>6</w:t>
            </w:r>
            <w:r w:rsidR="006B30F4" w:rsidRPr="006B30F4">
              <w:rPr>
                <w:lang w:val="fr-FR"/>
              </w:rPr>
              <w:t xml:space="preserve">: </w:t>
            </w:r>
            <w:r w:rsidR="005F53C9">
              <w:rPr>
                <w:lang w:val="fr-FR"/>
              </w:rPr>
              <w:t>data type</w:t>
            </w:r>
          </w:p>
          <w:p w14:paraId="3B1EE168" w14:textId="151F4FFE" w:rsidR="006B30F4" w:rsidRDefault="005F53C9" w:rsidP="005F53C9">
            <w:pPr>
              <w:rPr>
                <w:lang w:val="fr-FR"/>
              </w:rPr>
            </w:pPr>
            <w:r>
              <w:rPr>
                <w:lang w:val="fr-FR"/>
              </w:rPr>
              <w:t>7</w:t>
            </w:r>
            <w:r w:rsidR="006B30F4" w:rsidRPr="006B30F4">
              <w:rPr>
                <w:lang w:val="fr-FR"/>
              </w:rPr>
              <w:t xml:space="preserve">: </w:t>
            </w:r>
            <w:r>
              <w:rPr>
                <w:lang w:val="fr-FR"/>
              </w:rPr>
              <w:t>message structure</w:t>
            </w:r>
            <w:r w:rsidR="006B30F4" w:rsidRPr="006B30F4">
              <w:rPr>
                <w:lang w:val="fr-FR"/>
              </w:rPr>
              <w:t xml:space="preserve"> </w:t>
            </w:r>
          </w:p>
          <w:p w14:paraId="41B953AB" w14:textId="60A386B8" w:rsidR="006B30F4" w:rsidRDefault="005F53C9" w:rsidP="005F53C9">
            <w:pPr>
              <w:rPr>
                <w:lang w:val="fr-FR"/>
              </w:rPr>
            </w:pPr>
            <w:r>
              <w:rPr>
                <w:lang w:val="fr-FR"/>
              </w:rPr>
              <w:t>8</w:t>
            </w:r>
            <w:r w:rsidR="006B30F4" w:rsidRPr="006B30F4">
              <w:rPr>
                <w:lang w:val="fr-FR"/>
              </w:rPr>
              <w:t xml:space="preserve">: segment, </w:t>
            </w:r>
          </w:p>
          <w:p w14:paraId="7C742997" w14:textId="1FC56FA3" w:rsidR="005F53C9" w:rsidRDefault="005F53C9" w:rsidP="005F53C9">
            <w:pPr>
              <w:rPr>
                <w:lang w:val="fr-FR"/>
              </w:rPr>
            </w:pPr>
            <w:r>
              <w:rPr>
                <w:lang w:val="fr-FR"/>
              </w:rPr>
              <w:t>9 : domain</w:t>
            </w:r>
          </w:p>
          <w:p w14:paraId="381CB7A9" w14:textId="77777777" w:rsidR="005F53C9" w:rsidRDefault="00623F24" w:rsidP="005F53C9">
            <w:pPr>
              <w:rPr>
                <w:lang w:val="fr-FR"/>
              </w:rPr>
            </w:pPr>
            <w:r>
              <w:rPr>
                <w:lang w:val="fr-FR"/>
              </w:rPr>
              <w:t>10</w:t>
            </w:r>
            <w:r w:rsidR="006B30F4" w:rsidRPr="006B30F4">
              <w:rPr>
                <w:lang w:val="fr-FR"/>
              </w:rPr>
              <w:t xml:space="preserve">: </w:t>
            </w:r>
            <w:r w:rsidR="005F53C9">
              <w:rPr>
                <w:lang w:val="fr-FR"/>
              </w:rPr>
              <w:t>profiling</w:t>
            </w:r>
          </w:p>
          <w:p w14:paraId="019BD1CA" w14:textId="01000D54" w:rsidR="006B30F4" w:rsidRDefault="006B30F4" w:rsidP="005F53C9">
            <w:pPr>
              <w:rPr>
                <w:lang w:val="fr-FR"/>
              </w:rPr>
            </w:pPr>
            <w:r w:rsidRPr="006B30F4">
              <w:rPr>
                <w:lang w:val="fr-FR"/>
              </w:rPr>
              <w:t>1</w:t>
            </w:r>
            <w:r w:rsidR="00623F24">
              <w:rPr>
                <w:lang w:val="fr-FR"/>
              </w:rPr>
              <w:t>1</w:t>
            </w:r>
            <w:r w:rsidRPr="006B30F4">
              <w:rPr>
                <w:lang w:val="fr-FR"/>
              </w:rPr>
              <w:t>: datatype</w:t>
            </w:r>
            <w:r w:rsidR="005F53C9">
              <w:rPr>
                <w:lang w:val="fr-FR"/>
              </w:rPr>
              <w:t xml:space="preserve"> flavors</w:t>
            </w:r>
          </w:p>
        </w:tc>
      </w:tr>
      <w:tr w:rsidR="00D52E2C" w14:paraId="05A6F086" w14:textId="77777777" w:rsidTr="005F53C9">
        <w:tc>
          <w:tcPr>
            <w:tcW w:w="2338" w:type="dxa"/>
          </w:tcPr>
          <w:p w14:paraId="14948DBD" w14:textId="27E8B45F" w:rsidR="00D52E2C" w:rsidRPr="00D52E2C" w:rsidRDefault="00D52E2C" w:rsidP="005F53C9">
            <w:pPr>
              <w:rPr>
                <w:bCs/>
              </w:rPr>
            </w:pPr>
            <w:r w:rsidRPr="00D52E2C">
              <w:rPr>
                <w:bCs/>
              </w:rPr>
              <w:t>description</w:t>
            </w:r>
          </w:p>
        </w:tc>
        <w:tc>
          <w:tcPr>
            <w:tcW w:w="993" w:type="dxa"/>
          </w:tcPr>
          <w:p w14:paraId="220E4642" w14:textId="484082D8" w:rsidR="00D52E2C" w:rsidRDefault="00D52E2C" w:rsidP="005F53C9">
            <w:r>
              <w:t>Text</w:t>
            </w:r>
          </w:p>
        </w:tc>
        <w:tc>
          <w:tcPr>
            <w:tcW w:w="850" w:type="dxa"/>
          </w:tcPr>
          <w:p w14:paraId="18AA071A" w14:textId="09C96EA0" w:rsidR="00D52E2C" w:rsidRDefault="00D52E2C" w:rsidP="005F53C9">
            <w:r>
              <w:t>30</w:t>
            </w:r>
          </w:p>
        </w:tc>
        <w:tc>
          <w:tcPr>
            <w:tcW w:w="851" w:type="dxa"/>
          </w:tcPr>
          <w:p w14:paraId="4DDF41F7" w14:textId="77777777" w:rsidR="00D52E2C" w:rsidRDefault="00D52E2C" w:rsidP="005F53C9"/>
        </w:tc>
        <w:tc>
          <w:tcPr>
            <w:tcW w:w="1134" w:type="dxa"/>
          </w:tcPr>
          <w:p w14:paraId="08F2928D" w14:textId="71885C17" w:rsidR="00D52E2C" w:rsidRDefault="00D52E2C" w:rsidP="005F53C9">
            <w:pPr>
              <w:rPr>
                <w:lang w:val="de-DE"/>
              </w:rPr>
            </w:pPr>
            <w:r>
              <w:rPr>
                <w:lang w:val="de-DE"/>
              </w:rPr>
              <w:t>HL7_96</w:t>
            </w:r>
          </w:p>
        </w:tc>
        <w:tc>
          <w:tcPr>
            <w:tcW w:w="2976" w:type="dxa"/>
          </w:tcPr>
          <w:p w14:paraId="5CECDB53" w14:textId="2AE3C96E" w:rsidR="00D52E2C" w:rsidRDefault="006B30F4" w:rsidP="005F53C9">
            <w:pPr>
              <w:rPr>
                <w:lang w:val="de-DE"/>
              </w:rPr>
            </w:pPr>
            <w:r>
              <w:rPr>
                <w:lang w:val="de-DE"/>
              </w:rPr>
              <w:t>description</w:t>
            </w:r>
          </w:p>
        </w:tc>
      </w:tr>
    </w:tbl>
    <w:p w14:paraId="31EB3BED" w14:textId="22B627E3" w:rsidR="00D52E2C" w:rsidRDefault="00D52E2C">
      <w:pPr>
        <w:rPr>
          <w:b/>
          <w:lang w:val="en-GB"/>
        </w:rPr>
      </w:pPr>
    </w:p>
    <w:p w14:paraId="4287222B" w14:textId="5CDA228A" w:rsidR="006B30F4" w:rsidRDefault="006B30F4" w:rsidP="006B30F4">
      <w:pPr>
        <w:pStyle w:val="berschrift3"/>
      </w:pPr>
      <w:r>
        <w:fldChar w:fldCharType="begin"/>
      </w:r>
      <w:r>
        <w:instrText xml:space="preserve"> AUTONUMLGL </w:instrText>
      </w:r>
      <w:bookmarkStart w:id="84" w:name="_Toc147402654"/>
      <w:r>
        <w:fldChar w:fldCharType="end"/>
      </w:r>
      <w:r>
        <w:t xml:space="preserve"> Table HL7v2plus</w:t>
      </w:r>
      <w:bookmarkEnd w:id="84"/>
    </w:p>
    <w:p w14:paraId="4124F992" w14:textId="3C40441A" w:rsidR="006B30F4" w:rsidRDefault="006B30F4">
      <w:pPr>
        <w:rPr>
          <w:b/>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993"/>
        <w:gridCol w:w="850"/>
        <w:gridCol w:w="851"/>
        <w:gridCol w:w="1134"/>
        <w:gridCol w:w="2976"/>
      </w:tblGrid>
      <w:tr w:rsidR="006B30F4" w14:paraId="5E1A5F9F" w14:textId="77777777" w:rsidTr="005F53C9">
        <w:tc>
          <w:tcPr>
            <w:tcW w:w="2338" w:type="dxa"/>
            <w:shd w:val="pct20" w:color="auto" w:fill="auto"/>
          </w:tcPr>
          <w:p w14:paraId="69758616" w14:textId="77777777" w:rsidR="006B30F4" w:rsidRDefault="006B30F4" w:rsidP="005F53C9">
            <w:pPr>
              <w:rPr>
                <w:lang w:val="fr-FR"/>
              </w:rPr>
            </w:pPr>
            <w:r>
              <w:rPr>
                <w:lang w:val="fr-FR"/>
              </w:rPr>
              <w:t>Attribute</w:t>
            </w:r>
          </w:p>
        </w:tc>
        <w:tc>
          <w:tcPr>
            <w:tcW w:w="993" w:type="dxa"/>
            <w:shd w:val="pct20" w:color="auto" w:fill="auto"/>
          </w:tcPr>
          <w:p w14:paraId="5CA5E391" w14:textId="77777777" w:rsidR="006B30F4" w:rsidRDefault="006B30F4" w:rsidP="005F53C9">
            <w:pPr>
              <w:rPr>
                <w:lang w:val="fr-FR"/>
              </w:rPr>
            </w:pPr>
            <w:r>
              <w:rPr>
                <w:lang w:val="fr-FR"/>
              </w:rPr>
              <w:t>Type</w:t>
            </w:r>
          </w:p>
        </w:tc>
        <w:tc>
          <w:tcPr>
            <w:tcW w:w="850" w:type="dxa"/>
            <w:shd w:val="pct20" w:color="auto" w:fill="auto"/>
          </w:tcPr>
          <w:p w14:paraId="631808E4" w14:textId="77777777" w:rsidR="006B30F4" w:rsidRDefault="006B30F4" w:rsidP="005F53C9">
            <w:pPr>
              <w:rPr>
                <w:lang w:val="fr-FR"/>
              </w:rPr>
            </w:pPr>
            <w:r>
              <w:rPr>
                <w:lang w:val="fr-FR"/>
              </w:rPr>
              <w:t>Size</w:t>
            </w:r>
          </w:p>
        </w:tc>
        <w:tc>
          <w:tcPr>
            <w:tcW w:w="851" w:type="dxa"/>
            <w:shd w:val="pct20" w:color="auto" w:fill="auto"/>
          </w:tcPr>
          <w:p w14:paraId="2C19FD27" w14:textId="77777777" w:rsidR="006B30F4" w:rsidRDefault="006B30F4" w:rsidP="005F53C9">
            <w:pPr>
              <w:rPr>
                <w:lang w:val="fr-FR"/>
              </w:rPr>
            </w:pPr>
            <w:r>
              <w:rPr>
                <w:lang w:val="fr-FR"/>
              </w:rPr>
              <w:t>Default</w:t>
            </w:r>
          </w:p>
        </w:tc>
        <w:tc>
          <w:tcPr>
            <w:tcW w:w="1134" w:type="dxa"/>
            <w:shd w:val="pct20" w:color="auto" w:fill="auto"/>
          </w:tcPr>
          <w:p w14:paraId="7C119157" w14:textId="77777777" w:rsidR="006B30F4" w:rsidRDefault="006B30F4" w:rsidP="005F53C9">
            <w:pPr>
              <w:rPr>
                <w:lang w:val="fr-FR"/>
              </w:rPr>
            </w:pPr>
            <w:r>
              <w:rPr>
                <w:lang w:val="fr-FR"/>
              </w:rPr>
              <w:t>Database</w:t>
            </w:r>
          </w:p>
        </w:tc>
        <w:tc>
          <w:tcPr>
            <w:tcW w:w="2976" w:type="dxa"/>
            <w:shd w:val="pct20" w:color="auto" w:fill="auto"/>
          </w:tcPr>
          <w:p w14:paraId="49019E15" w14:textId="77777777" w:rsidR="006B30F4" w:rsidRDefault="006B30F4" w:rsidP="005F53C9">
            <w:pPr>
              <w:rPr>
                <w:lang w:val="fr-FR"/>
              </w:rPr>
            </w:pPr>
            <w:r>
              <w:rPr>
                <w:lang w:val="fr-FR"/>
              </w:rPr>
              <w:t>Description</w:t>
            </w:r>
          </w:p>
        </w:tc>
      </w:tr>
      <w:tr w:rsidR="006B30F4" w14:paraId="196C414B" w14:textId="77777777" w:rsidTr="005F53C9">
        <w:tc>
          <w:tcPr>
            <w:tcW w:w="2338" w:type="dxa"/>
          </w:tcPr>
          <w:p w14:paraId="34D3485B" w14:textId="77777777" w:rsidR="006B30F4" w:rsidRDefault="006B30F4" w:rsidP="005F53C9">
            <w:pPr>
              <w:rPr>
                <w:lang w:val="fr-FR"/>
              </w:rPr>
            </w:pPr>
            <w:r>
              <w:rPr>
                <w:b/>
                <w:lang w:val="fr-FR"/>
              </w:rPr>
              <w:t>Main_type</w:t>
            </w:r>
          </w:p>
        </w:tc>
        <w:tc>
          <w:tcPr>
            <w:tcW w:w="993" w:type="dxa"/>
          </w:tcPr>
          <w:p w14:paraId="288B8C9F" w14:textId="1935A2B9" w:rsidR="006B30F4" w:rsidRDefault="006B30F4" w:rsidP="005F53C9">
            <w:pPr>
              <w:rPr>
                <w:lang w:val="fr-FR"/>
              </w:rPr>
            </w:pPr>
            <w:r>
              <w:rPr>
                <w:lang w:val="fr-FR"/>
              </w:rPr>
              <w:t>Long</w:t>
            </w:r>
          </w:p>
        </w:tc>
        <w:tc>
          <w:tcPr>
            <w:tcW w:w="850" w:type="dxa"/>
          </w:tcPr>
          <w:p w14:paraId="0C9E8722" w14:textId="7A02B15D" w:rsidR="006B30F4" w:rsidRDefault="006B30F4" w:rsidP="005F53C9">
            <w:pPr>
              <w:rPr>
                <w:lang w:val="fr-FR"/>
              </w:rPr>
            </w:pPr>
          </w:p>
        </w:tc>
        <w:tc>
          <w:tcPr>
            <w:tcW w:w="851" w:type="dxa"/>
          </w:tcPr>
          <w:p w14:paraId="38B2CEE3" w14:textId="77777777" w:rsidR="006B30F4" w:rsidRDefault="006B30F4" w:rsidP="005F53C9">
            <w:pPr>
              <w:rPr>
                <w:lang w:val="fr-FR"/>
              </w:rPr>
            </w:pPr>
          </w:p>
        </w:tc>
        <w:tc>
          <w:tcPr>
            <w:tcW w:w="1134" w:type="dxa"/>
          </w:tcPr>
          <w:p w14:paraId="3EB7A265" w14:textId="77777777" w:rsidR="006B30F4" w:rsidRDefault="006B30F4" w:rsidP="005F53C9">
            <w:pPr>
              <w:rPr>
                <w:lang w:val="fr-FR"/>
              </w:rPr>
            </w:pPr>
            <w:r>
              <w:rPr>
                <w:lang w:val="fr-FR"/>
              </w:rPr>
              <w:t>HL7_96</w:t>
            </w:r>
          </w:p>
        </w:tc>
        <w:tc>
          <w:tcPr>
            <w:tcW w:w="2976" w:type="dxa"/>
          </w:tcPr>
          <w:p w14:paraId="79D271FF" w14:textId="6EC7EE01" w:rsidR="006B30F4" w:rsidRDefault="006B30F4" w:rsidP="006B30F4">
            <w:pPr>
              <w:rPr>
                <w:lang w:val="fr-FR"/>
              </w:rPr>
            </w:pPr>
            <w:r>
              <w:rPr>
                <w:lang w:val="fr-FR"/>
              </w:rPr>
              <w:t>Special section for generating the different parts of the standard</w:t>
            </w:r>
          </w:p>
        </w:tc>
      </w:tr>
      <w:tr w:rsidR="006B30F4" w14:paraId="6BC48E0E" w14:textId="77777777" w:rsidTr="005F53C9">
        <w:tc>
          <w:tcPr>
            <w:tcW w:w="2338" w:type="dxa"/>
          </w:tcPr>
          <w:p w14:paraId="117C45CE" w14:textId="60364D98" w:rsidR="006B30F4" w:rsidRDefault="006B30F4" w:rsidP="005F53C9">
            <w:pPr>
              <w:rPr>
                <w:b/>
                <w:lang w:val="fr-FR"/>
              </w:rPr>
            </w:pPr>
            <w:r>
              <w:rPr>
                <w:b/>
                <w:lang w:val="fr-FR"/>
              </w:rPr>
              <w:t>subtype</w:t>
            </w:r>
          </w:p>
        </w:tc>
        <w:tc>
          <w:tcPr>
            <w:tcW w:w="993" w:type="dxa"/>
          </w:tcPr>
          <w:p w14:paraId="678EB824" w14:textId="04985517" w:rsidR="006B30F4" w:rsidRDefault="006B30F4" w:rsidP="005F53C9">
            <w:pPr>
              <w:rPr>
                <w:lang w:val="fr-FR"/>
              </w:rPr>
            </w:pPr>
            <w:r>
              <w:rPr>
                <w:lang w:val="fr-FR"/>
              </w:rPr>
              <w:t>Long</w:t>
            </w:r>
          </w:p>
        </w:tc>
        <w:tc>
          <w:tcPr>
            <w:tcW w:w="850" w:type="dxa"/>
          </w:tcPr>
          <w:p w14:paraId="693B21C8" w14:textId="77777777" w:rsidR="006B30F4" w:rsidRDefault="006B30F4" w:rsidP="005F53C9">
            <w:pPr>
              <w:rPr>
                <w:lang w:val="fr-FR"/>
              </w:rPr>
            </w:pPr>
          </w:p>
        </w:tc>
        <w:tc>
          <w:tcPr>
            <w:tcW w:w="851" w:type="dxa"/>
          </w:tcPr>
          <w:p w14:paraId="1C8BD44B" w14:textId="77777777" w:rsidR="006B30F4" w:rsidRDefault="006B30F4" w:rsidP="005F53C9">
            <w:pPr>
              <w:rPr>
                <w:lang w:val="fr-FR"/>
              </w:rPr>
            </w:pPr>
          </w:p>
        </w:tc>
        <w:tc>
          <w:tcPr>
            <w:tcW w:w="1134" w:type="dxa"/>
          </w:tcPr>
          <w:p w14:paraId="3B5C0488" w14:textId="4D60030F" w:rsidR="006B30F4" w:rsidRDefault="006B30F4" w:rsidP="005F53C9">
            <w:pPr>
              <w:rPr>
                <w:lang w:val="fr-FR"/>
              </w:rPr>
            </w:pPr>
            <w:r>
              <w:rPr>
                <w:lang w:val="fr-FR"/>
              </w:rPr>
              <w:t>HL7_96</w:t>
            </w:r>
          </w:p>
        </w:tc>
        <w:tc>
          <w:tcPr>
            <w:tcW w:w="2976" w:type="dxa"/>
          </w:tcPr>
          <w:p w14:paraId="60EB8CA6" w14:textId="77777777" w:rsidR="006B30F4" w:rsidRDefault="006B30F4" w:rsidP="006B30F4">
            <w:pPr>
              <w:rPr>
                <w:lang w:val="fr-FR"/>
              </w:rPr>
            </w:pPr>
            <w:r w:rsidRPr="006B30F4">
              <w:rPr>
                <w:lang w:val="fr-FR"/>
              </w:rPr>
              <w:t xml:space="preserve">1: prefix, </w:t>
            </w:r>
          </w:p>
          <w:p w14:paraId="79B6681F" w14:textId="65C5661E" w:rsidR="006B30F4" w:rsidRDefault="006B30F4" w:rsidP="006B30F4">
            <w:pPr>
              <w:rPr>
                <w:lang w:val="fr-FR"/>
              </w:rPr>
            </w:pPr>
            <w:r w:rsidRPr="006B30F4">
              <w:rPr>
                <w:lang w:val="fr-FR"/>
              </w:rPr>
              <w:t xml:space="preserve">2: main, </w:t>
            </w:r>
          </w:p>
          <w:p w14:paraId="5426B397" w14:textId="34108B22" w:rsidR="006B30F4" w:rsidRDefault="006B30F4" w:rsidP="006B30F4">
            <w:pPr>
              <w:rPr>
                <w:lang w:val="fr-FR"/>
              </w:rPr>
            </w:pPr>
            <w:r w:rsidRPr="006B30F4">
              <w:rPr>
                <w:lang w:val="fr-FR"/>
              </w:rPr>
              <w:t>3: suffix</w:t>
            </w:r>
          </w:p>
        </w:tc>
      </w:tr>
      <w:tr w:rsidR="006B30F4" w14:paraId="2703F362" w14:textId="77777777" w:rsidTr="005F53C9">
        <w:tc>
          <w:tcPr>
            <w:tcW w:w="2338" w:type="dxa"/>
          </w:tcPr>
          <w:p w14:paraId="726FB8FF" w14:textId="1842BC49" w:rsidR="006B30F4" w:rsidRDefault="006B30F4" w:rsidP="005F53C9">
            <w:pPr>
              <w:rPr>
                <w:b/>
                <w:lang w:val="fr-FR"/>
              </w:rPr>
            </w:pPr>
            <w:r>
              <w:rPr>
                <w:b/>
                <w:lang w:val="fr-FR"/>
              </w:rPr>
              <w:t>Sort</w:t>
            </w:r>
          </w:p>
        </w:tc>
        <w:tc>
          <w:tcPr>
            <w:tcW w:w="993" w:type="dxa"/>
          </w:tcPr>
          <w:p w14:paraId="43190EFD" w14:textId="7E32A8E1" w:rsidR="006B30F4" w:rsidRDefault="006B30F4" w:rsidP="005F53C9">
            <w:pPr>
              <w:rPr>
                <w:lang w:val="fr-FR"/>
              </w:rPr>
            </w:pPr>
            <w:r>
              <w:rPr>
                <w:lang w:val="fr-FR"/>
              </w:rPr>
              <w:t>Text</w:t>
            </w:r>
          </w:p>
        </w:tc>
        <w:tc>
          <w:tcPr>
            <w:tcW w:w="850" w:type="dxa"/>
          </w:tcPr>
          <w:p w14:paraId="3360DF98" w14:textId="4520AF5E" w:rsidR="006B30F4" w:rsidRDefault="006B30F4" w:rsidP="005F53C9">
            <w:pPr>
              <w:rPr>
                <w:lang w:val="fr-FR"/>
              </w:rPr>
            </w:pPr>
            <w:r>
              <w:rPr>
                <w:lang w:val="fr-FR"/>
              </w:rPr>
              <w:t>10</w:t>
            </w:r>
          </w:p>
        </w:tc>
        <w:tc>
          <w:tcPr>
            <w:tcW w:w="851" w:type="dxa"/>
          </w:tcPr>
          <w:p w14:paraId="266EA256" w14:textId="77777777" w:rsidR="006B30F4" w:rsidRDefault="006B30F4" w:rsidP="005F53C9">
            <w:pPr>
              <w:rPr>
                <w:lang w:val="fr-FR"/>
              </w:rPr>
            </w:pPr>
          </w:p>
        </w:tc>
        <w:tc>
          <w:tcPr>
            <w:tcW w:w="1134" w:type="dxa"/>
          </w:tcPr>
          <w:p w14:paraId="7D568818" w14:textId="776232E8" w:rsidR="006B30F4" w:rsidRDefault="006B30F4" w:rsidP="005F53C9">
            <w:pPr>
              <w:rPr>
                <w:lang w:val="fr-FR"/>
              </w:rPr>
            </w:pPr>
            <w:r>
              <w:rPr>
                <w:lang w:val="fr-FR"/>
              </w:rPr>
              <w:t>HL7_96</w:t>
            </w:r>
          </w:p>
        </w:tc>
        <w:tc>
          <w:tcPr>
            <w:tcW w:w="2976" w:type="dxa"/>
          </w:tcPr>
          <w:p w14:paraId="7BAFEC2A" w14:textId="45222289" w:rsidR="006B30F4" w:rsidRPr="006B30F4" w:rsidRDefault="006B30F4" w:rsidP="006B30F4">
            <w:pPr>
              <w:rPr>
                <w:lang w:val="fr-FR"/>
              </w:rPr>
            </w:pPr>
            <w:r w:rsidRPr="006B30F4">
              <w:rPr>
                <w:lang w:val="fr-FR"/>
              </w:rPr>
              <w:t>used for grouping and sorting</w:t>
            </w:r>
          </w:p>
        </w:tc>
      </w:tr>
      <w:tr w:rsidR="006B30F4" w14:paraId="104B0455" w14:textId="77777777" w:rsidTr="005F53C9">
        <w:tc>
          <w:tcPr>
            <w:tcW w:w="2338" w:type="dxa"/>
          </w:tcPr>
          <w:p w14:paraId="7D77A269" w14:textId="53B61992" w:rsidR="006B30F4" w:rsidRDefault="006B30F4" w:rsidP="005F53C9">
            <w:pPr>
              <w:rPr>
                <w:b/>
                <w:lang w:val="fr-FR"/>
              </w:rPr>
            </w:pPr>
            <w:r>
              <w:rPr>
                <w:b/>
                <w:lang w:val="fr-FR"/>
              </w:rPr>
              <w:t>Seq_no</w:t>
            </w:r>
          </w:p>
        </w:tc>
        <w:tc>
          <w:tcPr>
            <w:tcW w:w="993" w:type="dxa"/>
          </w:tcPr>
          <w:p w14:paraId="719E98AB" w14:textId="621E8DB4" w:rsidR="006B30F4" w:rsidRDefault="006B30F4" w:rsidP="005F53C9">
            <w:pPr>
              <w:rPr>
                <w:lang w:val="fr-FR"/>
              </w:rPr>
            </w:pPr>
            <w:r>
              <w:rPr>
                <w:lang w:val="fr-FR"/>
              </w:rPr>
              <w:t>Long</w:t>
            </w:r>
          </w:p>
        </w:tc>
        <w:tc>
          <w:tcPr>
            <w:tcW w:w="850" w:type="dxa"/>
          </w:tcPr>
          <w:p w14:paraId="6C53C224" w14:textId="77777777" w:rsidR="006B30F4" w:rsidRDefault="006B30F4" w:rsidP="005F53C9">
            <w:pPr>
              <w:rPr>
                <w:lang w:val="fr-FR"/>
              </w:rPr>
            </w:pPr>
          </w:p>
        </w:tc>
        <w:tc>
          <w:tcPr>
            <w:tcW w:w="851" w:type="dxa"/>
          </w:tcPr>
          <w:p w14:paraId="644BE02D" w14:textId="77777777" w:rsidR="006B30F4" w:rsidRDefault="006B30F4" w:rsidP="005F53C9">
            <w:pPr>
              <w:rPr>
                <w:lang w:val="fr-FR"/>
              </w:rPr>
            </w:pPr>
          </w:p>
        </w:tc>
        <w:tc>
          <w:tcPr>
            <w:tcW w:w="1134" w:type="dxa"/>
          </w:tcPr>
          <w:p w14:paraId="4DE41D5A" w14:textId="0D47F408" w:rsidR="006B30F4" w:rsidRDefault="006B30F4" w:rsidP="005F53C9">
            <w:pPr>
              <w:rPr>
                <w:lang w:val="fr-FR"/>
              </w:rPr>
            </w:pPr>
            <w:r>
              <w:rPr>
                <w:lang w:val="fr-FR"/>
              </w:rPr>
              <w:t>HL7_96</w:t>
            </w:r>
          </w:p>
        </w:tc>
        <w:tc>
          <w:tcPr>
            <w:tcW w:w="2976" w:type="dxa"/>
          </w:tcPr>
          <w:p w14:paraId="4346DAF7" w14:textId="77777777" w:rsidR="006B30F4" w:rsidRDefault="006B30F4" w:rsidP="006B30F4">
            <w:pPr>
              <w:rPr>
                <w:lang w:val="fr-FR"/>
              </w:rPr>
            </w:pPr>
          </w:p>
        </w:tc>
      </w:tr>
      <w:tr w:rsidR="006B30F4" w14:paraId="4C9BCCF0" w14:textId="77777777" w:rsidTr="006B30F4">
        <w:tc>
          <w:tcPr>
            <w:tcW w:w="2338" w:type="dxa"/>
            <w:tcBorders>
              <w:top w:val="single" w:sz="6" w:space="0" w:color="auto"/>
              <w:left w:val="single" w:sz="6" w:space="0" w:color="auto"/>
              <w:bottom w:val="single" w:sz="6" w:space="0" w:color="auto"/>
              <w:right w:val="single" w:sz="6" w:space="0" w:color="auto"/>
            </w:tcBorders>
          </w:tcPr>
          <w:p w14:paraId="229C7B55" w14:textId="77777777" w:rsidR="006B30F4" w:rsidRPr="006B30F4" w:rsidRDefault="006B30F4" w:rsidP="006B30F4">
            <w:pPr>
              <w:rPr>
                <w:bCs/>
                <w:lang w:val="fr-FR"/>
              </w:rPr>
            </w:pPr>
            <w:r w:rsidRPr="006B30F4">
              <w:rPr>
                <w:bCs/>
                <w:lang w:val="fr-FR"/>
              </w:rPr>
              <w:t>version_id</w:t>
            </w:r>
          </w:p>
        </w:tc>
        <w:tc>
          <w:tcPr>
            <w:tcW w:w="993" w:type="dxa"/>
            <w:tcBorders>
              <w:top w:val="single" w:sz="6" w:space="0" w:color="auto"/>
              <w:left w:val="single" w:sz="6" w:space="0" w:color="auto"/>
              <w:bottom w:val="single" w:sz="6" w:space="0" w:color="auto"/>
              <w:right w:val="single" w:sz="6" w:space="0" w:color="auto"/>
            </w:tcBorders>
          </w:tcPr>
          <w:p w14:paraId="68342AD1" w14:textId="77777777" w:rsidR="006B30F4" w:rsidRPr="006B30F4" w:rsidRDefault="006B30F4" w:rsidP="005F53C9">
            <w:pPr>
              <w:rPr>
                <w:lang w:val="fr-FR"/>
              </w:rPr>
            </w:pPr>
            <w:r w:rsidRPr="006B30F4">
              <w:rPr>
                <w:lang w:val="fr-FR"/>
              </w:rPr>
              <w:t>Long</w:t>
            </w:r>
          </w:p>
        </w:tc>
        <w:tc>
          <w:tcPr>
            <w:tcW w:w="850" w:type="dxa"/>
            <w:tcBorders>
              <w:top w:val="single" w:sz="6" w:space="0" w:color="auto"/>
              <w:left w:val="single" w:sz="6" w:space="0" w:color="auto"/>
              <w:bottom w:val="single" w:sz="6" w:space="0" w:color="auto"/>
              <w:right w:val="single" w:sz="6" w:space="0" w:color="auto"/>
            </w:tcBorders>
          </w:tcPr>
          <w:p w14:paraId="345B83F2" w14:textId="77777777" w:rsidR="006B30F4" w:rsidRPr="006B30F4" w:rsidRDefault="006B30F4" w:rsidP="005F53C9">
            <w:pPr>
              <w:rPr>
                <w:lang w:val="fr-FR"/>
              </w:rPr>
            </w:pPr>
          </w:p>
        </w:tc>
        <w:tc>
          <w:tcPr>
            <w:tcW w:w="851" w:type="dxa"/>
            <w:tcBorders>
              <w:top w:val="single" w:sz="6" w:space="0" w:color="auto"/>
              <w:left w:val="single" w:sz="6" w:space="0" w:color="auto"/>
              <w:bottom w:val="single" w:sz="6" w:space="0" w:color="auto"/>
              <w:right w:val="single" w:sz="6" w:space="0" w:color="auto"/>
            </w:tcBorders>
          </w:tcPr>
          <w:p w14:paraId="35E1A398" w14:textId="77777777" w:rsidR="006B30F4" w:rsidRPr="006B30F4" w:rsidRDefault="006B30F4" w:rsidP="005F53C9">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2C4DDF67" w14:textId="1C69933A" w:rsidR="006B30F4" w:rsidRPr="006B30F4" w:rsidRDefault="006B30F4" w:rsidP="005F53C9">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42803C73" w14:textId="77777777" w:rsidR="006B30F4" w:rsidRPr="006B30F4" w:rsidRDefault="006B30F4" w:rsidP="005F53C9">
            <w:pPr>
              <w:rPr>
                <w:lang w:val="fr-FR"/>
              </w:rPr>
            </w:pPr>
            <w:r w:rsidRPr="006B30F4">
              <w:rPr>
                <w:lang w:val="fr-FR"/>
              </w:rPr>
              <w:t>version ID</w:t>
            </w:r>
          </w:p>
        </w:tc>
      </w:tr>
      <w:tr w:rsidR="006B30F4" w14:paraId="62E211A4" w14:textId="77777777" w:rsidTr="006B30F4">
        <w:tc>
          <w:tcPr>
            <w:tcW w:w="2338" w:type="dxa"/>
            <w:tcBorders>
              <w:top w:val="single" w:sz="6" w:space="0" w:color="auto"/>
              <w:left w:val="single" w:sz="6" w:space="0" w:color="auto"/>
              <w:bottom w:val="single" w:sz="6" w:space="0" w:color="auto"/>
              <w:right w:val="single" w:sz="6" w:space="0" w:color="auto"/>
            </w:tcBorders>
          </w:tcPr>
          <w:p w14:paraId="218329EC" w14:textId="23CEC0DE" w:rsidR="006B30F4" w:rsidRPr="006B30F4" w:rsidRDefault="006B30F4" w:rsidP="006B30F4">
            <w:pPr>
              <w:rPr>
                <w:bCs/>
                <w:lang w:val="fr-FR"/>
              </w:rPr>
            </w:pPr>
            <w:r>
              <w:rPr>
                <w:bCs/>
                <w:lang w:val="fr-FR"/>
              </w:rPr>
              <w:lastRenderedPageBreak/>
              <w:t>vonSection</w:t>
            </w:r>
          </w:p>
        </w:tc>
        <w:tc>
          <w:tcPr>
            <w:tcW w:w="993" w:type="dxa"/>
            <w:tcBorders>
              <w:top w:val="single" w:sz="6" w:space="0" w:color="auto"/>
              <w:left w:val="single" w:sz="6" w:space="0" w:color="auto"/>
              <w:bottom w:val="single" w:sz="6" w:space="0" w:color="auto"/>
              <w:right w:val="single" w:sz="6" w:space="0" w:color="auto"/>
            </w:tcBorders>
          </w:tcPr>
          <w:p w14:paraId="3FEC1754" w14:textId="2CD5C5A5" w:rsidR="006B30F4" w:rsidRPr="006B30F4" w:rsidRDefault="006B30F4" w:rsidP="005F53C9">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5F47CE20" w14:textId="6B584299" w:rsidR="006B30F4" w:rsidRPr="006B30F4" w:rsidRDefault="006B30F4" w:rsidP="005F53C9">
            <w:pPr>
              <w:rPr>
                <w:lang w:val="fr-FR"/>
              </w:rPr>
            </w:pPr>
            <w:r>
              <w:rPr>
                <w:lang w:val="fr-FR"/>
              </w:rPr>
              <w:t>15</w:t>
            </w:r>
          </w:p>
        </w:tc>
        <w:tc>
          <w:tcPr>
            <w:tcW w:w="851" w:type="dxa"/>
            <w:tcBorders>
              <w:top w:val="single" w:sz="6" w:space="0" w:color="auto"/>
              <w:left w:val="single" w:sz="6" w:space="0" w:color="auto"/>
              <w:bottom w:val="single" w:sz="6" w:space="0" w:color="auto"/>
              <w:right w:val="single" w:sz="6" w:space="0" w:color="auto"/>
            </w:tcBorders>
          </w:tcPr>
          <w:p w14:paraId="60BB8EF2" w14:textId="77777777" w:rsidR="006B30F4" w:rsidRPr="006B30F4" w:rsidRDefault="006B30F4" w:rsidP="005F53C9">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1667B448" w14:textId="1941D404" w:rsidR="006B30F4" w:rsidRPr="006B30F4" w:rsidRDefault="006B30F4" w:rsidP="005F53C9">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237BE3E2" w14:textId="77777777" w:rsidR="006B30F4" w:rsidRPr="006B30F4" w:rsidRDefault="006B30F4" w:rsidP="005F53C9">
            <w:pPr>
              <w:rPr>
                <w:lang w:val="fr-FR"/>
              </w:rPr>
            </w:pPr>
          </w:p>
        </w:tc>
      </w:tr>
      <w:tr w:rsidR="006B30F4" w14:paraId="14029069" w14:textId="77777777" w:rsidTr="006B30F4">
        <w:tc>
          <w:tcPr>
            <w:tcW w:w="2338" w:type="dxa"/>
            <w:tcBorders>
              <w:top w:val="single" w:sz="6" w:space="0" w:color="auto"/>
              <w:left w:val="single" w:sz="6" w:space="0" w:color="auto"/>
              <w:bottom w:val="single" w:sz="6" w:space="0" w:color="auto"/>
              <w:right w:val="single" w:sz="6" w:space="0" w:color="auto"/>
            </w:tcBorders>
          </w:tcPr>
          <w:p w14:paraId="68407C59" w14:textId="4DC9B7C0" w:rsidR="006B30F4" w:rsidRDefault="006B30F4" w:rsidP="006B30F4">
            <w:pPr>
              <w:rPr>
                <w:bCs/>
                <w:lang w:val="fr-FR"/>
              </w:rPr>
            </w:pPr>
            <w:r>
              <w:rPr>
                <w:bCs/>
                <w:lang w:val="fr-FR"/>
              </w:rPr>
              <w:t>bisSection</w:t>
            </w:r>
          </w:p>
        </w:tc>
        <w:tc>
          <w:tcPr>
            <w:tcW w:w="993" w:type="dxa"/>
            <w:tcBorders>
              <w:top w:val="single" w:sz="6" w:space="0" w:color="auto"/>
              <w:left w:val="single" w:sz="6" w:space="0" w:color="auto"/>
              <w:bottom w:val="single" w:sz="6" w:space="0" w:color="auto"/>
              <w:right w:val="single" w:sz="6" w:space="0" w:color="auto"/>
            </w:tcBorders>
          </w:tcPr>
          <w:p w14:paraId="0CEF4D42" w14:textId="5E6B3386" w:rsidR="006B30F4" w:rsidRPr="006B30F4" w:rsidRDefault="006B30F4" w:rsidP="005F53C9">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5373982B" w14:textId="39B7E9A8" w:rsidR="006B30F4" w:rsidRPr="006B30F4" w:rsidRDefault="006B30F4" w:rsidP="005F53C9">
            <w:pPr>
              <w:rPr>
                <w:lang w:val="fr-FR"/>
              </w:rPr>
            </w:pPr>
            <w:r>
              <w:rPr>
                <w:lang w:val="fr-FR"/>
              </w:rPr>
              <w:t>15</w:t>
            </w:r>
          </w:p>
        </w:tc>
        <w:tc>
          <w:tcPr>
            <w:tcW w:w="851" w:type="dxa"/>
            <w:tcBorders>
              <w:top w:val="single" w:sz="6" w:space="0" w:color="auto"/>
              <w:left w:val="single" w:sz="6" w:space="0" w:color="auto"/>
              <w:bottom w:val="single" w:sz="6" w:space="0" w:color="auto"/>
              <w:right w:val="single" w:sz="6" w:space="0" w:color="auto"/>
            </w:tcBorders>
          </w:tcPr>
          <w:p w14:paraId="14A1967F" w14:textId="77777777" w:rsidR="006B30F4" w:rsidRPr="006B30F4" w:rsidRDefault="006B30F4" w:rsidP="005F53C9">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161736B1" w14:textId="0D6F5CEC" w:rsidR="006B30F4" w:rsidRPr="006B30F4" w:rsidRDefault="006B30F4" w:rsidP="005F53C9">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1399F2C1" w14:textId="77777777" w:rsidR="006B30F4" w:rsidRPr="006B30F4" w:rsidRDefault="006B30F4" w:rsidP="005F53C9">
            <w:pPr>
              <w:rPr>
                <w:lang w:val="fr-FR"/>
              </w:rPr>
            </w:pPr>
          </w:p>
        </w:tc>
      </w:tr>
      <w:tr w:rsidR="006B30F4" w14:paraId="7B9924EE" w14:textId="77777777" w:rsidTr="006B30F4">
        <w:tc>
          <w:tcPr>
            <w:tcW w:w="2338" w:type="dxa"/>
            <w:tcBorders>
              <w:top w:val="single" w:sz="6" w:space="0" w:color="auto"/>
              <w:left w:val="single" w:sz="6" w:space="0" w:color="auto"/>
              <w:bottom w:val="single" w:sz="6" w:space="0" w:color="auto"/>
              <w:right w:val="single" w:sz="6" w:space="0" w:color="auto"/>
            </w:tcBorders>
          </w:tcPr>
          <w:p w14:paraId="30369F46" w14:textId="63B20056" w:rsidR="006B30F4" w:rsidRDefault="006B30F4" w:rsidP="006B30F4">
            <w:pPr>
              <w:rPr>
                <w:bCs/>
                <w:lang w:val="fr-FR"/>
              </w:rPr>
            </w:pPr>
            <w:r>
              <w:rPr>
                <w:bCs/>
                <w:lang w:val="fr-FR"/>
              </w:rPr>
              <w:t>vonSort</w:t>
            </w:r>
          </w:p>
        </w:tc>
        <w:tc>
          <w:tcPr>
            <w:tcW w:w="993" w:type="dxa"/>
            <w:tcBorders>
              <w:top w:val="single" w:sz="6" w:space="0" w:color="auto"/>
              <w:left w:val="single" w:sz="6" w:space="0" w:color="auto"/>
              <w:bottom w:val="single" w:sz="6" w:space="0" w:color="auto"/>
              <w:right w:val="single" w:sz="6" w:space="0" w:color="auto"/>
            </w:tcBorders>
          </w:tcPr>
          <w:p w14:paraId="3A890969" w14:textId="490D0683" w:rsidR="006B30F4" w:rsidRDefault="006B30F4" w:rsidP="005F53C9">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363AD7D6" w14:textId="4198CC47" w:rsidR="006B30F4" w:rsidRDefault="006B30F4" w:rsidP="005F53C9">
            <w:pPr>
              <w:rPr>
                <w:lang w:val="fr-FR"/>
              </w:rPr>
            </w:pPr>
            <w:r>
              <w:rPr>
                <w:lang w:val="fr-FR"/>
              </w:rPr>
              <w:t>255</w:t>
            </w:r>
          </w:p>
        </w:tc>
        <w:tc>
          <w:tcPr>
            <w:tcW w:w="851" w:type="dxa"/>
            <w:tcBorders>
              <w:top w:val="single" w:sz="6" w:space="0" w:color="auto"/>
              <w:left w:val="single" w:sz="6" w:space="0" w:color="auto"/>
              <w:bottom w:val="single" w:sz="6" w:space="0" w:color="auto"/>
              <w:right w:val="single" w:sz="6" w:space="0" w:color="auto"/>
            </w:tcBorders>
          </w:tcPr>
          <w:p w14:paraId="0A770CA7" w14:textId="77777777" w:rsidR="006B30F4" w:rsidRPr="006B30F4" w:rsidRDefault="006B30F4" w:rsidP="005F53C9">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142D2954" w14:textId="044C7772" w:rsidR="006B30F4" w:rsidRPr="006B30F4" w:rsidRDefault="006B30F4" w:rsidP="005F53C9">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23973A02" w14:textId="77777777" w:rsidR="006B30F4" w:rsidRPr="006B30F4" w:rsidRDefault="006B30F4" w:rsidP="005F53C9">
            <w:pPr>
              <w:rPr>
                <w:lang w:val="fr-FR"/>
              </w:rPr>
            </w:pPr>
          </w:p>
        </w:tc>
      </w:tr>
      <w:tr w:rsidR="006B30F4" w14:paraId="22C8E81C" w14:textId="77777777" w:rsidTr="006B30F4">
        <w:tc>
          <w:tcPr>
            <w:tcW w:w="2338" w:type="dxa"/>
            <w:tcBorders>
              <w:top w:val="single" w:sz="6" w:space="0" w:color="auto"/>
              <w:left w:val="single" w:sz="6" w:space="0" w:color="auto"/>
              <w:bottom w:val="single" w:sz="6" w:space="0" w:color="auto"/>
              <w:right w:val="single" w:sz="6" w:space="0" w:color="auto"/>
            </w:tcBorders>
          </w:tcPr>
          <w:p w14:paraId="40CBF7EB" w14:textId="0F387612" w:rsidR="006B30F4" w:rsidRDefault="006B30F4" w:rsidP="006B30F4">
            <w:pPr>
              <w:rPr>
                <w:bCs/>
                <w:lang w:val="fr-FR"/>
              </w:rPr>
            </w:pPr>
            <w:r>
              <w:rPr>
                <w:bCs/>
                <w:lang w:val="fr-FR"/>
              </w:rPr>
              <w:t>bisSort</w:t>
            </w:r>
          </w:p>
        </w:tc>
        <w:tc>
          <w:tcPr>
            <w:tcW w:w="993" w:type="dxa"/>
            <w:tcBorders>
              <w:top w:val="single" w:sz="6" w:space="0" w:color="auto"/>
              <w:left w:val="single" w:sz="6" w:space="0" w:color="auto"/>
              <w:bottom w:val="single" w:sz="6" w:space="0" w:color="auto"/>
              <w:right w:val="single" w:sz="6" w:space="0" w:color="auto"/>
            </w:tcBorders>
          </w:tcPr>
          <w:p w14:paraId="6BF2D1E7" w14:textId="3DF88E6C" w:rsidR="006B30F4" w:rsidRDefault="006B30F4" w:rsidP="005F53C9">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5D6B7B75" w14:textId="22A257BF" w:rsidR="006B30F4" w:rsidRDefault="006B30F4" w:rsidP="005F53C9">
            <w:pPr>
              <w:rPr>
                <w:lang w:val="fr-FR"/>
              </w:rPr>
            </w:pPr>
            <w:r>
              <w:rPr>
                <w:lang w:val="fr-FR"/>
              </w:rPr>
              <w:t>255</w:t>
            </w:r>
          </w:p>
        </w:tc>
        <w:tc>
          <w:tcPr>
            <w:tcW w:w="851" w:type="dxa"/>
            <w:tcBorders>
              <w:top w:val="single" w:sz="6" w:space="0" w:color="auto"/>
              <w:left w:val="single" w:sz="6" w:space="0" w:color="auto"/>
              <w:bottom w:val="single" w:sz="6" w:space="0" w:color="auto"/>
              <w:right w:val="single" w:sz="6" w:space="0" w:color="auto"/>
            </w:tcBorders>
          </w:tcPr>
          <w:p w14:paraId="7F6C311C" w14:textId="77777777" w:rsidR="006B30F4" w:rsidRPr="006B30F4" w:rsidRDefault="006B30F4" w:rsidP="005F53C9">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74A4F7CE" w14:textId="048EFC40" w:rsidR="006B30F4" w:rsidRPr="006B30F4" w:rsidRDefault="006B30F4" w:rsidP="005F53C9">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77C384C1" w14:textId="77777777" w:rsidR="006B30F4" w:rsidRPr="006B30F4" w:rsidRDefault="006B30F4" w:rsidP="005F53C9">
            <w:pPr>
              <w:rPr>
                <w:lang w:val="fr-FR"/>
              </w:rPr>
            </w:pPr>
          </w:p>
        </w:tc>
      </w:tr>
      <w:tr w:rsidR="006B30F4" w14:paraId="682019A6" w14:textId="77777777" w:rsidTr="006B30F4">
        <w:tc>
          <w:tcPr>
            <w:tcW w:w="2338" w:type="dxa"/>
            <w:tcBorders>
              <w:top w:val="single" w:sz="6" w:space="0" w:color="auto"/>
              <w:left w:val="single" w:sz="6" w:space="0" w:color="auto"/>
              <w:bottom w:val="single" w:sz="6" w:space="0" w:color="auto"/>
              <w:right w:val="single" w:sz="6" w:space="0" w:color="auto"/>
            </w:tcBorders>
          </w:tcPr>
          <w:p w14:paraId="6F5A6847" w14:textId="50156C5A" w:rsidR="006B30F4" w:rsidRDefault="006B30F4" w:rsidP="006B30F4">
            <w:pPr>
              <w:rPr>
                <w:bCs/>
                <w:lang w:val="fr-FR"/>
              </w:rPr>
            </w:pPr>
            <w:r>
              <w:rPr>
                <w:bCs/>
                <w:lang w:val="fr-FR"/>
              </w:rPr>
              <w:t>Chapter</w:t>
            </w:r>
          </w:p>
        </w:tc>
        <w:tc>
          <w:tcPr>
            <w:tcW w:w="993" w:type="dxa"/>
            <w:tcBorders>
              <w:top w:val="single" w:sz="6" w:space="0" w:color="auto"/>
              <w:left w:val="single" w:sz="6" w:space="0" w:color="auto"/>
              <w:bottom w:val="single" w:sz="6" w:space="0" w:color="auto"/>
              <w:right w:val="single" w:sz="6" w:space="0" w:color="auto"/>
            </w:tcBorders>
          </w:tcPr>
          <w:p w14:paraId="7A5F4DA5" w14:textId="35872DF8" w:rsidR="006B30F4" w:rsidRDefault="006B30F4" w:rsidP="005F53C9">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3532BBD6" w14:textId="0E120C5A" w:rsidR="006B30F4" w:rsidRDefault="006B30F4" w:rsidP="005F53C9">
            <w:pPr>
              <w:rPr>
                <w:lang w:val="fr-FR"/>
              </w:rPr>
            </w:pPr>
            <w:r>
              <w:rPr>
                <w:lang w:val="fr-FR"/>
              </w:rPr>
              <w:t>10</w:t>
            </w:r>
          </w:p>
        </w:tc>
        <w:tc>
          <w:tcPr>
            <w:tcW w:w="851" w:type="dxa"/>
            <w:tcBorders>
              <w:top w:val="single" w:sz="6" w:space="0" w:color="auto"/>
              <w:left w:val="single" w:sz="6" w:space="0" w:color="auto"/>
              <w:bottom w:val="single" w:sz="6" w:space="0" w:color="auto"/>
              <w:right w:val="single" w:sz="6" w:space="0" w:color="auto"/>
            </w:tcBorders>
          </w:tcPr>
          <w:p w14:paraId="765CD52F" w14:textId="77777777" w:rsidR="006B30F4" w:rsidRPr="006B30F4" w:rsidRDefault="006B30F4" w:rsidP="005F53C9">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626B611C" w14:textId="7C6FE0B0" w:rsidR="006B30F4" w:rsidRPr="006B30F4" w:rsidRDefault="006B30F4" w:rsidP="005F53C9">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4C7964E2" w14:textId="77777777" w:rsidR="006B30F4" w:rsidRPr="006B30F4" w:rsidRDefault="006B30F4" w:rsidP="005F53C9">
            <w:pPr>
              <w:rPr>
                <w:lang w:val="fr-FR"/>
              </w:rPr>
            </w:pPr>
          </w:p>
        </w:tc>
      </w:tr>
      <w:tr w:rsidR="006B30F4" w14:paraId="71BA56D9" w14:textId="77777777" w:rsidTr="006B30F4">
        <w:tc>
          <w:tcPr>
            <w:tcW w:w="2338" w:type="dxa"/>
            <w:tcBorders>
              <w:top w:val="single" w:sz="6" w:space="0" w:color="auto"/>
              <w:left w:val="single" w:sz="6" w:space="0" w:color="auto"/>
              <w:bottom w:val="single" w:sz="6" w:space="0" w:color="auto"/>
              <w:right w:val="single" w:sz="6" w:space="0" w:color="auto"/>
            </w:tcBorders>
          </w:tcPr>
          <w:p w14:paraId="4D3AD9D1" w14:textId="37633866" w:rsidR="006B30F4" w:rsidRDefault="005F53C9" w:rsidP="006B30F4">
            <w:pPr>
              <w:rPr>
                <w:bCs/>
                <w:lang w:val="fr-FR"/>
              </w:rPr>
            </w:pPr>
            <w:r>
              <w:rPr>
                <w:bCs/>
                <w:lang w:val="fr-FR"/>
              </w:rPr>
              <w:t>T</w:t>
            </w:r>
            <w:r w:rsidR="006B30F4">
              <w:rPr>
                <w:bCs/>
                <w:lang w:val="fr-FR"/>
              </w:rPr>
              <w:t>ext</w:t>
            </w:r>
          </w:p>
        </w:tc>
        <w:tc>
          <w:tcPr>
            <w:tcW w:w="993" w:type="dxa"/>
            <w:tcBorders>
              <w:top w:val="single" w:sz="6" w:space="0" w:color="auto"/>
              <w:left w:val="single" w:sz="6" w:space="0" w:color="auto"/>
              <w:bottom w:val="single" w:sz="6" w:space="0" w:color="auto"/>
              <w:right w:val="single" w:sz="6" w:space="0" w:color="auto"/>
            </w:tcBorders>
          </w:tcPr>
          <w:p w14:paraId="65C31478" w14:textId="07E0138E" w:rsidR="006B30F4" w:rsidRDefault="006B30F4" w:rsidP="005F53C9">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07F52EDE" w14:textId="1CA4B2BC" w:rsidR="006B30F4" w:rsidRDefault="006B30F4" w:rsidP="005F53C9">
            <w:pPr>
              <w:rPr>
                <w:lang w:val="fr-FR"/>
              </w:rPr>
            </w:pPr>
            <w:r>
              <w:rPr>
                <w:lang w:val="fr-FR"/>
              </w:rPr>
              <w:t>100</w:t>
            </w:r>
          </w:p>
        </w:tc>
        <w:tc>
          <w:tcPr>
            <w:tcW w:w="851" w:type="dxa"/>
            <w:tcBorders>
              <w:top w:val="single" w:sz="6" w:space="0" w:color="auto"/>
              <w:left w:val="single" w:sz="6" w:space="0" w:color="auto"/>
              <w:bottom w:val="single" w:sz="6" w:space="0" w:color="auto"/>
              <w:right w:val="single" w:sz="6" w:space="0" w:color="auto"/>
            </w:tcBorders>
          </w:tcPr>
          <w:p w14:paraId="6413A402" w14:textId="77777777" w:rsidR="006B30F4" w:rsidRPr="006B30F4" w:rsidRDefault="006B30F4" w:rsidP="005F53C9">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6087C4C1" w14:textId="6B0BBE0A" w:rsidR="006B30F4" w:rsidRPr="006B30F4" w:rsidRDefault="006B30F4" w:rsidP="005F53C9">
            <w:pPr>
              <w:rPr>
                <w:lang w:val="fr-FR"/>
              </w:rPr>
            </w:pPr>
            <w:r>
              <w:rPr>
                <w:lang w:val="fr-FR"/>
              </w:rPr>
              <w:t>HL7_96</w:t>
            </w:r>
          </w:p>
        </w:tc>
        <w:tc>
          <w:tcPr>
            <w:tcW w:w="2976" w:type="dxa"/>
            <w:tcBorders>
              <w:top w:val="single" w:sz="6" w:space="0" w:color="auto"/>
              <w:left w:val="single" w:sz="6" w:space="0" w:color="auto"/>
              <w:bottom w:val="single" w:sz="6" w:space="0" w:color="auto"/>
              <w:right w:val="single" w:sz="6" w:space="0" w:color="auto"/>
            </w:tcBorders>
          </w:tcPr>
          <w:p w14:paraId="53940CC2" w14:textId="3AE3AA6A" w:rsidR="006B30F4" w:rsidRPr="006B30F4" w:rsidRDefault="005F53C9" w:rsidP="005F53C9">
            <w:pPr>
              <w:rPr>
                <w:lang w:val="fr-FR"/>
              </w:rPr>
            </w:pPr>
            <w:r>
              <w:rPr>
                <w:lang w:val="fr-FR"/>
              </w:rPr>
              <w:t>For display</w:t>
            </w:r>
          </w:p>
        </w:tc>
      </w:tr>
      <w:tr w:rsidR="005F53C9" w14:paraId="0BAD7040" w14:textId="77777777" w:rsidTr="006B30F4">
        <w:tc>
          <w:tcPr>
            <w:tcW w:w="2338" w:type="dxa"/>
            <w:tcBorders>
              <w:top w:val="single" w:sz="6" w:space="0" w:color="auto"/>
              <w:left w:val="single" w:sz="6" w:space="0" w:color="auto"/>
              <w:bottom w:val="single" w:sz="6" w:space="0" w:color="auto"/>
              <w:right w:val="single" w:sz="6" w:space="0" w:color="auto"/>
            </w:tcBorders>
          </w:tcPr>
          <w:p w14:paraId="22E474D3" w14:textId="34E8C416" w:rsidR="005F53C9" w:rsidRDefault="00A80107" w:rsidP="006B30F4">
            <w:pPr>
              <w:rPr>
                <w:bCs/>
                <w:lang w:val="fr-FR"/>
              </w:rPr>
            </w:pPr>
            <w:r>
              <w:rPr>
                <w:bCs/>
                <w:lang w:val="fr-FR"/>
              </w:rPr>
              <w:t>key</w:t>
            </w:r>
          </w:p>
        </w:tc>
        <w:tc>
          <w:tcPr>
            <w:tcW w:w="993" w:type="dxa"/>
            <w:tcBorders>
              <w:top w:val="single" w:sz="6" w:space="0" w:color="auto"/>
              <w:left w:val="single" w:sz="6" w:space="0" w:color="auto"/>
              <w:bottom w:val="single" w:sz="6" w:space="0" w:color="auto"/>
              <w:right w:val="single" w:sz="6" w:space="0" w:color="auto"/>
            </w:tcBorders>
          </w:tcPr>
          <w:p w14:paraId="31627861" w14:textId="433FCB93" w:rsidR="005F53C9" w:rsidRDefault="005F53C9" w:rsidP="005F53C9">
            <w:pPr>
              <w:rPr>
                <w:lang w:val="fr-FR"/>
              </w:rPr>
            </w:pPr>
            <w:r>
              <w:rPr>
                <w:lang w:val="fr-FR"/>
              </w:rPr>
              <w:t>Text</w:t>
            </w:r>
          </w:p>
        </w:tc>
        <w:tc>
          <w:tcPr>
            <w:tcW w:w="850" w:type="dxa"/>
            <w:tcBorders>
              <w:top w:val="single" w:sz="6" w:space="0" w:color="auto"/>
              <w:left w:val="single" w:sz="6" w:space="0" w:color="auto"/>
              <w:bottom w:val="single" w:sz="6" w:space="0" w:color="auto"/>
              <w:right w:val="single" w:sz="6" w:space="0" w:color="auto"/>
            </w:tcBorders>
          </w:tcPr>
          <w:p w14:paraId="29B0DDC8" w14:textId="00FD469A" w:rsidR="005F53C9" w:rsidRDefault="005F53C9" w:rsidP="005F53C9">
            <w:pPr>
              <w:rPr>
                <w:lang w:val="fr-FR"/>
              </w:rPr>
            </w:pPr>
            <w:r>
              <w:rPr>
                <w:lang w:val="fr-FR"/>
              </w:rPr>
              <w:t>10</w:t>
            </w:r>
          </w:p>
        </w:tc>
        <w:tc>
          <w:tcPr>
            <w:tcW w:w="851" w:type="dxa"/>
            <w:tcBorders>
              <w:top w:val="single" w:sz="6" w:space="0" w:color="auto"/>
              <w:left w:val="single" w:sz="6" w:space="0" w:color="auto"/>
              <w:bottom w:val="single" w:sz="6" w:space="0" w:color="auto"/>
              <w:right w:val="single" w:sz="6" w:space="0" w:color="auto"/>
            </w:tcBorders>
          </w:tcPr>
          <w:p w14:paraId="01391282" w14:textId="77777777" w:rsidR="005F53C9" w:rsidRPr="006B30F4" w:rsidRDefault="005F53C9" w:rsidP="005F53C9">
            <w:pPr>
              <w:rPr>
                <w:lang w:val="fr-FR"/>
              </w:rPr>
            </w:pPr>
          </w:p>
        </w:tc>
        <w:tc>
          <w:tcPr>
            <w:tcW w:w="1134" w:type="dxa"/>
            <w:tcBorders>
              <w:top w:val="single" w:sz="6" w:space="0" w:color="auto"/>
              <w:left w:val="single" w:sz="6" w:space="0" w:color="auto"/>
              <w:bottom w:val="single" w:sz="6" w:space="0" w:color="auto"/>
              <w:right w:val="single" w:sz="6" w:space="0" w:color="auto"/>
            </w:tcBorders>
          </w:tcPr>
          <w:p w14:paraId="0587B855" w14:textId="1AEA2D76" w:rsidR="005F53C9" w:rsidRDefault="005F53C9" w:rsidP="005F53C9">
            <w:pPr>
              <w:rPr>
                <w:lang w:val="fr-FR"/>
              </w:rPr>
            </w:pPr>
            <w:r>
              <w:rPr>
                <w:lang w:val="fr-FR"/>
              </w:rPr>
              <w:t>HL7_97</w:t>
            </w:r>
          </w:p>
        </w:tc>
        <w:tc>
          <w:tcPr>
            <w:tcW w:w="2976" w:type="dxa"/>
            <w:tcBorders>
              <w:top w:val="single" w:sz="6" w:space="0" w:color="auto"/>
              <w:left w:val="single" w:sz="6" w:space="0" w:color="auto"/>
              <w:bottom w:val="single" w:sz="6" w:space="0" w:color="auto"/>
              <w:right w:val="single" w:sz="6" w:space="0" w:color="auto"/>
            </w:tcBorders>
          </w:tcPr>
          <w:p w14:paraId="3F9640EF" w14:textId="77777777" w:rsidR="005F53C9" w:rsidRDefault="005F53C9" w:rsidP="005F53C9">
            <w:pPr>
              <w:rPr>
                <w:lang w:val="fr-FR"/>
              </w:rPr>
            </w:pPr>
            <w:r>
              <w:rPr>
                <w:lang w:val="fr-FR"/>
              </w:rPr>
              <w:t>Originally same as « sort</w:t>
            </w:r>
            <w:r w:rsidR="00A80107">
              <w:rPr>
                <w:lang w:val="fr-FR"/>
              </w:rPr>
              <w:t> ;</w:t>
            </w:r>
          </w:p>
          <w:p w14:paraId="42B743B6" w14:textId="689540D5" w:rsidR="00A80107" w:rsidRPr="006B30F4" w:rsidRDefault="00A80107" w:rsidP="005F53C9">
            <w:pPr>
              <w:rPr>
                <w:lang w:val="fr-FR"/>
              </w:rPr>
            </w:pPr>
            <w:r>
              <w:rPr>
                <w:lang w:val="fr-FR"/>
              </w:rPr>
              <w:t>To be used as a key to query detailed information (depending on main_type)</w:t>
            </w:r>
          </w:p>
        </w:tc>
      </w:tr>
    </w:tbl>
    <w:p w14:paraId="08817516" w14:textId="70B937E3" w:rsidR="006B30F4" w:rsidRDefault="006B30F4" w:rsidP="00D563CB"/>
    <w:p w14:paraId="0CA1F5EE" w14:textId="511DC4D7" w:rsidR="00DC4922" w:rsidRDefault="00DC4922" w:rsidP="00D563CB">
      <w:r>
        <w:t>Special Subtype values:</w:t>
      </w:r>
    </w:p>
    <w:tbl>
      <w:tblPr>
        <w:tblStyle w:val="Tabellenraster"/>
        <w:tblW w:w="0" w:type="auto"/>
        <w:tblLook w:val="04A0" w:firstRow="1" w:lastRow="0" w:firstColumn="1" w:lastColumn="0" w:noHBand="0" w:noVBand="1"/>
      </w:tblPr>
      <w:tblGrid>
        <w:gridCol w:w="1668"/>
        <w:gridCol w:w="7543"/>
      </w:tblGrid>
      <w:tr w:rsidR="00DC4922" w:rsidRPr="00DC4922" w14:paraId="1FEAEFD7" w14:textId="77777777" w:rsidTr="00DC4922">
        <w:tc>
          <w:tcPr>
            <w:tcW w:w="1668" w:type="dxa"/>
          </w:tcPr>
          <w:p w14:paraId="39F5770C" w14:textId="48E711E8" w:rsidR="00DC4922" w:rsidRPr="00DC4922" w:rsidRDefault="00DC4922" w:rsidP="00494A07">
            <w:pPr>
              <w:rPr>
                <w:b/>
                <w:bCs/>
              </w:rPr>
            </w:pPr>
            <w:r w:rsidRPr="00DC4922">
              <w:rPr>
                <w:b/>
                <w:bCs/>
              </w:rPr>
              <w:t>Subtype</w:t>
            </w:r>
          </w:p>
        </w:tc>
        <w:tc>
          <w:tcPr>
            <w:tcW w:w="7543" w:type="dxa"/>
          </w:tcPr>
          <w:p w14:paraId="18E4E326" w14:textId="595535F4" w:rsidR="00DC4922" w:rsidRPr="00DC4922" w:rsidRDefault="00DC4922" w:rsidP="00494A07">
            <w:pPr>
              <w:rPr>
                <w:b/>
                <w:bCs/>
              </w:rPr>
            </w:pPr>
            <w:r w:rsidRPr="00DC4922">
              <w:rPr>
                <w:b/>
                <w:bCs/>
              </w:rPr>
              <w:t>Description</w:t>
            </w:r>
          </w:p>
        </w:tc>
      </w:tr>
      <w:tr w:rsidR="00DC4922" w:rsidRPr="00DC4922" w14:paraId="490AF634" w14:textId="77777777" w:rsidTr="00DC4922">
        <w:tc>
          <w:tcPr>
            <w:tcW w:w="1668" w:type="dxa"/>
          </w:tcPr>
          <w:p w14:paraId="119194EB" w14:textId="2D3BBA95" w:rsidR="00DC4922" w:rsidRPr="00DC4922" w:rsidRDefault="00DC4922" w:rsidP="00494A07">
            <w:r w:rsidRPr="00DC4922">
              <w:t>Prefix</w:t>
            </w:r>
          </w:p>
        </w:tc>
        <w:tc>
          <w:tcPr>
            <w:tcW w:w="7543" w:type="dxa"/>
          </w:tcPr>
          <w:p w14:paraId="190AA93B" w14:textId="00DA2E5A" w:rsidR="00DC4922" w:rsidRPr="00DC4922" w:rsidRDefault="00DC4922" w:rsidP="00494A07">
            <w:r>
              <w:t>Used to generate the contents that should appear before the main list on the generated overview pages</w:t>
            </w:r>
          </w:p>
        </w:tc>
      </w:tr>
      <w:tr w:rsidR="00DC4922" w:rsidRPr="00DC4922" w14:paraId="54FB2E4F" w14:textId="77777777" w:rsidTr="00DC4922">
        <w:tc>
          <w:tcPr>
            <w:tcW w:w="1668" w:type="dxa"/>
          </w:tcPr>
          <w:p w14:paraId="58935D7B" w14:textId="305EE45B" w:rsidR="00DC4922" w:rsidRPr="00DC4922" w:rsidRDefault="00DC4922" w:rsidP="00494A07">
            <w:r w:rsidRPr="00DC4922">
              <w:t>Main</w:t>
            </w:r>
          </w:p>
        </w:tc>
        <w:tc>
          <w:tcPr>
            <w:tcW w:w="7543" w:type="dxa"/>
          </w:tcPr>
          <w:p w14:paraId="791DEC96" w14:textId="77777777" w:rsidR="00DC4922" w:rsidRDefault="00DC4922" w:rsidP="00494A07">
            <w:r>
              <w:t>Main contents that is used to generate the subpages</w:t>
            </w:r>
          </w:p>
          <w:p w14:paraId="28761472" w14:textId="0B6419F3" w:rsidR="00DC4922" w:rsidRPr="00DC4922" w:rsidRDefault="00DC4922" w:rsidP="00494A07">
            <w:r>
              <w:t>If the key contains “xxx” then the text is just rendered, but not subcontents is added.</w:t>
            </w:r>
          </w:p>
        </w:tc>
      </w:tr>
      <w:tr w:rsidR="00DC4922" w:rsidRPr="00DC4922" w14:paraId="3E018DEE" w14:textId="77777777" w:rsidTr="00DC4922">
        <w:tc>
          <w:tcPr>
            <w:tcW w:w="1668" w:type="dxa"/>
          </w:tcPr>
          <w:p w14:paraId="12FFC614" w14:textId="77777777" w:rsidR="00DC4922" w:rsidRPr="00DC4922" w:rsidRDefault="00DC4922" w:rsidP="00494A07">
            <w:r w:rsidRPr="00DC4922">
              <w:t>suffix</w:t>
            </w:r>
          </w:p>
        </w:tc>
        <w:tc>
          <w:tcPr>
            <w:tcW w:w="7543" w:type="dxa"/>
          </w:tcPr>
          <w:p w14:paraId="795E9EDD" w14:textId="3058287B" w:rsidR="00DC4922" w:rsidRPr="00DC4922" w:rsidRDefault="00DC4922" w:rsidP="00494A07">
            <w:r>
              <w:t>Same as prefix, but after the contents</w:t>
            </w:r>
          </w:p>
        </w:tc>
      </w:tr>
    </w:tbl>
    <w:p w14:paraId="729DA338" w14:textId="77777777" w:rsidR="00DC4922" w:rsidRDefault="00DC4922" w:rsidP="00D563CB"/>
    <w:p w14:paraId="14B39090" w14:textId="764E65D9" w:rsidR="00D563CB" w:rsidRDefault="00D563CB" w:rsidP="00D563CB">
      <w:r>
        <w:t>Special “key” values:</w:t>
      </w:r>
    </w:p>
    <w:p w14:paraId="26830932" w14:textId="1F296DD0" w:rsidR="00D563CB" w:rsidRDefault="00D563CB" w:rsidP="00D563CB">
      <w:pPr>
        <w:pStyle w:val="Listenabsatz"/>
        <w:numPr>
          <w:ilvl w:val="0"/>
          <w:numId w:val="25"/>
        </w:numPr>
      </w:pPr>
      <w:r>
        <w:t>Xxx: only print the text as-is, do not dig into details, just go to the next entry</w:t>
      </w:r>
    </w:p>
    <w:p w14:paraId="4FEACCC0" w14:textId="538EC5A0" w:rsidR="00D563CB" w:rsidRDefault="00D563CB" w:rsidP="00D563CB"/>
    <w:p w14:paraId="27407B5F" w14:textId="209C971A" w:rsidR="00763043" w:rsidRDefault="00763043" w:rsidP="00D563CB">
      <w:r>
        <w:t>For specific contents some special substructures are defined:</w:t>
      </w:r>
    </w:p>
    <w:p w14:paraId="3AC69B8E" w14:textId="66FF07DB" w:rsidR="00763043" w:rsidRDefault="00763043" w:rsidP="00D563CB">
      <w:r>
        <w:t>6 = Data structures/types:</w:t>
      </w:r>
    </w:p>
    <w:p w14:paraId="60DD56FD" w14:textId="742FFA13" w:rsidR="00763043" w:rsidRDefault="00763043" w:rsidP="00763043">
      <w:pPr>
        <w:pStyle w:val="Listenabsatz"/>
        <w:numPr>
          <w:ilvl w:val="0"/>
          <w:numId w:val="26"/>
        </w:numPr>
      </w:pPr>
      <w:r>
        <w:t>Logical data structure (important)</w:t>
      </w:r>
    </w:p>
    <w:p w14:paraId="6F99A362" w14:textId="043F53E3" w:rsidR="00763043" w:rsidRDefault="00763043" w:rsidP="00763043">
      <w:pPr>
        <w:pStyle w:val="Listenabsatz"/>
        <w:numPr>
          <w:ilvl w:val="0"/>
          <w:numId w:val="26"/>
        </w:numPr>
      </w:pPr>
      <w:r>
        <w:t>Logical (technical)</w:t>
      </w:r>
    </w:p>
    <w:p w14:paraId="75E8396E" w14:textId="33F2CAB2" w:rsidR="00763043" w:rsidRDefault="00763043" w:rsidP="00763043">
      <w:pPr>
        <w:pStyle w:val="Listenabsatz"/>
        <w:numPr>
          <w:ilvl w:val="0"/>
          <w:numId w:val="26"/>
        </w:numPr>
      </w:pPr>
      <w:r>
        <w:t>Logical (other)</w:t>
      </w:r>
    </w:p>
    <w:p w14:paraId="3FF73FDE" w14:textId="40A65C66" w:rsidR="00763043" w:rsidRDefault="00763043" w:rsidP="00763043">
      <w:pPr>
        <w:pStyle w:val="Listenabsatz"/>
        <w:numPr>
          <w:ilvl w:val="0"/>
          <w:numId w:val="26"/>
        </w:numPr>
      </w:pPr>
      <w:r>
        <w:t>Supportive</w:t>
      </w:r>
    </w:p>
    <w:p w14:paraId="6D340B71" w14:textId="174AD58F" w:rsidR="00763043" w:rsidRDefault="00351665" w:rsidP="00763043">
      <w:pPr>
        <w:pStyle w:val="Listenabsatz"/>
        <w:numPr>
          <w:ilvl w:val="0"/>
          <w:numId w:val="26"/>
        </w:numPr>
      </w:pPr>
      <w:r>
        <w:t xml:space="preserve">Complex </w:t>
      </w:r>
      <w:r w:rsidR="00763043">
        <w:t xml:space="preserve">Data </w:t>
      </w:r>
      <w:r>
        <w:t>T</w:t>
      </w:r>
      <w:r w:rsidR="00763043">
        <w:t>ypes</w:t>
      </w:r>
    </w:p>
    <w:p w14:paraId="7E442B19" w14:textId="6021A1ED" w:rsidR="00351665" w:rsidRDefault="00351665" w:rsidP="00763043">
      <w:pPr>
        <w:pStyle w:val="Listenabsatz"/>
        <w:numPr>
          <w:ilvl w:val="0"/>
          <w:numId w:val="26"/>
        </w:numPr>
      </w:pPr>
      <w:r>
        <w:t>Simple Data Types</w:t>
      </w:r>
    </w:p>
    <w:p w14:paraId="1846ABC4" w14:textId="5BEDA21E" w:rsidR="00763043" w:rsidRDefault="00763043" w:rsidP="00763043">
      <w:pPr>
        <w:pStyle w:val="Listenabsatz"/>
        <w:numPr>
          <w:ilvl w:val="0"/>
          <w:numId w:val="26"/>
        </w:numPr>
      </w:pPr>
      <w:r>
        <w:t>Coding</w:t>
      </w:r>
    </w:p>
    <w:p w14:paraId="444A583A" w14:textId="7F6D0665" w:rsidR="00763043" w:rsidRDefault="00763043" w:rsidP="00763043">
      <w:pPr>
        <w:pStyle w:val="Listenabsatz"/>
        <w:numPr>
          <w:ilvl w:val="0"/>
          <w:numId w:val="26"/>
        </w:numPr>
      </w:pPr>
      <w:r>
        <w:t>Unused</w:t>
      </w:r>
    </w:p>
    <w:p w14:paraId="3B34C86F" w14:textId="13F9A379" w:rsidR="00763043" w:rsidRDefault="00763043" w:rsidP="00763043">
      <w:pPr>
        <w:pStyle w:val="Listenabsatz"/>
        <w:numPr>
          <w:ilvl w:val="0"/>
          <w:numId w:val="26"/>
        </w:numPr>
      </w:pPr>
      <w:r>
        <w:t>deprecated</w:t>
      </w:r>
    </w:p>
    <w:p w14:paraId="788E0AE3" w14:textId="77777777" w:rsidR="00763043" w:rsidRDefault="00763043" w:rsidP="00D563CB"/>
    <w:p w14:paraId="600C4A5A" w14:textId="528D59BA" w:rsidR="00763043" w:rsidRDefault="00763043" w:rsidP="00D563CB"/>
    <w:p w14:paraId="13B81827" w14:textId="7708259D" w:rsidR="00763043" w:rsidRDefault="00763043" w:rsidP="00D563CB">
      <w:r>
        <w:t>8 = Segments:</w:t>
      </w:r>
    </w:p>
    <w:p w14:paraId="4B5878A4" w14:textId="6A86E7E4" w:rsidR="00763043" w:rsidRDefault="00763043" w:rsidP="00D563CB">
      <w:r>
        <w:t>Segments are generated as a table with additional information:</w:t>
      </w:r>
    </w:p>
    <w:p w14:paraId="547B1907" w14:textId="45CED45D" w:rsidR="00763043" w:rsidRDefault="00763043" w:rsidP="00763043">
      <w:pPr>
        <w:pStyle w:val="Listenabsatz"/>
        <w:numPr>
          <w:ilvl w:val="0"/>
          <w:numId w:val="25"/>
        </w:numPr>
      </w:pPr>
      <w:r>
        <w:t>Code</w:t>
      </w:r>
    </w:p>
    <w:p w14:paraId="5956475E" w14:textId="45B82A67" w:rsidR="00763043" w:rsidRDefault="00763043" w:rsidP="00763043">
      <w:pPr>
        <w:pStyle w:val="Listenabsatz"/>
        <w:numPr>
          <w:ilvl w:val="0"/>
          <w:numId w:val="25"/>
        </w:numPr>
      </w:pPr>
      <w:r>
        <w:t>Description</w:t>
      </w:r>
    </w:p>
    <w:p w14:paraId="5267C18B" w14:textId="7B13006E" w:rsidR="00763043" w:rsidRDefault="00763043" w:rsidP="00763043">
      <w:pPr>
        <w:pStyle w:val="Listenabsatz"/>
        <w:numPr>
          <w:ilvl w:val="0"/>
          <w:numId w:val="25"/>
        </w:numPr>
      </w:pPr>
      <w:r>
        <w:t>Original chapter</w:t>
      </w:r>
    </w:p>
    <w:p w14:paraId="23047AE4" w14:textId="785C9AF1" w:rsidR="00763043" w:rsidRDefault="00763043" w:rsidP="00763043">
      <w:pPr>
        <w:pStyle w:val="Listenabsatz"/>
        <w:numPr>
          <w:ilvl w:val="0"/>
          <w:numId w:val="25"/>
        </w:numPr>
      </w:pPr>
      <w:r>
        <w:t>Steward</w:t>
      </w:r>
    </w:p>
    <w:p w14:paraId="12E24BBF" w14:textId="77777777" w:rsidR="00763043" w:rsidRDefault="00763043" w:rsidP="00D563CB"/>
    <w:p w14:paraId="738D1C85" w14:textId="3325258E" w:rsidR="006B30F4" w:rsidRDefault="006B30F4" w:rsidP="006B30F4">
      <w:pPr>
        <w:pStyle w:val="berschrift3"/>
      </w:pPr>
      <w:r>
        <w:fldChar w:fldCharType="begin"/>
      </w:r>
      <w:r>
        <w:instrText xml:space="preserve"> AUTONUMLGL </w:instrText>
      </w:r>
      <w:bookmarkStart w:id="85" w:name="_Toc147402655"/>
      <w:r>
        <w:fldChar w:fldCharType="end"/>
      </w:r>
      <w:r>
        <w:t xml:space="preserve"> Table HL7v2plusv282</w:t>
      </w:r>
      <w:bookmarkEnd w:id="85"/>
    </w:p>
    <w:p w14:paraId="6DB5D3D9" w14:textId="0AF2352A" w:rsidR="006B30F4" w:rsidRPr="006B30F4" w:rsidRDefault="006B30F4" w:rsidP="006B30F4">
      <w:r>
        <w:t>Same as HL7v12plus, but for v2.8.2.</w:t>
      </w:r>
    </w:p>
    <w:p w14:paraId="19FE996D" w14:textId="77777777" w:rsidR="00C50AB1" w:rsidRDefault="00C50AB1">
      <w:pPr>
        <w:pStyle w:val="berschrift1"/>
      </w:pPr>
      <w:r>
        <w:lastRenderedPageBreak/>
        <w:fldChar w:fldCharType="begin"/>
      </w:r>
      <w:r>
        <w:instrText xml:space="preserve"> AUTONUMLGL </w:instrText>
      </w:r>
      <w:bookmarkStart w:id="86" w:name="_Toc147402656"/>
      <w:r>
        <w:fldChar w:fldCharType="end"/>
      </w:r>
      <w:r>
        <w:t xml:space="preserve"> Queries</w:t>
      </w:r>
      <w:bookmarkEnd w:id="86"/>
    </w:p>
    <w:p w14:paraId="5750A74A" w14:textId="77777777" w:rsidR="00C50AB1" w:rsidRDefault="00C50AB1">
      <w:r>
        <w:t>Queries are mainly used to reduce the amount of data for viewing. Queries beginning with „xInconsistency“ are used to find inconsistencies not covered by referential integrity.</w:t>
      </w:r>
    </w:p>
    <w:p w14:paraId="4C2EA0AB" w14:textId="77777777" w:rsidR="00C50AB1" w:rsidRDefault="00C50AB1"/>
    <w:tbl>
      <w:tblPr>
        <w:tblW w:w="9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993"/>
        <w:gridCol w:w="4819"/>
      </w:tblGrid>
      <w:tr w:rsidR="00C50AB1" w14:paraId="74206615" w14:textId="77777777">
        <w:trPr>
          <w:tblHeader/>
        </w:trPr>
        <w:tc>
          <w:tcPr>
            <w:tcW w:w="3472" w:type="dxa"/>
            <w:shd w:val="pct10" w:color="auto" w:fill="auto"/>
          </w:tcPr>
          <w:p w14:paraId="33D69158" w14:textId="77777777" w:rsidR="00C50AB1" w:rsidRDefault="00C50AB1">
            <w:r>
              <w:t>Query</w:t>
            </w:r>
          </w:p>
        </w:tc>
        <w:tc>
          <w:tcPr>
            <w:tcW w:w="993" w:type="dxa"/>
            <w:shd w:val="pct10" w:color="auto" w:fill="auto"/>
          </w:tcPr>
          <w:p w14:paraId="4992B2E9" w14:textId="77777777" w:rsidR="00C50AB1" w:rsidRDefault="00C50AB1">
            <w:r>
              <w:t>Database</w:t>
            </w:r>
          </w:p>
        </w:tc>
        <w:tc>
          <w:tcPr>
            <w:tcW w:w="4819" w:type="dxa"/>
            <w:shd w:val="pct10" w:color="auto" w:fill="auto"/>
          </w:tcPr>
          <w:p w14:paraId="1BE67B99" w14:textId="77777777" w:rsidR="00C50AB1" w:rsidRDefault="00C50AB1">
            <w:r>
              <w:t>Purpose</w:t>
            </w:r>
          </w:p>
        </w:tc>
      </w:tr>
      <w:tr w:rsidR="00C50AB1" w14:paraId="7D030A6D" w14:textId="77777777">
        <w:tc>
          <w:tcPr>
            <w:tcW w:w="3472" w:type="dxa"/>
          </w:tcPr>
          <w:p w14:paraId="19F93B1A" w14:textId="77777777" w:rsidR="00C50AB1" w:rsidRDefault="00C50AB1">
            <w:r>
              <w:t>Comments sorted by Segment, LfdNr, Table</w:t>
            </w:r>
          </w:p>
        </w:tc>
        <w:tc>
          <w:tcPr>
            <w:tcW w:w="993" w:type="dxa"/>
          </w:tcPr>
          <w:p w14:paraId="095D1783" w14:textId="77777777" w:rsidR="00C50AB1" w:rsidRDefault="00C50AB1">
            <w:r>
              <w:t>HL7_36</w:t>
            </w:r>
          </w:p>
        </w:tc>
        <w:tc>
          <w:tcPr>
            <w:tcW w:w="4819" w:type="dxa"/>
          </w:tcPr>
          <w:p w14:paraId="535B9F81" w14:textId="77777777" w:rsidR="00C50AB1" w:rsidRDefault="00C50AB1"/>
        </w:tc>
      </w:tr>
      <w:tr w:rsidR="00C50AB1" w14:paraId="5AD38E4A" w14:textId="77777777">
        <w:tc>
          <w:tcPr>
            <w:tcW w:w="3472" w:type="dxa"/>
          </w:tcPr>
          <w:p w14:paraId="78B3ED62" w14:textId="77777777" w:rsidR="00C50AB1" w:rsidRDefault="00C50AB1">
            <w:r>
              <w:t>Comparison of Message Structures sorted</w:t>
            </w:r>
          </w:p>
        </w:tc>
        <w:tc>
          <w:tcPr>
            <w:tcW w:w="993" w:type="dxa"/>
          </w:tcPr>
          <w:p w14:paraId="29A6B71F" w14:textId="77777777" w:rsidR="00C50AB1" w:rsidRDefault="00C50AB1">
            <w:r>
              <w:t>HL7_36</w:t>
            </w:r>
          </w:p>
        </w:tc>
        <w:tc>
          <w:tcPr>
            <w:tcW w:w="4819" w:type="dxa"/>
          </w:tcPr>
          <w:p w14:paraId="7BCBF71A" w14:textId="77777777" w:rsidR="00C50AB1" w:rsidRDefault="00C50AB1">
            <w:r>
              <w:t>used the next query to display a sorted comparison of message structures.</w:t>
            </w:r>
          </w:p>
        </w:tc>
      </w:tr>
      <w:tr w:rsidR="00C50AB1" w14:paraId="1327CED7" w14:textId="77777777">
        <w:tc>
          <w:tcPr>
            <w:tcW w:w="3472" w:type="dxa"/>
          </w:tcPr>
          <w:p w14:paraId="010691D1" w14:textId="77777777" w:rsidR="00C50AB1" w:rsidRDefault="00C50AB1">
            <w:r>
              <w:t>Comparison of Message Structures for Version and Event</w:t>
            </w:r>
          </w:p>
        </w:tc>
        <w:tc>
          <w:tcPr>
            <w:tcW w:w="993" w:type="dxa"/>
          </w:tcPr>
          <w:p w14:paraId="7414A5BC" w14:textId="77777777" w:rsidR="00C50AB1" w:rsidRDefault="00C50AB1">
            <w:r>
              <w:t>HL7_36</w:t>
            </w:r>
          </w:p>
        </w:tc>
        <w:tc>
          <w:tcPr>
            <w:tcW w:w="4819" w:type="dxa"/>
          </w:tcPr>
          <w:p w14:paraId="572720F2" w14:textId="77777777" w:rsidR="00C50AB1" w:rsidRDefault="00C50AB1">
            <w:r>
              <w:t xml:space="preserve">generates a cross table about message structures (to the right) for an event code and a version </w:t>
            </w:r>
            <w:r>
              <w:noBreakHyphen/>
              <w:t xml:space="preserve"> both can be entered using wildcards („*“).</w:t>
            </w:r>
          </w:p>
        </w:tc>
      </w:tr>
      <w:tr w:rsidR="00C50AB1" w14:paraId="59019044" w14:textId="77777777">
        <w:tc>
          <w:tcPr>
            <w:tcW w:w="3472" w:type="dxa"/>
          </w:tcPr>
          <w:p w14:paraId="7936C94C" w14:textId="77777777" w:rsidR="00C50AB1" w:rsidRDefault="00C50AB1">
            <w:r>
              <w:t>Comparison of Message Structures sorted</w:t>
            </w:r>
          </w:p>
        </w:tc>
        <w:tc>
          <w:tcPr>
            <w:tcW w:w="993" w:type="dxa"/>
          </w:tcPr>
          <w:p w14:paraId="45D5557B" w14:textId="77777777" w:rsidR="00C50AB1" w:rsidRDefault="00C50AB1">
            <w:r>
              <w:t>HL7_36</w:t>
            </w:r>
          </w:p>
        </w:tc>
        <w:tc>
          <w:tcPr>
            <w:tcW w:w="4819" w:type="dxa"/>
          </w:tcPr>
          <w:p w14:paraId="243D26AD" w14:textId="77777777" w:rsidR="00C50AB1" w:rsidRDefault="00C50AB1"/>
        </w:tc>
      </w:tr>
      <w:tr w:rsidR="00C50AB1" w14:paraId="545FDF9D" w14:textId="77777777">
        <w:tc>
          <w:tcPr>
            <w:tcW w:w="3472" w:type="dxa"/>
          </w:tcPr>
          <w:p w14:paraId="2C085D3E" w14:textId="77777777" w:rsidR="00C50AB1" w:rsidRDefault="00C50AB1">
            <w:r>
              <w:t>Components inconsistent with DataStructure-Component</w:t>
            </w:r>
          </w:p>
        </w:tc>
        <w:tc>
          <w:tcPr>
            <w:tcW w:w="993" w:type="dxa"/>
          </w:tcPr>
          <w:p w14:paraId="57EDD383" w14:textId="77777777" w:rsidR="00C50AB1" w:rsidRDefault="00C50AB1">
            <w:r>
              <w:t>HL7_36</w:t>
            </w:r>
          </w:p>
        </w:tc>
        <w:tc>
          <w:tcPr>
            <w:tcW w:w="4819" w:type="dxa"/>
          </w:tcPr>
          <w:p w14:paraId="59D82713" w14:textId="77777777" w:rsidR="00C50AB1" w:rsidRDefault="00C50AB1"/>
        </w:tc>
      </w:tr>
      <w:tr w:rsidR="00C50AB1" w14:paraId="214A90C9" w14:textId="77777777">
        <w:tc>
          <w:tcPr>
            <w:tcW w:w="3472" w:type="dxa"/>
          </w:tcPr>
          <w:p w14:paraId="7D127075" w14:textId="77777777" w:rsidR="00C50AB1" w:rsidRDefault="00C50AB1">
            <w:r>
              <w:t>CreateAppA DataElementNames</w:t>
            </w:r>
          </w:p>
        </w:tc>
        <w:tc>
          <w:tcPr>
            <w:tcW w:w="993" w:type="dxa"/>
          </w:tcPr>
          <w:p w14:paraId="47714452" w14:textId="77777777" w:rsidR="00C50AB1" w:rsidRDefault="00C50AB1">
            <w:r>
              <w:t>HL7_37</w:t>
            </w:r>
          </w:p>
        </w:tc>
        <w:tc>
          <w:tcPr>
            <w:tcW w:w="4819" w:type="dxa"/>
          </w:tcPr>
          <w:p w14:paraId="5F56D587" w14:textId="77777777" w:rsidR="00C50AB1" w:rsidRDefault="00C50AB1">
            <w:r>
              <w:t>Query for Appendix A.6</w:t>
            </w:r>
          </w:p>
        </w:tc>
      </w:tr>
      <w:tr w:rsidR="00C50AB1" w14:paraId="6C5A7FBF" w14:textId="77777777">
        <w:tc>
          <w:tcPr>
            <w:tcW w:w="3472" w:type="dxa"/>
          </w:tcPr>
          <w:p w14:paraId="44A12258" w14:textId="77777777" w:rsidR="00C50AB1" w:rsidRDefault="00C50AB1">
            <w:r>
              <w:t>CreateAppA MsgType</w:t>
            </w:r>
          </w:p>
        </w:tc>
        <w:tc>
          <w:tcPr>
            <w:tcW w:w="993" w:type="dxa"/>
          </w:tcPr>
          <w:p w14:paraId="74AF7410" w14:textId="77777777" w:rsidR="00C50AB1" w:rsidRDefault="00C50AB1">
            <w:r>
              <w:t>HL7_37</w:t>
            </w:r>
          </w:p>
        </w:tc>
        <w:tc>
          <w:tcPr>
            <w:tcW w:w="4819" w:type="dxa"/>
          </w:tcPr>
          <w:p w14:paraId="0A0491D0" w14:textId="77777777" w:rsidR="00C50AB1" w:rsidRDefault="00C50AB1">
            <w:r>
              <w:t>Query for Appendix A.2</w:t>
            </w:r>
          </w:p>
        </w:tc>
      </w:tr>
      <w:tr w:rsidR="00C50AB1" w14:paraId="185B8421" w14:textId="77777777">
        <w:tc>
          <w:tcPr>
            <w:tcW w:w="3472" w:type="dxa"/>
          </w:tcPr>
          <w:p w14:paraId="66E3C283" w14:textId="77777777" w:rsidR="00C50AB1" w:rsidRDefault="00C50AB1">
            <w:r>
              <w:t>CreateAppA Segments</w:t>
            </w:r>
          </w:p>
        </w:tc>
        <w:tc>
          <w:tcPr>
            <w:tcW w:w="993" w:type="dxa"/>
          </w:tcPr>
          <w:p w14:paraId="4AAA0CCE" w14:textId="77777777" w:rsidR="00C50AB1" w:rsidRDefault="00C50AB1">
            <w:r>
              <w:t>HL7_37</w:t>
            </w:r>
          </w:p>
        </w:tc>
        <w:tc>
          <w:tcPr>
            <w:tcW w:w="4819" w:type="dxa"/>
          </w:tcPr>
          <w:p w14:paraId="78BA2648" w14:textId="77777777" w:rsidR="00C50AB1" w:rsidRDefault="00C50AB1">
            <w:r>
              <w:t>Query for Appendix A.3</w:t>
            </w:r>
          </w:p>
        </w:tc>
      </w:tr>
      <w:tr w:rsidR="00C50AB1" w14:paraId="3C91E062" w14:textId="77777777">
        <w:tc>
          <w:tcPr>
            <w:tcW w:w="3472" w:type="dxa"/>
          </w:tcPr>
          <w:p w14:paraId="09E8B617" w14:textId="77777777" w:rsidR="00C50AB1" w:rsidRDefault="00C50AB1">
            <w:r>
              <w:t>CreateAppA Tables AlphabeticSort</w:t>
            </w:r>
          </w:p>
        </w:tc>
        <w:tc>
          <w:tcPr>
            <w:tcW w:w="993" w:type="dxa"/>
          </w:tcPr>
          <w:p w14:paraId="3F9E4A80" w14:textId="77777777" w:rsidR="00C50AB1" w:rsidRDefault="00C50AB1">
            <w:r>
              <w:t>HL7_37</w:t>
            </w:r>
          </w:p>
        </w:tc>
        <w:tc>
          <w:tcPr>
            <w:tcW w:w="4819" w:type="dxa"/>
          </w:tcPr>
          <w:p w14:paraId="369CE88B" w14:textId="77777777" w:rsidR="00C50AB1" w:rsidRDefault="00C50AB1">
            <w:r>
              <w:t>Query for Appendix A.4</w:t>
            </w:r>
          </w:p>
        </w:tc>
      </w:tr>
      <w:tr w:rsidR="00C50AB1" w14:paraId="3D4485CB" w14:textId="77777777">
        <w:tc>
          <w:tcPr>
            <w:tcW w:w="3472" w:type="dxa"/>
          </w:tcPr>
          <w:p w14:paraId="4359D8CE" w14:textId="77777777" w:rsidR="00C50AB1" w:rsidRDefault="00C50AB1">
            <w:r>
              <w:t>CreateAppA Tables NumericSort</w:t>
            </w:r>
          </w:p>
        </w:tc>
        <w:tc>
          <w:tcPr>
            <w:tcW w:w="993" w:type="dxa"/>
          </w:tcPr>
          <w:p w14:paraId="68DF426E" w14:textId="77777777" w:rsidR="00C50AB1" w:rsidRDefault="00C50AB1">
            <w:r>
              <w:t>HL7_37</w:t>
            </w:r>
          </w:p>
        </w:tc>
        <w:tc>
          <w:tcPr>
            <w:tcW w:w="4819" w:type="dxa"/>
          </w:tcPr>
          <w:p w14:paraId="58046FDE" w14:textId="77777777" w:rsidR="00C50AB1" w:rsidRDefault="00C50AB1">
            <w:r>
              <w:t>Query for Appendix A.5</w:t>
            </w:r>
          </w:p>
        </w:tc>
      </w:tr>
      <w:tr w:rsidR="00C50AB1" w14:paraId="59423DBF" w14:textId="77777777">
        <w:tc>
          <w:tcPr>
            <w:tcW w:w="3472" w:type="dxa"/>
          </w:tcPr>
          <w:p w14:paraId="08CD970A" w14:textId="77777777" w:rsidR="00C50AB1" w:rsidRDefault="00C50AB1">
            <w:r>
              <w:t>CreateDoc Events</w:t>
            </w:r>
          </w:p>
        </w:tc>
        <w:tc>
          <w:tcPr>
            <w:tcW w:w="993" w:type="dxa"/>
          </w:tcPr>
          <w:p w14:paraId="52280963" w14:textId="77777777" w:rsidR="00C50AB1" w:rsidRDefault="00C50AB1">
            <w:r>
              <w:t>HL7_37</w:t>
            </w:r>
          </w:p>
        </w:tc>
        <w:tc>
          <w:tcPr>
            <w:tcW w:w="4819" w:type="dxa"/>
          </w:tcPr>
          <w:p w14:paraId="64FD01FD" w14:textId="77777777" w:rsidR="00C50AB1" w:rsidRDefault="00C50AB1">
            <w:r>
              <w:t>Query for documenting events</w:t>
            </w:r>
          </w:p>
        </w:tc>
      </w:tr>
      <w:tr w:rsidR="00C50AB1" w14:paraId="17A3DF40" w14:textId="77777777">
        <w:tc>
          <w:tcPr>
            <w:tcW w:w="3472" w:type="dxa"/>
          </w:tcPr>
          <w:p w14:paraId="5D47A55F" w14:textId="77777777" w:rsidR="00C50AB1" w:rsidRDefault="00C50AB1">
            <w:r>
              <w:t>CreateDoc Segments</w:t>
            </w:r>
          </w:p>
        </w:tc>
        <w:tc>
          <w:tcPr>
            <w:tcW w:w="993" w:type="dxa"/>
          </w:tcPr>
          <w:p w14:paraId="20A01750" w14:textId="77777777" w:rsidR="00C50AB1" w:rsidRDefault="00C50AB1">
            <w:r>
              <w:t>HL7_37</w:t>
            </w:r>
          </w:p>
        </w:tc>
        <w:tc>
          <w:tcPr>
            <w:tcW w:w="4819" w:type="dxa"/>
          </w:tcPr>
          <w:p w14:paraId="38AB1DD2" w14:textId="77777777" w:rsidR="00C50AB1" w:rsidRDefault="00C50AB1">
            <w:r>
              <w:t>Query for documenting segments</w:t>
            </w:r>
          </w:p>
        </w:tc>
      </w:tr>
      <w:tr w:rsidR="00C50AB1" w14:paraId="5372C0EF" w14:textId="77777777">
        <w:tc>
          <w:tcPr>
            <w:tcW w:w="3472" w:type="dxa"/>
          </w:tcPr>
          <w:p w14:paraId="04B86B8D" w14:textId="77777777" w:rsidR="00C50AB1" w:rsidRDefault="00C50AB1">
            <w:r>
              <w:t>CreateDoc Tables</w:t>
            </w:r>
          </w:p>
        </w:tc>
        <w:tc>
          <w:tcPr>
            <w:tcW w:w="993" w:type="dxa"/>
          </w:tcPr>
          <w:p w14:paraId="3202B6C6" w14:textId="77777777" w:rsidR="00C50AB1" w:rsidRDefault="00C50AB1">
            <w:r>
              <w:t>HL7_37</w:t>
            </w:r>
          </w:p>
        </w:tc>
        <w:tc>
          <w:tcPr>
            <w:tcW w:w="4819" w:type="dxa"/>
          </w:tcPr>
          <w:p w14:paraId="2D2A8666" w14:textId="77777777" w:rsidR="00C50AB1" w:rsidRDefault="00C50AB1">
            <w:r>
              <w:t>Query for documenting tables</w:t>
            </w:r>
          </w:p>
        </w:tc>
      </w:tr>
      <w:tr w:rsidR="00C50AB1" w14:paraId="7669CB0E" w14:textId="77777777">
        <w:tc>
          <w:tcPr>
            <w:tcW w:w="3472" w:type="dxa"/>
          </w:tcPr>
          <w:p w14:paraId="74606E68" w14:textId="77777777" w:rsidR="00C50AB1" w:rsidRDefault="00C50AB1">
            <w:r>
              <w:t>DataElements not yet translated sorted by Segments for Version</w:t>
            </w:r>
          </w:p>
        </w:tc>
        <w:tc>
          <w:tcPr>
            <w:tcW w:w="993" w:type="dxa"/>
          </w:tcPr>
          <w:p w14:paraId="327886F7" w14:textId="77777777" w:rsidR="00C50AB1" w:rsidRDefault="00C50AB1">
            <w:r>
              <w:t>HL7_36</w:t>
            </w:r>
          </w:p>
        </w:tc>
        <w:tc>
          <w:tcPr>
            <w:tcW w:w="4819" w:type="dxa"/>
          </w:tcPr>
          <w:p w14:paraId="54DE7CE2" w14:textId="77777777" w:rsidR="00C50AB1" w:rsidRDefault="00C50AB1"/>
        </w:tc>
      </w:tr>
      <w:tr w:rsidR="00C50AB1" w14:paraId="4D199366" w14:textId="77777777">
        <w:tc>
          <w:tcPr>
            <w:tcW w:w="3472" w:type="dxa"/>
          </w:tcPr>
          <w:p w14:paraId="539FD9F0" w14:textId="77777777" w:rsidR="00C50AB1" w:rsidRDefault="00C50AB1">
            <w:r>
              <w:t>DataElements sorted by Segment, LfdNr for Version</w:t>
            </w:r>
          </w:p>
        </w:tc>
        <w:tc>
          <w:tcPr>
            <w:tcW w:w="993" w:type="dxa"/>
          </w:tcPr>
          <w:p w14:paraId="36789DC9" w14:textId="77777777" w:rsidR="00C50AB1" w:rsidRDefault="00C50AB1">
            <w:r>
              <w:t>HL7_36</w:t>
            </w:r>
          </w:p>
        </w:tc>
        <w:tc>
          <w:tcPr>
            <w:tcW w:w="4819" w:type="dxa"/>
          </w:tcPr>
          <w:p w14:paraId="4C49FA71" w14:textId="77777777" w:rsidR="00C50AB1" w:rsidRDefault="00C50AB1"/>
        </w:tc>
      </w:tr>
      <w:tr w:rsidR="00C50AB1" w14:paraId="77395DF0" w14:textId="77777777">
        <w:tc>
          <w:tcPr>
            <w:tcW w:w="3472" w:type="dxa"/>
          </w:tcPr>
          <w:p w14:paraId="69387B6E" w14:textId="77777777" w:rsidR="00C50AB1" w:rsidRDefault="00C50AB1">
            <w:r>
              <w:t>DataStructureComponents complete</w:t>
            </w:r>
          </w:p>
        </w:tc>
        <w:tc>
          <w:tcPr>
            <w:tcW w:w="993" w:type="dxa"/>
          </w:tcPr>
          <w:p w14:paraId="36E420D3" w14:textId="77777777" w:rsidR="00C50AB1" w:rsidRDefault="00C50AB1">
            <w:r>
              <w:t>HL7_36</w:t>
            </w:r>
          </w:p>
        </w:tc>
        <w:tc>
          <w:tcPr>
            <w:tcW w:w="4819" w:type="dxa"/>
          </w:tcPr>
          <w:p w14:paraId="68CC0DC6" w14:textId="77777777" w:rsidR="00C50AB1" w:rsidRDefault="00C50AB1">
            <w:r>
              <w:t>joins the tables DataStructure, Components according with the definitions of DataStructureComponents.</w:t>
            </w:r>
          </w:p>
        </w:tc>
      </w:tr>
      <w:tr w:rsidR="00C50AB1" w14:paraId="535F7DAF" w14:textId="77777777">
        <w:tc>
          <w:tcPr>
            <w:tcW w:w="3472" w:type="dxa"/>
          </w:tcPr>
          <w:p w14:paraId="6ED5A770" w14:textId="77777777" w:rsidR="00C50AB1" w:rsidRDefault="00C50AB1">
            <w:r>
              <w:t>DataType for Version</w:t>
            </w:r>
          </w:p>
        </w:tc>
        <w:tc>
          <w:tcPr>
            <w:tcW w:w="993" w:type="dxa"/>
          </w:tcPr>
          <w:p w14:paraId="15855938" w14:textId="77777777" w:rsidR="00C50AB1" w:rsidRDefault="00C50AB1">
            <w:r>
              <w:t>HL7_36</w:t>
            </w:r>
          </w:p>
        </w:tc>
        <w:tc>
          <w:tcPr>
            <w:tcW w:w="4819" w:type="dxa"/>
          </w:tcPr>
          <w:p w14:paraId="37BC719E" w14:textId="77777777" w:rsidR="00C50AB1" w:rsidRDefault="00C50AB1"/>
        </w:tc>
      </w:tr>
      <w:tr w:rsidR="00C50AB1" w14:paraId="5BF13282" w14:textId="77777777">
        <w:tc>
          <w:tcPr>
            <w:tcW w:w="3472" w:type="dxa"/>
          </w:tcPr>
          <w:p w14:paraId="116580C3" w14:textId="77777777" w:rsidR="00C50AB1" w:rsidRDefault="00C50AB1">
            <w:r>
              <w:t>Events for Version</w:t>
            </w:r>
          </w:p>
        </w:tc>
        <w:tc>
          <w:tcPr>
            <w:tcW w:w="993" w:type="dxa"/>
          </w:tcPr>
          <w:p w14:paraId="7E0978AD" w14:textId="77777777" w:rsidR="00C50AB1" w:rsidRDefault="00C50AB1">
            <w:r>
              <w:t>HL7_36</w:t>
            </w:r>
          </w:p>
        </w:tc>
        <w:tc>
          <w:tcPr>
            <w:tcW w:w="4819" w:type="dxa"/>
          </w:tcPr>
          <w:p w14:paraId="4C677BC2" w14:textId="77777777" w:rsidR="00C50AB1" w:rsidRDefault="00C50AB1">
            <w:r>
              <w:t>Creates a virtual table with all events for one version.</w:t>
            </w:r>
          </w:p>
          <w:p w14:paraId="3903A582" w14:textId="77777777" w:rsidR="00C50AB1" w:rsidRDefault="00C50AB1">
            <w:r>
              <w:t>Parameter: The currently selected version within the main form.</w:t>
            </w:r>
          </w:p>
        </w:tc>
      </w:tr>
      <w:tr w:rsidR="00C50AB1" w14:paraId="25FDC798" w14:textId="77777777">
        <w:tc>
          <w:tcPr>
            <w:tcW w:w="3472" w:type="dxa"/>
          </w:tcPr>
          <w:p w14:paraId="4F2B8D9A" w14:textId="77777777" w:rsidR="00C50AB1" w:rsidRDefault="00C50AB1">
            <w:r>
              <w:t>FrmQryChapters for Version</w:t>
            </w:r>
          </w:p>
        </w:tc>
        <w:tc>
          <w:tcPr>
            <w:tcW w:w="993" w:type="dxa"/>
          </w:tcPr>
          <w:p w14:paraId="54E427C2" w14:textId="77777777" w:rsidR="00C50AB1" w:rsidRDefault="00C50AB1">
            <w:r>
              <w:t>HL7_55</w:t>
            </w:r>
          </w:p>
        </w:tc>
        <w:tc>
          <w:tcPr>
            <w:tcW w:w="4819" w:type="dxa"/>
          </w:tcPr>
          <w:p w14:paraId="4FD61D02" w14:textId="77777777" w:rsidR="00C50AB1" w:rsidRDefault="00C50AB1">
            <w:r>
              <w:t>Reduces alls chapters to the ones belonging to the selected version.</w:t>
            </w:r>
          </w:p>
          <w:p w14:paraId="6423C644" w14:textId="77777777" w:rsidR="00C50AB1" w:rsidRDefault="00C50AB1">
            <w:pPr>
              <w:rPr>
                <w:lang w:val="fr-FR"/>
              </w:rPr>
            </w:pPr>
            <w:r>
              <w:rPr>
                <w:lang w:val="fr-FR"/>
              </w:rPr>
              <w:t>Relation: Chapters</w:t>
            </w:r>
          </w:p>
          <w:p w14:paraId="4B7A1829" w14:textId="77777777" w:rsidR="00C50AB1" w:rsidRDefault="00C50AB1">
            <w:pPr>
              <w:rPr>
                <w:lang w:val="fr-FR"/>
              </w:rPr>
            </w:pPr>
            <w:r>
              <w:rPr>
                <w:lang w:val="fr-FR"/>
              </w:rPr>
              <w:t>Parameter: MainForm.version_id</w:t>
            </w:r>
          </w:p>
        </w:tc>
      </w:tr>
      <w:tr w:rsidR="00C50AB1" w14:paraId="61D96C34" w14:textId="77777777">
        <w:tc>
          <w:tcPr>
            <w:tcW w:w="3472" w:type="dxa"/>
          </w:tcPr>
          <w:p w14:paraId="13DEDEE0" w14:textId="77777777" w:rsidR="00C50AB1" w:rsidRDefault="00C50AB1">
            <w:r>
              <w:t>FrmQryComponents for Version</w:t>
            </w:r>
          </w:p>
        </w:tc>
        <w:tc>
          <w:tcPr>
            <w:tcW w:w="993" w:type="dxa"/>
          </w:tcPr>
          <w:p w14:paraId="6818E3E1" w14:textId="77777777" w:rsidR="00C50AB1" w:rsidRDefault="00C50AB1">
            <w:r>
              <w:t>HL7_39</w:t>
            </w:r>
          </w:p>
        </w:tc>
        <w:tc>
          <w:tcPr>
            <w:tcW w:w="4819" w:type="dxa"/>
          </w:tcPr>
          <w:p w14:paraId="1DEB2AE6" w14:textId="77777777" w:rsidR="00C50AB1" w:rsidRDefault="00C50AB1">
            <w:r>
              <w:t>creates a list of all components for a special verison</w:t>
            </w:r>
          </w:p>
        </w:tc>
      </w:tr>
      <w:tr w:rsidR="00C50AB1" w14:paraId="12C7F6A1" w14:textId="77777777">
        <w:tc>
          <w:tcPr>
            <w:tcW w:w="3472" w:type="dxa"/>
          </w:tcPr>
          <w:p w14:paraId="6D18FF00" w14:textId="77777777" w:rsidR="00C50AB1" w:rsidRDefault="00C50AB1">
            <w:r>
              <w:t>FrmQryDataElements for Segment</w:t>
            </w:r>
          </w:p>
        </w:tc>
        <w:tc>
          <w:tcPr>
            <w:tcW w:w="993" w:type="dxa"/>
          </w:tcPr>
          <w:p w14:paraId="72FB835B" w14:textId="77777777" w:rsidR="00C50AB1" w:rsidRDefault="00C50AB1">
            <w:r>
              <w:t>HL7_36</w:t>
            </w:r>
          </w:p>
        </w:tc>
        <w:tc>
          <w:tcPr>
            <w:tcW w:w="4819" w:type="dxa"/>
          </w:tcPr>
          <w:p w14:paraId="35EB2AAD" w14:textId="77777777" w:rsidR="00C50AB1" w:rsidRDefault="00C50AB1">
            <w:r>
              <w:t>Generates a joined table for one segment with all the information about data elements.</w:t>
            </w:r>
          </w:p>
          <w:p w14:paraId="19D108FD" w14:textId="77777777" w:rsidR="00C50AB1" w:rsidRDefault="00C50AB1">
            <w:r>
              <w:t>Relations: DataElements + SegmentDataElements</w:t>
            </w:r>
          </w:p>
          <w:p w14:paraId="03529919" w14:textId="77777777" w:rsidR="00C50AB1" w:rsidRDefault="00C50AB1">
            <w:r>
              <w:t>Parameter: MainForm.version_id + FormSegments.seg_code</w:t>
            </w:r>
          </w:p>
        </w:tc>
      </w:tr>
      <w:tr w:rsidR="00C50AB1" w14:paraId="228715CA" w14:textId="77777777">
        <w:tc>
          <w:tcPr>
            <w:tcW w:w="3472" w:type="dxa"/>
          </w:tcPr>
          <w:p w14:paraId="1C4D27DB" w14:textId="77777777" w:rsidR="00C50AB1" w:rsidRDefault="00C50AB1">
            <w:r>
              <w:lastRenderedPageBreak/>
              <w:t>FrmQryDataElements for Version</w:t>
            </w:r>
          </w:p>
        </w:tc>
        <w:tc>
          <w:tcPr>
            <w:tcW w:w="993" w:type="dxa"/>
          </w:tcPr>
          <w:p w14:paraId="56FEAADD" w14:textId="77777777" w:rsidR="00C50AB1" w:rsidRDefault="00C50AB1">
            <w:r>
              <w:t>HL7_36</w:t>
            </w:r>
          </w:p>
        </w:tc>
        <w:tc>
          <w:tcPr>
            <w:tcW w:w="4819" w:type="dxa"/>
          </w:tcPr>
          <w:p w14:paraId="02EDC3DE" w14:textId="77777777" w:rsidR="00C50AB1" w:rsidRDefault="00C50AB1">
            <w:r>
              <w:t>Extracts the data elements for one version.</w:t>
            </w:r>
          </w:p>
          <w:p w14:paraId="767FDE7B" w14:textId="77777777" w:rsidR="00C50AB1" w:rsidRDefault="00C50AB1">
            <w:r>
              <w:t>Relation: DataElements</w:t>
            </w:r>
          </w:p>
        </w:tc>
      </w:tr>
      <w:tr w:rsidR="00C50AB1" w14:paraId="43F1F7B3" w14:textId="77777777">
        <w:tc>
          <w:tcPr>
            <w:tcW w:w="3472" w:type="dxa"/>
          </w:tcPr>
          <w:p w14:paraId="335BAF97" w14:textId="77777777" w:rsidR="00C50AB1" w:rsidRDefault="00C50AB1">
            <w:r>
              <w:t>FrmQryDataElements with DataStructure for Version</w:t>
            </w:r>
          </w:p>
        </w:tc>
        <w:tc>
          <w:tcPr>
            <w:tcW w:w="993" w:type="dxa"/>
          </w:tcPr>
          <w:p w14:paraId="5F6BF916" w14:textId="77777777" w:rsidR="00C50AB1" w:rsidRDefault="00C50AB1">
            <w:r>
              <w:t>HL7_36</w:t>
            </w:r>
          </w:p>
        </w:tc>
        <w:tc>
          <w:tcPr>
            <w:tcW w:w="4819" w:type="dxa"/>
          </w:tcPr>
          <w:p w14:paraId="4C3FBAE6" w14:textId="77777777" w:rsidR="00C50AB1" w:rsidRDefault="00C50AB1"/>
        </w:tc>
      </w:tr>
      <w:tr w:rsidR="00C50AB1" w14:paraId="06B09428" w14:textId="77777777">
        <w:tc>
          <w:tcPr>
            <w:tcW w:w="3472" w:type="dxa"/>
          </w:tcPr>
          <w:p w14:paraId="34B86851" w14:textId="77777777" w:rsidR="00C50AB1" w:rsidRDefault="00C50AB1">
            <w:r>
              <w:t>FrmQryDataStructure for Version</w:t>
            </w:r>
          </w:p>
        </w:tc>
        <w:tc>
          <w:tcPr>
            <w:tcW w:w="993" w:type="dxa"/>
          </w:tcPr>
          <w:p w14:paraId="2186C08C" w14:textId="77777777" w:rsidR="00C50AB1" w:rsidRDefault="00C50AB1">
            <w:r>
              <w:t>HL7_36</w:t>
            </w:r>
          </w:p>
        </w:tc>
        <w:tc>
          <w:tcPr>
            <w:tcW w:w="4819" w:type="dxa"/>
          </w:tcPr>
          <w:p w14:paraId="49957B86" w14:textId="77777777" w:rsidR="00C50AB1" w:rsidRDefault="00C50AB1">
            <w:r>
              <w:t>Extracts the data structures for one version.</w:t>
            </w:r>
          </w:p>
        </w:tc>
      </w:tr>
      <w:tr w:rsidR="00C50AB1" w14:paraId="547C4228" w14:textId="77777777">
        <w:tc>
          <w:tcPr>
            <w:tcW w:w="3472" w:type="dxa"/>
          </w:tcPr>
          <w:p w14:paraId="3F307928" w14:textId="77777777" w:rsidR="00C50AB1" w:rsidRDefault="00C50AB1">
            <w:r>
              <w:t>FrmQryDataStructureComponents for Version</w:t>
            </w:r>
          </w:p>
        </w:tc>
        <w:tc>
          <w:tcPr>
            <w:tcW w:w="993" w:type="dxa"/>
          </w:tcPr>
          <w:p w14:paraId="41A4B6F8" w14:textId="77777777" w:rsidR="00C50AB1" w:rsidRDefault="00C50AB1">
            <w:r>
              <w:t>HL7_36</w:t>
            </w:r>
          </w:p>
        </w:tc>
        <w:tc>
          <w:tcPr>
            <w:tcW w:w="4819" w:type="dxa"/>
          </w:tcPr>
          <w:p w14:paraId="670C0DDA" w14:textId="77777777" w:rsidR="00C50AB1" w:rsidRDefault="00C50AB1">
            <w:r>
              <w:t>joins the tables DataStructure, Components according with the definitions of DataStructureComponents for one version.</w:t>
            </w:r>
          </w:p>
        </w:tc>
      </w:tr>
      <w:tr w:rsidR="00C50AB1" w14:paraId="20E6D858" w14:textId="77777777">
        <w:tc>
          <w:tcPr>
            <w:tcW w:w="3472" w:type="dxa"/>
          </w:tcPr>
          <w:p w14:paraId="3E02C9D4" w14:textId="77777777" w:rsidR="00C50AB1" w:rsidRDefault="00C50AB1">
            <w:r>
              <w:t>FrmQryEventMessages for Version</w:t>
            </w:r>
          </w:p>
        </w:tc>
        <w:tc>
          <w:tcPr>
            <w:tcW w:w="993" w:type="dxa"/>
          </w:tcPr>
          <w:p w14:paraId="0C05A6EE" w14:textId="77777777" w:rsidR="00C50AB1" w:rsidRDefault="00C50AB1">
            <w:r>
              <w:t>HL7_36</w:t>
            </w:r>
          </w:p>
        </w:tc>
        <w:tc>
          <w:tcPr>
            <w:tcW w:w="4819" w:type="dxa"/>
          </w:tcPr>
          <w:p w14:paraId="4FE1B4ED" w14:textId="77777777" w:rsidR="00C50AB1" w:rsidRDefault="00C50AB1">
            <w:r>
              <w:t>virtual table for all event codes with the specification of the sending resp. Receiving message for one version</w:t>
            </w:r>
          </w:p>
        </w:tc>
      </w:tr>
      <w:tr w:rsidR="00C50AB1" w14:paraId="19F9E538" w14:textId="77777777">
        <w:tc>
          <w:tcPr>
            <w:tcW w:w="3472" w:type="dxa"/>
          </w:tcPr>
          <w:p w14:paraId="53065F31" w14:textId="77777777" w:rsidR="00C50AB1" w:rsidRDefault="00C50AB1">
            <w:r>
              <w:t>FrmQryMsgStructIDs for Version</w:t>
            </w:r>
          </w:p>
        </w:tc>
        <w:tc>
          <w:tcPr>
            <w:tcW w:w="993" w:type="dxa"/>
          </w:tcPr>
          <w:p w14:paraId="367EAF9F" w14:textId="77777777" w:rsidR="00C50AB1" w:rsidRDefault="00C50AB1">
            <w:r>
              <w:t>HL7_36</w:t>
            </w:r>
          </w:p>
        </w:tc>
        <w:tc>
          <w:tcPr>
            <w:tcW w:w="4819" w:type="dxa"/>
          </w:tcPr>
          <w:p w14:paraId="352431EA" w14:textId="77777777" w:rsidR="00C50AB1" w:rsidRDefault="00C50AB1">
            <w:r>
              <w:t>Creates a virtual table with all message structures for one version.</w:t>
            </w:r>
          </w:p>
          <w:p w14:paraId="489BBEF7" w14:textId="77777777" w:rsidR="00C50AB1" w:rsidRDefault="00C50AB1">
            <w:r>
              <w:t>Parameter: The currently selected version within the main form.</w:t>
            </w:r>
          </w:p>
        </w:tc>
      </w:tr>
      <w:tr w:rsidR="00C50AB1" w14:paraId="64C364E6" w14:textId="77777777">
        <w:tc>
          <w:tcPr>
            <w:tcW w:w="3472" w:type="dxa"/>
          </w:tcPr>
          <w:p w14:paraId="22DB66DE" w14:textId="77777777" w:rsidR="00C50AB1" w:rsidRDefault="00C50AB1">
            <w:r>
              <w:t>FrmQrySegments for Version</w:t>
            </w:r>
          </w:p>
        </w:tc>
        <w:tc>
          <w:tcPr>
            <w:tcW w:w="993" w:type="dxa"/>
          </w:tcPr>
          <w:p w14:paraId="56061E1A" w14:textId="77777777" w:rsidR="00C50AB1" w:rsidRDefault="00C50AB1">
            <w:r>
              <w:t>HL7_36</w:t>
            </w:r>
          </w:p>
        </w:tc>
        <w:tc>
          <w:tcPr>
            <w:tcW w:w="4819" w:type="dxa"/>
          </w:tcPr>
          <w:p w14:paraId="43BDA1EA" w14:textId="77777777" w:rsidR="00C50AB1" w:rsidRDefault="00C50AB1">
            <w:r>
              <w:t>Reduces alls segments to the ones belonging to the selected version.</w:t>
            </w:r>
          </w:p>
          <w:p w14:paraId="5CF95902" w14:textId="77777777" w:rsidR="00C50AB1" w:rsidRDefault="00C50AB1">
            <w:pPr>
              <w:rPr>
                <w:lang w:val="fr-FR"/>
              </w:rPr>
            </w:pPr>
            <w:r>
              <w:rPr>
                <w:lang w:val="fr-FR"/>
              </w:rPr>
              <w:t>Relation: Segments</w:t>
            </w:r>
          </w:p>
          <w:p w14:paraId="64D89B1C" w14:textId="77777777" w:rsidR="00C50AB1" w:rsidRDefault="00C50AB1">
            <w:pPr>
              <w:rPr>
                <w:lang w:val="fr-FR"/>
              </w:rPr>
            </w:pPr>
            <w:r>
              <w:rPr>
                <w:lang w:val="fr-FR"/>
              </w:rPr>
              <w:t>Parameter: MainForm.version_id</w:t>
            </w:r>
          </w:p>
        </w:tc>
      </w:tr>
      <w:tr w:rsidR="00C50AB1" w14:paraId="123EDDDC" w14:textId="77777777">
        <w:tc>
          <w:tcPr>
            <w:tcW w:w="3472" w:type="dxa"/>
          </w:tcPr>
          <w:p w14:paraId="3702C2B1" w14:textId="77777777" w:rsidR="00C50AB1" w:rsidRDefault="00C50AB1">
            <w:r>
              <w:t>Mapping Data-Items among Versions</w:t>
            </w:r>
          </w:p>
        </w:tc>
        <w:tc>
          <w:tcPr>
            <w:tcW w:w="993" w:type="dxa"/>
          </w:tcPr>
          <w:p w14:paraId="7FF3D2CB" w14:textId="77777777" w:rsidR="00C50AB1" w:rsidRDefault="00C50AB1">
            <w:r>
              <w:t>HL7_36</w:t>
            </w:r>
          </w:p>
        </w:tc>
        <w:tc>
          <w:tcPr>
            <w:tcW w:w="4819" w:type="dxa"/>
          </w:tcPr>
          <w:p w14:paraId="47EAB56C" w14:textId="77777777" w:rsidR="00C50AB1" w:rsidRDefault="00C50AB1">
            <w:r>
              <w:t>This query extracts the mapping of data elements among adjacent versions.</w:t>
            </w:r>
          </w:p>
        </w:tc>
      </w:tr>
      <w:tr w:rsidR="00C50AB1" w14:paraId="32A306A0" w14:textId="77777777">
        <w:tc>
          <w:tcPr>
            <w:tcW w:w="3472" w:type="dxa"/>
          </w:tcPr>
          <w:p w14:paraId="10D1EA6F" w14:textId="77777777" w:rsidR="00C50AB1" w:rsidRDefault="00C50AB1">
            <w:r>
              <w:t>RepQryEventMessages for Version</w:t>
            </w:r>
          </w:p>
        </w:tc>
        <w:tc>
          <w:tcPr>
            <w:tcW w:w="993" w:type="dxa"/>
          </w:tcPr>
          <w:p w14:paraId="601B6FED" w14:textId="77777777" w:rsidR="00C50AB1" w:rsidRDefault="00C50AB1">
            <w:r>
              <w:t>HL7_46</w:t>
            </w:r>
          </w:p>
        </w:tc>
        <w:tc>
          <w:tcPr>
            <w:tcW w:w="4819" w:type="dxa"/>
          </w:tcPr>
          <w:p w14:paraId="17A1BB81" w14:textId="77777777" w:rsidR="00C50AB1" w:rsidRDefault="00C50AB1">
            <w:r>
              <w:t>List of all messages for a version</w:t>
            </w:r>
          </w:p>
        </w:tc>
      </w:tr>
      <w:tr w:rsidR="00C50AB1" w14:paraId="0F6FDD01" w14:textId="77777777">
        <w:tc>
          <w:tcPr>
            <w:tcW w:w="3472" w:type="dxa"/>
          </w:tcPr>
          <w:p w14:paraId="3341FBE5" w14:textId="77777777" w:rsidR="00C50AB1" w:rsidRDefault="00C50AB1">
            <w:r>
              <w:t>RepQrySegments (indented)</w:t>
            </w:r>
          </w:p>
        </w:tc>
        <w:tc>
          <w:tcPr>
            <w:tcW w:w="993" w:type="dxa"/>
          </w:tcPr>
          <w:p w14:paraId="05695CE2" w14:textId="77777777" w:rsidR="00C50AB1" w:rsidRDefault="00C50AB1">
            <w:r>
              <w:t>HL7_36</w:t>
            </w:r>
          </w:p>
        </w:tc>
        <w:tc>
          <w:tcPr>
            <w:tcW w:w="4819" w:type="dxa"/>
          </w:tcPr>
          <w:p w14:paraId="361CF1AA" w14:textId="77777777" w:rsidR="00C50AB1" w:rsidRDefault="00C50AB1"/>
        </w:tc>
      </w:tr>
      <w:tr w:rsidR="00C50AB1" w14:paraId="377FD8E6" w14:textId="77777777">
        <w:tc>
          <w:tcPr>
            <w:tcW w:w="3472" w:type="dxa"/>
          </w:tcPr>
          <w:p w14:paraId="517E2576" w14:textId="77777777" w:rsidR="00C50AB1" w:rsidRDefault="00C50AB1">
            <w:r>
              <w:t>Segments for Events</w:t>
            </w:r>
          </w:p>
        </w:tc>
        <w:tc>
          <w:tcPr>
            <w:tcW w:w="993" w:type="dxa"/>
          </w:tcPr>
          <w:p w14:paraId="6F6FFF40" w14:textId="77777777" w:rsidR="00C50AB1" w:rsidRDefault="00C50AB1">
            <w:r>
              <w:t>HL7_36</w:t>
            </w:r>
          </w:p>
        </w:tc>
        <w:tc>
          <w:tcPr>
            <w:tcW w:w="4819" w:type="dxa"/>
          </w:tcPr>
          <w:p w14:paraId="36A01CDB" w14:textId="77777777" w:rsidR="00C50AB1" w:rsidRDefault="00C50AB1">
            <w:r>
              <w:t>Virtual table with segments (sender and recipient) for an event for one version.</w:t>
            </w:r>
          </w:p>
        </w:tc>
      </w:tr>
      <w:tr w:rsidR="00C50AB1" w14:paraId="13AE065B" w14:textId="77777777">
        <w:tc>
          <w:tcPr>
            <w:tcW w:w="3472" w:type="dxa"/>
          </w:tcPr>
          <w:p w14:paraId="3EB0B324" w14:textId="77777777" w:rsidR="00C50AB1" w:rsidRDefault="00C50AB1">
            <w:r>
              <w:t>Segments with DataElements</w:t>
            </w:r>
          </w:p>
        </w:tc>
        <w:tc>
          <w:tcPr>
            <w:tcW w:w="993" w:type="dxa"/>
          </w:tcPr>
          <w:p w14:paraId="1BD53FC7" w14:textId="77777777" w:rsidR="00C50AB1" w:rsidRDefault="00C50AB1">
            <w:r>
              <w:t>HL7_36</w:t>
            </w:r>
          </w:p>
        </w:tc>
        <w:tc>
          <w:tcPr>
            <w:tcW w:w="4819" w:type="dxa"/>
          </w:tcPr>
          <w:p w14:paraId="5EFC64A5" w14:textId="77777777" w:rsidR="00C50AB1" w:rsidRDefault="00C50AB1">
            <w:r>
              <w:t>virtual table with the data items for a segment for one version.</w:t>
            </w:r>
          </w:p>
        </w:tc>
      </w:tr>
      <w:tr w:rsidR="00C50AB1" w14:paraId="56E73F87" w14:textId="77777777">
        <w:tc>
          <w:tcPr>
            <w:tcW w:w="3472" w:type="dxa"/>
          </w:tcPr>
          <w:p w14:paraId="16368091" w14:textId="77777777" w:rsidR="00C50AB1" w:rsidRDefault="00C50AB1">
            <w:r>
              <w:t>Statistics</w:t>
            </w:r>
          </w:p>
        </w:tc>
        <w:tc>
          <w:tcPr>
            <w:tcW w:w="993" w:type="dxa"/>
          </w:tcPr>
          <w:p w14:paraId="43EEF44C" w14:textId="77777777" w:rsidR="00C50AB1" w:rsidRDefault="00C50AB1">
            <w:r>
              <w:t>HL7_42</w:t>
            </w:r>
          </w:p>
        </w:tc>
        <w:tc>
          <w:tcPr>
            <w:tcW w:w="4819" w:type="dxa"/>
          </w:tcPr>
          <w:p w14:paraId="411ED53C" w14:textId="77777777" w:rsidR="00C50AB1" w:rsidRDefault="00C50AB1">
            <w:r>
              <w:t>counts the different sets of information by version</w:t>
            </w:r>
          </w:p>
        </w:tc>
      </w:tr>
      <w:tr w:rsidR="00C50AB1" w14:paraId="2A90922F" w14:textId="77777777">
        <w:tc>
          <w:tcPr>
            <w:tcW w:w="3472" w:type="dxa"/>
          </w:tcPr>
          <w:p w14:paraId="007D0AFE" w14:textId="77777777" w:rsidR="00C50AB1" w:rsidRDefault="00C50AB1">
            <w:pPr>
              <w:rPr>
                <w:lang w:val="de-DE"/>
              </w:rPr>
            </w:pPr>
            <w:r>
              <w:rPr>
                <w:lang w:val="de-DE"/>
              </w:rPr>
              <w:t>Statistics_Kreuztabelle</w:t>
            </w:r>
          </w:p>
        </w:tc>
        <w:tc>
          <w:tcPr>
            <w:tcW w:w="993" w:type="dxa"/>
          </w:tcPr>
          <w:p w14:paraId="581B69CB" w14:textId="77777777" w:rsidR="00C50AB1" w:rsidRDefault="00C50AB1">
            <w:pPr>
              <w:rPr>
                <w:lang w:val="de-DE"/>
              </w:rPr>
            </w:pPr>
            <w:r>
              <w:rPr>
                <w:lang w:val="de-DE"/>
              </w:rPr>
              <w:t>HL7_42</w:t>
            </w:r>
          </w:p>
        </w:tc>
        <w:tc>
          <w:tcPr>
            <w:tcW w:w="4819" w:type="dxa"/>
          </w:tcPr>
          <w:p w14:paraId="2EB68171" w14:textId="77777777" w:rsidR="00C50AB1" w:rsidRDefault="00C50AB1">
            <w:r>
              <w:t>converts the statistics information into pivot form</w:t>
            </w:r>
          </w:p>
        </w:tc>
      </w:tr>
      <w:tr w:rsidR="00C50AB1" w14:paraId="526D37DE" w14:textId="77777777">
        <w:tc>
          <w:tcPr>
            <w:tcW w:w="3472" w:type="dxa"/>
          </w:tcPr>
          <w:p w14:paraId="0744EF84" w14:textId="77777777" w:rsidR="00C50AB1" w:rsidRDefault="00C50AB1">
            <w:r>
              <w:t>TableValues for Version</w:t>
            </w:r>
          </w:p>
        </w:tc>
        <w:tc>
          <w:tcPr>
            <w:tcW w:w="993" w:type="dxa"/>
          </w:tcPr>
          <w:p w14:paraId="7AA557A4" w14:textId="77777777" w:rsidR="00C50AB1" w:rsidRDefault="00C50AB1">
            <w:r>
              <w:t>HL7_36</w:t>
            </w:r>
          </w:p>
        </w:tc>
        <w:tc>
          <w:tcPr>
            <w:tcW w:w="4819" w:type="dxa"/>
          </w:tcPr>
          <w:p w14:paraId="342033BA" w14:textId="77777777" w:rsidR="00C50AB1" w:rsidRDefault="00C50AB1"/>
        </w:tc>
      </w:tr>
      <w:tr w:rsidR="00C50AB1" w14:paraId="06703B5C" w14:textId="77777777">
        <w:tc>
          <w:tcPr>
            <w:tcW w:w="3472" w:type="dxa"/>
          </w:tcPr>
          <w:p w14:paraId="43051C8F" w14:textId="77777777" w:rsidR="00C50AB1" w:rsidRDefault="00C50AB1">
            <w:r>
              <w:t>TableValues sorted by Table-ID, Sot-No, for Version</w:t>
            </w:r>
          </w:p>
        </w:tc>
        <w:tc>
          <w:tcPr>
            <w:tcW w:w="993" w:type="dxa"/>
          </w:tcPr>
          <w:p w14:paraId="36257CC8" w14:textId="77777777" w:rsidR="00C50AB1" w:rsidRDefault="00C50AB1">
            <w:r>
              <w:t>HL7_36</w:t>
            </w:r>
          </w:p>
        </w:tc>
        <w:tc>
          <w:tcPr>
            <w:tcW w:w="4819" w:type="dxa"/>
          </w:tcPr>
          <w:p w14:paraId="5730CE89" w14:textId="77777777" w:rsidR="00C50AB1" w:rsidRDefault="00C50AB1"/>
        </w:tc>
      </w:tr>
      <w:tr w:rsidR="00C50AB1" w14:paraId="353B8982" w14:textId="77777777">
        <w:tc>
          <w:tcPr>
            <w:tcW w:w="3472" w:type="dxa"/>
          </w:tcPr>
          <w:p w14:paraId="1AA1E6E1" w14:textId="77777777" w:rsidR="00C50AB1" w:rsidRDefault="00C50AB1">
            <w:r>
              <w:t>Translate DataElement</w:t>
            </w:r>
          </w:p>
        </w:tc>
        <w:tc>
          <w:tcPr>
            <w:tcW w:w="993" w:type="dxa"/>
          </w:tcPr>
          <w:p w14:paraId="502310E4" w14:textId="77777777" w:rsidR="00C50AB1" w:rsidRDefault="00C50AB1">
            <w:r>
              <w:t>HL7_38</w:t>
            </w:r>
          </w:p>
        </w:tc>
        <w:tc>
          <w:tcPr>
            <w:tcW w:w="4819" w:type="dxa"/>
          </w:tcPr>
          <w:p w14:paraId="6C4BDBC8" w14:textId="77777777" w:rsidR="00C50AB1" w:rsidRDefault="00C50AB1">
            <w:r>
              <w:t>Translates the data elements from one version to another</w:t>
            </w:r>
          </w:p>
        </w:tc>
      </w:tr>
      <w:tr w:rsidR="00C50AB1" w14:paraId="28368FA1" w14:textId="77777777">
        <w:tc>
          <w:tcPr>
            <w:tcW w:w="3472" w:type="dxa"/>
          </w:tcPr>
          <w:p w14:paraId="481711D3" w14:textId="77777777" w:rsidR="00C50AB1" w:rsidRDefault="00C50AB1">
            <w:r>
              <w:t>Translate TableValues</w:t>
            </w:r>
          </w:p>
        </w:tc>
        <w:tc>
          <w:tcPr>
            <w:tcW w:w="993" w:type="dxa"/>
          </w:tcPr>
          <w:p w14:paraId="38139E13" w14:textId="77777777" w:rsidR="00C50AB1" w:rsidRDefault="00C50AB1">
            <w:r>
              <w:t>HL7_38</w:t>
            </w:r>
          </w:p>
        </w:tc>
        <w:tc>
          <w:tcPr>
            <w:tcW w:w="4819" w:type="dxa"/>
          </w:tcPr>
          <w:p w14:paraId="63A4113F" w14:textId="77777777" w:rsidR="00C50AB1" w:rsidRDefault="00C50AB1">
            <w:r>
              <w:t>Translates table values from one version to another</w:t>
            </w:r>
          </w:p>
        </w:tc>
      </w:tr>
      <w:tr w:rsidR="00C50AB1" w14:paraId="65A44255" w14:textId="77777777">
        <w:tc>
          <w:tcPr>
            <w:tcW w:w="3472" w:type="dxa"/>
          </w:tcPr>
          <w:p w14:paraId="5030E2FD" w14:textId="77777777" w:rsidR="00C50AB1" w:rsidRDefault="00C50AB1">
            <w:r>
              <w:t>TranslationCheck Events - Table 0003 for Version</w:t>
            </w:r>
          </w:p>
        </w:tc>
        <w:tc>
          <w:tcPr>
            <w:tcW w:w="993" w:type="dxa"/>
          </w:tcPr>
          <w:p w14:paraId="7E80D308" w14:textId="77777777" w:rsidR="00C50AB1" w:rsidRDefault="00C50AB1">
            <w:r>
              <w:t>HL7_36</w:t>
            </w:r>
          </w:p>
        </w:tc>
        <w:tc>
          <w:tcPr>
            <w:tcW w:w="4819" w:type="dxa"/>
          </w:tcPr>
          <w:p w14:paraId="2F2CD2EB" w14:textId="77777777" w:rsidR="00C50AB1" w:rsidRDefault="00C50AB1"/>
        </w:tc>
      </w:tr>
      <w:tr w:rsidR="00C50AB1" w14:paraId="355E3147" w14:textId="77777777">
        <w:tc>
          <w:tcPr>
            <w:tcW w:w="3472" w:type="dxa"/>
          </w:tcPr>
          <w:p w14:paraId="6991A339" w14:textId="77777777" w:rsidR="00C50AB1" w:rsidRDefault="00C50AB1">
            <w:r>
              <w:t>XCheck Mapping</w:t>
            </w:r>
          </w:p>
        </w:tc>
        <w:tc>
          <w:tcPr>
            <w:tcW w:w="993" w:type="dxa"/>
          </w:tcPr>
          <w:p w14:paraId="132FB493" w14:textId="77777777" w:rsidR="00C50AB1" w:rsidRDefault="00C50AB1">
            <w:r>
              <w:t>HL7_37</w:t>
            </w:r>
          </w:p>
        </w:tc>
        <w:tc>
          <w:tcPr>
            <w:tcW w:w="4819" w:type="dxa"/>
          </w:tcPr>
          <w:p w14:paraId="282F3057" w14:textId="77777777" w:rsidR="00C50AB1" w:rsidRDefault="00C50AB1">
            <w:r>
              <w:t>Displays a list of data elements without an entry within the mapping table to the next version</w:t>
            </w:r>
          </w:p>
        </w:tc>
      </w:tr>
      <w:tr w:rsidR="00C50AB1" w14:paraId="2EAC8C74" w14:textId="77777777">
        <w:tc>
          <w:tcPr>
            <w:tcW w:w="3472" w:type="dxa"/>
          </w:tcPr>
          <w:p w14:paraId="7995490E" w14:textId="77777777" w:rsidR="00C50AB1" w:rsidRDefault="00C50AB1">
            <w:r>
              <w:t>xCopy Components</w:t>
            </w:r>
          </w:p>
        </w:tc>
        <w:tc>
          <w:tcPr>
            <w:tcW w:w="993" w:type="dxa"/>
          </w:tcPr>
          <w:p w14:paraId="6F209D3D" w14:textId="77777777" w:rsidR="00C50AB1" w:rsidRDefault="00C50AB1">
            <w:r>
              <w:t>HL7_38</w:t>
            </w:r>
          </w:p>
        </w:tc>
        <w:tc>
          <w:tcPr>
            <w:tcW w:w="4819" w:type="dxa"/>
          </w:tcPr>
          <w:p w14:paraId="513D1070" w14:textId="77777777" w:rsidR="00C50AB1" w:rsidRDefault="00C50AB1">
            <w:r>
              <w:t>Copies all components from one version to a new one</w:t>
            </w:r>
          </w:p>
        </w:tc>
      </w:tr>
      <w:tr w:rsidR="00C50AB1" w14:paraId="4EF535BC" w14:textId="77777777">
        <w:tc>
          <w:tcPr>
            <w:tcW w:w="3472" w:type="dxa"/>
          </w:tcPr>
          <w:p w14:paraId="2C9509F8" w14:textId="77777777" w:rsidR="00C50AB1" w:rsidRDefault="00C50AB1">
            <w:r>
              <w:t>xCopy DataStructures</w:t>
            </w:r>
          </w:p>
        </w:tc>
        <w:tc>
          <w:tcPr>
            <w:tcW w:w="993" w:type="dxa"/>
          </w:tcPr>
          <w:p w14:paraId="6CAC4209" w14:textId="77777777" w:rsidR="00C50AB1" w:rsidRDefault="00C50AB1">
            <w:r>
              <w:t>HL7_38</w:t>
            </w:r>
          </w:p>
        </w:tc>
        <w:tc>
          <w:tcPr>
            <w:tcW w:w="4819" w:type="dxa"/>
          </w:tcPr>
          <w:p w14:paraId="276E5665" w14:textId="77777777" w:rsidR="00C50AB1" w:rsidRDefault="00C50AB1">
            <w:r>
              <w:t>Copies all data structures from one version to a new one</w:t>
            </w:r>
          </w:p>
        </w:tc>
      </w:tr>
      <w:tr w:rsidR="00C50AB1" w14:paraId="6DDFF81C" w14:textId="77777777">
        <w:tc>
          <w:tcPr>
            <w:tcW w:w="3472" w:type="dxa"/>
          </w:tcPr>
          <w:p w14:paraId="301B4D5B" w14:textId="77777777" w:rsidR="00C50AB1" w:rsidRDefault="00C50AB1">
            <w:r>
              <w:t>Xinconsistency: EventMessagetypes without EventMessagetypSegments</w:t>
            </w:r>
          </w:p>
        </w:tc>
        <w:tc>
          <w:tcPr>
            <w:tcW w:w="993" w:type="dxa"/>
          </w:tcPr>
          <w:p w14:paraId="227370A8" w14:textId="77777777" w:rsidR="00C50AB1" w:rsidRDefault="00C50AB1">
            <w:r>
              <w:t>HL7_36</w:t>
            </w:r>
          </w:p>
        </w:tc>
        <w:tc>
          <w:tcPr>
            <w:tcW w:w="4819" w:type="dxa"/>
          </w:tcPr>
          <w:p w14:paraId="41B59348" w14:textId="77777777" w:rsidR="00C50AB1" w:rsidRDefault="00C50AB1"/>
        </w:tc>
      </w:tr>
      <w:tr w:rsidR="00C50AB1" w14:paraId="1642B4AE" w14:textId="77777777">
        <w:tc>
          <w:tcPr>
            <w:tcW w:w="3472" w:type="dxa"/>
          </w:tcPr>
          <w:p w14:paraId="443E4AE6" w14:textId="77777777" w:rsidR="00C50AB1" w:rsidRDefault="00C50AB1">
            <w:r>
              <w:t>Xinconsistency: EventMessagetypes without corresponding Events</w:t>
            </w:r>
          </w:p>
        </w:tc>
        <w:tc>
          <w:tcPr>
            <w:tcW w:w="993" w:type="dxa"/>
          </w:tcPr>
          <w:p w14:paraId="24CC35CB" w14:textId="77777777" w:rsidR="00C50AB1" w:rsidRDefault="00C50AB1">
            <w:r>
              <w:t>HL7_36</w:t>
            </w:r>
          </w:p>
        </w:tc>
        <w:tc>
          <w:tcPr>
            <w:tcW w:w="4819" w:type="dxa"/>
          </w:tcPr>
          <w:p w14:paraId="49387739" w14:textId="77777777" w:rsidR="00C50AB1" w:rsidRDefault="00C50AB1"/>
        </w:tc>
      </w:tr>
      <w:tr w:rsidR="00C50AB1" w14:paraId="3F97220D" w14:textId="77777777">
        <w:tc>
          <w:tcPr>
            <w:tcW w:w="3472" w:type="dxa"/>
          </w:tcPr>
          <w:p w14:paraId="181A2B10" w14:textId="77777777" w:rsidR="00C50AB1" w:rsidRDefault="00C50AB1">
            <w:r>
              <w:lastRenderedPageBreak/>
              <w:t>Xinconsistency: EventMessagetypSegments without EventMessagetypes</w:t>
            </w:r>
          </w:p>
        </w:tc>
        <w:tc>
          <w:tcPr>
            <w:tcW w:w="993" w:type="dxa"/>
          </w:tcPr>
          <w:p w14:paraId="3EF2D2F7" w14:textId="77777777" w:rsidR="00C50AB1" w:rsidRDefault="00C50AB1">
            <w:r>
              <w:t>HL7_36</w:t>
            </w:r>
          </w:p>
        </w:tc>
        <w:tc>
          <w:tcPr>
            <w:tcW w:w="4819" w:type="dxa"/>
          </w:tcPr>
          <w:p w14:paraId="04941285" w14:textId="77777777" w:rsidR="00C50AB1" w:rsidRDefault="00C50AB1"/>
        </w:tc>
      </w:tr>
      <w:tr w:rsidR="00C50AB1" w14:paraId="66905E76" w14:textId="77777777">
        <w:tc>
          <w:tcPr>
            <w:tcW w:w="3472" w:type="dxa"/>
          </w:tcPr>
          <w:p w14:paraId="24022D3B" w14:textId="77777777" w:rsidR="00C50AB1" w:rsidRDefault="00C50AB1">
            <w:r>
              <w:t>Xinconsistency: Events without EventMessagetypes</w:t>
            </w:r>
          </w:p>
        </w:tc>
        <w:tc>
          <w:tcPr>
            <w:tcW w:w="993" w:type="dxa"/>
          </w:tcPr>
          <w:p w14:paraId="028E087A" w14:textId="77777777" w:rsidR="00C50AB1" w:rsidRDefault="00C50AB1">
            <w:r>
              <w:t>HL7_36</w:t>
            </w:r>
          </w:p>
        </w:tc>
        <w:tc>
          <w:tcPr>
            <w:tcW w:w="4819" w:type="dxa"/>
          </w:tcPr>
          <w:p w14:paraId="1DE7F435" w14:textId="77777777" w:rsidR="00C50AB1" w:rsidRDefault="00C50AB1"/>
        </w:tc>
      </w:tr>
      <w:tr w:rsidR="00C50AB1" w14:paraId="5CFB139F" w14:textId="77777777">
        <w:tc>
          <w:tcPr>
            <w:tcW w:w="3472" w:type="dxa"/>
          </w:tcPr>
          <w:p w14:paraId="4B84B11B" w14:textId="77777777" w:rsidR="00C50AB1" w:rsidRDefault="00C50AB1">
            <w:r>
              <w:t>Xinconsistency: Events without Values in Table 0003</w:t>
            </w:r>
          </w:p>
        </w:tc>
        <w:tc>
          <w:tcPr>
            <w:tcW w:w="993" w:type="dxa"/>
          </w:tcPr>
          <w:p w14:paraId="3C8B234A" w14:textId="77777777" w:rsidR="00C50AB1" w:rsidRDefault="00C50AB1">
            <w:r>
              <w:t>HL7_36</w:t>
            </w:r>
          </w:p>
        </w:tc>
        <w:tc>
          <w:tcPr>
            <w:tcW w:w="4819" w:type="dxa"/>
          </w:tcPr>
          <w:p w14:paraId="40D5967D" w14:textId="77777777" w:rsidR="00C50AB1" w:rsidRDefault="00C50AB1">
            <w:r>
              <w:t>Lists all events out of the table events with no corresponding table value in table 0003.</w:t>
            </w:r>
          </w:p>
        </w:tc>
      </w:tr>
      <w:tr w:rsidR="00C50AB1" w14:paraId="3731FADE" w14:textId="77777777">
        <w:tc>
          <w:tcPr>
            <w:tcW w:w="3472" w:type="dxa"/>
          </w:tcPr>
          <w:p w14:paraId="272CAF47" w14:textId="77777777" w:rsidR="00C50AB1" w:rsidRDefault="00C50AB1">
            <w:r>
              <w:t>Xinconsistency: Messagetypes without Values in Table 0076</w:t>
            </w:r>
          </w:p>
        </w:tc>
        <w:tc>
          <w:tcPr>
            <w:tcW w:w="993" w:type="dxa"/>
          </w:tcPr>
          <w:p w14:paraId="784CFB93" w14:textId="77777777" w:rsidR="00C50AB1" w:rsidRDefault="00C50AB1">
            <w:r>
              <w:t>HL7_36</w:t>
            </w:r>
          </w:p>
        </w:tc>
        <w:tc>
          <w:tcPr>
            <w:tcW w:w="4819" w:type="dxa"/>
          </w:tcPr>
          <w:p w14:paraId="3C5C2CDD" w14:textId="77777777" w:rsidR="00C50AB1" w:rsidRDefault="00C50AB1"/>
        </w:tc>
      </w:tr>
      <w:tr w:rsidR="00C50AB1" w14:paraId="31E13409" w14:textId="77777777">
        <w:tc>
          <w:tcPr>
            <w:tcW w:w="3472" w:type="dxa"/>
          </w:tcPr>
          <w:p w14:paraId="1371F5A9" w14:textId="77777777" w:rsidR="00C50AB1" w:rsidRDefault="00C50AB1">
            <w:r>
              <w:t>Xinconsistency: Table 0003 Values without Events</w:t>
            </w:r>
          </w:p>
        </w:tc>
        <w:tc>
          <w:tcPr>
            <w:tcW w:w="993" w:type="dxa"/>
          </w:tcPr>
          <w:p w14:paraId="15EA1429" w14:textId="77777777" w:rsidR="00C50AB1" w:rsidRDefault="00C50AB1">
            <w:r>
              <w:t>HL7_36</w:t>
            </w:r>
          </w:p>
        </w:tc>
        <w:tc>
          <w:tcPr>
            <w:tcW w:w="4819" w:type="dxa"/>
          </w:tcPr>
          <w:p w14:paraId="50143279" w14:textId="77777777" w:rsidR="00C50AB1" w:rsidRDefault="00C50AB1"/>
        </w:tc>
      </w:tr>
      <w:tr w:rsidR="00C50AB1" w14:paraId="1A39165B" w14:textId="77777777">
        <w:tc>
          <w:tcPr>
            <w:tcW w:w="3472" w:type="dxa"/>
          </w:tcPr>
          <w:p w14:paraId="2795FC36" w14:textId="77777777" w:rsidR="00C50AB1" w:rsidRDefault="00C50AB1">
            <w:r>
              <w:t>Xinconsistency: Table 0076 Values without Messagetypes</w:t>
            </w:r>
          </w:p>
        </w:tc>
        <w:tc>
          <w:tcPr>
            <w:tcW w:w="993" w:type="dxa"/>
          </w:tcPr>
          <w:p w14:paraId="3FF96D46" w14:textId="77777777" w:rsidR="00C50AB1" w:rsidRDefault="00C50AB1">
            <w:r>
              <w:t>HL7_36</w:t>
            </w:r>
          </w:p>
        </w:tc>
        <w:tc>
          <w:tcPr>
            <w:tcW w:w="4819" w:type="dxa"/>
          </w:tcPr>
          <w:p w14:paraId="5EE1DF1C" w14:textId="77777777" w:rsidR="00C50AB1" w:rsidRDefault="00C50AB1"/>
        </w:tc>
      </w:tr>
      <w:tr w:rsidR="00C50AB1" w14:paraId="3166374F" w14:textId="77777777">
        <w:tc>
          <w:tcPr>
            <w:tcW w:w="3472" w:type="dxa"/>
          </w:tcPr>
          <w:p w14:paraId="1B1B6B17" w14:textId="77777777" w:rsidR="00C50AB1" w:rsidRDefault="00C50AB1">
            <w:r>
              <w:t>xReduce EvntMsgTypSegm xx</w:t>
            </w:r>
          </w:p>
        </w:tc>
        <w:tc>
          <w:tcPr>
            <w:tcW w:w="993" w:type="dxa"/>
          </w:tcPr>
          <w:p w14:paraId="05E81685" w14:textId="77777777" w:rsidR="00C50AB1" w:rsidRDefault="00C50AB1">
            <w:r>
              <w:t>HL7_42</w:t>
            </w:r>
          </w:p>
        </w:tc>
        <w:tc>
          <w:tcPr>
            <w:tcW w:w="4819" w:type="dxa"/>
          </w:tcPr>
          <w:p w14:paraId="33B49288" w14:textId="77777777" w:rsidR="00C50AB1" w:rsidRDefault="00C50AB1">
            <w:r>
              <w:t>tries to reduce the amount of information to specify messages for events</w:t>
            </w:r>
          </w:p>
        </w:tc>
      </w:tr>
      <w:tr w:rsidR="00C50AB1" w14:paraId="7932B57F" w14:textId="77777777">
        <w:tc>
          <w:tcPr>
            <w:tcW w:w="3472" w:type="dxa"/>
          </w:tcPr>
          <w:p w14:paraId="3964AB9D" w14:textId="77777777" w:rsidR="00C50AB1" w:rsidRDefault="00C50AB1">
            <w:r>
              <w:t>xReduce MsgStructIdSegm xx</w:t>
            </w:r>
          </w:p>
        </w:tc>
        <w:tc>
          <w:tcPr>
            <w:tcW w:w="993" w:type="dxa"/>
          </w:tcPr>
          <w:p w14:paraId="66187EAC" w14:textId="77777777" w:rsidR="00C50AB1" w:rsidRDefault="00C50AB1">
            <w:r>
              <w:t>HL7_42</w:t>
            </w:r>
          </w:p>
        </w:tc>
        <w:tc>
          <w:tcPr>
            <w:tcW w:w="4819" w:type="dxa"/>
          </w:tcPr>
          <w:p w14:paraId="54C0881D" w14:textId="77777777" w:rsidR="00C50AB1" w:rsidRDefault="00C50AB1">
            <w:r>
              <w:t>dto, but for message structures</w:t>
            </w:r>
          </w:p>
        </w:tc>
      </w:tr>
      <w:tr w:rsidR="00C50AB1" w14:paraId="4A3182A6" w14:textId="77777777">
        <w:tc>
          <w:tcPr>
            <w:tcW w:w="3472" w:type="dxa"/>
          </w:tcPr>
          <w:p w14:paraId="2969B7BC" w14:textId="77777777" w:rsidR="00C50AB1" w:rsidRDefault="00C50AB1">
            <w:r>
              <w:t>XTransfer Events description</w:t>
            </w:r>
          </w:p>
        </w:tc>
        <w:tc>
          <w:tcPr>
            <w:tcW w:w="993" w:type="dxa"/>
          </w:tcPr>
          <w:p w14:paraId="57BA5EAB" w14:textId="77777777" w:rsidR="00C50AB1" w:rsidRDefault="00C50AB1">
            <w:r>
              <w:t>HL7_39</w:t>
            </w:r>
          </w:p>
        </w:tc>
        <w:tc>
          <w:tcPr>
            <w:tcW w:w="4819" w:type="dxa"/>
          </w:tcPr>
          <w:p w14:paraId="23CEA8E1" w14:textId="77777777" w:rsidR="00C50AB1" w:rsidRDefault="00C50AB1">
            <w:r>
              <w:t>Transfers the event description from another version</w:t>
            </w:r>
          </w:p>
        </w:tc>
      </w:tr>
      <w:tr w:rsidR="00C50AB1" w14:paraId="17DBCD9E" w14:textId="77777777">
        <w:tc>
          <w:tcPr>
            <w:tcW w:w="3472" w:type="dxa"/>
          </w:tcPr>
          <w:p w14:paraId="686DFC02" w14:textId="77777777" w:rsidR="00C50AB1" w:rsidRDefault="00C50AB1">
            <w:r>
              <w:t>XTransfer Events interpretation</w:t>
            </w:r>
          </w:p>
        </w:tc>
        <w:tc>
          <w:tcPr>
            <w:tcW w:w="993" w:type="dxa"/>
          </w:tcPr>
          <w:p w14:paraId="5E69D388" w14:textId="77777777" w:rsidR="00C50AB1" w:rsidRDefault="00C50AB1">
            <w:r>
              <w:t>HL7_39</w:t>
            </w:r>
          </w:p>
        </w:tc>
        <w:tc>
          <w:tcPr>
            <w:tcW w:w="4819" w:type="dxa"/>
          </w:tcPr>
          <w:p w14:paraId="1CE4FD72" w14:textId="77777777" w:rsidR="00C50AB1" w:rsidRDefault="00C50AB1">
            <w:r>
              <w:t>Transfers the event interpretation from another version</w:t>
            </w:r>
          </w:p>
        </w:tc>
      </w:tr>
      <w:tr w:rsidR="00C50AB1" w14:paraId="223A8C5E" w14:textId="77777777">
        <w:tc>
          <w:tcPr>
            <w:tcW w:w="3472" w:type="dxa"/>
          </w:tcPr>
          <w:p w14:paraId="666BD9A6" w14:textId="77777777" w:rsidR="00C50AB1" w:rsidRDefault="00C50AB1">
            <w:pPr>
              <w:rPr>
                <w:lang w:val="fr-FR"/>
              </w:rPr>
            </w:pPr>
            <w:r>
              <w:rPr>
                <w:lang w:val="fr-FR"/>
              </w:rPr>
              <w:t>XTransfer MessageTypes description</w:t>
            </w:r>
          </w:p>
        </w:tc>
        <w:tc>
          <w:tcPr>
            <w:tcW w:w="993" w:type="dxa"/>
          </w:tcPr>
          <w:p w14:paraId="5289986F" w14:textId="77777777" w:rsidR="00C50AB1" w:rsidRDefault="00C50AB1">
            <w:r>
              <w:t>HL7_39</w:t>
            </w:r>
          </w:p>
        </w:tc>
        <w:tc>
          <w:tcPr>
            <w:tcW w:w="4819" w:type="dxa"/>
          </w:tcPr>
          <w:p w14:paraId="03A9C015" w14:textId="77777777" w:rsidR="00C50AB1" w:rsidRDefault="00C50AB1">
            <w:r>
              <w:t>Transfers the message type description from another version</w:t>
            </w:r>
          </w:p>
        </w:tc>
      </w:tr>
      <w:tr w:rsidR="00C50AB1" w14:paraId="77D62603" w14:textId="77777777">
        <w:tc>
          <w:tcPr>
            <w:tcW w:w="3472" w:type="dxa"/>
          </w:tcPr>
          <w:p w14:paraId="3B27C877" w14:textId="77777777" w:rsidR="00C50AB1" w:rsidRDefault="00C50AB1">
            <w:r>
              <w:t>XTransfer Segments description</w:t>
            </w:r>
          </w:p>
        </w:tc>
        <w:tc>
          <w:tcPr>
            <w:tcW w:w="993" w:type="dxa"/>
          </w:tcPr>
          <w:p w14:paraId="004260AA" w14:textId="77777777" w:rsidR="00C50AB1" w:rsidRDefault="00C50AB1">
            <w:r>
              <w:t>HL7_39</w:t>
            </w:r>
          </w:p>
        </w:tc>
        <w:tc>
          <w:tcPr>
            <w:tcW w:w="4819" w:type="dxa"/>
          </w:tcPr>
          <w:p w14:paraId="0D830EA9" w14:textId="77777777" w:rsidR="00C50AB1" w:rsidRDefault="00C50AB1">
            <w:r>
              <w:t>Transfers the segment description from another version</w:t>
            </w:r>
          </w:p>
        </w:tc>
      </w:tr>
      <w:tr w:rsidR="00C50AB1" w14:paraId="1A0A33F7" w14:textId="77777777">
        <w:tc>
          <w:tcPr>
            <w:tcW w:w="3472" w:type="dxa"/>
          </w:tcPr>
          <w:p w14:paraId="6D7D2745" w14:textId="77777777" w:rsidR="00C50AB1" w:rsidRDefault="00C50AB1">
            <w:r>
              <w:t>XTransfer Events interpretation</w:t>
            </w:r>
          </w:p>
        </w:tc>
        <w:tc>
          <w:tcPr>
            <w:tcW w:w="993" w:type="dxa"/>
          </w:tcPr>
          <w:p w14:paraId="755880EB" w14:textId="77777777" w:rsidR="00C50AB1" w:rsidRDefault="00C50AB1">
            <w:r>
              <w:t>HL7_39</w:t>
            </w:r>
          </w:p>
        </w:tc>
        <w:tc>
          <w:tcPr>
            <w:tcW w:w="4819" w:type="dxa"/>
          </w:tcPr>
          <w:p w14:paraId="5F56A524" w14:textId="77777777" w:rsidR="00C50AB1" w:rsidRDefault="00C50AB1">
            <w:r>
              <w:t>Transfers the segment interpretation from another version</w:t>
            </w:r>
          </w:p>
        </w:tc>
      </w:tr>
    </w:tbl>
    <w:p w14:paraId="14785510" w14:textId="77777777" w:rsidR="00C50AB1" w:rsidRDefault="00C50AB1"/>
    <w:p w14:paraId="6764017B" w14:textId="77777777" w:rsidR="00C50AB1" w:rsidRDefault="00C50AB1">
      <w:pPr>
        <w:pStyle w:val="berschrift1"/>
      </w:pPr>
      <w:r>
        <w:lastRenderedPageBreak/>
        <w:fldChar w:fldCharType="begin"/>
      </w:r>
      <w:r>
        <w:instrText xml:space="preserve"> AUTONUMLGL </w:instrText>
      </w:r>
      <w:bookmarkStart w:id="87" w:name="_Toc147402657"/>
      <w:r>
        <w:fldChar w:fldCharType="end"/>
      </w:r>
      <w:r>
        <w:t xml:space="preserve"> Forms</w:t>
      </w:r>
      <w:bookmarkEnd w:id="87"/>
    </w:p>
    <w:p w14:paraId="0299AE25" w14:textId="77777777" w:rsidR="00C50AB1" w:rsidRDefault="00C50AB1"/>
    <w:tbl>
      <w:tblPr>
        <w:tblW w:w="928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993"/>
        <w:gridCol w:w="4819"/>
      </w:tblGrid>
      <w:tr w:rsidR="00C50AB1" w14:paraId="12D092FB" w14:textId="77777777">
        <w:trPr>
          <w:tblHeader/>
        </w:trPr>
        <w:tc>
          <w:tcPr>
            <w:tcW w:w="3472" w:type="dxa"/>
            <w:shd w:val="pct10" w:color="auto" w:fill="auto"/>
          </w:tcPr>
          <w:p w14:paraId="5CBA687A" w14:textId="77777777" w:rsidR="00C50AB1" w:rsidRDefault="00C50AB1">
            <w:r>
              <w:t>Form</w:t>
            </w:r>
          </w:p>
        </w:tc>
        <w:tc>
          <w:tcPr>
            <w:tcW w:w="993" w:type="dxa"/>
            <w:shd w:val="pct10" w:color="auto" w:fill="auto"/>
          </w:tcPr>
          <w:p w14:paraId="76470283" w14:textId="77777777" w:rsidR="00C50AB1" w:rsidRDefault="00C50AB1">
            <w:r>
              <w:t>Database</w:t>
            </w:r>
          </w:p>
        </w:tc>
        <w:tc>
          <w:tcPr>
            <w:tcW w:w="4819" w:type="dxa"/>
            <w:shd w:val="pct10" w:color="auto" w:fill="auto"/>
          </w:tcPr>
          <w:p w14:paraId="1D38458A" w14:textId="77777777" w:rsidR="00C50AB1" w:rsidRDefault="00C50AB1">
            <w:r>
              <w:t>Purpose</w:t>
            </w:r>
          </w:p>
        </w:tc>
      </w:tr>
      <w:tr w:rsidR="00C50AB1" w14:paraId="4B8A1377" w14:textId="77777777">
        <w:tc>
          <w:tcPr>
            <w:tcW w:w="3472" w:type="dxa"/>
          </w:tcPr>
          <w:p w14:paraId="66A36479" w14:textId="77777777" w:rsidR="00C50AB1" w:rsidRDefault="00C50AB1">
            <w:r>
              <w:t>HL7Chapters</w:t>
            </w:r>
          </w:p>
        </w:tc>
        <w:tc>
          <w:tcPr>
            <w:tcW w:w="993" w:type="dxa"/>
          </w:tcPr>
          <w:p w14:paraId="25526620" w14:textId="77777777" w:rsidR="00C50AB1" w:rsidRDefault="00C50AB1">
            <w:r>
              <w:t>HL7_55</w:t>
            </w:r>
          </w:p>
        </w:tc>
        <w:tc>
          <w:tcPr>
            <w:tcW w:w="4819" w:type="dxa"/>
          </w:tcPr>
          <w:p w14:paraId="6524B03D" w14:textId="77777777" w:rsidR="00C50AB1" w:rsidRDefault="00C50AB1">
            <w:r>
              <w:t>Administration of Chapters and related sections.</w:t>
            </w:r>
          </w:p>
        </w:tc>
      </w:tr>
      <w:tr w:rsidR="00C50AB1" w14:paraId="7CD64131" w14:textId="77777777">
        <w:tc>
          <w:tcPr>
            <w:tcW w:w="3472" w:type="dxa"/>
          </w:tcPr>
          <w:p w14:paraId="0B198703" w14:textId="77777777" w:rsidR="00C50AB1" w:rsidRDefault="00C50AB1">
            <w:r>
              <w:t>HL7ChapterParagraphs</w:t>
            </w:r>
          </w:p>
        </w:tc>
        <w:tc>
          <w:tcPr>
            <w:tcW w:w="993" w:type="dxa"/>
          </w:tcPr>
          <w:p w14:paraId="6D5D3C34" w14:textId="77777777" w:rsidR="00C50AB1" w:rsidRDefault="00C50AB1"/>
        </w:tc>
        <w:tc>
          <w:tcPr>
            <w:tcW w:w="4819" w:type="dxa"/>
          </w:tcPr>
          <w:p w14:paraId="2CDB86FC" w14:textId="77777777" w:rsidR="00C50AB1" w:rsidRDefault="00C50AB1"/>
        </w:tc>
      </w:tr>
      <w:tr w:rsidR="00C50AB1" w14:paraId="00971920" w14:textId="77777777">
        <w:tc>
          <w:tcPr>
            <w:tcW w:w="3472" w:type="dxa"/>
          </w:tcPr>
          <w:p w14:paraId="428FF83A" w14:textId="77777777" w:rsidR="00C50AB1" w:rsidRDefault="00C50AB1">
            <w:r>
              <w:t>HL7Components for Data Structure</w:t>
            </w:r>
          </w:p>
        </w:tc>
        <w:tc>
          <w:tcPr>
            <w:tcW w:w="993" w:type="dxa"/>
          </w:tcPr>
          <w:p w14:paraId="283293A0" w14:textId="77777777" w:rsidR="00C50AB1" w:rsidRDefault="00C50AB1">
            <w:r>
              <w:t>HL7_36</w:t>
            </w:r>
          </w:p>
        </w:tc>
        <w:tc>
          <w:tcPr>
            <w:tcW w:w="4819" w:type="dxa"/>
          </w:tcPr>
          <w:p w14:paraId="375630B3" w14:textId="77777777" w:rsidR="00C50AB1" w:rsidRDefault="00C50AB1">
            <w:r>
              <w:t>Administration of Data Structures including the according components.</w:t>
            </w:r>
          </w:p>
        </w:tc>
      </w:tr>
      <w:tr w:rsidR="00C50AB1" w14:paraId="795DEDB3" w14:textId="77777777">
        <w:tc>
          <w:tcPr>
            <w:tcW w:w="3472" w:type="dxa"/>
          </w:tcPr>
          <w:p w14:paraId="3FAB88C9" w14:textId="77777777" w:rsidR="00C50AB1" w:rsidRDefault="00C50AB1">
            <w:r>
              <w:t>HL7QueryInput</w:t>
            </w:r>
          </w:p>
        </w:tc>
        <w:tc>
          <w:tcPr>
            <w:tcW w:w="993" w:type="dxa"/>
          </w:tcPr>
          <w:p w14:paraId="32AB6EA6" w14:textId="77777777" w:rsidR="00C50AB1" w:rsidRDefault="00C50AB1">
            <w:r>
              <w:t>HL7_39</w:t>
            </w:r>
          </w:p>
        </w:tc>
        <w:tc>
          <w:tcPr>
            <w:tcW w:w="4819" w:type="dxa"/>
          </w:tcPr>
          <w:p w14:paraId="75C09D42" w14:textId="77777777" w:rsidR="00C50AB1" w:rsidRDefault="00C50AB1">
            <w:r>
              <w:t>Administration of Input fields for conformance statements</w:t>
            </w:r>
          </w:p>
        </w:tc>
      </w:tr>
      <w:tr w:rsidR="00C50AB1" w14:paraId="30756122" w14:textId="77777777">
        <w:tc>
          <w:tcPr>
            <w:tcW w:w="3472" w:type="dxa"/>
          </w:tcPr>
          <w:p w14:paraId="2374EEA1" w14:textId="77777777" w:rsidR="00C50AB1" w:rsidRDefault="00C50AB1">
            <w:r>
              <w:t>HL7QueryInputParameter</w:t>
            </w:r>
          </w:p>
        </w:tc>
        <w:tc>
          <w:tcPr>
            <w:tcW w:w="993" w:type="dxa"/>
          </w:tcPr>
          <w:p w14:paraId="57F3610A" w14:textId="77777777" w:rsidR="00C50AB1" w:rsidRDefault="00C50AB1">
            <w:r>
              <w:t>HL7_39</w:t>
            </w:r>
          </w:p>
        </w:tc>
        <w:tc>
          <w:tcPr>
            <w:tcW w:w="4819" w:type="dxa"/>
          </w:tcPr>
          <w:p w14:paraId="2EDEB292" w14:textId="77777777" w:rsidR="00C50AB1" w:rsidRDefault="00C50AB1">
            <w:r>
              <w:t>Administration of comments on input fields for conformance statements</w:t>
            </w:r>
          </w:p>
        </w:tc>
      </w:tr>
      <w:tr w:rsidR="00C50AB1" w14:paraId="44F820F1" w14:textId="77777777">
        <w:tc>
          <w:tcPr>
            <w:tcW w:w="3472" w:type="dxa"/>
          </w:tcPr>
          <w:p w14:paraId="221C23E1" w14:textId="77777777" w:rsidR="00C50AB1" w:rsidRDefault="00C50AB1">
            <w:r>
              <w:t>HL7Data Elements</w:t>
            </w:r>
          </w:p>
        </w:tc>
        <w:tc>
          <w:tcPr>
            <w:tcW w:w="993" w:type="dxa"/>
          </w:tcPr>
          <w:p w14:paraId="2C993001" w14:textId="77777777" w:rsidR="00C50AB1" w:rsidRDefault="00C50AB1">
            <w:r>
              <w:t>HL7_36</w:t>
            </w:r>
          </w:p>
        </w:tc>
        <w:tc>
          <w:tcPr>
            <w:tcW w:w="4819" w:type="dxa"/>
          </w:tcPr>
          <w:p w14:paraId="0BD351DC" w14:textId="77777777" w:rsidR="00C50AB1" w:rsidRDefault="00C50AB1">
            <w:r>
              <w:t>Administration of data elements.</w:t>
            </w:r>
          </w:p>
        </w:tc>
      </w:tr>
      <w:tr w:rsidR="00C50AB1" w14:paraId="04140BFD" w14:textId="77777777">
        <w:tc>
          <w:tcPr>
            <w:tcW w:w="3472" w:type="dxa"/>
          </w:tcPr>
          <w:p w14:paraId="7E1483FB" w14:textId="77777777" w:rsidR="00C50AB1" w:rsidRDefault="00C50AB1">
            <w:r>
              <w:t>HL7Data Type</w:t>
            </w:r>
          </w:p>
        </w:tc>
        <w:tc>
          <w:tcPr>
            <w:tcW w:w="993" w:type="dxa"/>
          </w:tcPr>
          <w:p w14:paraId="74182A7E" w14:textId="77777777" w:rsidR="00C50AB1" w:rsidRDefault="00C50AB1">
            <w:r>
              <w:t>HL7_36</w:t>
            </w:r>
          </w:p>
        </w:tc>
        <w:tc>
          <w:tcPr>
            <w:tcW w:w="4819" w:type="dxa"/>
          </w:tcPr>
          <w:p w14:paraId="5E231CC8" w14:textId="77777777" w:rsidR="00C50AB1" w:rsidRDefault="00C50AB1">
            <w:r>
              <w:t>Administration of data types.</w:t>
            </w:r>
          </w:p>
        </w:tc>
      </w:tr>
      <w:tr w:rsidR="00C50AB1" w14:paraId="20839BCE" w14:textId="77777777">
        <w:tc>
          <w:tcPr>
            <w:tcW w:w="3472" w:type="dxa"/>
          </w:tcPr>
          <w:p w14:paraId="101C8888" w14:textId="77777777" w:rsidR="00C50AB1" w:rsidRDefault="00C50AB1">
            <w:r>
              <w:t>HL7Events with Messages</w:t>
            </w:r>
          </w:p>
        </w:tc>
        <w:tc>
          <w:tcPr>
            <w:tcW w:w="993" w:type="dxa"/>
          </w:tcPr>
          <w:p w14:paraId="31AE95E9" w14:textId="77777777" w:rsidR="00C50AB1" w:rsidRDefault="00C50AB1">
            <w:r>
              <w:t>HL7_36</w:t>
            </w:r>
          </w:p>
        </w:tc>
        <w:tc>
          <w:tcPr>
            <w:tcW w:w="4819" w:type="dxa"/>
          </w:tcPr>
          <w:p w14:paraId="11B9D095" w14:textId="77777777" w:rsidR="00C50AB1" w:rsidRDefault="00C50AB1">
            <w:r>
              <w:t>Administration of all events with according properties</w:t>
            </w:r>
          </w:p>
        </w:tc>
      </w:tr>
      <w:tr w:rsidR="00C50AB1" w14:paraId="59D46DC6" w14:textId="77777777">
        <w:tc>
          <w:tcPr>
            <w:tcW w:w="3472" w:type="dxa"/>
          </w:tcPr>
          <w:p w14:paraId="73FCDFBC" w14:textId="77777777" w:rsidR="00C50AB1" w:rsidRDefault="00C50AB1">
            <w:r>
              <w:t>HL7FunctionCopyMessage2MsgStruct</w:t>
            </w:r>
          </w:p>
        </w:tc>
        <w:tc>
          <w:tcPr>
            <w:tcW w:w="993" w:type="dxa"/>
          </w:tcPr>
          <w:p w14:paraId="47202E73" w14:textId="77777777" w:rsidR="00C50AB1" w:rsidRDefault="00C50AB1">
            <w:r>
              <w:t>HL7_36</w:t>
            </w:r>
          </w:p>
        </w:tc>
        <w:tc>
          <w:tcPr>
            <w:tcW w:w="4819" w:type="dxa"/>
          </w:tcPr>
          <w:p w14:paraId="38A2D50F" w14:textId="77777777" w:rsidR="00C50AB1" w:rsidRDefault="00C50AB1">
            <w:r>
              <w:t>A form which allows for copying one message description into the table with message structures.</w:t>
            </w:r>
          </w:p>
        </w:tc>
      </w:tr>
      <w:tr w:rsidR="00C50AB1" w14:paraId="7F536C90" w14:textId="77777777">
        <w:tc>
          <w:tcPr>
            <w:tcW w:w="3472" w:type="dxa"/>
          </w:tcPr>
          <w:p w14:paraId="45843027" w14:textId="77777777" w:rsidR="00C50AB1" w:rsidRDefault="00C50AB1">
            <w:r>
              <w:t>HL7FunctionCopyMessages</w:t>
            </w:r>
          </w:p>
        </w:tc>
        <w:tc>
          <w:tcPr>
            <w:tcW w:w="993" w:type="dxa"/>
          </w:tcPr>
          <w:p w14:paraId="7B381F3B" w14:textId="77777777" w:rsidR="00C50AB1" w:rsidRDefault="00C50AB1">
            <w:r>
              <w:t>HL7_36</w:t>
            </w:r>
          </w:p>
        </w:tc>
        <w:tc>
          <w:tcPr>
            <w:tcW w:w="4819" w:type="dxa"/>
          </w:tcPr>
          <w:p w14:paraId="33131D2F" w14:textId="77777777" w:rsidR="00C50AB1" w:rsidRDefault="00C50AB1">
            <w:r>
              <w:t>A form which takes the event of MainForm (source event) and queries for the target event to copy all message information to.</w:t>
            </w:r>
          </w:p>
        </w:tc>
      </w:tr>
      <w:tr w:rsidR="00C50AB1" w14:paraId="4F9B0C18" w14:textId="77777777">
        <w:tc>
          <w:tcPr>
            <w:tcW w:w="3472" w:type="dxa"/>
          </w:tcPr>
          <w:p w14:paraId="3E78BE02" w14:textId="77777777" w:rsidR="00C50AB1" w:rsidRDefault="00C50AB1">
            <w:r>
              <w:t>HL7FunctionCopyMsgStructs</w:t>
            </w:r>
          </w:p>
        </w:tc>
        <w:tc>
          <w:tcPr>
            <w:tcW w:w="993" w:type="dxa"/>
          </w:tcPr>
          <w:p w14:paraId="391E2992" w14:textId="77777777" w:rsidR="00C50AB1" w:rsidRDefault="00C50AB1">
            <w:r>
              <w:t>HL7_36</w:t>
            </w:r>
          </w:p>
        </w:tc>
        <w:tc>
          <w:tcPr>
            <w:tcW w:w="4819" w:type="dxa"/>
          </w:tcPr>
          <w:p w14:paraId="552D8D85" w14:textId="77777777" w:rsidR="00C50AB1" w:rsidRDefault="00C50AB1"/>
        </w:tc>
      </w:tr>
      <w:tr w:rsidR="00C50AB1" w14:paraId="3C122C3A" w14:textId="77777777">
        <w:tc>
          <w:tcPr>
            <w:tcW w:w="3472" w:type="dxa"/>
          </w:tcPr>
          <w:p w14:paraId="0A2BDA53" w14:textId="77777777" w:rsidR="00C50AB1" w:rsidRDefault="00C50AB1">
            <w:r>
              <w:t>HL7FunctionGenerateHTML</w:t>
            </w:r>
          </w:p>
        </w:tc>
        <w:tc>
          <w:tcPr>
            <w:tcW w:w="993" w:type="dxa"/>
          </w:tcPr>
          <w:p w14:paraId="4F636151" w14:textId="77777777" w:rsidR="00C50AB1" w:rsidRDefault="00C50AB1">
            <w:r>
              <w:t>HL7_36</w:t>
            </w:r>
          </w:p>
        </w:tc>
        <w:tc>
          <w:tcPr>
            <w:tcW w:w="4819" w:type="dxa"/>
          </w:tcPr>
          <w:p w14:paraId="32993EFD" w14:textId="77777777" w:rsidR="00C50AB1" w:rsidRDefault="00C50AB1">
            <w:r>
              <w:t>A form with buttons to start the HTML generating process. All buttons has to be pressed in subsequent order (top down).</w:t>
            </w:r>
          </w:p>
        </w:tc>
      </w:tr>
      <w:tr w:rsidR="00C50AB1" w14:paraId="6B634D10" w14:textId="77777777">
        <w:tc>
          <w:tcPr>
            <w:tcW w:w="3472" w:type="dxa"/>
          </w:tcPr>
          <w:p w14:paraId="20378F61" w14:textId="77777777" w:rsidR="00C50AB1" w:rsidRDefault="00C50AB1">
            <w:r>
              <w:t>HL7GenerateAppendixA</w:t>
            </w:r>
          </w:p>
        </w:tc>
        <w:tc>
          <w:tcPr>
            <w:tcW w:w="993" w:type="dxa"/>
          </w:tcPr>
          <w:p w14:paraId="0E843BB5" w14:textId="77777777" w:rsidR="00C50AB1" w:rsidRDefault="00C50AB1">
            <w:r>
              <w:t>HL7_37</w:t>
            </w:r>
          </w:p>
        </w:tc>
        <w:tc>
          <w:tcPr>
            <w:tcW w:w="4819" w:type="dxa"/>
          </w:tcPr>
          <w:p w14:paraId="01F33C77" w14:textId="77777777" w:rsidR="00C50AB1" w:rsidRDefault="00C50AB1">
            <w:r>
              <w:t>A form with buttons to control the generation of a winword document equivalent to Appendix A.</w:t>
            </w:r>
          </w:p>
        </w:tc>
      </w:tr>
      <w:tr w:rsidR="00C50AB1" w14:paraId="3542E028" w14:textId="77777777">
        <w:tc>
          <w:tcPr>
            <w:tcW w:w="3472" w:type="dxa"/>
          </w:tcPr>
          <w:p w14:paraId="5B90429E" w14:textId="77777777" w:rsidR="00C50AB1" w:rsidRDefault="00C50AB1">
            <w:r>
              <w:t>HL7GenerateDocuments</w:t>
            </w:r>
          </w:p>
        </w:tc>
        <w:tc>
          <w:tcPr>
            <w:tcW w:w="993" w:type="dxa"/>
          </w:tcPr>
          <w:p w14:paraId="48589638" w14:textId="77777777" w:rsidR="00C50AB1" w:rsidRDefault="00C50AB1">
            <w:r>
              <w:t>HL7_37</w:t>
            </w:r>
          </w:p>
        </w:tc>
        <w:tc>
          <w:tcPr>
            <w:tcW w:w="4819" w:type="dxa"/>
          </w:tcPr>
          <w:p w14:paraId="0987AEA0" w14:textId="77777777" w:rsidR="00C50AB1" w:rsidRDefault="00C50AB1">
            <w:r>
              <w:t>A form with buttons to control the generation of a winword document which contains especially marked information out of events, segments and tables.</w:t>
            </w:r>
          </w:p>
        </w:tc>
      </w:tr>
      <w:tr w:rsidR="00C50AB1" w14:paraId="04DC6274" w14:textId="77777777">
        <w:tc>
          <w:tcPr>
            <w:tcW w:w="3472" w:type="dxa"/>
          </w:tcPr>
          <w:p w14:paraId="619E2290" w14:textId="77777777" w:rsidR="00C50AB1" w:rsidRDefault="00C50AB1">
            <w:r>
              <w:t>HL7MessageStructures</w:t>
            </w:r>
          </w:p>
        </w:tc>
        <w:tc>
          <w:tcPr>
            <w:tcW w:w="993" w:type="dxa"/>
          </w:tcPr>
          <w:p w14:paraId="0AA0EBD2" w14:textId="77777777" w:rsidR="00C50AB1" w:rsidRDefault="00C50AB1">
            <w:r>
              <w:t>HL7_36</w:t>
            </w:r>
          </w:p>
        </w:tc>
        <w:tc>
          <w:tcPr>
            <w:tcW w:w="4819" w:type="dxa"/>
          </w:tcPr>
          <w:p w14:paraId="5A839448" w14:textId="77777777" w:rsidR="00C50AB1" w:rsidRDefault="00C50AB1">
            <w:r>
              <w:t>Administration of message structures</w:t>
            </w:r>
          </w:p>
        </w:tc>
      </w:tr>
      <w:tr w:rsidR="00C50AB1" w14:paraId="42FE8D93" w14:textId="77777777">
        <w:tc>
          <w:tcPr>
            <w:tcW w:w="3472" w:type="dxa"/>
          </w:tcPr>
          <w:p w14:paraId="15B9BCE2" w14:textId="77777777" w:rsidR="00C50AB1" w:rsidRDefault="00C50AB1">
            <w:r>
              <w:t>HL7RemoveVersion</w:t>
            </w:r>
          </w:p>
        </w:tc>
        <w:tc>
          <w:tcPr>
            <w:tcW w:w="993" w:type="dxa"/>
          </w:tcPr>
          <w:p w14:paraId="118FDB2F" w14:textId="77777777" w:rsidR="00C50AB1" w:rsidRDefault="00C50AB1">
            <w:r>
              <w:t>HL7_36</w:t>
            </w:r>
          </w:p>
        </w:tc>
        <w:tc>
          <w:tcPr>
            <w:tcW w:w="4819" w:type="dxa"/>
          </w:tcPr>
          <w:p w14:paraId="56D84C93" w14:textId="77777777" w:rsidR="00C50AB1" w:rsidRDefault="00C50AB1">
            <w:r>
              <w:t>Presents a list box naming all version contained within this database.</w:t>
            </w:r>
          </w:p>
        </w:tc>
      </w:tr>
      <w:tr w:rsidR="00C50AB1" w14:paraId="7233E6C1" w14:textId="77777777">
        <w:tc>
          <w:tcPr>
            <w:tcW w:w="3472" w:type="dxa"/>
          </w:tcPr>
          <w:p w14:paraId="3A8A2901" w14:textId="77777777" w:rsidR="00C50AB1" w:rsidRDefault="00C50AB1">
            <w:r>
              <w:t>HL7Segments</w:t>
            </w:r>
          </w:p>
        </w:tc>
        <w:tc>
          <w:tcPr>
            <w:tcW w:w="993" w:type="dxa"/>
          </w:tcPr>
          <w:p w14:paraId="6153D4B7" w14:textId="77777777" w:rsidR="00C50AB1" w:rsidRDefault="00C50AB1">
            <w:r>
              <w:t>HL7_36</w:t>
            </w:r>
          </w:p>
        </w:tc>
        <w:tc>
          <w:tcPr>
            <w:tcW w:w="4819" w:type="dxa"/>
          </w:tcPr>
          <w:p w14:paraId="68146A03" w14:textId="77777777" w:rsidR="00C50AB1" w:rsidRDefault="00C50AB1"/>
        </w:tc>
      </w:tr>
      <w:tr w:rsidR="00C50AB1" w14:paraId="156D8859" w14:textId="77777777">
        <w:tc>
          <w:tcPr>
            <w:tcW w:w="3472" w:type="dxa"/>
          </w:tcPr>
          <w:p w14:paraId="4C286902" w14:textId="77777777" w:rsidR="00C50AB1" w:rsidRDefault="00C50AB1">
            <w:r>
              <w:t>HL7StartFunctions</w:t>
            </w:r>
          </w:p>
        </w:tc>
        <w:tc>
          <w:tcPr>
            <w:tcW w:w="993" w:type="dxa"/>
          </w:tcPr>
          <w:p w14:paraId="455144F9" w14:textId="77777777" w:rsidR="00C50AB1" w:rsidRDefault="00C50AB1">
            <w:r>
              <w:t>HL7_37</w:t>
            </w:r>
          </w:p>
        </w:tc>
        <w:tc>
          <w:tcPr>
            <w:tcW w:w="4819" w:type="dxa"/>
          </w:tcPr>
          <w:p w14:paraId="59CFD6BA" w14:textId="77777777" w:rsidR="00C50AB1" w:rsidRDefault="00C50AB1">
            <w:r>
              <w:t>Provides buttons to start the additional functionality.</w:t>
            </w:r>
          </w:p>
        </w:tc>
      </w:tr>
      <w:tr w:rsidR="00C50AB1" w14:paraId="7D5C2BF6" w14:textId="77777777">
        <w:tc>
          <w:tcPr>
            <w:tcW w:w="3472" w:type="dxa"/>
          </w:tcPr>
          <w:p w14:paraId="26146B97" w14:textId="77777777" w:rsidR="00C50AB1" w:rsidRDefault="00C50AB1">
            <w:r>
              <w:t>HL7StartReports</w:t>
            </w:r>
          </w:p>
        </w:tc>
        <w:tc>
          <w:tcPr>
            <w:tcW w:w="993" w:type="dxa"/>
          </w:tcPr>
          <w:p w14:paraId="78704E9A" w14:textId="77777777" w:rsidR="00C50AB1" w:rsidRDefault="00C50AB1">
            <w:r>
              <w:t>HL7_36</w:t>
            </w:r>
          </w:p>
        </w:tc>
        <w:tc>
          <w:tcPr>
            <w:tcW w:w="4819" w:type="dxa"/>
          </w:tcPr>
          <w:p w14:paraId="0784667B" w14:textId="77777777" w:rsidR="00C50AB1" w:rsidRDefault="00C50AB1">
            <w:r>
              <w:t>Provides buttons to start one report.</w:t>
            </w:r>
          </w:p>
        </w:tc>
      </w:tr>
      <w:tr w:rsidR="00C50AB1" w14:paraId="6AF5D670" w14:textId="77777777">
        <w:tc>
          <w:tcPr>
            <w:tcW w:w="3472" w:type="dxa"/>
          </w:tcPr>
          <w:p w14:paraId="540F6DCF" w14:textId="77777777" w:rsidR="00C50AB1" w:rsidRDefault="00C50AB1">
            <w:pPr>
              <w:rPr>
                <w:lang w:val="fr-FR"/>
              </w:rPr>
            </w:pPr>
            <w:r>
              <w:rPr>
                <w:lang w:val="fr-FR"/>
              </w:rPr>
              <w:t>HL7Tables</w:t>
            </w:r>
          </w:p>
        </w:tc>
        <w:tc>
          <w:tcPr>
            <w:tcW w:w="993" w:type="dxa"/>
          </w:tcPr>
          <w:p w14:paraId="6EF47856" w14:textId="77777777" w:rsidR="00C50AB1" w:rsidRDefault="00C50AB1">
            <w:pPr>
              <w:rPr>
                <w:lang w:val="fr-FR"/>
              </w:rPr>
            </w:pPr>
            <w:r>
              <w:rPr>
                <w:lang w:val="fr-FR"/>
              </w:rPr>
              <w:t>HL7_36</w:t>
            </w:r>
          </w:p>
        </w:tc>
        <w:tc>
          <w:tcPr>
            <w:tcW w:w="4819" w:type="dxa"/>
          </w:tcPr>
          <w:p w14:paraId="33B968CA" w14:textId="77777777" w:rsidR="00C50AB1" w:rsidRDefault="00C50AB1">
            <w:pPr>
              <w:rPr>
                <w:lang w:val="fr-FR"/>
              </w:rPr>
            </w:pPr>
          </w:p>
        </w:tc>
      </w:tr>
      <w:tr w:rsidR="00C50AB1" w14:paraId="3BA7AE02" w14:textId="77777777">
        <w:tc>
          <w:tcPr>
            <w:tcW w:w="3472" w:type="dxa"/>
          </w:tcPr>
          <w:p w14:paraId="74306458" w14:textId="77777777" w:rsidR="00C50AB1" w:rsidRDefault="00C50AB1">
            <w:pPr>
              <w:rPr>
                <w:lang w:val="fr-FR"/>
              </w:rPr>
            </w:pPr>
            <w:r>
              <w:rPr>
                <w:lang w:val="fr-FR"/>
              </w:rPr>
              <w:t>MainHL7</w:t>
            </w:r>
          </w:p>
        </w:tc>
        <w:tc>
          <w:tcPr>
            <w:tcW w:w="993" w:type="dxa"/>
          </w:tcPr>
          <w:p w14:paraId="7F868644" w14:textId="77777777" w:rsidR="00C50AB1" w:rsidRDefault="00C50AB1">
            <w:r>
              <w:t>HL7_36</w:t>
            </w:r>
          </w:p>
        </w:tc>
        <w:tc>
          <w:tcPr>
            <w:tcW w:w="4819" w:type="dxa"/>
          </w:tcPr>
          <w:p w14:paraId="66D9DA1C" w14:textId="77777777" w:rsidR="00C50AB1" w:rsidRDefault="00C50AB1">
            <w:r>
              <w:t>This form is opened automatically with the database. You have to select an HL7 version first. According with this selection infor</w:t>
            </w:r>
            <w:r>
              <w:softHyphen/>
              <w:t>mation about events and segments become available. A double click into one data line opens a secondary form to edit the data.</w:t>
            </w:r>
          </w:p>
          <w:p w14:paraId="4E91444E" w14:textId="77777777" w:rsidR="00C50AB1" w:rsidRDefault="00C50AB1">
            <w:r>
              <w:t>The buttons on the right side allow to open further forms with more functions:</w:t>
            </w:r>
          </w:p>
          <w:p w14:paraId="35F63FE6" w14:textId="77777777" w:rsidR="00C50AB1" w:rsidRDefault="00C50AB1">
            <w:r>
              <w:lastRenderedPageBreak/>
              <w:t xml:space="preserve">HTML-Generator </w:t>
            </w:r>
            <w:r>
              <w:sym w:font="Wingdings" w:char="F0F0"/>
            </w:r>
            <w:r>
              <w:t xml:space="preserve"> Subform GenerateHTML</w:t>
            </w:r>
          </w:p>
          <w:p w14:paraId="42FE330C" w14:textId="77777777" w:rsidR="00C50AB1" w:rsidRDefault="00C50AB1">
            <w:r>
              <w:t xml:space="preserve">Edit Options </w:t>
            </w:r>
            <w:r>
              <w:sym w:font="Wingdings" w:char="F0F0"/>
            </w:r>
            <w:r>
              <w:t xml:space="preserve"> Table DBOptions</w:t>
            </w:r>
          </w:p>
          <w:p w14:paraId="2CF91AB1" w14:textId="77777777" w:rsidR="00C50AB1" w:rsidRDefault="00C50AB1">
            <w:r>
              <w:t xml:space="preserve">Copy Messages </w:t>
            </w:r>
            <w:r>
              <w:sym w:font="Wingdings" w:char="F0F0"/>
            </w:r>
            <w:r>
              <w:t xml:space="preserve"> CopyForm</w:t>
            </w:r>
          </w:p>
          <w:p w14:paraId="6B81CF24" w14:textId="77777777" w:rsidR="00C50AB1" w:rsidRDefault="00C50AB1">
            <w:r>
              <w:t xml:space="preserve">Data Elements </w:t>
            </w:r>
            <w:r>
              <w:sym w:font="Wingdings" w:char="F0F0"/>
            </w:r>
            <w:r>
              <w:t xml:space="preserve"> Data Elements</w:t>
            </w:r>
          </w:p>
          <w:p w14:paraId="6DF485EC" w14:textId="77777777" w:rsidR="00C50AB1" w:rsidRDefault="00C50AB1">
            <w:r>
              <w:t xml:space="preserve">Data Structures </w:t>
            </w:r>
            <w:r>
              <w:sym w:font="Wingdings" w:char="F0F0"/>
            </w:r>
            <w:r>
              <w:t xml:space="preserve"> Components for Data Structure</w:t>
            </w:r>
          </w:p>
          <w:p w14:paraId="58C293A9" w14:textId="77777777" w:rsidR="00C50AB1" w:rsidRDefault="00C50AB1">
            <w:pPr>
              <w:rPr>
                <w:lang w:val="fr-FR"/>
              </w:rPr>
            </w:pPr>
            <w:r>
              <w:rPr>
                <w:lang w:val="fr-FR"/>
              </w:rPr>
              <w:t xml:space="preserve">Message Structures </w:t>
            </w:r>
            <w:r>
              <w:sym w:font="Wingdings" w:char="F0F0"/>
            </w:r>
            <w:r>
              <w:rPr>
                <w:lang w:val="fr-FR"/>
              </w:rPr>
              <w:t xml:space="preserve"> MessageStructures</w:t>
            </w:r>
          </w:p>
        </w:tc>
      </w:tr>
      <w:tr w:rsidR="00C50AB1" w14:paraId="6E69DE9D" w14:textId="77777777">
        <w:tc>
          <w:tcPr>
            <w:tcW w:w="3472" w:type="dxa"/>
          </w:tcPr>
          <w:p w14:paraId="2ACB66FB" w14:textId="77777777" w:rsidR="00C50AB1" w:rsidRDefault="00C50AB1">
            <w:r>
              <w:lastRenderedPageBreak/>
              <w:t>Subform HL7 ChapterHeadings</w:t>
            </w:r>
          </w:p>
        </w:tc>
        <w:tc>
          <w:tcPr>
            <w:tcW w:w="993" w:type="dxa"/>
          </w:tcPr>
          <w:p w14:paraId="583A865F" w14:textId="77777777" w:rsidR="00C50AB1" w:rsidRDefault="00C50AB1">
            <w:r>
              <w:t>HL7_57</w:t>
            </w:r>
          </w:p>
        </w:tc>
        <w:tc>
          <w:tcPr>
            <w:tcW w:w="4819" w:type="dxa"/>
          </w:tcPr>
          <w:p w14:paraId="5841C686" w14:textId="77777777" w:rsidR="00C50AB1" w:rsidRDefault="00C50AB1"/>
        </w:tc>
      </w:tr>
      <w:tr w:rsidR="00C50AB1" w14:paraId="3DC21C44" w14:textId="77777777">
        <w:tc>
          <w:tcPr>
            <w:tcW w:w="3472" w:type="dxa"/>
          </w:tcPr>
          <w:p w14:paraId="6E8E285D" w14:textId="77777777" w:rsidR="00C50AB1" w:rsidRDefault="00C50AB1">
            <w:r>
              <w:t>Subform HL7 Chapters</w:t>
            </w:r>
          </w:p>
        </w:tc>
        <w:tc>
          <w:tcPr>
            <w:tcW w:w="993" w:type="dxa"/>
          </w:tcPr>
          <w:p w14:paraId="5EAF7763" w14:textId="77777777" w:rsidR="00C50AB1" w:rsidRDefault="00C50AB1">
            <w:r>
              <w:t>HL7_57</w:t>
            </w:r>
          </w:p>
        </w:tc>
        <w:tc>
          <w:tcPr>
            <w:tcW w:w="4819" w:type="dxa"/>
          </w:tcPr>
          <w:p w14:paraId="0C83F7B2" w14:textId="77777777" w:rsidR="00C50AB1" w:rsidRDefault="00C50AB1"/>
        </w:tc>
      </w:tr>
      <w:tr w:rsidR="00C50AB1" w14:paraId="5EA4919F" w14:textId="77777777">
        <w:tc>
          <w:tcPr>
            <w:tcW w:w="3472" w:type="dxa"/>
          </w:tcPr>
          <w:p w14:paraId="5AC323CF" w14:textId="77777777" w:rsidR="00C50AB1" w:rsidRDefault="00C50AB1">
            <w:r>
              <w:t>Subform HL7 EventMessageTypeSegments</w:t>
            </w:r>
          </w:p>
        </w:tc>
        <w:tc>
          <w:tcPr>
            <w:tcW w:w="993" w:type="dxa"/>
          </w:tcPr>
          <w:p w14:paraId="0B41A481" w14:textId="77777777" w:rsidR="00C50AB1" w:rsidRDefault="00C50AB1">
            <w:r>
              <w:t>HL7_46</w:t>
            </w:r>
          </w:p>
        </w:tc>
        <w:tc>
          <w:tcPr>
            <w:tcW w:w="4819" w:type="dxa"/>
          </w:tcPr>
          <w:p w14:paraId="70509658" w14:textId="77777777" w:rsidR="00C50AB1" w:rsidRDefault="00C50AB1">
            <w:r>
              <w:t>List of all events using a special segment</w:t>
            </w:r>
          </w:p>
        </w:tc>
      </w:tr>
      <w:tr w:rsidR="00C50AB1" w14:paraId="4B924D70" w14:textId="77777777">
        <w:tc>
          <w:tcPr>
            <w:tcW w:w="3472" w:type="dxa"/>
          </w:tcPr>
          <w:p w14:paraId="6A737114" w14:textId="77777777" w:rsidR="00C50AB1" w:rsidRDefault="00C50AB1">
            <w:r>
              <w:t>Subform HL7 MsgStructIDSegments</w:t>
            </w:r>
          </w:p>
        </w:tc>
        <w:tc>
          <w:tcPr>
            <w:tcW w:w="993" w:type="dxa"/>
          </w:tcPr>
          <w:p w14:paraId="69C5F0D1" w14:textId="77777777" w:rsidR="00C50AB1" w:rsidRDefault="00C50AB1">
            <w:r>
              <w:t>HL7_46</w:t>
            </w:r>
          </w:p>
        </w:tc>
        <w:tc>
          <w:tcPr>
            <w:tcW w:w="4819" w:type="dxa"/>
          </w:tcPr>
          <w:p w14:paraId="69B478FC" w14:textId="77777777" w:rsidR="00C50AB1" w:rsidRDefault="00C50AB1">
            <w:r>
              <w:t>List of all message structures using a special segment</w:t>
            </w:r>
          </w:p>
        </w:tc>
      </w:tr>
      <w:tr w:rsidR="00C50AB1" w14:paraId="1BBAC6F9" w14:textId="77777777">
        <w:tc>
          <w:tcPr>
            <w:tcW w:w="3472" w:type="dxa"/>
          </w:tcPr>
          <w:p w14:paraId="46B19F1F" w14:textId="77777777" w:rsidR="00C50AB1" w:rsidRDefault="00C50AB1">
            <w:r>
              <w:t>Subform HL7 Components for Data Structure</w:t>
            </w:r>
          </w:p>
        </w:tc>
        <w:tc>
          <w:tcPr>
            <w:tcW w:w="993" w:type="dxa"/>
          </w:tcPr>
          <w:p w14:paraId="27325582" w14:textId="77777777" w:rsidR="00C50AB1" w:rsidRDefault="00C50AB1">
            <w:r>
              <w:t>HL7_36</w:t>
            </w:r>
          </w:p>
        </w:tc>
        <w:tc>
          <w:tcPr>
            <w:tcW w:w="4819" w:type="dxa"/>
          </w:tcPr>
          <w:p w14:paraId="51072F9F" w14:textId="77777777" w:rsidR="00C50AB1" w:rsidRDefault="00C50AB1">
            <w:r>
              <w:t>Subform of components for data structure with components for a special data structure</w:t>
            </w:r>
          </w:p>
        </w:tc>
      </w:tr>
      <w:tr w:rsidR="00C50AB1" w14:paraId="6AF104C9" w14:textId="77777777">
        <w:tc>
          <w:tcPr>
            <w:tcW w:w="3472" w:type="dxa"/>
          </w:tcPr>
          <w:p w14:paraId="676FFA9F" w14:textId="77777777" w:rsidR="00C50AB1" w:rsidRDefault="00C50AB1">
            <w:pPr>
              <w:rPr>
                <w:lang w:val="fr-FR"/>
              </w:rPr>
            </w:pPr>
            <w:r>
              <w:rPr>
                <w:lang w:val="fr-FR"/>
              </w:rPr>
              <w:t>Subform HL7 Queries</w:t>
            </w:r>
          </w:p>
        </w:tc>
        <w:tc>
          <w:tcPr>
            <w:tcW w:w="993" w:type="dxa"/>
          </w:tcPr>
          <w:p w14:paraId="4DEEA07E" w14:textId="77777777" w:rsidR="00C50AB1" w:rsidRDefault="00C50AB1">
            <w:r>
              <w:t>HL7_39</w:t>
            </w:r>
          </w:p>
        </w:tc>
        <w:tc>
          <w:tcPr>
            <w:tcW w:w="4819" w:type="dxa"/>
          </w:tcPr>
          <w:p w14:paraId="568FEFD8" w14:textId="77777777" w:rsidR="00C50AB1" w:rsidRDefault="00C50AB1">
            <w:r>
              <w:t>Subform of queries for events</w:t>
            </w:r>
          </w:p>
        </w:tc>
      </w:tr>
      <w:tr w:rsidR="00C50AB1" w14:paraId="11A88BFC" w14:textId="77777777">
        <w:tc>
          <w:tcPr>
            <w:tcW w:w="3472" w:type="dxa"/>
          </w:tcPr>
          <w:p w14:paraId="3B51929F" w14:textId="77777777" w:rsidR="00C50AB1" w:rsidRDefault="00C50AB1">
            <w:pPr>
              <w:rPr>
                <w:lang w:val="de-DE"/>
              </w:rPr>
            </w:pPr>
            <w:r>
              <w:rPr>
                <w:lang w:val="de-DE"/>
              </w:rPr>
              <w:t>Subform HL7 DataElements</w:t>
            </w:r>
          </w:p>
        </w:tc>
        <w:tc>
          <w:tcPr>
            <w:tcW w:w="993" w:type="dxa"/>
          </w:tcPr>
          <w:p w14:paraId="4372C47D" w14:textId="77777777" w:rsidR="00C50AB1" w:rsidRDefault="00C50AB1">
            <w:pPr>
              <w:rPr>
                <w:lang w:val="de-DE"/>
              </w:rPr>
            </w:pPr>
            <w:r>
              <w:rPr>
                <w:lang w:val="de-DE"/>
              </w:rPr>
              <w:t>HL7_36</w:t>
            </w:r>
          </w:p>
        </w:tc>
        <w:tc>
          <w:tcPr>
            <w:tcW w:w="4819" w:type="dxa"/>
          </w:tcPr>
          <w:p w14:paraId="24E8CA60" w14:textId="77777777" w:rsidR="00C50AB1" w:rsidRDefault="00C50AB1">
            <w:r>
              <w:t>Subform of FormSegments with according data elements</w:t>
            </w:r>
          </w:p>
        </w:tc>
      </w:tr>
      <w:tr w:rsidR="00C50AB1" w14:paraId="44273100" w14:textId="77777777">
        <w:tc>
          <w:tcPr>
            <w:tcW w:w="3472" w:type="dxa"/>
          </w:tcPr>
          <w:p w14:paraId="0A0F047D" w14:textId="77777777" w:rsidR="00C50AB1" w:rsidRDefault="00C50AB1">
            <w:r>
              <w:t>Subform HL7 Events</w:t>
            </w:r>
          </w:p>
        </w:tc>
        <w:tc>
          <w:tcPr>
            <w:tcW w:w="993" w:type="dxa"/>
          </w:tcPr>
          <w:p w14:paraId="7D2BDCE3" w14:textId="77777777" w:rsidR="00C50AB1" w:rsidRDefault="00C50AB1">
            <w:r>
              <w:t>HL7_36</w:t>
            </w:r>
          </w:p>
        </w:tc>
        <w:tc>
          <w:tcPr>
            <w:tcW w:w="4819" w:type="dxa"/>
          </w:tcPr>
          <w:p w14:paraId="16C5FA7C" w14:textId="77777777" w:rsidR="00C50AB1" w:rsidRDefault="00C50AB1">
            <w:r>
              <w:t>Subform of MainForm with events.</w:t>
            </w:r>
          </w:p>
        </w:tc>
      </w:tr>
      <w:tr w:rsidR="00C50AB1" w14:paraId="682942CB" w14:textId="77777777">
        <w:tc>
          <w:tcPr>
            <w:tcW w:w="3472" w:type="dxa"/>
          </w:tcPr>
          <w:p w14:paraId="2E8FB18E" w14:textId="77777777" w:rsidR="00C50AB1" w:rsidRDefault="00C50AB1">
            <w:r>
              <w:t>Subform HL7 Messages for Events</w:t>
            </w:r>
          </w:p>
        </w:tc>
        <w:tc>
          <w:tcPr>
            <w:tcW w:w="993" w:type="dxa"/>
          </w:tcPr>
          <w:p w14:paraId="599B6548" w14:textId="77777777" w:rsidR="00C50AB1" w:rsidRDefault="00C50AB1">
            <w:r>
              <w:t>HL7_36</w:t>
            </w:r>
          </w:p>
        </w:tc>
        <w:tc>
          <w:tcPr>
            <w:tcW w:w="4819" w:type="dxa"/>
          </w:tcPr>
          <w:p w14:paraId="39896D0C" w14:textId="77777777" w:rsidR="00C50AB1" w:rsidRDefault="00C50AB1">
            <w:r>
              <w:t>Administration of message descriptions for an event</w:t>
            </w:r>
          </w:p>
        </w:tc>
      </w:tr>
      <w:tr w:rsidR="00C50AB1" w14:paraId="4876CE0C" w14:textId="77777777">
        <w:tc>
          <w:tcPr>
            <w:tcW w:w="3472" w:type="dxa"/>
          </w:tcPr>
          <w:p w14:paraId="11F452FF" w14:textId="77777777" w:rsidR="00C50AB1" w:rsidRDefault="00C50AB1">
            <w:r>
              <w:t>Subform HL7 MsgStructIDSegments1</w:t>
            </w:r>
          </w:p>
        </w:tc>
        <w:tc>
          <w:tcPr>
            <w:tcW w:w="993" w:type="dxa"/>
          </w:tcPr>
          <w:p w14:paraId="6520ADAB" w14:textId="77777777" w:rsidR="00C50AB1" w:rsidRDefault="00C50AB1">
            <w:r>
              <w:t>HL7_36</w:t>
            </w:r>
          </w:p>
        </w:tc>
        <w:tc>
          <w:tcPr>
            <w:tcW w:w="4819" w:type="dxa"/>
          </w:tcPr>
          <w:p w14:paraId="31B35955" w14:textId="77777777" w:rsidR="00C50AB1" w:rsidRDefault="00C50AB1">
            <w:r>
              <w:t>Subform of FormMessageStructures</w:t>
            </w:r>
          </w:p>
        </w:tc>
      </w:tr>
      <w:tr w:rsidR="00C50AB1" w14:paraId="7474A1CB" w14:textId="77777777">
        <w:tc>
          <w:tcPr>
            <w:tcW w:w="3472" w:type="dxa"/>
          </w:tcPr>
          <w:p w14:paraId="10CB76BB" w14:textId="77777777" w:rsidR="00C50AB1" w:rsidRDefault="00C50AB1">
            <w:r>
              <w:t>Subform HL7 MsgStructIDSegments2</w:t>
            </w:r>
          </w:p>
        </w:tc>
        <w:tc>
          <w:tcPr>
            <w:tcW w:w="993" w:type="dxa"/>
          </w:tcPr>
          <w:p w14:paraId="6896ABA3" w14:textId="77777777" w:rsidR="00C50AB1" w:rsidRDefault="00C50AB1"/>
        </w:tc>
        <w:tc>
          <w:tcPr>
            <w:tcW w:w="4819" w:type="dxa"/>
          </w:tcPr>
          <w:p w14:paraId="774385E5" w14:textId="77777777" w:rsidR="00C50AB1" w:rsidRDefault="00C50AB1"/>
        </w:tc>
      </w:tr>
      <w:tr w:rsidR="00C50AB1" w14:paraId="548F854C" w14:textId="77777777">
        <w:tc>
          <w:tcPr>
            <w:tcW w:w="3472" w:type="dxa"/>
          </w:tcPr>
          <w:p w14:paraId="396FCF79" w14:textId="77777777" w:rsidR="00C50AB1" w:rsidRDefault="00C50AB1">
            <w:r>
              <w:t>Subform HL7 MsgStructs for Events</w:t>
            </w:r>
          </w:p>
        </w:tc>
        <w:tc>
          <w:tcPr>
            <w:tcW w:w="993" w:type="dxa"/>
          </w:tcPr>
          <w:p w14:paraId="11773000" w14:textId="77777777" w:rsidR="00C50AB1" w:rsidRDefault="00C50AB1">
            <w:r>
              <w:t>HL7_36</w:t>
            </w:r>
          </w:p>
        </w:tc>
        <w:tc>
          <w:tcPr>
            <w:tcW w:w="4819" w:type="dxa"/>
          </w:tcPr>
          <w:p w14:paraId="247917B7" w14:textId="77777777" w:rsidR="00C50AB1" w:rsidRDefault="00C50AB1">
            <w:r>
              <w:t>Administration of message descriptions for an message structure identifier assigned to one event</w:t>
            </w:r>
          </w:p>
        </w:tc>
      </w:tr>
      <w:tr w:rsidR="00C50AB1" w14:paraId="47C45CA3" w14:textId="77777777">
        <w:tc>
          <w:tcPr>
            <w:tcW w:w="3472" w:type="dxa"/>
          </w:tcPr>
          <w:p w14:paraId="20F988D5" w14:textId="77777777" w:rsidR="00C50AB1" w:rsidRDefault="00C50AB1">
            <w:r>
              <w:t>Subform HL7 Segments</w:t>
            </w:r>
          </w:p>
        </w:tc>
        <w:tc>
          <w:tcPr>
            <w:tcW w:w="993" w:type="dxa"/>
          </w:tcPr>
          <w:p w14:paraId="20030D27" w14:textId="77777777" w:rsidR="00C50AB1" w:rsidRDefault="00C50AB1">
            <w:r>
              <w:t>HL7_36</w:t>
            </w:r>
          </w:p>
        </w:tc>
        <w:tc>
          <w:tcPr>
            <w:tcW w:w="4819" w:type="dxa"/>
          </w:tcPr>
          <w:p w14:paraId="301C465E" w14:textId="77777777" w:rsidR="00C50AB1" w:rsidRDefault="00C50AB1">
            <w:r>
              <w:t>Subform of MainForm with segments.</w:t>
            </w:r>
          </w:p>
        </w:tc>
      </w:tr>
      <w:tr w:rsidR="00C50AB1" w14:paraId="3846B0C2" w14:textId="77777777">
        <w:tc>
          <w:tcPr>
            <w:tcW w:w="3472" w:type="dxa"/>
          </w:tcPr>
          <w:p w14:paraId="5322C6E9" w14:textId="77777777" w:rsidR="00C50AB1" w:rsidRDefault="00C50AB1">
            <w:r>
              <w:t>Subform HL7 TableComp for Table</w:t>
            </w:r>
          </w:p>
        </w:tc>
        <w:tc>
          <w:tcPr>
            <w:tcW w:w="993" w:type="dxa"/>
          </w:tcPr>
          <w:p w14:paraId="7835AF7C" w14:textId="77777777" w:rsidR="00C50AB1" w:rsidRDefault="00C50AB1"/>
        </w:tc>
        <w:tc>
          <w:tcPr>
            <w:tcW w:w="4819" w:type="dxa"/>
          </w:tcPr>
          <w:p w14:paraId="3E9A15E4" w14:textId="77777777" w:rsidR="00C50AB1" w:rsidRDefault="00C50AB1"/>
        </w:tc>
      </w:tr>
      <w:tr w:rsidR="00C50AB1" w14:paraId="6685DEEA" w14:textId="77777777">
        <w:tc>
          <w:tcPr>
            <w:tcW w:w="3472" w:type="dxa"/>
          </w:tcPr>
          <w:p w14:paraId="0AF7CFA8" w14:textId="77777777" w:rsidR="00C50AB1" w:rsidRDefault="00C50AB1">
            <w:r>
              <w:t>Subform HL7 Tables</w:t>
            </w:r>
          </w:p>
        </w:tc>
        <w:tc>
          <w:tcPr>
            <w:tcW w:w="993" w:type="dxa"/>
          </w:tcPr>
          <w:p w14:paraId="5FE616F4" w14:textId="77777777" w:rsidR="00C50AB1" w:rsidRDefault="00C50AB1">
            <w:r>
              <w:t>HL7_37</w:t>
            </w:r>
          </w:p>
        </w:tc>
        <w:tc>
          <w:tcPr>
            <w:tcW w:w="4819" w:type="dxa"/>
          </w:tcPr>
          <w:p w14:paraId="190B6DF4" w14:textId="77777777" w:rsidR="00C50AB1" w:rsidRDefault="00C50AB1"/>
        </w:tc>
      </w:tr>
      <w:tr w:rsidR="00C50AB1" w14:paraId="5169170C" w14:textId="77777777">
        <w:tc>
          <w:tcPr>
            <w:tcW w:w="3472" w:type="dxa"/>
          </w:tcPr>
          <w:p w14:paraId="38C59678" w14:textId="77777777" w:rsidR="00C50AB1" w:rsidRDefault="00C50AB1">
            <w:r>
              <w:t>Subform HL7 TableValues for Table</w:t>
            </w:r>
          </w:p>
        </w:tc>
        <w:tc>
          <w:tcPr>
            <w:tcW w:w="993" w:type="dxa"/>
          </w:tcPr>
          <w:p w14:paraId="0F2A3CCF" w14:textId="77777777" w:rsidR="00C50AB1" w:rsidRDefault="00C50AB1">
            <w:r>
              <w:t>HL7_37</w:t>
            </w:r>
          </w:p>
        </w:tc>
        <w:tc>
          <w:tcPr>
            <w:tcW w:w="4819" w:type="dxa"/>
          </w:tcPr>
          <w:p w14:paraId="626B820D" w14:textId="77777777" w:rsidR="00C50AB1" w:rsidRDefault="00C50AB1"/>
        </w:tc>
      </w:tr>
    </w:tbl>
    <w:p w14:paraId="47A5F788" w14:textId="77777777" w:rsidR="00C50AB1" w:rsidRDefault="00C50AB1"/>
    <w:p w14:paraId="451603E2" w14:textId="77777777" w:rsidR="00C50AB1" w:rsidRDefault="00C50AB1">
      <w:pPr>
        <w:pStyle w:val="berschrift2"/>
      </w:pPr>
      <w:r>
        <w:fldChar w:fldCharType="begin"/>
      </w:r>
      <w:r>
        <w:instrText xml:space="preserve"> AUTONUMLGL </w:instrText>
      </w:r>
      <w:bookmarkStart w:id="88" w:name="_Toc147402658"/>
      <w:r>
        <w:fldChar w:fldCharType="end"/>
      </w:r>
      <w:r>
        <w:t xml:space="preserve"> Form Hierarchy</w:t>
      </w:r>
      <w:bookmarkEnd w:id="88"/>
    </w:p>
    <w:p w14:paraId="789FC905" w14:textId="77777777" w:rsidR="00C50AB1" w:rsidRDefault="00C50AB1"/>
    <w:p w14:paraId="24EFAF71" w14:textId="77777777" w:rsidR="00C50AB1" w:rsidRPr="003D7B7A" w:rsidRDefault="00C50AB1">
      <w:pPr>
        <w:rPr>
          <w:lang w:val="fr-FR"/>
        </w:rPr>
      </w:pPr>
      <w:r w:rsidRPr="003D7B7A">
        <w:rPr>
          <w:lang w:val="fr-FR"/>
        </w:rPr>
        <w:t>MainForm ( + SubformSegments + SubformEvents + SubformTables + SubformQueries + SubformChapters)</w:t>
      </w:r>
    </w:p>
    <w:p w14:paraId="1A2A47D0" w14:textId="77777777" w:rsidR="00C50AB1" w:rsidRDefault="00C50AB1">
      <w:pPr>
        <w:ind w:firstLine="708"/>
      </w:pPr>
      <w:r>
        <w:t>FormComponents for Data Structure ( + SubformComponents for DataStructure)</w:t>
      </w:r>
    </w:p>
    <w:p w14:paraId="6311AE28" w14:textId="77777777" w:rsidR="00C50AB1" w:rsidRDefault="00C50AB1">
      <w:pPr>
        <w:ind w:firstLine="708"/>
      </w:pPr>
      <w:r>
        <w:t>FormQueries</w:t>
      </w:r>
    </w:p>
    <w:p w14:paraId="38532C31" w14:textId="77777777" w:rsidR="00C50AB1" w:rsidRDefault="00C50AB1">
      <w:pPr>
        <w:ind w:firstLine="708"/>
      </w:pPr>
      <w:r>
        <w:tab/>
        <w:t>FormQueryInput</w:t>
      </w:r>
    </w:p>
    <w:p w14:paraId="69D330B6" w14:textId="77777777" w:rsidR="00C50AB1" w:rsidRDefault="00C50AB1">
      <w:pPr>
        <w:ind w:firstLine="708"/>
      </w:pPr>
      <w:r>
        <w:tab/>
        <w:t>FormQueryInputParameter</w:t>
      </w:r>
    </w:p>
    <w:p w14:paraId="660098F2" w14:textId="77777777" w:rsidR="00C50AB1" w:rsidRDefault="00C50AB1">
      <w:pPr>
        <w:ind w:firstLine="708"/>
      </w:pPr>
      <w:r>
        <w:tab/>
        <w:t>FormQueryRCP</w:t>
      </w:r>
    </w:p>
    <w:p w14:paraId="3FF86C28" w14:textId="77777777" w:rsidR="00C50AB1" w:rsidRDefault="00C50AB1">
      <w:pPr>
        <w:ind w:firstLine="708"/>
      </w:pPr>
      <w:r>
        <w:t>FormChapters</w:t>
      </w:r>
    </w:p>
    <w:p w14:paraId="385A181E" w14:textId="77777777" w:rsidR="00C50AB1" w:rsidRDefault="00C50AB1">
      <w:pPr>
        <w:ind w:firstLine="708"/>
      </w:pPr>
      <w:r>
        <w:t>FormData Elements</w:t>
      </w:r>
    </w:p>
    <w:p w14:paraId="735C0BB7" w14:textId="77777777" w:rsidR="00C50AB1" w:rsidRDefault="00C50AB1">
      <w:pPr>
        <w:ind w:firstLine="708"/>
      </w:pPr>
      <w:r>
        <w:t>FormData Type</w:t>
      </w:r>
    </w:p>
    <w:p w14:paraId="2D3A5D00" w14:textId="77777777" w:rsidR="00C50AB1" w:rsidRDefault="00C50AB1">
      <w:pPr>
        <w:ind w:firstLine="708"/>
      </w:pPr>
      <w:r>
        <w:t>FormEvents with Messages ( + SubformEvents with Messages ( + 2*SubformMessages for Event</w:t>
      </w:r>
    </w:p>
    <w:p w14:paraId="330E83AC" w14:textId="77777777" w:rsidR="00C50AB1" w:rsidRDefault="00C50AB1">
      <w:pPr>
        <w:ind w:firstLine="708"/>
      </w:pPr>
      <w:r>
        <w:tab/>
      </w:r>
      <w:r>
        <w:tab/>
      </w:r>
      <w:r>
        <w:tab/>
        <w:t xml:space="preserve">     + 2*SubformMsgStructs for Event</w:t>
      </w:r>
    </w:p>
    <w:p w14:paraId="4EDE1994" w14:textId="77777777" w:rsidR="00C50AB1" w:rsidRDefault="00C50AB1">
      <w:pPr>
        <w:ind w:left="2124" w:firstLine="708"/>
      </w:pPr>
      <w:r>
        <w:t xml:space="preserve">     + SubformConfStatements))</w:t>
      </w:r>
    </w:p>
    <w:p w14:paraId="3988102B" w14:textId="77777777" w:rsidR="00C50AB1" w:rsidRDefault="00C50AB1">
      <w:pPr>
        <w:ind w:firstLine="708"/>
      </w:pPr>
      <w:r>
        <w:tab/>
        <w:t>FormFunctionCopyMessage2MsgStruct</w:t>
      </w:r>
    </w:p>
    <w:p w14:paraId="33E10D73" w14:textId="77777777" w:rsidR="00C50AB1" w:rsidRDefault="00C50AB1">
      <w:pPr>
        <w:ind w:firstLine="708"/>
      </w:pPr>
      <w:r>
        <w:t>FormFunctionCopyMessages</w:t>
      </w:r>
    </w:p>
    <w:p w14:paraId="5BCDC7B9" w14:textId="77777777" w:rsidR="00C50AB1" w:rsidRDefault="00C50AB1">
      <w:pPr>
        <w:ind w:left="708" w:firstLine="708"/>
      </w:pPr>
      <w:r>
        <w:t>FormFunctionCopyMessage2MsgStruct</w:t>
      </w:r>
    </w:p>
    <w:p w14:paraId="0073E0F9" w14:textId="77777777" w:rsidR="00C50AB1" w:rsidRDefault="00C50AB1">
      <w:pPr>
        <w:ind w:firstLine="708"/>
      </w:pPr>
      <w:r>
        <w:lastRenderedPageBreak/>
        <w:t>FormMessageStructures ( + SubformMsgStructIDSegments)</w:t>
      </w:r>
    </w:p>
    <w:p w14:paraId="788A5EFC" w14:textId="77777777" w:rsidR="00C50AB1" w:rsidRDefault="00C50AB1">
      <w:pPr>
        <w:ind w:left="708" w:firstLine="708"/>
      </w:pPr>
      <w:r>
        <w:t>FormFunctionCopyMsgStructs</w:t>
      </w:r>
    </w:p>
    <w:p w14:paraId="6F6AE208" w14:textId="77777777" w:rsidR="00C50AB1" w:rsidRDefault="00C50AB1">
      <w:pPr>
        <w:ind w:firstLine="708"/>
      </w:pPr>
      <w:r>
        <w:t xml:space="preserve">FormSegments ( + SubformDataElements + SubformEventMessageTypeSegments </w:t>
      </w:r>
    </w:p>
    <w:p w14:paraId="726E3547" w14:textId="77777777" w:rsidR="00C50AB1" w:rsidRDefault="00C50AB1">
      <w:pPr>
        <w:ind w:left="1416" w:firstLine="708"/>
      </w:pPr>
      <w:r>
        <w:t>+ SubformMsgStructIDSegments)</w:t>
      </w:r>
    </w:p>
    <w:p w14:paraId="08FEE60C" w14:textId="77777777" w:rsidR="00C50AB1" w:rsidRDefault="00C50AB1">
      <w:pPr>
        <w:ind w:firstLine="708"/>
      </w:pPr>
      <w:r>
        <w:t>FromStartFunctions</w:t>
      </w:r>
    </w:p>
    <w:p w14:paraId="35CC1A93" w14:textId="77777777" w:rsidR="00C50AB1" w:rsidRDefault="00C50AB1">
      <w:pPr>
        <w:ind w:left="708" w:firstLine="708"/>
      </w:pPr>
      <w:r>
        <w:t>FormStartReports</w:t>
      </w:r>
    </w:p>
    <w:p w14:paraId="7224466D" w14:textId="77777777" w:rsidR="00C50AB1" w:rsidRDefault="00C50AB1">
      <w:pPr>
        <w:ind w:left="708" w:firstLine="708"/>
      </w:pPr>
      <w:r>
        <w:t>FormFunctionGenerateHTML</w:t>
      </w:r>
    </w:p>
    <w:p w14:paraId="74AEB94F" w14:textId="77777777" w:rsidR="00C50AB1" w:rsidRDefault="00C50AB1">
      <w:pPr>
        <w:ind w:left="708" w:firstLine="708"/>
      </w:pPr>
      <w:r>
        <w:t>FormGenerateAppendixA</w:t>
      </w:r>
    </w:p>
    <w:p w14:paraId="6E07F353" w14:textId="77777777" w:rsidR="00C50AB1" w:rsidRDefault="00C50AB1">
      <w:pPr>
        <w:ind w:left="708" w:firstLine="708"/>
      </w:pPr>
      <w:r>
        <w:t>FormGenerateDocuments</w:t>
      </w:r>
    </w:p>
    <w:p w14:paraId="420E9915" w14:textId="77777777" w:rsidR="00C50AB1" w:rsidRDefault="00C50AB1">
      <w:pPr>
        <w:ind w:firstLine="708"/>
      </w:pPr>
      <w:r>
        <w:t>FormTables</w:t>
      </w:r>
    </w:p>
    <w:p w14:paraId="4513A40E" w14:textId="77777777" w:rsidR="00C50AB1" w:rsidRDefault="00C50AB1">
      <w:pPr>
        <w:ind w:firstLine="708"/>
      </w:pPr>
      <w:r>
        <w:t>DBOptions</w:t>
      </w:r>
    </w:p>
    <w:p w14:paraId="1D89765E" w14:textId="77777777" w:rsidR="00C50AB1" w:rsidRDefault="00C50AB1">
      <w:pPr>
        <w:ind w:firstLine="708"/>
      </w:pPr>
      <w:r>
        <w:t>DBChanges</w:t>
      </w:r>
    </w:p>
    <w:p w14:paraId="3D8EC05A" w14:textId="77777777" w:rsidR="00C50AB1" w:rsidRDefault="00C50AB1">
      <w:pPr>
        <w:ind w:firstLine="708"/>
      </w:pPr>
      <w:r>
        <w:t>DBOpenPoints</w:t>
      </w:r>
    </w:p>
    <w:p w14:paraId="28760C1F" w14:textId="77777777" w:rsidR="00C50AB1" w:rsidRDefault="00C50AB1">
      <w:pPr>
        <w:ind w:firstLine="708"/>
      </w:pPr>
      <w:r>
        <w:t>Versions</w:t>
      </w:r>
    </w:p>
    <w:p w14:paraId="53BBC96B" w14:textId="77777777" w:rsidR="00C50AB1" w:rsidRDefault="00C50AB1"/>
    <w:p w14:paraId="662AE4A3" w14:textId="77777777" w:rsidR="00C50AB1" w:rsidRDefault="00C50AB1">
      <w:pPr>
        <w:pStyle w:val="berschrift1"/>
      </w:pPr>
      <w:r>
        <w:lastRenderedPageBreak/>
        <w:fldChar w:fldCharType="begin"/>
      </w:r>
      <w:r>
        <w:instrText xml:space="preserve"> AUTONUMLGL </w:instrText>
      </w:r>
      <w:bookmarkStart w:id="89" w:name="_Toc147402659"/>
      <w:r>
        <w:fldChar w:fldCharType="end"/>
      </w:r>
      <w:r>
        <w:t xml:space="preserve"> Reports</w:t>
      </w:r>
      <w:bookmarkEnd w:id="89"/>
    </w:p>
    <w:p w14:paraId="16922818"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993"/>
        <w:gridCol w:w="4677"/>
      </w:tblGrid>
      <w:tr w:rsidR="00C50AB1" w14:paraId="109176F9" w14:textId="77777777">
        <w:tc>
          <w:tcPr>
            <w:tcW w:w="3472" w:type="dxa"/>
            <w:shd w:val="pct10" w:color="auto" w:fill="auto"/>
          </w:tcPr>
          <w:p w14:paraId="0018E342" w14:textId="77777777" w:rsidR="00C50AB1" w:rsidRDefault="00C50AB1">
            <w:r>
              <w:t>Report</w:t>
            </w:r>
          </w:p>
        </w:tc>
        <w:tc>
          <w:tcPr>
            <w:tcW w:w="993" w:type="dxa"/>
            <w:shd w:val="pct10" w:color="auto" w:fill="auto"/>
          </w:tcPr>
          <w:p w14:paraId="55D319D7" w14:textId="77777777" w:rsidR="00C50AB1" w:rsidRDefault="00C50AB1">
            <w:r>
              <w:t>Database</w:t>
            </w:r>
          </w:p>
        </w:tc>
        <w:tc>
          <w:tcPr>
            <w:tcW w:w="4677" w:type="dxa"/>
            <w:shd w:val="pct10" w:color="auto" w:fill="auto"/>
          </w:tcPr>
          <w:p w14:paraId="1E933629" w14:textId="77777777" w:rsidR="00C50AB1" w:rsidRDefault="00C50AB1">
            <w:r>
              <w:t>Purpose</w:t>
            </w:r>
          </w:p>
        </w:tc>
      </w:tr>
      <w:tr w:rsidR="00C50AB1" w14:paraId="461CE635" w14:textId="77777777">
        <w:tc>
          <w:tcPr>
            <w:tcW w:w="3472" w:type="dxa"/>
          </w:tcPr>
          <w:p w14:paraId="378DEB26" w14:textId="77777777" w:rsidR="00C50AB1" w:rsidRDefault="00C50AB1">
            <w:r>
              <w:t>DataElements with DataStructure for Version</w:t>
            </w:r>
          </w:p>
        </w:tc>
        <w:tc>
          <w:tcPr>
            <w:tcW w:w="993" w:type="dxa"/>
          </w:tcPr>
          <w:p w14:paraId="5A82EF96" w14:textId="77777777" w:rsidR="00C50AB1" w:rsidRDefault="00C50AB1">
            <w:r>
              <w:t>HL7_36</w:t>
            </w:r>
          </w:p>
        </w:tc>
        <w:tc>
          <w:tcPr>
            <w:tcW w:w="4677" w:type="dxa"/>
          </w:tcPr>
          <w:p w14:paraId="6C2E4513" w14:textId="77777777" w:rsidR="00C50AB1" w:rsidRDefault="00C50AB1">
            <w:r>
              <w:t>List of data elements with the used data structure.</w:t>
            </w:r>
          </w:p>
        </w:tc>
      </w:tr>
      <w:tr w:rsidR="00C50AB1" w14:paraId="03A0DCC3" w14:textId="77777777">
        <w:tc>
          <w:tcPr>
            <w:tcW w:w="3472" w:type="dxa"/>
          </w:tcPr>
          <w:p w14:paraId="5DB86647" w14:textId="77777777" w:rsidR="00C50AB1" w:rsidRDefault="00C50AB1">
            <w:r>
              <w:t>DataStructure for Version</w:t>
            </w:r>
          </w:p>
        </w:tc>
        <w:tc>
          <w:tcPr>
            <w:tcW w:w="993" w:type="dxa"/>
          </w:tcPr>
          <w:p w14:paraId="0638A8A2" w14:textId="77777777" w:rsidR="00C50AB1" w:rsidRDefault="00C50AB1">
            <w:r>
              <w:t>HL7_36</w:t>
            </w:r>
          </w:p>
        </w:tc>
        <w:tc>
          <w:tcPr>
            <w:tcW w:w="4677" w:type="dxa"/>
          </w:tcPr>
          <w:p w14:paraId="46AA0579" w14:textId="77777777" w:rsidR="00C50AB1" w:rsidRDefault="00C50AB1">
            <w:r>
              <w:t>Generates a detailed list of data structures for one version.</w:t>
            </w:r>
          </w:p>
        </w:tc>
      </w:tr>
      <w:tr w:rsidR="00C50AB1" w14:paraId="6C54C6EA" w14:textId="77777777">
        <w:tc>
          <w:tcPr>
            <w:tcW w:w="3472" w:type="dxa"/>
          </w:tcPr>
          <w:p w14:paraId="4D41C43C" w14:textId="77777777" w:rsidR="00C50AB1" w:rsidRDefault="00C50AB1">
            <w:r>
              <w:t>Event-Code (Details)</w:t>
            </w:r>
          </w:p>
        </w:tc>
        <w:tc>
          <w:tcPr>
            <w:tcW w:w="993" w:type="dxa"/>
          </w:tcPr>
          <w:p w14:paraId="6F120FC1" w14:textId="77777777" w:rsidR="00C50AB1" w:rsidRDefault="00C50AB1">
            <w:r>
              <w:t>HL7_36</w:t>
            </w:r>
          </w:p>
        </w:tc>
        <w:tc>
          <w:tcPr>
            <w:tcW w:w="4677" w:type="dxa"/>
          </w:tcPr>
          <w:p w14:paraId="22F356C7" w14:textId="77777777" w:rsidR="00C50AB1" w:rsidRDefault="00C50AB1">
            <w:r>
              <w:t>Generates a detailed list of all event codes for one version.</w:t>
            </w:r>
          </w:p>
        </w:tc>
      </w:tr>
      <w:tr w:rsidR="00C50AB1" w14:paraId="15CFBB2E" w14:textId="77777777">
        <w:tc>
          <w:tcPr>
            <w:tcW w:w="3472" w:type="dxa"/>
          </w:tcPr>
          <w:p w14:paraId="0B5FE8CF" w14:textId="77777777" w:rsidR="00C50AB1" w:rsidRDefault="00C50AB1">
            <w:r>
              <w:t>Event-Codes (Overview)</w:t>
            </w:r>
          </w:p>
        </w:tc>
        <w:tc>
          <w:tcPr>
            <w:tcW w:w="993" w:type="dxa"/>
          </w:tcPr>
          <w:p w14:paraId="797312F4" w14:textId="77777777" w:rsidR="00C50AB1" w:rsidRDefault="00C50AB1">
            <w:r>
              <w:t>HL7_36</w:t>
            </w:r>
          </w:p>
        </w:tc>
        <w:tc>
          <w:tcPr>
            <w:tcW w:w="4677" w:type="dxa"/>
          </w:tcPr>
          <w:p w14:paraId="4EAB1EF7" w14:textId="77777777" w:rsidR="00C50AB1" w:rsidRDefault="00C50AB1">
            <w:r>
              <w:t>Generates a overview list of all event codes for one version.</w:t>
            </w:r>
          </w:p>
        </w:tc>
      </w:tr>
      <w:tr w:rsidR="00C50AB1" w14:paraId="0B847D92" w14:textId="77777777">
        <w:tc>
          <w:tcPr>
            <w:tcW w:w="3472" w:type="dxa"/>
          </w:tcPr>
          <w:p w14:paraId="5D4C9832" w14:textId="77777777" w:rsidR="00C50AB1" w:rsidRDefault="00C50AB1">
            <w:r>
              <w:t>Mapping Versions Data Elements</w:t>
            </w:r>
          </w:p>
        </w:tc>
        <w:tc>
          <w:tcPr>
            <w:tcW w:w="993" w:type="dxa"/>
          </w:tcPr>
          <w:p w14:paraId="5E7790C0" w14:textId="77777777" w:rsidR="00C50AB1" w:rsidRDefault="00C50AB1">
            <w:r>
              <w:t>HL7_36</w:t>
            </w:r>
          </w:p>
        </w:tc>
        <w:tc>
          <w:tcPr>
            <w:tcW w:w="4677" w:type="dxa"/>
          </w:tcPr>
          <w:p w14:paraId="2BF906BE" w14:textId="77777777" w:rsidR="00C50AB1" w:rsidRDefault="00C50AB1">
            <w:r>
              <w:t>Generates a list with the mapping of data elements among consecutive versions.</w:t>
            </w:r>
          </w:p>
        </w:tc>
      </w:tr>
      <w:tr w:rsidR="00C50AB1" w14:paraId="75D849C1" w14:textId="77777777">
        <w:tc>
          <w:tcPr>
            <w:tcW w:w="3472" w:type="dxa"/>
          </w:tcPr>
          <w:p w14:paraId="74D1F5A5" w14:textId="77777777" w:rsidR="00C50AB1" w:rsidRDefault="00C50AB1">
            <w:r>
              <w:t xml:space="preserve">SubReport Segments for Messagetypes </w:t>
            </w:r>
          </w:p>
        </w:tc>
        <w:tc>
          <w:tcPr>
            <w:tcW w:w="993" w:type="dxa"/>
          </w:tcPr>
          <w:p w14:paraId="35C9B035" w14:textId="77777777" w:rsidR="00C50AB1" w:rsidRDefault="00C50AB1">
            <w:r>
              <w:t>HL7_36</w:t>
            </w:r>
          </w:p>
        </w:tc>
        <w:tc>
          <w:tcPr>
            <w:tcW w:w="4677" w:type="dxa"/>
          </w:tcPr>
          <w:p w14:paraId="15799F13" w14:textId="77777777" w:rsidR="00C50AB1" w:rsidRDefault="00C50AB1">
            <w:r>
              <w:t>Sub-report which generates the list of all segments of a specific message type.</w:t>
            </w:r>
          </w:p>
        </w:tc>
      </w:tr>
      <w:tr w:rsidR="00C50AB1" w14:paraId="0FA4751C" w14:textId="77777777">
        <w:tc>
          <w:tcPr>
            <w:tcW w:w="3472" w:type="dxa"/>
          </w:tcPr>
          <w:p w14:paraId="0592779D" w14:textId="77777777" w:rsidR="00C50AB1" w:rsidRDefault="00C50AB1">
            <w:r>
              <w:t>Statistics</w:t>
            </w:r>
          </w:p>
        </w:tc>
        <w:tc>
          <w:tcPr>
            <w:tcW w:w="993" w:type="dxa"/>
          </w:tcPr>
          <w:p w14:paraId="5F03774F" w14:textId="77777777" w:rsidR="00C50AB1" w:rsidRDefault="00C50AB1">
            <w:r>
              <w:t>HL7_42</w:t>
            </w:r>
          </w:p>
        </w:tc>
        <w:tc>
          <w:tcPr>
            <w:tcW w:w="4677" w:type="dxa"/>
          </w:tcPr>
          <w:p w14:paraId="2304F129" w14:textId="77777777" w:rsidR="00C50AB1" w:rsidRDefault="00C50AB1">
            <w:r>
              <w:t>List of all elements (events, segments, etc.) for all versions</w:t>
            </w:r>
          </w:p>
        </w:tc>
      </w:tr>
    </w:tbl>
    <w:p w14:paraId="332D6407" w14:textId="77777777" w:rsidR="00C50AB1" w:rsidRDefault="00C50AB1"/>
    <w:p w14:paraId="6F632480" w14:textId="77777777" w:rsidR="00C50AB1" w:rsidRDefault="00C50AB1">
      <w:pPr>
        <w:pStyle w:val="berschrift2"/>
      </w:pPr>
      <w:r>
        <w:fldChar w:fldCharType="begin"/>
      </w:r>
      <w:r>
        <w:instrText xml:space="preserve"> AUTONUMLGL </w:instrText>
      </w:r>
      <w:bookmarkStart w:id="90" w:name="_Toc147402660"/>
      <w:r>
        <w:fldChar w:fldCharType="end"/>
      </w:r>
      <w:r>
        <w:t xml:space="preserve"> Report Hierarchy</w:t>
      </w:r>
      <w:bookmarkEnd w:id="90"/>
    </w:p>
    <w:p w14:paraId="497C3909" w14:textId="77777777" w:rsidR="00C50AB1" w:rsidRDefault="00C50AB1"/>
    <w:p w14:paraId="3DA4F5E5" w14:textId="77777777" w:rsidR="00C50AB1" w:rsidRDefault="00C50AB1">
      <w:r>
        <w:t>Event-Codes (Detail)</w:t>
      </w:r>
    </w:p>
    <w:p w14:paraId="7C7A340B" w14:textId="77777777" w:rsidR="00C50AB1" w:rsidRDefault="00C50AB1">
      <w:r>
        <w:tab/>
        <w:t>SubReport Segments for Messagetypes</w:t>
      </w:r>
    </w:p>
    <w:p w14:paraId="772B92BD" w14:textId="77777777" w:rsidR="00C50AB1" w:rsidRDefault="00C50AB1"/>
    <w:p w14:paraId="5DA94988" w14:textId="77777777" w:rsidR="00C50AB1" w:rsidRDefault="00C50AB1"/>
    <w:p w14:paraId="4276BD66" w14:textId="77777777" w:rsidR="00C50AB1" w:rsidRDefault="00C50AB1">
      <w:pPr>
        <w:pStyle w:val="berschrift1"/>
      </w:pPr>
      <w:r>
        <w:lastRenderedPageBreak/>
        <w:fldChar w:fldCharType="begin"/>
      </w:r>
      <w:r>
        <w:instrText xml:space="preserve"> AUTONUMLGL </w:instrText>
      </w:r>
      <w:bookmarkStart w:id="91" w:name="_Toc147402661"/>
      <w:r>
        <w:fldChar w:fldCharType="end"/>
      </w:r>
      <w:r>
        <w:t xml:space="preserve"> Macros</w:t>
      </w:r>
      <w:bookmarkEnd w:id="91"/>
    </w:p>
    <w:p w14:paraId="604CC779"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97"/>
        <w:gridCol w:w="992"/>
        <w:gridCol w:w="5953"/>
      </w:tblGrid>
      <w:tr w:rsidR="00C50AB1" w14:paraId="052404A1" w14:textId="77777777">
        <w:tc>
          <w:tcPr>
            <w:tcW w:w="2197" w:type="dxa"/>
            <w:shd w:val="pct10" w:color="auto" w:fill="auto"/>
          </w:tcPr>
          <w:p w14:paraId="7C8D497D" w14:textId="77777777" w:rsidR="00C50AB1" w:rsidRDefault="00C50AB1">
            <w:r>
              <w:t>Macro</w:t>
            </w:r>
          </w:p>
        </w:tc>
        <w:tc>
          <w:tcPr>
            <w:tcW w:w="992" w:type="dxa"/>
            <w:shd w:val="pct10" w:color="auto" w:fill="auto"/>
          </w:tcPr>
          <w:p w14:paraId="53494D20" w14:textId="77777777" w:rsidR="00C50AB1" w:rsidRDefault="00C50AB1">
            <w:r>
              <w:t>Database</w:t>
            </w:r>
          </w:p>
        </w:tc>
        <w:tc>
          <w:tcPr>
            <w:tcW w:w="5953" w:type="dxa"/>
            <w:shd w:val="pct10" w:color="auto" w:fill="auto"/>
          </w:tcPr>
          <w:p w14:paraId="3E20A343" w14:textId="77777777" w:rsidR="00C50AB1" w:rsidRDefault="00C50AB1">
            <w:r>
              <w:t>Purpose</w:t>
            </w:r>
          </w:p>
        </w:tc>
      </w:tr>
      <w:tr w:rsidR="00C50AB1" w14:paraId="5B60C72F" w14:textId="77777777">
        <w:tc>
          <w:tcPr>
            <w:tcW w:w="2197" w:type="dxa"/>
          </w:tcPr>
          <w:p w14:paraId="51D24C4F" w14:textId="77777777" w:rsidR="00C50AB1" w:rsidRDefault="00C50AB1">
            <w:r>
              <w:t>AutoExec</w:t>
            </w:r>
          </w:p>
        </w:tc>
        <w:tc>
          <w:tcPr>
            <w:tcW w:w="992" w:type="dxa"/>
          </w:tcPr>
          <w:p w14:paraId="0BC658E8" w14:textId="77777777" w:rsidR="00C50AB1" w:rsidRDefault="00C50AB1">
            <w:r>
              <w:t>HL7_36</w:t>
            </w:r>
          </w:p>
        </w:tc>
        <w:tc>
          <w:tcPr>
            <w:tcW w:w="5953" w:type="dxa"/>
          </w:tcPr>
          <w:p w14:paraId="534D6677" w14:textId="77777777" w:rsidR="00C50AB1" w:rsidRDefault="00C50AB1">
            <w:r>
              <w:t>Opens the main form when opening the database.</w:t>
            </w:r>
          </w:p>
        </w:tc>
      </w:tr>
      <w:tr w:rsidR="00C50AB1" w14:paraId="00727B36" w14:textId="77777777">
        <w:tc>
          <w:tcPr>
            <w:tcW w:w="2197" w:type="dxa"/>
          </w:tcPr>
          <w:p w14:paraId="2AC63BC1" w14:textId="77777777" w:rsidR="00C50AB1" w:rsidRDefault="00C50AB1">
            <w:r>
              <w:t>Close</w:t>
            </w:r>
          </w:p>
        </w:tc>
        <w:tc>
          <w:tcPr>
            <w:tcW w:w="992" w:type="dxa"/>
          </w:tcPr>
          <w:p w14:paraId="11EF2140" w14:textId="77777777" w:rsidR="00C50AB1" w:rsidRDefault="00C50AB1">
            <w:r>
              <w:t>HL7_36</w:t>
            </w:r>
          </w:p>
        </w:tc>
        <w:tc>
          <w:tcPr>
            <w:tcW w:w="5953" w:type="dxa"/>
          </w:tcPr>
          <w:p w14:paraId="1DDB4854" w14:textId="77777777" w:rsidR="00C50AB1" w:rsidRDefault="00C50AB1">
            <w:r>
              <w:t>Contains all functions for closing forms.</w:t>
            </w:r>
          </w:p>
        </w:tc>
      </w:tr>
      <w:tr w:rsidR="00C50AB1" w14:paraId="495FD7AA" w14:textId="77777777">
        <w:tc>
          <w:tcPr>
            <w:tcW w:w="2197" w:type="dxa"/>
          </w:tcPr>
          <w:p w14:paraId="42ED7F0A" w14:textId="77777777" w:rsidR="00C50AB1" w:rsidRDefault="00C50AB1">
            <w:r>
              <w:t>HTML</w:t>
            </w:r>
          </w:p>
        </w:tc>
        <w:tc>
          <w:tcPr>
            <w:tcW w:w="992" w:type="dxa"/>
          </w:tcPr>
          <w:p w14:paraId="2C2F73DC" w14:textId="77777777" w:rsidR="00C50AB1" w:rsidRDefault="00C50AB1">
            <w:r>
              <w:t>HL7_36</w:t>
            </w:r>
          </w:p>
        </w:tc>
        <w:tc>
          <w:tcPr>
            <w:tcW w:w="5953" w:type="dxa"/>
          </w:tcPr>
          <w:p w14:paraId="337C79F7" w14:textId="77777777" w:rsidR="00C50AB1" w:rsidRDefault="00C50AB1">
            <w:r>
              <w:t>Calls the functions for generating the HTML files.</w:t>
            </w:r>
          </w:p>
        </w:tc>
      </w:tr>
      <w:tr w:rsidR="00C50AB1" w14:paraId="23440AEF" w14:textId="77777777">
        <w:tc>
          <w:tcPr>
            <w:tcW w:w="2197" w:type="dxa"/>
          </w:tcPr>
          <w:p w14:paraId="7CE173EA" w14:textId="77777777" w:rsidR="00C50AB1" w:rsidRDefault="00C50AB1">
            <w:r>
              <w:t>Open</w:t>
            </w:r>
          </w:p>
        </w:tc>
        <w:tc>
          <w:tcPr>
            <w:tcW w:w="992" w:type="dxa"/>
          </w:tcPr>
          <w:p w14:paraId="7028CC12" w14:textId="77777777" w:rsidR="00C50AB1" w:rsidRDefault="00C50AB1">
            <w:r>
              <w:t>HL7_36</w:t>
            </w:r>
          </w:p>
        </w:tc>
        <w:tc>
          <w:tcPr>
            <w:tcW w:w="5953" w:type="dxa"/>
          </w:tcPr>
          <w:p w14:paraId="6829B650" w14:textId="77777777" w:rsidR="00C50AB1" w:rsidRDefault="00C50AB1">
            <w:r>
              <w:t>Contains all functions for opening forms.</w:t>
            </w:r>
          </w:p>
        </w:tc>
      </w:tr>
      <w:tr w:rsidR="00C50AB1" w14:paraId="176F86C6" w14:textId="77777777">
        <w:tc>
          <w:tcPr>
            <w:tcW w:w="2197" w:type="dxa"/>
          </w:tcPr>
          <w:p w14:paraId="04642D92" w14:textId="77777777" w:rsidR="00C50AB1" w:rsidRDefault="00C50AB1">
            <w:r>
              <w:t>RemoveVersion</w:t>
            </w:r>
          </w:p>
        </w:tc>
        <w:tc>
          <w:tcPr>
            <w:tcW w:w="992" w:type="dxa"/>
          </w:tcPr>
          <w:p w14:paraId="1234FD1A" w14:textId="77777777" w:rsidR="00C50AB1" w:rsidRDefault="00C50AB1">
            <w:r>
              <w:t>HL7_36</w:t>
            </w:r>
          </w:p>
        </w:tc>
        <w:tc>
          <w:tcPr>
            <w:tcW w:w="5953" w:type="dxa"/>
          </w:tcPr>
          <w:p w14:paraId="15DE97BA" w14:textId="77777777" w:rsidR="00C50AB1" w:rsidRDefault="00C50AB1">
            <w:r>
              <w:t>Calls the function for removing all information for a specific version.</w:t>
            </w:r>
          </w:p>
        </w:tc>
      </w:tr>
    </w:tbl>
    <w:p w14:paraId="2C92295B" w14:textId="77777777" w:rsidR="00C50AB1" w:rsidRDefault="00C50AB1"/>
    <w:p w14:paraId="7E495036" w14:textId="77777777" w:rsidR="00C50AB1" w:rsidRDefault="00C50AB1">
      <w:pPr>
        <w:pStyle w:val="berschrift1"/>
      </w:pPr>
      <w:r>
        <w:lastRenderedPageBreak/>
        <w:fldChar w:fldCharType="begin"/>
      </w:r>
      <w:r>
        <w:instrText xml:space="preserve"> AUTONUMLGL </w:instrText>
      </w:r>
      <w:bookmarkStart w:id="92" w:name="_Toc147402662"/>
      <w:r>
        <w:fldChar w:fldCharType="end"/>
      </w:r>
      <w:r>
        <w:t xml:space="preserve"> Modules</w:t>
      </w:r>
      <w:bookmarkEnd w:id="92"/>
    </w:p>
    <w:p w14:paraId="5D9724BF"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97"/>
        <w:gridCol w:w="992"/>
        <w:gridCol w:w="5953"/>
      </w:tblGrid>
      <w:tr w:rsidR="00C50AB1" w14:paraId="63D7716B" w14:textId="77777777">
        <w:trPr>
          <w:tblHeader/>
        </w:trPr>
        <w:tc>
          <w:tcPr>
            <w:tcW w:w="2197" w:type="dxa"/>
            <w:shd w:val="pct10" w:color="auto" w:fill="auto"/>
          </w:tcPr>
          <w:p w14:paraId="0A699A6B" w14:textId="77777777" w:rsidR="00C50AB1" w:rsidRDefault="00C50AB1">
            <w:r>
              <w:t>Module</w:t>
            </w:r>
          </w:p>
        </w:tc>
        <w:tc>
          <w:tcPr>
            <w:tcW w:w="992" w:type="dxa"/>
            <w:shd w:val="pct10" w:color="auto" w:fill="auto"/>
          </w:tcPr>
          <w:p w14:paraId="1055A4FC" w14:textId="77777777" w:rsidR="00C50AB1" w:rsidRDefault="00C50AB1">
            <w:r>
              <w:t>Database</w:t>
            </w:r>
          </w:p>
        </w:tc>
        <w:tc>
          <w:tcPr>
            <w:tcW w:w="5953" w:type="dxa"/>
            <w:shd w:val="pct10" w:color="auto" w:fill="auto"/>
          </w:tcPr>
          <w:p w14:paraId="40A70E2B" w14:textId="77777777" w:rsidR="00C50AB1" w:rsidRDefault="00C50AB1">
            <w:r>
              <w:t>Purpose</w:t>
            </w:r>
          </w:p>
        </w:tc>
      </w:tr>
      <w:tr w:rsidR="00C50AB1" w14:paraId="689D9952" w14:textId="77777777">
        <w:tc>
          <w:tcPr>
            <w:tcW w:w="2197" w:type="dxa"/>
          </w:tcPr>
          <w:p w14:paraId="5B2701FE" w14:textId="77777777" w:rsidR="00C50AB1" w:rsidRDefault="00C50AB1">
            <w:r>
              <w:t>HL7Copy</w:t>
            </w:r>
          </w:p>
        </w:tc>
        <w:tc>
          <w:tcPr>
            <w:tcW w:w="992" w:type="dxa"/>
          </w:tcPr>
          <w:p w14:paraId="02844B3D" w14:textId="77777777" w:rsidR="00C50AB1" w:rsidRDefault="00C50AB1">
            <w:r>
              <w:t>HL7_36</w:t>
            </w:r>
          </w:p>
        </w:tc>
        <w:tc>
          <w:tcPr>
            <w:tcW w:w="5953" w:type="dxa"/>
          </w:tcPr>
          <w:p w14:paraId="28470E19" w14:textId="77777777" w:rsidR="00C50AB1" w:rsidRDefault="00C50AB1">
            <w:r>
              <w:t>The only function „CopyMessage“ takes its arguments out of the main form (the currently selected event) and the copy form (the target event). It copies the message structures assigned to the source event to the target event.</w:t>
            </w:r>
          </w:p>
          <w:p w14:paraId="48F48BA2" w14:textId="77777777" w:rsidR="00C50AB1" w:rsidRDefault="00C50AB1">
            <w:r>
              <w:t>Hence it reduces the typing effort because you can copy one message (sender + recipient message) first and alter it subsequently.</w:t>
            </w:r>
          </w:p>
        </w:tc>
      </w:tr>
      <w:tr w:rsidR="00C50AB1" w14:paraId="6BA05D08" w14:textId="77777777">
        <w:tc>
          <w:tcPr>
            <w:tcW w:w="2197" w:type="dxa"/>
          </w:tcPr>
          <w:p w14:paraId="010FC5F8" w14:textId="77777777" w:rsidR="00C50AB1" w:rsidRDefault="00C50AB1">
            <w:r>
              <w:t>HL7Indent</w:t>
            </w:r>
          </w:p>
        </w:tc>
        <w:tc>
          <w:tcPr>
            <w:tcW w:w="992" w:type="dxa"/>
          </w:tcPr>
          <w:p w14:paraId="552A7324" w14:textId="77777777" w:rsidR="00C50AB1" w:rsidRDefault="00C50AB1">
            <w:r>
              <w:t>HL7_36</w:t>
            </w:r>
          </w:p>
        </w:tc>
        <w:tc>
          <w:tcPr>
            <w:tcW w:w="5953" w:type="dxa"/>
          </w:tcPr>
          <w:p w14:paraId="589000D2" w14:textId="77777777" w:rsidR="00C50AB1" w:rsidRDefault="00C50AB1">
            <w:r>
              <w:t>The only function „PrintIndented“ indents the segment code with every opening bracket one step further. The first parameter describes the file pointer to which the output is written. The second parameter is used for determining whether the next message begins. The third parameter is the segment code to test for. The fourth parameter is the text to print.</w:t>
            </w:r>
          </w:p>
          <w:p w14:paraId="277C6E4E" w14:textId="77777777" w:rsidR="00C50AB1" w:rsidRDefault="00C50AB1">
            <w:r>
              <w:t>This function also checks for equal use of opening and closing brackets.</w:t>
            </w:r>
          </w:p>
        </w:tc>
      </w:tr>
      <w:tr w:rsidR="00C50AB1" w14:paraId="2FAAFF46" w14:textId="77777777">
        <w:tc>
          <w:tcPr>
            <w:tcW w:w="2197" w:type="dxa"/>
          </w:tcPr>
          <w:p w14:paraId="021DECAD" w14:textId="77777777" w:rsidR="00C50AB1" w:rsidRDefault="00C50AB1">
            <w:r>
              <w:t>HL7HTML</w:t>
            </w:r>
          </w:p>
        </w:tc>
        <w:tc>
          <w:tcPr>
            <w:tcW w:w="992" w:type="dxa"/>
          </w:tcPr>
          <w:p w14:paraId="510D6A8F" w14:textId="77777777" w:rsidR="00C50AB1" w:rsidRDefault="00C50AB1">
            <w:r>
              <w:t>HL7_36</w:t>
            </w:r>
          </w:p>
        </w:tc>
        <w:tc>
          <w:tcPr>
            <w:tcW w:w="5953" w:type="dxa"/>
          </w:tcPr>
          <w:p w14:paraId="0ABDD542" w14:textId="77777777" w:rsidR="00C50AB1" w:rsidRDefault="00C50AB1">
            <w:r>
              <w:t>Generates the HTML extract out this database. It is described in chapter 10: generator.</w:t>
            </w:r>
          </w:p>
        </w:tc>
      </w:tr>
      <w:tr w:rsidR="00C50AB1" w14:paraId="588C5FFA" w14:textId="77777777">
        <w:tc>
          <w:tcPr>
            <w:tcW w:w="2197" w:type="dxa"/>
          </w:tcPr>
          <w:p w14:paraId="4E0FE00B" w14:textId="77777777" w:rsidR="00C50AB1" w:rsidRDefault="00C50AB1">
            <w:r>
              <w:t>HL7RemoveVersion</w:t>
            </w:r>
          </w:p>
        </w:tc>
        <w:tc>
          <w:tcPr>
            <w:tcW w:w="992" w:type="dxa"/>
          </w:tcPr>
          <w:p w14:paraId="5212E800" w14:textId="77777777" w:rsidR="00C50AB1" w:rsidRDefault="00C50AB1">
            <w:r>
              <w:t>HL7_36</w:t>
            </w:r>
          </w:p>
        </w:tc>
        <w:tc>
          <w:tcPr>
            <w:tcW w:w="5953" w:type="dxa"/>
          </w:tcPr>
          <w:p w14:paraId="3A5B3851" w14:textId="77777777" w:rsidR="00C50AB1" w:rsidRDefault="00C50AB1">
            <w:r>
              <w:t>Removes all information for one version.</w:t>
            </w:r>
          </w:p>
        </w:tc>
      </w:tr>
      <w:tr w:rsidR="00C50AB1" w14:paraId="3F8C94FC" w14:textId="77777777">
        <w:tc>
          <w:tcPr>
            <w:tcW w:w="2197" w:type="dxa"/>
          </w:tcPr>
          <w:p w14:paraId="1C4AF0E2" w14:textId="77777777" w:rsidR="00C50AB1" w:rsidRDefault="00C50AB1">
            <w:r>
              <w:t>HL7CreateAppendixA</w:t>
            </w:r>
          </w:p>
        </w:tc>
        <w:tc>
          <w:tcPr>
            <w:tcW w:w="992" w:type="dxa"/>
          </w:tcPr>
          <w:p w14:paraId="0207D9A2" w14:textId="77777777" w:rsidR="00C50AB1" w:rsidRDefault="00C50AB1">
            <w:r>
              <w:t>HL7_37</w:t>
            </w:r>
          </w:p>
        </w:tc>
        <w:tc>
          <w:tcPr>
            <w:tcW w:w="5953" w:type="dxa"/>
          </w:tcPr>
          <w:p w14:paraId="0234D2EE" w14:textId="77777777" w:rsidR="00C50AB1" w:rsidRDefault="00C50AB1">
            <w:r>
              <w:t>Creates Appendix A</w:t>
            </w:r>
          </w:p>
        </w:tc>
      </w:tr>
      <w:tr w:rsidR="001F52A5" w14:paraId="7A6856A9" w14:textId="77777777">
        <w:tc>
          <w:tcPr>
            <w:tcW w:w="2197" w:type="dxa"/>
          </w:tcPr>
          <w:p w14:paraId="0F3C4B95" w14:textId="77777777" w:rsidR="001F52A5" w:rsidRDefault="001F52A5">
            <w:r>
              <w:t>HL7CreateAppendixC</w:t>
            </w:r>
          </w:p>
        </w:tc>
        <w:tc>
          <w:tcPr>
            <w:tcW w:w="992" w:type="dxa"/>
          </w:tcPr>
          <w:p w14:paraId="172C3C44" w14:textId="77777777" w:rsidR="001F52A5" w:rsidRDefault="001F52A5"/>
        </w:tc>
        <w:tc>
          <w:tcPr>
            <w:tcW w:w="5953" w:type="dxa"/>
          </w:tcPr>
          <w:p w14:paraId="1710CBD5" w14:textId="77777777" w:rsidR="001F52A5" w:rsidRDefault="001F52A5">
            <w:r>
              <w:t>Creates Appendix C, but as eBNF grammar</w:t>
            </w:r>
          </w:p>
        </w:tc>
      </w:tr>
      <w:tr w:rsidR="00C50AB1" w14:paraId="1E681C00" w14:textId="77777777">
        <w:tc>
          <w:tcPr>
            <w:tcW w:w="2197" w:type="dxa"/>
          </w:tcPr>
          <w:p w14:paraId="0FD178A6" w14:textId="77777777" w:rsidR="00C50AB1" w:rsidRDefault="00C50AB1">
            <w:r>
              <w:t>HL7CreateDocuments</w:t>
            </w:r>
          </w:p>
        </w:tc>
        <w:tc>
          <w:tcPr>
            <w:tcW w:w="992" w:type="dxa"/>
          </w:tcPr>
          <w:p w14:paraId="720E3777" w14:textId="77777777" w:rsidR="00C50AB1" w:rsidRDefault="00C50AB1">
            <w:r>
              <w:t>HL7_37</w:t>
            </w:r>
          </w:p>
        </w:tc>
        <w:tc>
          <w:tcPr>
            <w:tcW w:w="5953" w:type="dxa"/>
          </w:tcPr>
          <w:p w14:paraId="2672D528" w14:textId="77777777" w:rsidR="00C50AB1" w:rsidRDefault="00C50AB1">
            <w:r>
              <w:t>Creates Documents for events, segments and tables</w:t>
            </w:r>
          </w:p>
        </w:tc>
      </w:tr>
      <w:tr w:rsidR="001F52A5" w14:paraId="7F96959B" w14:textId="77777777">
        <w:tc>
          <w:tcPr>
            <w:tcW w:w="2197" w:type="dxa"/>
          </w:tcPr>
          <w:p w14:paraId="1B06F5E2" w14:textId="77777777" w:rsidR="001F52A5" w:rsidRDefault="001F52A5">
            <w:r>
              <w:t>HL7manageFiles</w:t>
            </w:r>
          </w:p>
        </w:tc>
        <w:tc>
          <w:tcPr>
            <w:tcW w:w="992" w:type="dxa"/>
          </w:tcPr>
          <w:p w14:paraId="75139652" w14:textId="77777777" w:rsidR="001F52A5" w:rsidRDefault="001F52A5">
            <w:r>
              <w:t>HL7_72</w:t>
            </w:r>
          </w:p>
        </w:tc>
        <w:tc>
          <w:tcPr>
            <w:tcW w:w="5953" w:type="dxa"/>
          </w:tcPr>
          <w:p w14:paraId="0B7AC2FA" w14:textId="77777777" w:rsidR="001F52A5" w:rsidRDefault="001F52A5">
            <w:r>
              <w:t>Import and export files from disk/hard drive and store them either directly or base64 encoded</w:t>
            </w:r>
          </w:p>
        </w:tc>
      </w:tr>
      <w:tr w:rsidR="001F52A5" w14:paraId="7F52F433" w14:textId="77777777">
        <w:tc>
          <w:tcPr>
            <w:tcW w:w="2197" w:type="dxa"/>
          </w:tcPr>
          <w:p w14:paraId="4EF662A1" w14:textId="77777777" w:rsidR="001F52A5" w:rsidRDefault="001F52A5">
            <w:r>
              <w:t>Base64</w:t>
            </w:r>
          </w:p>
        </w:tc>
        <w:tc>
          <w:tcPr>
            <w:tcW w:w="992" w:type="dxa"/>
          </w:tcPr>
          <w:p w14:paraId="5D329620" w14:textId="77777777" w:rsidR="001F52A5" w:rsidRDefault="001F52A5">
            <w:r>
              <w:t>HL7_72</w:t>
            </w:r>
          </w:p>
        </w:tc>
        <w:tc>
          <w:tcPr>
            <w:tcW w:w="5953" w:type="dxa"/>
          </w:tcPr>
          <w:p w14:paraId="78B62915" w14:textId="77777777" w:rsidR="001F52A5" w:rsidRDefault="001F52A5">
            <w:r>
              <w:t>Base64 en-/decoder</w:t>
            </w:r>
          </w:p>
        </w:tc>
      </w:tr>
      <w:tr w:rsidR="001F52A5" w14:paraId="5970823F" w14:textId="77777777">
        <w:tc>
          <w:tcPr>
            <w:tcW w:w="2197" w:type="dxa"/>
          </w:tcPr>
          <w:p w14:paraId="2C6F462F" w14:textId="77777777" w:rsidR="001F52A5" w:rsidRDefault="001F52A5">
            <w:r>
              <w:t>Base64_2</w:t>
            </w:r>
          </w:p>
        </w:tc>
        <w:tc>
          <w:tcPr>
            <w:tcW w:w="992" w:type="dxa"/>
          </w:tcPr>
          <w:p w14:paraId="43E44414" w14:textId="77777777" w:rsidR="001F52A5" w:rsidRDefault="001F52A5">
            <w:r>
              <w:t>HL7_72</w:t>
            </w:r>
          </w:p>
        </w:tc>
        <w:tc>
          <w:tcPr>
            <w:tcW w:w="5953" w:type="dxa"/>
          </w:tcPr>
          <w:p w14:paraId="2714864A" w14:textId="77777777" w:rsidR="001F52A5" w:rsidRDefault="001F52A5">
            <w:r>
              <w:t>Base64 en-/decoder (alternative)</w:t>
            </w:r>
          </w:p>
        </w:tc>
      </w:tr>
      <w:tr w:rsidR="001F52A5" w14:paraId="422171D4" w14:textId="77777777">
        <w:tc>
          <w:tcPr>
            <w:tcW w:w="2197" w:type="dxa"/>
          </w:tcPr>
          <w:p w14:paraId="4C41A206" w14:textId="77777777" w:rsidR="001F52A5" w:rsidRDefault="001F52A5">
            <w:r>
              <w:t>HL7owl</w:t>
            </w:r>
          </w:p>
        </w:tc>
        <w:tc>
          <w:tcPr>
            <w:tcW w:w="992" w:type="dxa"/>
          </w:tcPr>
          <w:p w14:paraId="0CF192AE" w14:textId="77777777" w:rsidR="001F52A5" w:rsidRDefault="001F52A5"/>
        </w:tc>
        <w:tc>
          <w:tcPr>
            <w:tcW w:w="5953" w:type="dxa"/>
          </w:tcPr>
          <w:p w14:paraId="2A94D02A" w14:textId="77777777" w:rsidR="001F52A5" w:rsidRDefault="001F52A5">
            <w:r>
              <w:t>Generate an OWL file for selected version</w:t>
            </w:r>
          </w:p>
          <w:p w14:paraId="2A02A284" w14:textId="77777777" w:rsidR="001F52A5" w:rsidRDefault="001F52A5">
            <w:r>
              <w:t>(the appropriate elements must be marked first)</w:t>
            </w:r>
          </w:p>
        </w:tc>
      </w:tr>
      <w:tr w:rsidR="001F52A5" w14:paraId="0BC9285B" w14:textId="77777777">
        <w:tc>
          <w:tcPr>
            <w:tcW w:w="2197" w:type="dxa"/>
          </w:tcPr>
          <w:p w14:paraId="18189D9F" w14:textId="77777777" w:rsidR="001F52A5" w:rsidRDefault="001F52A5">
            <w:r>
              <w:t>HL7xml</w:t>
            </w:r>
          </w:p>
        </w:tc>
        <w:tc>
          <w:tcPr>
            <w:tcW w:w="992" w:type="dxa"/>
          </w:tcPr>
          <w:p w14:paraId="03639ACE" w14:textId="77777777" w:rsidR="001F52A5" w:rsidRDefault="001F52A5">
            <w:r>
              <w:t>HL7_72</w:t>
            </w:r>
          </w:p>
        </w:tc>
        <w:tc>
          <w:tcPr>
            <w:tcW w:w="5953" w:type="dxa"/>
          </w:tcPr>
          <w:p w14:paraId="1F369399" w14:textId="77777777" w:rsidR="001F52A5" w:rsidRDefault="001F52A5" w:rsidP="001F52A5">
            <w:r>
              <w:t>Generate an XML representation for selected version</w:t>
            </w:r>
          </w:p>
        </w:tc>
      </w:tr>
      <w:tr w:rsidR="00C50AB1" w14:paraId="3BDC840E" w14:textId="77777777">
        <w:tc>
          <w:tcPr>
            <w:tcW w:w="2197" w:type="dxa"/>
          </w:tcPr>
          <w:p w14:paraId="3F1DE162" w14:textId="77777777" w:rsidR="00C50AB1" w:rsidRDefault="00C50AB1">
            <w:r>
              <w:t>HL7xml</w:t>
            </w:r>
            <w:r w:rsidR="001F52A5">
              <w:t>-schema</w:t>
            </w:r>
          </w:p>
        </w:tc>
        <w:tc>
          <w:tcPr>
            <w:tcW w:w="992" w:type="dxa"/>
          </w:tcPr>
          <w:p w14:paraId="785C3A86" w14:textId="77777777" w:rsidR="00C50AB1" w:rsidRDefault="00C50AB1">
            <w:r>
              <w:t>HL7_59</w:t>
            </w:r>
          </w:p>
        </w:tc>
        <w:tc>
          <w:tcPr>
            <w:tcW w:w="5953" w:type="dxa"/>
          </w:tcPr>
          <w:p w14:paraId="053E234A" w14:textId="77777777" w:rsidR="00C50AB1" w:rsidRDefault="00C50AB1">
            <w:r>
              <w:t>generate XML schema for selected version</w:t>
            </w:r>
          </w:p>
        </w:tc>
      </w:tr>
      <w:tr w:rsidR="001F52A5" w14:paraId="1F843818" w14:textId="77777777">
        <w:tc>
          <w:tcPr>
            <w:tcW w:w="2197" w:type="dxa"/>
          </w:tcPr>
          <w:p w14:paraId="15C2F371" w14:textId="77777777" w:rsidR="001F52A5" w:rsidRDefault="001F52A5">
            <w:r>
              <w:t>HL7generateOIDs</w:t>
            </w:r>
          </w:p>
        </w:tc>
        <w:tc>
          <w:tcPr>
            <w:tcW w:w="992" w:type="dxa"/>
          </w:tcPr>
          <w:p w14:paraId="7301EE2B" w14:textId="77777777" w:rsidR="001F52A5" w:rsidRDefault="001F52A5">
            <w:r>
              <w:t>HL7_73</w:t>
            </w:r>
          </w:p>
        </w:tc>
        <w:tc>
          <w:tcPr>
            <w:tcW w:w="5953" w:type="dxa"/>
          </w:tcPr>
          <w:p w14:paraId="2C1AE9B3" w14:textId="77777777" w:rsidR="001F52A5" w:rsidRDefault="001F52A5">
            <w:r>
              <w:t>Generate codesystem and value set OIDs for tables</w:t>
            </w:r>
          </w:p>
        </w:tc>
      </w:tr>
    </w:tbl>
    <w:p w14:paraId="2E68AFCF" w14:textId="77777777" w:rsidR="00C50AB1" w:rsidRDefault="00C50AB1"/>
    <w:p w14:paraId="012D6FCB" w14:textId="77777777" w:rsidR="00C50AB1" w:rsidRDefault="00C50AB1"/>
    <w:p w14:paraId="47267F2F" w14:textId="77777777" w:rsidR="00C50AB1" w:rsidRDefault="00C50AB1">
      <w:pPr>
        <w:pStyle w:val="berschrift1"/>
      </w:pPr>
      <w:r>
        <w:lastRenderedPageBreak/>
        <w:fldChar w:fldCharType="begin"/>
      </w:r>
      <w:r>
        <w:instrText xml:space="preserve"> AUTONUMLGL </w:instrText>
      </w:r>
      <w:bookmarkStart w:id="93" w:name="_Toc147402663"/>
      <w:r>
        <w:fldChar w:fldCharType="end"/>
      </w:r>
      <w:r>
        <w:t xml:space="preserve"> HTML-Generator (a VBA Program within the DB)</w:t>
      </w:r>
      <w:bookmarkEnd w:id="93"/>
    </w:p>
    <w:p w14:paraId="2AEA1002" w14:textId="77777777" w:rsidR="00C50AB1" w:rsidRDefault="00C50AB1">
      <w:r>
        <w:t>The generator allows for generating HTML out of the database. This set of files builds up network so every view onto the database is covered.</w:t>
      </w:r>
    </w:p>
    <w:p w14:paraId="7074EB2D" w14:textId="77777777" w:rsidR="00C50AB1" w:rsidRDefault="00C50AB1">
      <w:pPr>
        <w:pStyle w:val="berschrift2"/>
      </w:pPr>
      <w:r>
        <w:fldChar w:fldCharType="begin"/>
      </w:r>
      <w:r>
        <w:instrText xml:space="preserve"> AUTONUMLGL </w:instrText>
      </w:r>
      <w:bookmarkStart w:id="94" w:name="_Toc147402664"/>
      <w:r>
        <w:fldChar w:fldCharType="end"/>
      </w:r>
      <w:r>
        <w:t xml:space="preserve"> Functions</w:t>
      </w:r>
      <w:bookmarkEnd w:id="94"/>
    </w:p>
    <w:p w14:paraId="506EFE01" w14:textId="77777777" w:rsidR="00C50AB1" w:rsidRDefault="00C50AB1">
      <w:r>
        <w:t>Functions named with the prefix „x“ are sub-programs used by the other routines.</w:t>
      </w:r>
    </w:p>
    <w:p w14:paraId="4D13527D"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72"/>
        <w:gridCol w:w="993"/>
        <w:gridCol w:w="4677"/>
      </w:tblGrid>
      <w:tr w:rsidR="00C50AB1" w14:paraId="4DDC6389" w14:textId="77777777">
        <w:tc>
          <w:tcPr>
            <w:tcW w:w="3472" w:type="dxa"/>
            <w:shd w:val="pct10" w:color="auto" w:fill="auto"/>
          </w:tcPr>
          <w:p w14:paraId="7950755A" w14:textId="77777777" w:rsidR="00C50AB1" w:rsidRDefault="00C50AB1">
            <w:r>
              <w:t>Function</w:t>
            </w:r>
          </w:p>
        </w:tc>
        <w:tc>
          <w:tcPr>
            <w:tcW w:w="993" w:type="dxa"/>
            <w:shd w:val="pct10" w:color="auto" w:fill="auto"/>
          </w:tcPr>
          <w:p w14:paraId="1EB2E5C6" w14:textId="77777777" w:rsidR="00C50AB1" w:rsidRDefault="00C50AB1">
            <w:r>
              <w:t>Database</w:t>
            </w:r>
          </w:p>
        </w:tc>
        <w:tc>
          <w:tcPr>
            <w:tcW w:w="4677" w:type="dxa"/>
            <w:shd w:val="pct10" w:color="auto" w:fill="auto"/>
          </w:tcPr>
          <w:p w14:paraId="50259BF2" w14:textId="77777777" w:rsidR="00C50AB1" w:rsidRDefault="00C50AB1">
            <w:r>
              <w:t>Purpose</w:t>
            </w:r>
          </w:p>
        </w:tc>
      </w:tr>
      <w:tr w:rsidR="00C50AB1" w14:paraId="426344E1" w14:textId="77777777">
        <w:tc>
          <w:tcPr>
            <w:tcW w:w="3472" w:type="dxa"/>
          </w:tcPr>
          <w:p w14:paraId="1AE369B2" w14:textId="77777777" w:rsidR="00C50AB1" w:rsidRDefault="00C50AB1">
            <w:r>
              <w:t>AddInhaltTextzeilen</w:t>
            </w:r>
          </w:p>
        </w:tc>
        <w:tc>
          <w:tcPr>
            <w:tcW w:w="993" w:type="dxa"/>
          </w:tcPr>
          <w:p w14:paraId="215A8CDC" w14:textId="77777777" w:rsidR="00C50AB1" w:rsidRDefault="00C50AB1">
            <w:r>
              <w:t>HL7_36</w:t>
            </w:r>
          </w:p>
        </w:tc>
        <w:tc>
          <w:tcPr>
            <w:tcW w:w="4677" w:type="dxa"/>
          </w:tcPr>
          <w:p w14:paraId="29DA9A6E" w14:textId="77777777" w:rsidR="00C50AB1" w:rsidRDefault="00C50AB1">
            <w:r>
              <w:t>Adds a few lines of text onto the homepage of the HTML files.</w:t>
            </w:r>
          </w:p>
        </w:tc>
      </w:tr>
      <w:tr w:rsidR="00C50AB1" w14:paraId="5AEA5869" w14:textId="77777777">
        <w:tc>
          <w:tcPr>
            <w:tcW w:w="3472" w:type="dxa"/>
          </w:tcPr>
          <w:p w14:paraId="75563A2F" w14:textId="77777777" w:rsidR="00C50AB1" w:rsidRDefault="00C50AB1">
            <w:r>
              <w:t>beenden</w:t>
            </w:r>
          </w:p>
        </w:tc>
        <w:tc>
          <w:tcPr>
            <w:tcW w:w="993" w:type="dxa"/>
          </w:tcPr>
          <w:p w14:paraId="08032419" w14:textId="77777777" w:rsidR="00C50AB1" w:rsidRDefault="00C50AB1">
            <w:r>
              <w:t>HL7_36</w:t>
            </w:r>
          </w:p>
        </w:tc>
        <w:tc>
          <w:tcPr>
            <w:tcW w:w="4677" w:type="dxa"/>
          </w:tcPr>
          <w:p w14:paraId="7B8C92D8" w14:textId="77777777" w:rsidR="00C50AB1" w:rsidRDefault="00C50AB1">
            <w:r>
              <w:t>Closes the database pointer at the end of the generation process.</w:t>
            </w:r>
          </w:p>
        </w:tc>
      </w:tr>
      <w:tr w:rsidR="00C50AB1" w14:paraId="1D98C832" w14:textId="77777777">
        <w:tc>
          <w:tcPr>
            <w:tcW w:w="3472" w:type="dxa"/>
          </w:tcPr>
          <w:p w14:paraId="6B4E9C5E" w14:textId="77777777" w:rsidR="00C50AB1" w:rsidRDefault="00C50AB1">
            <w:r>
              <w:t>GenContents</w:t>
            </w:r>
          </w:p>
        </w:tc>
        <w:tc>
          <w:tcPr>
            <w:tcW w:w="993" w:type="dxa"/>
          </w:tcPr>
          <w:p w14:paraId="41D1B563" w14:textId="77777777" w:rsidR="00C50AB1" w:rsidRDefault="00C50AB1">
            <w:r>
              <w:t>HL7_36</w:t>
            </w:r>
          </w:p>
        </w:tc>
        <w:tc>
          <w:tcPr>
            <w:tcW w:w="4677" w:type="dxa"/>
          </w:tcPr>
          <w:p w14:paraId="25287EE4" w14:textId="77777777" w:rsidR="00C50AB1" w:rsidRDefault="00C50AB1">
            <w:r>
              <w:t>Generates the starting page with reference to the individual HL7 versions. It also uses AddInhaltTextzeilen to add an introductory text.</w:t>
            </w:r>
          </w:p>
        </w:tc>
      </w:tr>
      <w:tr w:rsidR="00C50AB1" w14:paraId="1BC0CE21" w14:textId="77777777">
        <w:tc>
          <w:tcPr>
            <w:tcW w:w="3472" w:type="dxa"/>
          </w:tcPr>
          <w:p w14:paraId="0944F810" w14:textId="77777777" w:rsidR="00C50AB1" w:rsidRDefault="00C50AB1">
            <w:r>
              <w:t>GenDataelement</w:t>
            </w:r>
          </w:p>
        </w:tc>
        <w:tc>
          <w:tcPr>
            <w:tcW w:w="993" w:type="dxa"/>
          </w:tcPr>
          <w:p w14:paraId="35ED45BF" w14:textId="77777777" w:rsidR="00C50AB1" w:rsidRDefault="00C50AB1">
            <w:r>
              <w:t>HL7_36</w:t>
            </w:r>
          </w:p>
        </w:tc>
        <w:tc>
          <w:tcPr>
            <w:tcW w:w="4677" w:type="dxa"/>
          </w:tcPr>
          <w:p w14:paraId="6A99723F" w14:textId="77777777" w:rsidR="00C50AB1" w:rsidRDefault="00C50AB1">
            <w:r>
              <w:t>Generates a list of all data elements.</w:t>
            </w:r>
          </w:p>
        </w:tc>
      </w:tr>
      <w:tr w:rsidR="00C50AB1" w14:paraId="7C9BE2A3" w14:textId="77777777">
        <w:tc>
          <w:tcPr>
            <w:tcW w:w="3472" w:type="dxa"/>
          </w:tcPr>
          <w:p w14:paraId="4EB08966" w14:textId="77777777" w:rsidR="00C50AB1" w:rsidRDefault="00C50AB1">
            <w:r>
              <w:t>GenDatentypen</w:t>
            </w:r>
          </w:p>
        </w:tc>
        <w:tc>
          <w:tcPr>
            <w:tcW w:w="993" w:type="dxa"/>
          </w:tcPr>
          <w:p w14:paraId="6593FDD9" w14:textId="77777777" w:rsidR="00C50AB1" w:rsidRDefault="00C50AB1">
            <w:r>
              <w:t>HL7_36</w:t>
            </w:r>
          </w:p>
        </w:tc>
        <w:tc>
          <w:tcPr>
            <w:tcW w:w="4677" w:type="dxa"/>
          </w:tcPr>
          <w:p w14:paraId="797E47F8" w14:textId="77777777" w:rsidR="00C50AB1" w:rsidRDefault="00C50AB1">
            <w:r>
              <w:t>Generates a list of all data structure and types.</w:t>
            </w:r>
          </w:p>
        </w:tc>
      </w:tr>
      <w:tr w:rsidR="00C50AB1" w14:paraId="0D46CC2B" w14:textId="77777777">
        <w:tc>
          <w:tcPr>
            <w:tcW w:w="3472" w:type="dxa"/>
          </w:tcPr>
          <w:p w14:paraId="035276A3" w14:textId="77777777" w:rsidR="00C50AB1" w:rsidRDefault="00C50AB1">
            <w:r>
              <w:t>GenEvent</w:t>
            </w:r>
          </w:p>
        </w:tc>
        <w:tc>
          <w:tcPr>
            <w:tcW w:w="993" w:type="dxa"/>
          </w:tcPr>
          <w:p w14:paraId="0D9E0297" w14:textId="77777777" w:rsidR="00C50AB1" w:rsidRDefault="00C50AB1">
            <w:r>
              <w:t>HL7_36</w:t>
            </w:r>
          </w:p>
        </w:tc>
        <w:tc>
          <w:tcPr>
            <w:tcW w:w="4677" w:type="dxa"/>
          </w:tcPr>
          <w:p w14:paraId="01D61741" w14:textId="77777777" w:rsidR="00C50AB1" w:rsidRDefault="00C50AB1">
            <w:r>
              <w:t>Generates a list of all events. Additionally the corresponding messages are printed, too.</w:t>
            </w:r>
          </w:p>
        </w:tc>
      </w:tr>
      <w:tr w:rsidR="00C50AB1" w14:paraId="60E900F5" w14:textId="77777777">
        <w:tc>
          <w:tcPr>
            <w:tcW w:w="3472" w:type="dxa"/>
          </w:tcPr>
          <w:p w14:paraId="70133FE6" w14:textId="77777777" w:rsidR="00C50AB1" w:rsidRDefault="00C50AB1">
            <w:r>
              <w:t>GenIndex</w:t>
            </w:r>
          </w:p>
        </w:tc>
        <w:tc>
          <w:tcPr>
            <w:tcW w:w="993" w:type="dxa"/>
          </w:tcPr>
          <w:p w14:paraId="2D8746D1" w14:textId="77777777" w:rsidR="00C50AB1" w:rsidRDefault="00C50AB1">
            <w:r>
              <w:t>HL7_36</w:t>
            </w:r>
          </w:p>
        </w:tc>
        <w:tc>
          <w:tcPr>
            <w:tcW w:w="4677" w:type="dxa"/>
          </w:tcPr>
          <w:p w14:paraId="39B49C9D" w14:textId="77777777" w:rsidR="00C50AB1" w:rsidRDefault="00C50AB1">
            <w:r>
              <w:t>Generates the index out of the intermediately stored items.</w:t>
            </w:r>
          </w:p>
        </w:tc>
      </w:tr>
      <w:tr w:rsidR="00C50AB1" w14:paraId="70E02DFA" w14:textId="77777777">
        <w:tc>
          <w:tcPr>
            <w:tcW w:w="3472" w:type="dxa"/>
          </w:tcPr>
          <w:p w14:paraId="65D6B39C" w14:textId="77777777" w:rsidR="00C50AB1" w:rsidRDefault="00C50AB1">
            <w:r>
              <w:t>GenMessageStructure</w:t>
            </w:r>
          </w:p>
        </w:tc>
        <w:tc>
          <w:tcPr>
            <w:tcW w:w="993" w:type="dxa"/>
          </w:tcPr>
          <w:p w14:paraId="78B54421" w14:textId="77777777" w:rsidR="00C50AB1" w:rsidRDefault="00C50AB1">
            <w:r>
              <w:t>HL7_36</w:t>
            </w:r>
          </w:p>
        </w:tc>
        <w:tc>
          <w:tcPr>
            <w:tcW w:w="4677" w:type="dxa"/>
          </w:tcPr>
          <w:p w14:paraId="5D03ABBC" w14:textId="77777777" w:rsidR="00C50AB1" w:rsidRDefault="00C50AB1">
            <w:r>
              <w:t>Generates message structures.</w:t>
            </w:r>
          </w:p>
        </w:tc>
      </w:tr>
      <w:tr w:rsidR="00C50AB1" w14:paraId="0246FAD1" w14:textId="77777777">
        <w:tc>
          <w:tcPr>
            <w:tcW w:w="3472" w:type="dxa"/>
          </w:tcPr>
          <w:p w14:paraId="6350B220" w14:textId="77777777" w:rsidR="00C50AB1" w:rsidRDefault="00C50AB1">
            <w:r>
              <w:t>GenQuery</w:t>
            </w:r>
          </w:p>
        </w:tc>
        <w:tc>
          <w:tcPr>
            <w:tcW w:w="993" w:type="dxa"/>
          </w:tcPr>
          <w:p w14:paraId="29CE5B74" w14:textId="77777777" w:rsidR="00C50AB1" w:rsidRDefault="00C50AB1">
            <w:r>
              <w:t>HL7_40</w:t>
            </w:r>
          </w:p>
        </w:tc>
        <w:tc>
          <w:tcPr>
            <w:tcW w:w="4677" w:type="dxa"/>
          </w:tcPr>
          <w:p w14:paraId="6C974535" w14:textId="77777777" w:rsidR="00C50AB1" w:rsidRDefault="00C50AB1">
            <w:r>
              <w:t>generates the conformance statements</w:t>
            </w:r>
          </w:p>
        </w:tc>
      </w:tr>
      <w:tr w:rsidR="00C50AB1" w14:paraId="72163BF3" w14:textId="77777777">
        <w:tc>
          <w:tcPr>
            <w:tcW w:w="3472" w:type="dxa"/>
          </w:tcPr>
          <w:p w14:paraId="7810E170" w14:textId="77777777" w:rsidR="00C50AB1" w:rsidRDefault="00C50AB1">
            <w:r>
              <w:t>GenSegment</w:t>
            </w:r>
          </w:p>
        </w:tc>
        <w:tc>
          <w:tcPr>
            <w:tcW w:w="993" w:type="dxa"/>
          </w:tcPr>
          <w:p w14:paraId="3AA58AC3" w14:textId="77777777" w:rsidR="00C50AB1" w:rsidRDefault="00C50AB1">
            <w:r>
              <w:t>HL7_36</w:t>
            </w:r>
          </w:p>
        </w:tc>
        <w:tc>
          <w:tcPr>
            <w:tcW w:w="4677" w:type="dxa"/>
          </w:tcPr>
          <w:p w14:paraId="7BC93C2B" w14:textId="77777777" w:rsidR="00C50AB1" w:rsidRDefault="00C50AB1">
            <w:r>
              <w:t>Generates segments.</w:t>
            </w:r>
          </w:p>
        </w:tc>
      </w:tr>
      <w:tr w:rsidR="00C50AB1" w14:paraId="7266AF07" w14:textId="77777777">
        <w:tc>
          <w:tcPr>
            <w:tcW w:w="3472" w:type="dxa"/>
          </w:tcPr>
          <w:p w14:paraId="5A06BCB5" w14:textId="77777777" w:rsidR="00C50AB1" w:rsidRDefault="00C50AB1">
            <w:r>
              <w:t>GenTable</w:t>
            </w:r>
          </w:p>
        </w:tc>
        <w:tc>
          <w:tcPr>
            <w:tcW w:w="993" w:type="dxa"/>
          </w:tcPr>
          <w:p w14:paraId="4F824717" w14:textId="77777777" w:rsidR="00C50AB1" w:rsidRDefault="00C50AB1">
            <w:r>
              <w:t>HL7_36</w:t>
            </w:r>
          </w:p>
        </w:tc>
        <w:tc>
          <w:tcPr>
            <w:tcW w:w="4677" w:type="dxa"/>
          </w:tcPr>
          <w:p w14:paraId="53EE274E" w14:textId="77777777" w:rsidR="00C50AB1" w:rsidRDefault="00C50AB1">
            <w:r>
              <w:t>Generates tables and their individual values.</w:t>
            </w:r>
          </w:p>
        </w:tc>
      </w:tr>
      <w:tr w:rsidR="00C50AB1" w14:paraId="2DAE572E" w14:textId="77777777">
        <w:tc>
          <w:tcPr>
            <w:tcW w:w="3472" w:type="dxa"/>
          </w:tcPr>
          <w:p w14:paraId="68559B9F" w14:textId="77777777" w:rsidR="00C50AB1" w:rsidRDefault="00C50AB1">
            <w:r>
              <w:t>GenVergleich</w:t>
            </w:r>
          </w:p>
        </w:tc>
        <w:tc>
          <w:tcPr>
            <w:tcW w:w="993" w:type="dxa"/>
          </w:tcPr>
          <w:p w14:paraId="37401B2C" w14:textId="77777777" w:rsidR="00C50AB1" w:rsidRDefault="00C50AB1">
            <w:r>
              <w:t>HL7_36</w:t>
            </w:r>
          </w:p>
        </w:tc>
        <w:tc>
          <w:tcPr>
            <w:tcW w:w="4677" w:type="dxa"/>
          </w:tcPr>
          <w:p w14:paraId="315F3CDA" w14:textId="77777777" w:rsidR="00C50AB1" w:rsidRDefault="00C50AB1">
            <w:r>
              <w:t>Generates the comparison between data elements.</w:t>
            </w:r>
          </w:p>
        </w:tc>
      </w:tr>
      <w:tr w:rsidR="00C50AB1" w14:paraId="391F04AA" w14:textId="77777777">
        <w:tc>
          <w:tcPr>
            <w:tcW w:w="3472" w:type="dxa"/>
          </w:tcPr>
          <w:p w14:paraId="14534D57" w14:textId="77777777" w:rsidR="00C50AB1" w:rsidRDefault="00C50AB1">
            <w:r>
              <w:t>GetOption</w:t>
            </w:r>
          </w:p>
        </w:tc>
        <w:tc>
          <w:tcPr>
            <w:tcW w:w="993" w:type="dxa"/>
          </w:tcPr>
          <w:p w14:paraId="5ACABCF9" w14:textId="77777777" w:rsidR="00C50AB1" w:rsidRDefault="00C50AB1">
            <w:r>
              <w:t>HL7_36</w:t>
            </w:r>
          </w:p>
        </w:tc>
        <w:tc>
          <w:tcPr>
            <w:tcW w:w="4677" w:type="dxa"/>
          </w:tcPr>
          <w:p w14:paraId="2EC08967" w14:textId="77777777" w:rsidR="00C50AB1" w:rsidRDefault="00C50AB1">
            <w:r>
              <w:t>Sub-routine to query options for the generation process.</w:t>
            </w:r>
          </w:p>
          <w:p w14:paraId="2B64124E" w14:textId="77777777" w:rsidR="00C50AB1" w:rsidRDefault="00C50AB1">
            <w:r>
              <w:t>At the moment there are only two options (path to target directory and path name separator) which is used by the „init“ procedure.</w:t>
            </w:r>
          </w:p>
        </w:tc>
      </w:tr>
      <w:tr w:rsidR="00C50AB1" w14:paraId="076568D1" w14:textId="77777777">
        <w:tc>
          <w:tcPr>
            <w:tcW w:w="3472" w:type="dxa"/>
          </w:tcPr>
          <w:p w14:paraId="7602CEC9" w14:textId="77777777" w:rsidR="00C50AB1" w:rsidRDefault="00C50AB1">
            <w:r>
              <w:t>init</w:t>
            </w:r>
          </w:p>
        </w:tc>
        <w:tc>
          <w:tcPr>
            <w:tcW w:w="993" w:type="dxa"/>
          </w:tcPr>
          <w:p w14:paraId="64C3FDD6" w14:textId="77777777" w:rsidR="00C50AB1" w:rsidRDefault="00C50AB1">
            <w:r>
              <w:t>HL7_36</w:t>
            </w:r>
          </w:p>
        </w:tc>
        <w:tc>
          <w:tcPr>
            <w:tcW w:w="4677" w:type="dxa"/>
          </w:tcPr>
          <w:p w14:paraId="4DEDEEA8" w14:textId="77777777" w:rsidR="00C50AB1" w:rsidRDefault="00C50AB1">
            <w:r>
              <w:t>Initializes the generation process:</w:t>
            </w:r>
          </w:p>
          <w:p w14:paraId="3BE97CCC" w14:textId="77777777" w:rsidR="00C50AB1" w:rsidRDefault="00C50AB1">
            <w:r>
              <w:t>reset counter, query options, initialize structures.</w:t>
            </w:r>
          </w:p>
        </w:tc>
      </w:tr>
      <w:tr w:rsidR="00C50AB1" w14:paraId="0264108D" w14:textId="77777777">
        <w:tc>
          <w:tcPr>
            <w:tcW w:w="3472" w:type="dxa"/>
          </w:tcPr>
          <w:p w14:paraId="5872D112" w14:textId="77777777" w:rsidR="00C50AB1" w:rsidRDefault="00C50AB1">
            <w:r>
              <w:t>xAddIndex</w:t>
            </w:r>
          </w:p>
        </w:tc>
        <w:tc>
          <w:tcPr>
            <w:tcW w:w="993" w:type="dxa"/>
          </w:tcPr>
          <w:p w14:paraId="47CB93C1" w14:textId="77777777" w:rsidR="00C50AB1" w:rsidRDefault="00C50AB1">
            <w:r>
              <w:t>HL7_36</w:t>
            </w:r>
          </w:p>
        </w:tc>
        <w:tc>
          <w:tcPr>
            <w:tcW w:w="4677" w:type="dxa"/>
          </w:tcPr>
          <w:p w14:paraId="67F02263" w14:textId="77777777" w:rsidR="00C50AB1" w:rsidRDefault="00C50AB1">
            <w:r>
              <w:t>Adds the information passed as arguments to a temporary table.</w:t>
            </w:r>
          </w:p>
        </w:tc>
      </w:tr>
      <w:tr w:rsidR="00C50AB1" w14:paraId="1CB06163" w14:textId="77777777">
        <w:tc>
          <w:tcPr>
            <w:tcW w:w="3472" w:type="dxa"/>
          </w:tcPr>
          <w:p w14:paraId="53DBA9DE" w14:textId="77777777" w:rsidR="00C50AB1" w:rsidRDefault="00C50AB1">
            <w:r>
              <w:t>xFindVersion</w:t>
            </w:r>
          </w:p>
        </w:tc>
        <w:tc>
          <w:tcPr>
            <w:tcW w:w="993" w:type="dxa"/>
          </w:tcPr>
          <w:p w14:paraId="2D108FC8" w14:textId="77777777" w:rsidR="00C50AB1" w:rsidRDefault="00C50AB1">
            <w:r>
              <w:t>HL7_36</w:t>
            </w:r>
          </w:p>
        </w:tc>
        <w:tc>
          <w:tcPr>
            <w:tcW w:w="4677" w:type="dxa"/>
          </w:tcPr>
          <w:p w14:paraId="6F68A5DF" w14:textId="77777777" w:rsidR="00C50AB1" w:rsidRDefault="00C50AB1">
            <w:r>
              <w:t>Find information about a special version out of the internal data structures.</w:t>
            </w:r>
          </w:p>
        </w:tc>
      </w:tr>
      <w:tr w:rsidR="00C50AB1" w14:paraId="1523C510" w14:textId="77777777">
        <w:tc>
          <w:tcPr>
            <w:tcW w:w="3472" w:type="dxa"/>
          </w:tcPr>
          <w:p w14:paraId="3594D2BB" w14:textId="77777777" w:rsidR="00C50AB1" w:rsidRDefault="00C50AB1">
            <w:r>
              <w:t>xGenButton</w:t>
            </w:r>
          </w:p>
        </w:tc>
        <w:tc>
          <w:tcPr>
            <w:tcW w:w="993" w:type="dxa"/>
          </w:tcPr>
          <w:p w14:paraId="29651984" w14:textId="77777777" w:rsidR="00C50AB1" w:rsidRDefault="00C50AB1">
            <w:r>
              <w:t>HL7_36</w:t>
            </w:r>
          </w:p>
        </w:tc>
        <w:tc>
          <w:tcPr>
            <w:tcW w:w="4677" w:type="dxa"/>
          </w:tcPr>
          <w:p w14:paraId="26909EAB" w14:textId="77777777" w:rsidR="00C50AB1" w:rsidRDefault="00C50AB1">
            <w:r>
              <w:t>Generates a button using the java applet fphover.class</w:t>
            </w:r>
          </w:p>
        </w:tc>
      </w:tr>
      <w:tr w:rsidR="00C50AB1" w14:paraId="0FEC1B11" w14:textId="77777777">
        <w:tc>
          <w:tcPr>
            <w:tcW w:w="3472" w:type="dxa"/>
          </w:tcPr>
          <w:p w14:paraId="184BC078" w14:textId="77777777" w:rsidR="00C50AB1" w:rsidRDefault="00C50AB1">
            <w:r>
              <w:t>xGenFilename</w:t>
            </w:r>
          </w:p>
        </w:tc>
        <w:tc>
          <w:tcPr>
            <w:tcW w:w="993" w:type="dxa"/>
          </w:tcPr>
          <w:p w14:paraId="2D238447" w14:textId="77777777" w:rsidR="00C50AB1" w:rsidRDefault="00C50AB1">
            <w:r>
              <w:t>HL7_36</w:t>
            </w:r>
          </w:p>
        </w:tc>
        <w:tc>
          <w:tcPr>
            <w:tcW w:w="4677" w:type="dxa"/>
          </w:tcPr>
          <w:p w14:paraId="4696529D" w14:textId="77777777" w:rsidR="00C50AB1" w:rsidRDefault="00C50AB1">
            <w:r>
              <w:t>Computes the filename for a file.</w:t>
            </w:r>
          </w:p>
        </w:tc>
      </w:tr>
      <w:tr w:rsidR="00C50AB1" w14:paraId="7AD7AC74" w14:textId="77777777">
        <w:tc>
          <w:tcPr>
            <w:tcW w:w="3472" w:type="dxa"/>
          </w:tcPr>
          <w:p w14:paraId="6FD72055" w14:textId="77777777" w:rsidR="00C50AB1" w:rsidRDefault="00C50AB1">
            <w:r>
              <w:t>xGenFooter</w:t>
            </w:r>
          </w:p>
        </w:tc>
        <w:tc>
          <w:tcPr>
            <w:tcW w:w="993" w:type="dxa"/>
          </w:tcPr>
          <w:p w14:paraId="2B004FD2" w14:textId="77777777" w:rsidR="00C50AB1" w:rsidRDefault="00C50AB1">
            <w:r>
              <w:t>HL7_36</w:t>
            </w:r>
          </w:p>
        </w:tc>
        <w:tc>
          <w:tcPr>
            <w:tcW w:w="4677" w:type="dxa"/>
          </w:tcPr>
          <w:p w14:paraId="4602F757" w14:textId="77777777" w:rsidR="00C50AB1" w:rsidRDefault="00C50AB1">
            <w:r>
              <w:t>Generates the footer information for the HTML files.</w:t>
            </w:r>
          </w:p>
        </w:tc>
      </w:tr>
      <w:tr w:rsidR="00C50AB1" w14:paraId="282043AA" w14:textId="77777777">
        <w:tc>
          <w:tcPr>
            <w:tcW w:w="3472" w:type="dxa"/>
          </w:tcPr>
          <w:p w14:paraId="3EFFD4E7" w14:textId="77777777" w:rsidR="00C50AB1" w:rsidRDefault="00C50AB1">
            <w:r>
              <w:t>xGenHeader</w:t>
            </w:r>
          </w:p>
        </w:tc>
        <w:tc>
          <w:tcPr>
            <w:tcW w:w="993" w:type="dxa"/>
          </w:tcPr>
          <w:p w14:paraId="77977802" w14:textId="77777777" w:rsidR="00C50AB1" w:rsidRDefault="00C50AB1">
            <w:r>
              <w:t>HL7_36</w:t>
            </w:r>
          </w:p>
        </w:tc>
        <w:tc>
          <w:tcPr>
            <w:tcW w:w="4677" w:type="dxa"/>
          </w:tcPr>
          <w:p w14:paraId="08E3D99E" w14:textId="77777777" w:rsidR="00C50AB1" w:rsidRDefault="00C50AB1">
            <w:r>
              <w:t>Generates the header information for every file including a copy</w:t>
            </w:r>
            <w:r>
              <w:softHyphen/>
              <w:t>right statement.</w:t>
            </w:r>
          </w:p>
        </w:tc>
      </w:tr>
      <w:tr w:rsidR="00C50AB1" w14:paraId="47EB166A" w14:textId="77777777">
        <w:tc>
          <w:tcPr>
            <w:tcW w:w="3472" w:type="dxa"/>
          </w:tcPr>
          <w:p w14:paraId="78D08C3F" w14:textId="77777777" w:rsidR="00C50AB1" w:rsidRDefault="00C50AB1">
            <w:r>
              <w:t>xGenKommentar</w:t>
            </w:r>
          </w:p>
        </w:tc>
        <w:tc>
          <w:tcPr>
            <w:tcW w:w="993" w:type="dxa"/>
          </w:tcPr>
          <w:p w14:paraId="73A155A1" w14:textId="77777777" w:rsidR="00C50AB1" w:rsidRDefault="00C50AB1">
            <w:r>
              <w:t>HL7_36</w:t>
            </w:r>
          </w:p>
        </w:tc>
        <w:tc>
          <w:tcPr>
            <w:tcW w:w="4677" w:type="dxa"/>
          </w:tcPr>
          <w:p w14:paraId="0F5EEE5D" w14:textId="77777777" w:rsidR="00C50AB1" w:rsidRDefault="00C50AB1">
            <w:r>
              <w:t>Generates the comment.</w:t>
            </w:r>
          </w:p>
        </w:tc>
      </w:tr>
      <w:tr w:rsidR="00C50AB1" w14:paraId="046DEB61" w14:textId="77777777">
        <w:tc>
          <w:tcPr>
            <w:tcW w:w="3472" w:type="dxa"/>
          </w:tcPr>
          <w:p w14:paraId="20C7B5EE" w14:textId="77777777" w:rsidR="00C50AB1" w:rsidRDefault="00C50AB1">
            <w:r>
              <w:lastRenderedPageBreak/>
              <w:t>xGenLink</w:t>
            </w:r>
          </w:p>
        </w:tc>
        <w:tc>
          <w:tcPr>
            <w:tcW w:w="993" w:type="dxa"/>
          </w:tcPr>
          <w:p w14:paraId="289B21A3" w14:textId="77777777" w:rsidR="00C50AB1" w:rsidRDefault="00C50AB1">
            <w:r>
              <w:t>HL7_36</w:t>
            </w:r>
          </w:p>
        </w:tc>
        <w:tc>
          <w:tcPr>
            <w:tcW w:w="4677" w:type="dxa"/>
          </w:tcPr>
          <w:p w14:paraId="62662A34" w14:textId="77777777" w:rsidR="00C50AB1" w:rsidRDefault="00C50AB1">
            <w:r>
              <w:t>Generates the text to print for a HTML link. Therefore, it makes use of „xGenFilename“.</w:t>
            </w:r>
          </w:p>
        </w:tc>
      </w:tr>
      <w:tr w:rsidR="00C50AB1" w14:paraId="036FD812" w14:textId="77777777">
        <w:tc>
          <w:tcPr>
            <w:tcW w:w="3472" w:type="dxa"/>
          </w:tcPr>
          <w:p w14:paraId="07EB9D97" w14:textId="77777777" w:rsidR="00C50AB1" w:rsidRDefault="00C50AB1">
            <w:r>
              <w:t>xGenLongFilename</w:t>
            </w:r>
          </w:p>
        </w:tc>
        <w:tc>
          <w:tcPr>
            <w:tcW w:w="993" w:type="dxa"/>
          </w:tcPr>
          <w:p w14:paraId="750969EB" w14:textId="77777777" w:rsidR="00C50AB1" w:rsidRDefault="00C50AB1">
            <w:r>
              <w:t>HL7_36</w:t>
            </w:r>
          </w:p>
        </w:tc>
        <w:tc>
          <w:tcPr>
            <w:tcW w:w="4677" w:type="dxa"/>
          </w:tcPr>
          <w:p w14:paraId="053141D4" w14:textId="77777777" w:rsidR="00C50AB1" w:rsidRDefault="00C50AB1">
            <w:r>
              <w:t>For the generation process I need the filename including the path to it so I can create the HTML file. This function merely prepends the target file name in front of the generated filename.</w:t>
            </w:r>
          </w:p>
          <w:p w14:paraId="4DB71365" w14:textId="77777777" w:rsidR="00C50AB1" w:rsidRDefault="00C50AB1">
            <w:r>
              <w:t>The target information is determined within the initializing of the data structures out of option 1 (compare relation DBOptions).</w:t>
            </w:r>
          </w:p>
        </w:tc>
      </w:tr>
      <w:tr w:rsidR="00C50AB1" w14:paraId="72181145" w14:textId="77777777">
        <w:tc>
          <w:tcPr>
            <w:tcW w:w="3472" w:type="dxa"/>
          </w:tcPr>
          <w:p w14:paraId="74C0DDDD" w14:textId="77777777" w:rsidR="00C50AB1" w:rsidRDefault="00C50AB1">
            <w:r>
              <w:t>xGenMessage</w:t>
            </w:r>
          </w:p>
        </w:tc>
        <w:tc>
          <w:tcPr>
            <w:tcW w:w="993" w:type="dxa"/>
          </w:tcPr>
          <w:p w14:paraId="260C5163" w14:textId="77777777" w:rsidR="00C50AB1" w:rsidRDefault="00C50AB1">
            <w:r>
              <w:t>HL7_36</w:t>
            </w:r>
          </w:p>
        </w:tc>
        <w:tc>
          <w:tcPr>
            <w:tcW w:w="4677" w:type="dxa"/>
          </w:tcPr>
          <w:p w14:paraId="419AFE3C" w14:textId="77777777" w:rsidR="00C50AB1" w:rsidRDefault="00C50AB1">
            <w:r>
              <w:t>Sub-routine to generate the message for one event or one message structure ID. The last parameter defines which query to use.</w:t>
            </w:r>
          </w:p>
        </w:tc>
      </w:tr>
      <w:tr w:rsidR="00C50AB1" w14:paraId="706CAFC7" w14:textId="77777777">
        <w:tc>
          <w:tcPr>
            <w:tcW w:w="3472" w:type="dxa"/>
          </w:tcPr>
          <w:p w14:paraId="205B7D3A" w14:textId="77777777" w:rsidR="00C50AB1" w:rsidRDefault="00C50AB1">
            <w:r>
              <w:t>xPrintCell</w:t>
            </w:r>
          </w:p>
        </w:tc>
        <w:tc>
          <w:tcPr>
            <w:tcW w:w="993" w:type="dxa"/>
          </w:tcPr>
          <w:p w14:paraId="70DFE8F8" w14:textId="77777777" w:rsidR="00C50AB1" w:rsidRDefault="00C50AB1">
            <w:r>
              <w:t>HL7_36</w:t>
            </w:r>
          </w:p>
        </w:tc>
        <w:tc>
          <w:tcPr>
            <w:tcW w:w="4677" w:type="dxa"/>
          </w:tcPr>
          <w:p w14:paraId="58F95632" w14:textId="77777777" w:rsidR="00C50AB1" w:rsidRDefault="00C50AB1">
            <w:r>
              <w:t>Prints the text in form of a cell for a HTML table.</w:t>
            </w:r>
          </w:p>
        </w:tc>
      </w:tr>
      <w:tr w:rsidR="00C50AB1" w14:paraId="36A3673B" w14:textId="77777777">
        <w:tc>
          <w:tcPr>
            <w:tcW w:w="3472" w:type="dxa"/>
          </w:tcPr>
          <w:p w14:paraId="14A0498D" w14:textId="77777777" w:rsidR="00C50AB1" w:rsidRDefault="00C50AB1">
            <w:r>
              <w:t>xPrintHeaderCell</w:t>
            </w:r>
          </w:p>
        </w:tc>
        <w:tc>
          <w:tcPr>
            <w:tcW w:w="993" w:type="dxa"/>
          </w:tcPr>
          <w:p w14:paraId="64325B32" w14:textId="77777777" w:rsidR="00C50AB1" w:rsidRDefault="00C50AB1">
            <w:r>
              <w:t>HL7_36</w:t>
            </w:r>
          </w:p>
        </w:tc>
        <w:tc>
          <w:tcPr>
            <w:tcW w:w="4677" w:type="dxa"/>
          </w:tcPr>
          <w:p w14:paraId="7AE1771C" w14:textId="77777777" w:rsidR="00C50AB1" w:rsidRDefault="00C50AB1">
            <w:r>
              <w:t>The functions prints the text in form of a header cell for a HTML table.</w:t>
            </w:r>
          </w:p>
        </w:tc>
      </w:tr>
      <w:tr w:rsidR="00C50AB1" w14:paraId="3C898E05" w14:textId="77777777">
        <w:tc>
          <w:tcPr>
            <w:tcW w:w="3472" w:type="dxa"/>
          </w:tcPr>
          <w:p w14:paraId="35BC183A" w14:textId="77777777" w:rsidR="00C50AB1" w:rsidRDefault="00C50AB1">
            <w:r>
              <w:t>xxGetTyp</w:t>
            </w:r>
          </w:p>
        </w:tc>
        <w:tc>
          <w:tcPr>
            <w:tcW w:w="993" w:type="dxa"/>
          </w:tcPr>
          <w:p w14:paraId="0BFA4217" w14:textId="77777777" w:rsidR="00C50AB1" w:rsidRDefault="00C50AB1">
            <w:r>
              <w:t>HL7_36</w:t>
            </w:r>
          </w:p>
        </w:tc>
        <w:tc>
          <w:tcPr>
            <w:tcW w:w="4677" w:type="dxa"/>
          </w:tcPr>
          <w:p w14:paraId="1AC617BE" w14:textId="77777777" w:rsidR="00C50AB1" w:rsidRDefault="00C50AB1"/>
        </w:tc>
      </w:tr>
    </w:tbl>
    <w:p w14:paraId="041A1FED" w14:textId="77777777" w:rsidR="00C50AB1" w:rsidRDefault="00C50AB1"/>
    <w:p w14:paraId="79476CDC" w14:textId="77777777" w:rsidR="00C50AB1" w:rsidRDefault="00C50AB1">
      <w:r>
        <w:br w:type="page"/>
      </w:r>
    </w:p>
    <w:p w14:paraId="442822BE" w14:textId="77777777" w:rsidR="00C50AB1" w:rsidRDefault="00C50AB1">
      <w:pPr>
        <w:pStyle w:val="berschrift2"/>
      </w:pPr>
      <w:r>
        <w:lastRenderedPageBreak/>
        <w:fldChar w:fldCharType="begin"/>
      </w:r>
      <w:r>
        <w:instrText xml:space="preserve"> AUTONUMLGL </w:instrText>
      </w:r>
      <w:bookmarkStart w:id="95" w:name="_Toc147402665"/>
      <w:r>
        <w:fldChar w:fldCharType="end"/>
      </w:r>
      <w:r>
        <w:t xml:space="preserve"> Generation</w:t>
      </w:r>
      <w:bookmarkEnd w:id="95"/>
    </w:p>
    <w:p w14:paraId="52C99F60" w14:textId="77777777" w:rsidR="00C50AB1" w:rsidRDefault="00C50AB1">
      <w:r>
        <w:t>To generate the HL7 HTML version you have to click on the buttons of the generator form beginning at the top left corner!</w:t>
      </w:r>
    </w:p>
    <w:p w14:paraId="1BF4033D" w14:textId="77777777" w:rsidR="00C50AB1" w:rsidRDefault="00C50AB1">
      <w:r>
        <w:t>But before doing so you have to adapt the information in relation „DBOptions“ so the generator knows where to store the files.</w:t>
      </w:r>
    </w:p>
    <w:p w14:paraId="7B2CFB12" w14:textId="77777777" w:rsidR="00C50AB1" w:rsidRDefault="00C50AB1">
      <w:pPr>
        <w:pStyle w:val="berschrift2"/>
      </w:pPr>
      <w:r>
        <w:fldChar w:fldCharType="begin"/>
      </w:r>
      <w:r>
        <w:instrText xml:space="preserve"> AUTONUMLGL </w:instrText>
      </w:r>
      <w:bookmarkStart w:id="96" w:name="_Toc147402666"/>
      <w:r>
        <w:fldChar w:fldCharType="end"/>
      </w:r>
      <w:r>
        <w:t xml:space="preserve"> File name convention</w:t>
      </w:r>
      <w:bookmarkEnd w:id="96"/>
    </w:p>
    <w:p w14:paraId="07A8DF6C" w14:textId="77777777" w:rsidR="00C50AB1" w:rsidRDefault="00C50AB1"/>
    <w:p w14:paraId="748FEBB4" w14:textId="77777777" w:rsidR="00C50AB1" w:rsidRDefault="00C50AB1">
      <w:r>
        <w:tab/>
        <w:t>&lt;filename_prefix&gt;\&lt;filename_prefix&gt;&lt;version&gt;[&lt;element&gt;].html</w:t>
      </w:r>
    </w:p>
    <w:p w14:paraId="50523E71" w14:textId="77777777" w:rsidR="00C50AB1" w:rsidRDefault="00C50AB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488"/>
        <w:gridCol w:w="2835"/>
        <w:gridCol w:w="4819"/>
      </w:tblGrid>
      <w:tr w:rsidR="00C50AB1" w14:paraId="718C8F3B" w14:textId="77777777">
        <w:tc>
          <w:tcPr>
            <w:tcW w:w="1488" w:type="dxa"/>
            <w:shd w:val="pct20" w:color="auto" w:fill="auto"/>
          </w:tcPr>
          <w:p w14:paraId="7E325E2C" w14:textId="77777777" w:rsidR="00C50AB1" w:rsidRDefault="00C50AB1">
            <w:pPr>
              <w:rPr>
                <w:lang w:val="fr-FR"/>
              </w:rPr>
            </w:pPr>
            <w:r>
              <w:rPr>
                <w:lang w:val="fr-FR"/>
              </w:rPr>
              <w:t>Element</w:t>
            </w:r>
          </w:p>
        </w:tc>
        <w:tc>
          <w:tcPr>
            <w:tcW w:w="2835" w:type="dxa"/>
            <w:shd w:val="pct20" w:color="auto" w:fill="auto"/>
          </w:tcPr>
          <w:p w14:paraId="6D53B81D" w14:textId="77777777" w:rsidR="00C50AB1" w:rsidRDefault="00C50AB1">
            <w:pPr>
              <w:rPr>
                <w:lang w:val="fr-FR"/>
              </w:rPr>
            </w:pPr>
            <w:r>
              <w:rPr>
                <w:lang w:val="fr-FR"/>
              </w:rPr>
              <w:t>Values</w:t>
            </w:r>
          </w:p>
        </w:tc>
        <w:tc>
          <w:tcPr>
            <w:tcW w:w="4819" w:type="dxa"/>
            <w:shd w:val="pct20" w:color="auto" w:fill="auto"/>
          </w:tcPr>
          <w:p w14:paraId="3FCB33BC" w14:textId="77777777" w:rsidR="00C50AB1" w:rsidRDefault="00C50AB1">
            <w:pPr>
              <w:rPr>
                <w:lang w:val="fr-FR"/>
              </w:rPr>
            </w:pPr>
            <w:r>
              <w:rPr>
                <w:lang w:val="fr-FR"/>
              </w:rPr>
              <w:t>Description</w:t>
            </w:r>
          </w:p>
        </w:tc>
      </w:tr>
      <w:tr w:rsidR="00C50AB1" w14:paraId="1724854C" w14:textId="77777777">
        <w:tc>
          <w:tcPr>
            <w:tcW w:w="1488" w:type="dxa"/>
          </w:tcPr>
          <w:p w14:paraId="385FC5C4" w14:textId="77777777" w:rsidR="00C50AB1" w:rsidRDefault="00C50AB1">
            <w:r>
              <w:t>version:</w:t>
            </w:r>
          </w:p>
        </w:tc>
        <w:tc>
          <w:tcPr>
            <w:tcW w:w="2835" w:type="dxa"/>
          </w:tcPr>
          <w:p w14:paraId="4D32C971" w14:textId="77777777" w:rsidR="00C50AB1" w:rsidRDefault="00C50AB1">
            <w:r>
              <w:t>21</w:t>
            </w:r>
          </w:p>
          <w:p w14:paraId="3066DAB4" w14:textId="77777777" w:rsidR="00C50AB1" w:rsidRDefault="00C50AB1">
            <w:r>
              <w:t>22</w:t>
            </w:r>
          </w:p>
          <w:p w14:paraId="74E0FF62" w14:textId="77777777" w:rsidR="00C50AB1" w:rsidRDefault="00C50AB1">
            <w:r>
              <w:t>23</w:t>
            </w:r>
          </w:p>
          <w:p w14:paraId="76B24431" w14:textId="77777777" w:rsidR="00C50AB1" w:rsidRDefault="00C50AB1">
            <w:r>
              <w:t>231</w:t>
            </w:r>
          </w:p>
          <w:p w14:paraId="2FEEF3BA" w14:textId="77777777" w:rsidR="00C50AB1" w:rsidRDefault="00C50AB1">
            <w:r>
              <w:t>24</w:t>
            </w:r>
          </w:p>
          <w:p w14:paraId="7D08FE02" w14:textId="77777777" w:rsidR="00C50AB1" w:rsidRDefault="00C50AB1">
            <w:r>
              <w:t>25</w:t>
            </w:r>
          </w:p>
          <w:p w14:paraId="5D0591F4" w14:textId="77777777" w:rsidR="00C50AB1" w:rsidRDefault="00C50AB1">
            <w:r>
              <w:t>251</w:t>
            </w:r>
          </w:p>
          <w:p w14:paraId="39BD27F7" w14:textId="77777777" w:rsidR="00C50AB1" w:rsidRDefault="00C50AB1">
            <w:r>
              <w:t>26</w:t>
            </w:r>
          </w:p>
          <w:p w14:paraId="28B2FEE8" w14:textId="77777777" w:rsidR="001B6F00" w:rsidRDefault="001B6F00">
            <w:r>
              <w:t>27</w:t>
            </w:r>
          </w:p>
          <w:p w14:paraId="75E9CB64" w14:textId="77777777" w:rsidR="001B6F00" w:rsidRDefault="001B6F00">
            <w:r>
              <w:t>271</w:t>
            </w:r>
          </w:p>
          <w:p w14:paraId="252CB59D" w14:textId="77777777" w:rsidR="001B6F00" w:rsidRDefault="001B6F00">
            <w:r>
              <w:t>28</w:t>
            </w:r>
          </w:p>
        </w:tc>
        <w:tc>
          <w:tcPr>
            <w:tcW w:w="4819" w:type="dxa"/>
          </w:tcPr>
          <w:p w14:paraId="3F400C4C" w14:textId="77777777" w:rsidR="00C50AB1" w:rsidRDefault="00C50AB1">
            <w:r>
              <w:t>a short form for the current version</w:t>
            </w:r>
          </w:p>
        </w:tc>
      </w:tr>
      <w:tr w:rsidR="00C50AB1" w14:paraId="2A7B25F2" w14:textId="77777777">
        <w:tc>
          <w:tcPr>
            <w:tcW w:w="1488" w:type="dxa"/>
          </w:tcPr>
          <w:p w14:paraId="6F1A653C" w14:textId="77777777" w:rsidR="00C50AB1" w:rsidRDefault="00C50AB1">
            <w:r>
              <w:t>element:</w:t>
            </w:r>
          </w:p>
        </w:tc>
        <w:tc>
          <w:tcPr>
            <w:tcW w:w="2835" w:type="dxa"/>
          </w:tcPr>
          <w:p w14:paraId="62AAAA94" w14:textId="77777777" w:rsidR="00C50AB1" w:rsidRDefault="00C50AB1">
            <w:r>
              <w:t>conf + &lt;conf. statement&gt;</w:t>
            </w:r>
          </w:p>
          <w:p w14:paraId="485ECC4D" w14:textId="77777777" w:rsidR="00C50AB1" w:rsidRPr="003D7B7A" w:rsidRDefault="00C50AB1">
            <w:r w:rsidRPr="003D7B7A">
              <w:t>datel + &lt;data element&gt;</w:t>
            </w:r>
          </w:p>
          <w:p w14:paraId="77D08C52" w14:textId="77777777" w:rsidR="00C50AB1" w:rsidRPr="003D7B7A" w:rsidRDefault="00C50AB1">
            <w:r w:rsidRPr="003D7B7A">
              <w:t>event + &lt;event code&gt;</w:t>
            </w:r>
          </w:p>
          <w:p w14:paraId="16A42AA4" w14:textId="77777777" w:rsidR="00C50AB1" w:rsidRPr="003D7B7A" w:rsidRDefault="00C50AB1">
            <w:r w:rsidRPr="003D7B7A">
              <w:t>idx</w:t>
            </w:r>
          </w:p>
          <w:p w14:paraId="33048B01" w14:textId="77777777" w:rsidR="00C50AB1" w:rsidRPr="003D7B7A" w:rsidRDefault="00C50AB1">
            <w:r w:rsidRPr="003D7B7A">
              <w:t>idx_&lt;language&gt;_&lt;character&gt;</w:t>
            </w:r>
          </w:p>
          <w:p w14:paraId="50556C65" w14:textId="77777777" w:rsidR="00C50AB1" w:rsidRPr="003D7B7A" w:rsidRDefault="00C50AB1">
            <w:r w:rsidRPr="003D7B7A">
              <w:t>MsgStruct</w:t>
            </w:r>
          </w:p>
          <w:p w14:paraId="782C4005" w14:textId="77777777" w:rsidR="00C50AB1" w:rsidRPr="003D7B7A" w:rsidRDefault="00C50AB1">
            <w:r w:rsidRPr="003D7B7A">
              <w:t>segm + &lt;segment code&gt;</w:t>
            </w:r>
          </w:p>
          <w:p w14:paraId="54A0FE25" w14:textId="77777777" w:rsidR="00C50AB1" w:rsidRPr="003D7B7A" w:rsidRDefault="00C50AB1">
            <w:r w:rsidRPr="003D7B7A">
              <w:t>tab + &lt;table id&gt;</w:t>
            </w:r>
          </w:p>
          <w:p w14:paraId="3F42B4DF" w14:textId="77777777" w:rsidR="00C50AB1" w:rsidRPr="003D7B7A" w:rsidRDefault="00C50AB1">
            <w:pPr>
              <w:rPr>
                <w:lang w:val="en-GB"/>
              </w:rPr>
            </w:pPr>
            <w:r w:rsidRPr="003D7B7A">
              <w:rPr>
                <w:lang w:val="en-GB"/>
              </w:rPr>
              <w:t>typ + &lt;data type&gt;</w:t>
            </w:r>
          </w:p>
          <w:p w14:paraId="7D21AA45" w14:textId="77777777" w:rsidR="00C50AB1" w:rsidRPr="003D7B7A" w:rsidRDefault="00C50AB1">
            <w:pPr>
              <w:rPr>
                <w:lang w:val="en-GB"/>
              </w:rPr>
            </w:pPr>
            <w:r w:rsidRPr="003D7B7A">
              <w:rPr>
                <w:lang w:val="en-GB"/>
              </w:rPr>
              <w:t>&lt;next version&gt;</w:t>
            </w:r>
          </w:p>
        </w:tc>
        <w:tc>
          <w:tcPr>
            <w:tcW w:w="4819" w:type="dxa"/>
          </w:tcPr>
          <w:p w14:paraId="0F8E226A" w14:textId="77777777" w:rsidR="00C50AB1" w:rsidRPr="003D7B7A" w:rsidRDefault="00C50AB1">
            <w:pPr>
              <w:rPr>
                <w:lang w:val="en-GB"/>
              </w:rPr>
            </w:pPr>
            <w:r w:rsidRPr="003D7B7A">
              <w:rPr>
                <w:lang w:val="en-GB"/>
              </w:rPr>
              <w:t>conformance statement</w:t>
            </w:r>
          </w:p>
          <w:p w14:paraId="5ACAEE09" w14:textId="77777777" w:rsidR="00C50AB1" w:rsidRDefault="00C50AB1">
            <w:r>
              <w:t>data elements</w:t>
            </w:r>
          </w:p>
          <w:p w14:paraId="361AAB95" w14:textId="77777777" w:rsidR="00C50AB1" w:rsidRDefault="00C50AB1">
            <w:r>
              <w:t>event</w:t>
            </w:r>
          </w:p>
          <w:p w14:paraId="38354494" w14:textId="77777777" w:rsidR="00C50AB1" w:rsidRDefault="00C50AB1">
            <w:r>
              <w:t>index</w:t>
            </w:r>
          </w:p>
          <w:p w14:paraId="6E94A63F" w14:textId="77777777" w:rsidR="00C50AB1" w:rsidRDefault="00C50AB1">
            <w:r>
              <w:t>index for one language and one character (the first one)</w:t>
            </w:r>
          </w:p>
          <w:p w14:paraId="57BABFD6" w14:textId="77777777" w:rsidR="00C50AB1" w:rsidRDefault="00C50AB1">
            <w:r>
              <w:t>message structure</w:t>
            </w:r>
          </w:p>
          <w:p w14:paraId="325E65CF" w14:textId="77777777" w:rsidR="00C50AB1" w:rsidRDefault="00C50AB1">
            <w:r>
              <w:t>segment</w:t>
            </w:r>
          </w:p>
          <w:p w14:paraId="6A7493B5" w14:textId="77777777" w:rsidR="00C50AB1" w:rsidRDefault="00C50AB1">
            <w:r>
              <w:t>table</w:t>
            </w:r>
          </w:p>
          <w:p w14:paraId="15537AF8" w14:textId="77777777" w:rsidR="00C50AB1" w:rsidRDefault="00C50AB1">
            <w:r>
              <w:t>data types</w:t>
            </w:r>
          </w:p>
          <w:p w14:paraId="3EA14B5E" w14:textId="77777777" w:rsidR="00C50AB1" w:rsidRDefault="00C50AB1">
            <w:r>
              <w:t>comparison of this version with the previous one</w:t>
            </w:r>
          </w:p>
          <w:p w14:paraId="4CD535BB" w14:textId="77777777" w:rsidR="00C50AB1" w:rsidRDefault="00C50AB1">
            <w:r>
              <w:t>(&lt;element&gt; is left empty)</w:t>
            </w:r>
          </w:p>
        </w:tc>
      </w:tr>
    </w:tbl>
    <w:p w14:paraId="516B74AD" w14:textId="77777777" w:rsidR="00C50AB1" w:rsidRDefault="00C50AB1"/>
    <w:p w14:paraId="226800CB" w14:textId="77777777" w:rsidR="00C50AB1" w:rsidRDefault="00C50AB1">
      <w:r>
        <w:t>The starting page is</w:t>
      </w:r>
    </w:p>
    <w:p w14:paraId="0AF32D76" w14:textId="77777777" w:rsidR="00C50AB1" w:rsidRDefault="00C50AB1"/>
    <w:p w14:paraId="2E23C6CF" w14:textId="77777777" w:rsidR="00C50AB1" w:rsidRDefault="00C50AB1">
      <w:r>
        <w:tab/>
        <w:t>Hl7.html</w:t>
      </w:r>
    </w:p>
    <w:p w14:paraId="2D8EBCDB" w14:textId="77777777" w:rsidR="00C50AB1" w:rsidRDefault="00C50AB1"/>
    <w:p w14:paraId="57EFE63D" w14:textId="77777777" w:rsidR="00C50AB1" w:rsidRDefault="00C50AB1">
      <w:r>
        <w:t>"filename_prefix" is taken from the Versions table.</w:t>
      </w:r>
    </w:p>
    <w:p w14:paraId="29609358" w14:textId="77777777" w:rsidR="00C50AB1" w:rsidRDefault="00C50AB1"/>
    <w:p w14:paraId="790160FF" w14:textId="77777777" w:rsidR="00C50AB1" w:rsidRDefault="00C50AB1">
      <w:r>
        <w:br w:type="page"/>
      </w:r>
    </w:p>
    <w:p w14:paraId="44F30229" w14:textId="77777777" w:rsidR="00C50AB1" w:rsidRDefault="00C50AB1">
      <w:pPr>
        <w:pStyle w:val="berschrift2"/>
      </w:pPr>
      <w:r>
        <w:lastRenderedPageBreak/>
        <w:fldChar w:fldCharType="begin"/>
      </w:r>
      <w:r>
        <w:instrText xml:space="preserve"> AUTONUMLGL </w:instrText>
      </w:r>
      <w:bookmarkStart w:id="97" w:name="_Toc147402667"/>
      <w:r>
        <w:fldChar w:fldCharType="end"/>
      </w:r>
      <w:r>
        <w:t xml:space="preserve"> HTML file network</w:t>
      </w:r>
      <w:bookmarkEnd w:id="97"/>
    </w:p>
    <w:p w14:paraId="39A6AB8C" w14:textId="77777777" w:rsidR="00C50AB1" w:rsidRDefault="00C50AB1">
      <w:r>
        <w:t>The network itself can be expressed best by a graphic:</w:t>
      </w:r>
    </w:p>
    <w:p w14:paraId="4A0FECBB" w14:textId="77777777" w:rsidR="00C50AB1" w:rsidRDefault="00C50AB1"/>
    <w:bookmarkStart w:id="98" w:name="_972160455"/>
    <w:bookmarkEnd w:id="98"/>
    <w:p w14:paraId="5FF997BA" w14:textId="77777777" w:rsidR="00C50AB1" w:rsidRDefault="00C50AB1">
      <w:pPr>
        <w:jc w:val="center"/>
      </w:pPr>
      <w:r>
        <w:object w:dxaOrig="12720" w:dyaOrig="14310" w14:anchorId="57CC00F5">
          <v:shape id="_x0000_i1028" type="#_x0000_t75" style="width:426pt;height:480.6pt" o:ole="" fillcolor="window">
            <v:imagedata r:id="rId17" o:title=""/>
          </v:shape>
          <o:OLEObject Type="Embed" ProgID="Word.Picture.8" ShapeID="_x0000_i1028" DrawAspect="Content" ObjectID="_1758361372" r:id="rId18"/>
        </w:object>
      </w:r>
    </w:p>
    <w:p w14:paraId="053E9397" w14:textId="77777777" w:rsidR="00C50AB1" w:rsidRDefault="00C50AB1"/>
    <w:p w14:paraId="4CB0B33D" w14:textId="77777777" w:rsidR="00C50AB1" w:rsidRDefault="00C50AB1"/>
    <w:p w14:paraId="31D90B85" w14:textId="77777777" w:rsidR="00C50AB1" w:rsidRDefault="00C50AB1">
      <w:r>
        <w:t>The necessary HTML files for the standard are provided separately. They cannot be generated out of the database. But there is an integration so that from most points the corresponding chapter can be opened directly.</w:t>
      </w:r>
    </w:p>
    <w:p w14:paraId="6E9BB76B" w14:textId="77777777" w:rsidR="00C50AB1" w:rsidRDefault="00C50AB1">
      <w:pPr>
        <w:pStyle w:val="berschrift1"/>
      </w:pPr>
      <w:r>
        <w:lastRenderedPageBreak/>
        <w:fldChar w:fldCharType="begin"/>
      </w:r>
      <w:r>
        <w:instrText xml:space="preserve"> AUTONUMLGL </w:instrText>
      </w:r>
      <w:bookmarkStart w:id="99" w:name="_Toc147402668"/>
      <w:r>
        <w:fldChar w:fldCharType="end"/>
      </w:r>
      <w:r>
        <w:t xml:space="preserve"> Access GUI</w:t>
      </w:r>
      <w:bookmarkEnd w:id="99"/>
    </w:p>
    <w:p w14:paraId="66D8765C" w14:textId="77777777" w:rsidR="00C50AB1" w:rsidRDefault="00C50AB1">
      <w:r>
        <w:t>How to handle the database is described within the user manual.</w:t>
      </w:r>
    </w:p>
    <w:p w14:paraId="1941963E" w14:textId="77777777" w:rsidR="00C50AB1" w:rsidRDefault="00C50AB1"/>
    <w:p w14:paraId="042D94CE" w14:textId="77777777" w:rsidR="00C50AB1" w:rsidRDefault="00C50AB1">
      <w:r>
        <w:t xml:space="preserve">Be aware of the fact, that the forms directly operate on the tables. Therefore, </w:t>
      </w:r>
      <w:r>
        <w:rPr>
          <w:rStyle w:val="fett"/>
        </w:rPr>
        <w:t>every</w:t>
      </w:r>
      <w:r>
        <w:t xml:space="preserve"> change is stored </w:t>
      </w:r>
      <w:r>
        <w:rPr>
          <w:rStyle w:val="fett"/>
        </w:rPr>
        <w:t>without</w:t>
      </w:r>
      <w:r>
        <w:t xml:space="preserve"> an additional warning!</w:t>
      </w:r>
    </w:p>
    <w:p w14:paraId="63B252DD" w14:textId="77777777" w:rsidR="00C50AB1" w:rsidRDefault="00C50AB1"/>
    <w:p w14:paraId="4B21D2AF" w14:textId="77777777" w:rsidR="00C50AB1" w:rsidRDefault="00C50AB1">
      <w:r>
        <w:t>Some further functions are implemented to help adding information (copying messages or generating the HTML version).</w:t>
      </w:r>
    </w:p>
    <w:p w14:paraId="6B9C5AB7" w14:textId="77777777" w:rsidR="00C50AB1" w:rsidRDefault="00C50AB1"/>
    <w:p w14:paraId="685101D5" w14:textId="77777777" w:rsidR="00C50AB1" w:rsidRDefault="00C50AB1">
      <w:r>
        <w:t>A table with all forms can be found in chapter 6.</w:t>
      </w:r>
    </w:p>
    <w:p w14:paraId="06C04331" w14:textId="77777777" w:rsidR="00C50AB1" w:rsidRDefault="00C50AB1"/>
    <w:p w14:paraId="18DE571D" w14:textId="77777777" w:rsidR="00C50AB1" w:rsidRDefault="00C50AB1">
      <w:pPr>
        <w:pStyle w:val="berschrift2"/>
      </w:pPr>
      <w:r>
        <w:fldChar w:fldCharType="begin"/>
      </w:r>
      <w:r>
        <w:instrText xml:space="preserve"> AUTONUMLGL </w:instrText>
      </w:r>
      <w:bookmarkStart w:id="100" w:name="_Toc147402669"/>
      <w:r>
        <w:fldChar w:fldCharType="end"/>
      </w:r>
      <w:r>
        <w:t xml:space="preserve"> Basic Functionality</w:t>
      </w:r>
      <w:bookmarkEnd w:id="100"/>
    </w:p>
    <w:p w14:paraId="24C0C2BD" w14:textId="77777777" w:rsidR="00C50AB1" w:rsidRDefault="00C50AB1">
      <w:r>
        <w:t>When working with forms you have to select one version from the top level combo box. Afterwards you can edit information directly or you can double click on one element of one of the left list boxes. Then a new form appears where you can edit the message structures (Events) or data elements used within segments (Segments).</w:t>
      </w:r>
    </w:p>
    <w:p w14:paraId="11FB7FEA" w14:textId="77777777" w:rsidR="00C50AB1" w:rsidRDefault="00C50AB1"/>
    <w:p w14:paraId="7866F0C6" w14:textId="77777777" w:rsidR="00C50AB1" w:rsidRDefault="00C50AB1">
      <w:r>
        <w:t>The rest of the forms should be clear!</w:t>
      </w:r>
    </w:p>
    <w:p w14:paraId="202FC1AF" w14:textId="77777777" w:rsidR="00C50AB1" w:rsidRDefault="00C50AB1"/>
    <w:p w14:paraId="632623D3" w14:textId="77777777" w:rsidR="00C50AB1" w:rsidRDefault="00C50AB1">
      <w:pPr>
        <w:pStyle w:val="berschrift1"/>
      </w:pPr>
      <w:r>
        <w:lastRenderedPageBreak/>
        <w:fldChar w:fldCharType="begin"/>
      </w:r>
      <w:r>
        <w:instrText xml:space="preserve"> AUTONUMLGL </w:instrText>
      </w:r>
      <w:bookmarkStart w:id="101" w:name="_Toc147402670"/>
      <w:r>
        <w:fldChar w:fldCharType="end"/>
      </w:r>
      <w:r>
        <w:t xml:space="preserve"> Sequence for adding new information into the database</w:t>
      </w:r>
      <w:bookmarkEnd w:id="101"/>
    </w:p>
    <w:p w14:paraId="493939E8" w14:textId="77777777" w:rsidR="00C50AB1" w:rsidRDefault="00C50AB1">
      <w:r>
        <w:t>On account of referential integrity it is important to add new information using the correct sequence of steps. I will specify the sequence in form of a list of tables:</w:t>
      </w:r>
    </w:p>
    <w:p w14:paraId="336F5478" w14:textId="77777777" w:rsidR="00C50AB1" w:rsidRDefault="00C50AB1"/>
    <w:p w14:paraId="51085B9B" w14:textId="77777777" w:rsidR="00C50AB1" w:rsidRDefault="00C50AB1">
      <w:pPr>
        <w:numPr>
          <w:ilvl w:val="0"/>
          <w:numId w:val="2"/>
        </w:numPr>
      </w:pPr>
      <w:r>
        <w:t>HL7Versions</w:t>
      </w:r>
    </w:p>
    <w:p w14:paraId="48AF253F" w14:textId="77777777" w:rsidR="00C50AB1" w:rsidRDefault="00C50AB1">
      <w:pPr>
        <w:numPr>
          <w:ilvl w:val="0"/>
          <w:numId w:val="3"/>
        </w:numPr>
      </w:pPr>
      <w:r>
        <w:t>HL7TableTypes</w:t>
      </w:r>
    </w:p>
    <w:p w14:paraId="0234B6DC" w14:textId="77777777" w:rsidR="00C50AB1" w:rsidRDefault="00C50AB1">
      <w:pPr>
        <w:numPr>
          <w:ilvl w:val="0"/>
          <w:numId w:val="4"/>
        </w:numPr>
      </w:pPr>
      <w:r>
        <w:t>HL7Events</w:t>
      </w:r>
    </w:p>
    <w:p w14:paraId="3B57C8A6" w14:textId="77777777" w:rsidR="00C50AB1" w:rsidRDefault="00C50AB1">
      <w:pPr>
        <w:numPr>
          <w:ilvl w:val="0"/>
          <w:numId w:val="5"/>
        </w:numPr>
      </w:pPr>
      <w:r>
        <w:t>HL7Segments</w:t>
      </w:r>
    </w:p>
    <w:p w14:paraId="31B96106" w14:textId="77777777" w:rsidR="00C50AB1" w:rsidRDefault="00C50AB1">
      <w:pPr>
        <w:numPr>
          <w:ilvl w:val="0"/>
          <w:numId w:val="6"/>
        </w:numPr>
      </w:pPr>
      <w:r>
        <w:t>HL7Datatypes</w:t>
      </w:r>
    </w:p>
    <w:p w14:paraId="2FCBF00F" w14:textId="77777777" w:rsidR="00C50AB1" w:rsidRDefault="00C50AB1">
      <w:pPr>
        <w:numPr>
          <w:ilvl w:val="0"/>
          <w:numId w:val="7"/>
        </w:numPr>
      </w:pPr>
      <w:r>
        <w:t>HL7Datastructures</w:t>
      </w:r>
    </w:p>
    <w:p w14:paraId="3DC530DD" w14:textId="77777777" w:rsidR="00C50AB1" w:rsidRDefault="00C50AB1">
      <w:pPr>
        <w:numPr>
          <w:ilvl w:val="0"/>
          <w:numId w:val="8"/>
        </w:numPr>
      </w:pPr>
      <w:r>
        <w:t>HL7Tables</w:t>
      </w:r>
    </w:p>
    <w:p w14:paraId="50F057B7" w14:textId="77777777" w:rsidR="00C50AB1" w:rsidRDefault="00C50AB1">
      <w:pPr>
        <w:numPr>
          <w:ilvl w:val="0"/>
          <w:numId w:val="9"/>
        </w:numPr>
      </w:pPr>
      <w:r>
        <w:t>HL7DataElements</w:t>
      </w:r>
    </w:p>
    <w:p w14:paraId="2F61E19F" w14:textId="77777777" w:rsidR="00C50AB1" w:rsidRDefault="00C50AB1">
      <w:pPr>
        <w:numPr>
          <w:ilvl w:val="0"/>
          <w:numId w:val="10"/>
        </w:numPr>
      </w:pPr>
      <w:r>
        <w:t>HL7MsgStructureIDs</w:t>
      </w:r>
    </w:p>
    <w:p w14:paraId="591957F1" w14:textId="77777777" w:rsidR="00C50AB1" w:rsidRDefault="00C50AB1">
      <w:pPr>
        <w:numPr>
          <w:ilvl w:val="0"/>
          <w:numId w:val="11"/>
        </w:numPr>
      </w:pPr>
      <w:r>
        <w:t>HL7MessageTypes</w:t>
      </w:r>
    </w:p>
    <w:p w14:paraId="3C4FA7D2" w14:textId="77777777" w:rsidR="00C50AB1" w:rsidRDefault="00C50AB1">
      <w:pPr>
        <w:numPr>
          <w:ilvl w:val="0"/>
          <w:numId w:val="12"/>
        </w:numPr>
      </w:pPr>
      <w:r>
        <w:t>HL7EventMessagetypes</w:t>
      </w:r>
    </w:p>
    <w:p w14:paraId="56E5F303" w14:textId="77777777" w:rsidR="00C50AB1" w:rsidRDefault="00C50AB1">
      <w:pPr>
        <w:numPr>
          <w:ilvl w:val="0"/>
          <w:numId w:val="13"/>
        </w:numPr>
      </w:pPr>
      <w:r>
        <w:t>HL7EventMessageTypeSegments</w:t>
      </w:r>
    </w:p>
    <w:p w14:paraId="4EA89E1E" w14:textId="77777777" w:rsidR="00C50AB1" w:rsidRDefault="00C50AB1">
      <w:pPr>
        <w:numPr>
          <w:ilvl w:val="0"/>
          <w:numId w:val="13"/>
        </w:numPr>
      </w:pPr>
      <w:r>
        <w:t>HL7MsgStructureIDSegments</w:t>
      </w:r>
    </w:p>
    <w:p w14:paraId="35C6D18C" w14:textId="77777777" w:rsidR="00C50AB1" w:rsidRDefault="00C50AB1">
      <w:pPr>
        <w:numPr>
          <w:ilvl w:val="0"/>
          <w:numId w:val="14"/>
        </w:numPr>
      </w:pPr>
      <w:r>
        <w:t>HL7SegmentDataElements</w:t>
      </w:r>
    </w:p>
    <w:p w14:paraId="2761A9DF" w14:textId="77777777" w:rsidR="00C50AB1" w:rsidRDefault="00C50AB1">
      <w:pPr>
        <w:numPr>
          <w:ilvl w:val="0"/>
          <w:numId w:val="15"/>
        </w:numPr>
      </w:pPr>
      <w:r>
        <w:t>HL7TableValues</w:t>
      </w:r>
    </w:p>
    <w:p w14:paraId="68BEAAD3" w14:textId="77777777" w:rsidR="00C50AB1" w:rsidRDefault="00C50AB1">
      <w:pPr>
        <w:numPr>
          <w:ilvl w:val="0"/>
          <w:numId w:val="16"/>
        </w:numPr>
      </w:pPr>
      <w:r>
        <w:t>HL7Components</w:t>
      </w:r>
    </w:p>
    <w:p w14:paraId="75AC402F" w14:textId="77777777" w:rsidR="00C50AB1" w:rsidRDefault="00C50AB1">
      <w:pPr>
        <w:numPr>
          <w:ilvl w:val="0"/>
          <w:numId w:val="17"/>
        </w:numPr>
      </w:pPr>
      <w:r>
        <w:t>HL7DatastructureComponents</w:t>
      </w:r>
    </w:p>
    <w:p w14:paraId="6C273B9D" w14:textId="77777777" w:rsidR="00C50AB1" w:rsidRDefault="00C50AB1">
      <w:pPr>
        <w:numPr>
          <w:ilvl w:val="0"/>
          <w:numId w:val="18"/>
        </w:numPr>
      </w:pPr>
      <w:r>
        <w:t>HL7Mapping-Table Dataelements</w:t>
      </w:r>
    </w:p>
    <w:p w14:paraId="3826EFA5" w14:textId="77777777" w:rsidR="00C50AB1" w:rsidRDefault="00C50AB1">
      <w:pPr>
        <w:numPr>
          <w:ilvl w:val="0"/>
          <w:numId w:val="18"/>
        </w:numPr>
      </w:pPr>
      <w:r>
        <w:t>HL7Queries</w:t>
      </w:r>
    </w:p>
    <w:p w14:paraId="48C45F4A" w14:textId="77777777" w:rsidR="00C50AB1" w:rsidRDefault="00C50AB1">
      <w:pPr>
        <w:numPr>
          <w:ilvl w:val="0"/>
          <w:numId w:val="18"/>
        </w:numPr>
      </w:pPr>
      <w:r>
        <w:t>HL7QueryInput</w:t>
      </w:r>
    </w:p>
    <w:p w14:paraId="30886543" w14:textId="77777777" w:rsidR="00C50AB1" w:rsidRDefault="00C50AB1">
      <w:pPr>
        <w:numPr>
          <w:ilvl w:val="0"/>
          <w:numId w:val="18"/>
        </w:numPr>
      </w:pPr>
      <w:r>
        <w:t>HL7QueryInputParameter</w:t>
      </w:r>
    </w:p>
    <w:p w14:paraId="7BA18AD6" w14:textId="77777777" w:rsidR="00C50AB1" w:rsidRDefault="00C50AB1">
      <w:pPr>
        <w:numPr>
          <w:ilvl w:val="0"/>
          <w:numId w:val="18"/>
        </w:numPr>
      </w:pPr>
      <w:r>
        <w:t>HL7QueryDisplay</w:t>
      </w:r>
    </w:p>
    <w:p w14:paraId="7F58293A" w14:textId="77777777" w:rsidR="00C50AB1" w:rsidRDefault="00C50AB1">
      <w:pPr>
        <w:numPr>
          <w:ilvl w:val="0"/>
          <w:numId w:val="18"/>
        </w:numPr>
      </w:pPr>
      <w:r>
        <w:t>HL7QueryRCP</w:t>
      </w:r>
    </w:p>
    <w:p w14:paraId="74328F14" w14:textId="77777777" w:rsidR="00C50AB1" w:rsidRDefault="00C50AB1"/>
    <w:p w14:paraId="52A7D997" w14:textId="77777777" w:rsidR="00C50AB1" w:rsidRDefault="00C50AB1"/>
    <w:p w14:paraId="0C536248" w14:textId="77777777" w:rsidR="00C50AB1" w:rsidRDefault="00C50AB1">
      <w:pPr>
        <w:pStyle w:val="berschrift1"/>
      </w:pPr>
      <w:r>
        <w:lastRenderedPageBreak/>
        <w:fldChar w:fldCharType="begin"/>
      </w:r>
      <w:r>
        <w:instrText xml:space="preserve"> AUTONUMLGL </w:instrText>
      </w:r>
      <w:bookmarkStart w:id="102" w:name="_Toc147402671"/>
      <w:r>
        <w:fldChar w:fldCharType="end"/>
      </w:r>
      <w:r>
        <w:t xml:space="preserve"> Appendix A: Additional Keys and Relations to Other Tables</w:t>
      </w:r>
      <w:bookmarkEnd w:id="102"/>
    </w:p>
    <w:p w14:paraId="75EE1143" w14:textId="77777777" w:rsidR="00C50AB1" w:rsidRDefault="00C50AB1">
      <w:r>
        <w:t>The upper part of each row specifies the superior table with the according attributes listed in the second column. The lower part names the related table with the linked attributes in the second column, too. The attributes are linked one by one.</w:t>
      </w:r>
    </w:p>
    <w:p w14:paraId="49191E84" w14:textId="77777777" w:rsidR="00C50AB1" w:rsidRDefault="00C50AB1">
      <w:r>
        <w:t>The third column optionally specifies, whether updating the value within the superior table is possible or not and this change of values is cascaded to related tables.</w:t>
      </w:r>
    </w:p>
    <w:p w14:paraId="63B48C70" w14:textId="77777777" w:rsidR="00C50AB1" w:rsidRDefault="00C50AB1">
      <w:pPr>
        <w:pStyle w:val="berschrift2"/>
      </w:pPr>
      <w:r>
        <w:fldChar w:fldCharType="begin"/>
      </w:r>
      <w:r>
        <w:instrText xml:space="preserve"> AUTONUMLGL </w:instrText>
      </w:r>
      <w:bookmarkStart w:id="103" w:name="_Toc147402672"/>
      <w:r>
        <w:fldChar w:fldCharType="end"/>
      </w:r>
      <w:r>
        <w:t xml:space="preserve"> Table HL7Versions</w:t>
      </w:r>
      <w:bookmarkEnd w:id="103"/>
    </w:p>
    <w:p w14:paraId="207C8067"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1EF4F424" w14:textId="77777777">
        <w:trPr>
          <w:tblHeader/>
        </w:trPr>
        <w:tc>
          <w:tcPr>
            <w:tcW w:w="2905" w:type="dxa"/>
            <w:shd w:val="clear" w:color="auto" w:fill="D9D9D9"/>
          </w:tcPr>
          <w:p w14:paraId="6356AF7B" w14:textId="77777777" w:rsidR="00C50AB1" w:rsidRDefault="00C50AB1">
            <w:r>
              <w:t>Links:</w:t>
            </w:r>
          </w:p>
        </w:tc>
        <w:tc>
          <w:tcPr>
            <w:tcW w:w="3261" w:type="dxa"/>
            <w:shd w:val="clear" w:color="auto" w:fill="D9D9D9"/>
          </w:tcPr>
          <w:p w14:paraId="0F96E724" w14:textId="77777777" w:rsidR="00C50AB1" w:rsidRDefault="00C50AB1">
            <w:r>
              <w:t>Attributes</w:t>
            </w:r>
          </w:p>
        </w:tc>
        <w:tc>
          <w:tcPr>
            <w:tcW w:w="2126" w:type="dxa"/>
            <w:shd w:val="clear" w:color="auto" w:fill="D9D9D9"/>
          </w:tcPr>
          <w:p w14:paraId="2B2E014F" w14:textId="77777777" w:rsidR="00C50AB1" w:rsidRDefault="00C50AB1">
            <w:r>
              <w:t>Functionality</w:t>
            </w:r>
          </w:p>
        </w:tc>
      </w:tr>
      <w:tr w:rsidR="00C50AB1" w14:paraId="50F9065C" w14:textId="77777777">
        <w:tc>
          <w:tcPr>
            <w:tcW w:w="2905" w:type="dxa"/>
          </w:tcPr>
          <w:p w14:paraId="3646C4A6" w14:textId="77777777" w:rsidR="00C50AB1" w:rsidRDefault="00C50AB1">
            <w:r>
              <w:t>HL7Versions</w:t>
            </w:r>
          </w:p>
          <w:p w14:paraId="53F2D74A" w14:textId="77777777" w:rsidR="00C50AB1" w:rsidRDefault="00C50AB1">
            <w:r>
              <w:t>HL7Comments</w:t>
            </w:r>
          </w:p>
        </w:tc>
        <w:tc>
          <w:tcPr>
            <w:tcW w:w="3261" w:type="dxa"/>
          </w:tcPr>
          <w:p w14:paraId="263A1A8F" w14:textId="77777777" w:rsidR="00C50AB1" w:rsidRDefault="00C50AB1">
            <w:r>
              <w:t>version_id</w:t>
            </w:r>
          </w:p>
          <w:p w14:paraId="1E19B046" w14:textId="77777777" w:rsidR="00C50AB1" w:rsidRDefault="00C50AB1">
            <w:r>
              <w:t>version_id</w:t>
            </w:r>
          </w:p>
        </w:tc>
        <w:tc>
          <w:tcPr>
            <w:tcW w:w="2126" w:type="dxa"/>
          </w:tcPr>
          <w:p w14:paraId="5A8C3C7A" w14:textId="77777777" w:rsidR="00C50AB1" w:rsidRDefault="00C50AB1">
            <w:r>
              <w:t>Updates will cascade.</w:t>
            </w:r>
          </w:p>
        </w:tc>
      </w:tr>
      <w:tr w:rsidR="00C50AB1" w14:paraId="081F0C38" w14:textId="77777777">
        <w:tc>
          <w:tcPr>
            <w:tcW w:w="2905" w:type="dxa"/>
          </w:tcPr>
          <w:p w14:paraId="7C75E2CA" w14:textId="77777777" w:rsidR="00C50AB1" w:rsidRDefault="00C50AB1">
            <w:r>
              <w:t>HL7Versions</w:t>
            </w:r>
          </w:p>
          <w:p w14:paraId="518A6AC0" w14:textId="77777777" w:rsidR="00C50AB1" w:rsidRDefault="00C50AB1">
            <w:r>
              <w:t>HL7DataTypes</w:t>
            </w:r>
          </w:p>
        </w:tc>
        <w:tc>
          <w:tcPr>
            <w:tcW w:w="3261" w:type="dxa"/>
          </w:tcPr>
          <w:p w14:paraId="462E1BE5" w14:textId="77777777" w:rsidR="00C50AB1" w:rsidRDefault="00C50AB1">
            <w:r>
              <w:t>version_id</w:t>
            </w:r>
          </w:p>
          <w:p w14:paraId="71F0F95A" w14:textId="77777777" w:rsidR="00C50AB1" w:rsidRDefault="00C50AB1">
            <w:r>
              <w:t>version_id</w:t>
            </w:r>
          </w:p>
        </w:tc>
        <w:tc>
          <w:tcPr>
            <w:tcW w:w="2126" w:type="dxa"/>
          </w:tcPr>
          <w:p w14:paraId="449AF7BE" w14:textId="77777777" w:rsidR="00C50AB1" w:rsidRDefault="00C50AB1">
            <w:r>
              <w:t>Updates will cascade.</w:t>
            </w:r>
          </w:p>
        </w:tc>
      </w:tr>
      <w:tr w:rsidR="00C50AB1" w14:paraId="6E276F6D" w14:textId="77777777">
        <w:tc>
          <w:tcPr>
            <w:tcW w:w="2905" w:type="dxa"/>
          </w:tcPr>
          <w:p w14:paraId="2A246BCE" w14:textId="77777777" w:rsidR="00C50AB1" w:rsidRDefault="00C50AB1">
            <w:r>
              <w:t>HL7Versions</w:t>
            </w:r>
          </w:p>
          <w:p w14:paraId="52487ECC" w14:textId="77777777" w:rsidR="00C50AB1" w:rsidRDefault="00C50AB1">
            <w:r>
              <w:t>HL7Events</w:t>
            </w:r>
          </w:p>
        </w:tc>
        <w:tc>
          <w:tcPr>
            <w:tcW w:w="3261" w:type="dxa"/>
          </w:tcPr>
          <w:p w14:paraId="42354475" w14:textId="77777777" w:rsidR="00C50AB1" w:rsidRDefault="00C50AB1">
            <w:r>
              <w:t>version_id</w:t>
            </w:r>
          </w:p>
          <w:p w14:paraId="10900902" w14:textId="77777777" w:rsidR="00C50AB1" w:rsidRDefault="00C50AB1">
            <w:r>
              <w:t>version_id</w:t>
            </w:r>
          </w:p>
        </w:tc>
        <w:tc>
          <w:tcPr>
            <w:tcW w:w="2126" w:type="dxa"/>
          </w:tcPr>
          <w:p w14:paraId="00B656AA" w14:textId="77777777" w:rsidR="00C50AB1" w:rsidRDefault="00C50AB1">
            <w:r>
              <w:t>Updates will cascade.</w:t>
            </w:r>
          </w:p>
        </w:tc>
      </w:tr>
      <w:tr w:rsidR="00C50AB1" w14:paraId="679128C8" w14:textId="77777777">
        <w:tc>
          <w:tcPr>
            <w:tcW w:w="2905" w:type="dxa"/>
          </w:tcPr>
          <w:p w14:paraId="79EAA739" w14:textId="77777777" w:rsidR="00C50AB1" w:rsidRDefault="00C50AB1">
            <w:r>
              <w:t>HL7Versions</w:t>
            </w:r>
          </w:p>
          <w:p w14:paraId="3A1E4066" w14:textId="77777777" w:rsidR="00C50AB1" w:rsidRDefault="00C50AB1">
            <w:r>
              <w:t>HL7MsgStructureIDs</w:t>
            </w:r>
          </w:p>
        </w:tc>
        <w:tc>
          <w:tcPr>
            <w:tcW w:w="3261" w:type="dxa"/>
          </w:tcPr>
          <w:p w14:paraId="35996B49" w14:textId="77777777" w:rsidR="00C50AB1" w:rsidRDefault="00C50AB1">
            <w:r>
              <w:t>version_id</w:t>
            </w:r>
          </w:p>
          <w:p w14:paraId="59B5AE61" w14:textId="77777777" w:rsidR="00C50AB1" w:rsidRDefault="00C50AB1">
            <w:r>
              <w:t>version_id</w:t>
            </w:r>
          </w:p>
        </w:tc>
        <w:tc>
          <w:tcPr>
            <w:tcW w:w="2126" w:type="dxa"/>
          </w:tcPr>
          <w:p w14:paraId="29EF976E" w14:textId="77777777" w:rsidR="00C50AB1" w:rsidRDefault="00C50AB1">
            <w:r>
              <w:t>Updates will cascade.</w:t>
            </w:r>
          </w:p>
        </w:tc>
      </w:tr>
      <w:tr w:rsidR="00C50AB1" w14:paraId="057C0BBE" w14:textId="77777777">
        <w:tc>
          <w:tcPr>
            <w:tcW w:w="2905" w:type="dxa"/>
          </w:tcPr>
          <w:p w14:paraId="46D667FB" w14:textId="77777777" w:rsidR="00C50AB1" w:rsidRDefault="00C50AB1">
            <w:r>
              <w:t>HL7Versions</w:t>
            </w:r>
          </w:p>
          <w:p w14:paraId="2A5FF488" w14:textId="77777777" w:rsidR="00C50AB1" w:rsidRDefault="00C50AB1">
            <w:r>
              <w:t>HL7MessageTypes</w:t>
            </w:r>
          </w:p>
        </w:tc>
        <w:tc>
          <w:tcPr>
            <w:tcW w:w="3261" w:type="dxa"/>
          </w:tcPr>
          <w:p w14:paraId="3E34D1E9" w14:textId="77777777" w:rsidR="00C50AB1" w:rsidRDefault="00C50AB1">
            <w:r>
              <w:t>version_id</w:t>
            </w:r>
          </w:p>
          <w:p w14:paraId="0B659C95" w14:textId="77777777" w:rsidR="00C50AB1" w:rsidRDefault="00C50AB1">
            <w:r>
              <w:t>version_id</w:t>
            </w:r>
          </w:p>
        </w:tc>
        <w:tc>
          <w:tcPr>
            <w:tcW w:w="2126" w:type="dxa"/>
          </w:tcPr>
          <w:p w14:paraId="5434B7CD" w14:textId="77777777" w:rsidR="00C50AB1" w:rsidRDefault="00C50AB1">
            <w:r>
              <w:t>Updates will cascade.</w:t>
            </w:r>
          </w:p>
        </w:tc>
      </w:tr>
      <w:tr w:rsidR="00C50AB1" w14:paraId="500E8E3F" w14:textId="77777777">
        <w:tc>
          <w:tcPr>
            <w:tcW w:w="2905" w:type="dxa"/>
          </w:tcPr>
          <w:p w14:paraId="02DB2A74" w14:textId="77777777" w:rsidR="00C50AB1" w:rsidRDefault="00C50AB1">
            <w:r>
              <w:t>HL7Versions</w:t>
            </w:r>
          </w:p>
          <w:p w14:paraId="2CF860FC" w14:textId="77777777" w:rsidR="00C50AB1" w:rsidRDefault="00C50AB1">
            <w:r>
              <w:t>HL7Tables</w:t>
            </w:r>
          </w:p>
        </w:tc>
        <w:tc>
          <w:tcPr>
            <w:tcW w:w="3261" w:type="dxa"/>
          </w:tcPr>
          <w:p w14:paraId="4FAD69E8" w14:textId="77777777" w:rsidR="00C50AB1" w:rsidRDefault="00C50AB1">
            <w:r>
              <w:t>version_id</w:t>
            </w:r>
          </w:p>
          <w:p w14:paraId="4AC4C944" w14:textId="77777777" w:rsidR="00C50AB1" w:rsidRDefault="00C50AB1">
            <w:r>
              <w:t>version_id</w:t>
            </w:r>
          </w:p>
        </w:tc>
        <w:tc>
          <w:tcPr>
            <w:tcW w:w="2126" w:type="dxa"/>
          </w:tcPr>
          <w:p w14:paraId="7A6A0353" w14:textId="77777777" w:rsidR="00C50AB1" w:rsidRDefault="00C50AB1">
            <w:r>
              <w:t>Updates will cascade.</w:t>
            </w:r>
          </w:p>
        </w:tc>
      </w:tr>
      <w:tr w:rsidR="00C50AB1" w14:paraId="255A8140" w14:textId="77777777">
        <w:tc>
          <w:tcPr>
            <w:tcW w:w="2905" w:type="dxa"/>
          </w:tcPr>
          <w:p w14:paraId="5973F3E8" w14:textId="77777777" w:rsidR="00C50AB1" w:rsidRDefault="00C50AB1">
            <w:r>
              <w:t>HL7Versions</w:t>
            </w:r>
          </w:p>
          <w:p w14:paraId="5060F022" w14:textId="77777777" w:rsidR="00C50AB1" w:rsidRDefault="00C50AB1">
            <w:r>
              <w:t>HL7TableTypes</w:t>
            </w:r>
          </w:p>
        </w:tc>
        <w:tc>
          <w:tcPr>
            <w:tcW w:w="3261" w:type="dxa"/>
          </w:tcPr>
          <w:p w14:paraId="31E934ED" w14:textId="77777777" w:rsidR="00C50AB1" w:rsidRDefault="00C50AB1">
            <w:r>
              <w:t>version_id</w:t>
            </w:r>
          </w:p>
          <w:p w14:paraId="5AA02324" w14:textId="77777777" w:rsidR="00C50AB1" w:rsidRDefault="00C50AB1">
            <w:r>
              <w:t>version_id</w:t>
            </w:r>
          </w:p>
        </w:tc>
        <w:tc>
          <w:tcPr>
            <w:tcW w:w="2126" w:type="dxa"/>
          </w:tcPr>
          <w:p w14:paraId="4C70FB03" w14:textId="77777777" w:rsidR="00C50AB1" w:rsidRDefault="00C50AB1">
            <w:r>
              <w:t>Updates will cascade.</w:t>
            </w:r>
          </w:p>
        </w:tc>
      </w:tr>
      <w:tr w:rsidR="00C50AB1" w14:paraId="03C78D33" w14:textId="77777777">
        <w:tc>
          <w:tcPr>
            <w:tcW w:w="2905" w:type="dxa"/>
          </w:tcPr>
          <w:p w14:paraId="1C1D41F4" w14:textId="77777777" w:rsidR="00C50AB1" w:rsidRDefault="00C50AB1">
            <w:r>
              <w:t>HL7Versions</w:t>
            </w:r>
          </w:p>
          <w:p w14:paraId="2977EEFB" w14:textId="77777777" w:rsidR="00C50AB1" w:rsidRDefault="00C50AB1">
            <w:r>
              <w:t>HL7DataElements</w:t>
            </w:r>
          </w:p>
        </w:tc>
        <w:tc>
          <w:tcPr>
            <w:tcW w:w="3261" w:type="dxa"/>
          </w:tcPr>
          <w:p w14:paraId="7917D5A4" w14:textId="77777777" w:rsidR="00C50AB1" w:rsidRDefault="00C50AB1">
            <w:r>
              <w:t>version_id</w:t>
            </w:r>
          </w:p>
          <w:p w14:paraId="226BF934" w14:textId="77777777" w:rsidR="00C50AB1" w:rsidRDefault="00C50AB1">
            <w:r>
              <w:t>version_id</w:t>
            </w:r>
          </w:p>
        </w:tc>
        <w:tc>
          <w:tcPr>
            <w:tcW w:w="2126" w:type="dxa"/>
          </w:tcPr>
          <w:p w14:paraId="234406DA" w14:textId="77777777" w:rsidR="00C50AB1" w:rsidRDefault="00C50AB1">
            <w:r>
              <w:t>Updates will cascade.</w:t>
            </w:r>
          </w:p>
        </w:tc>
      </w:tr>
      <w:tr w:rsidR="00C50AB1" w14:paraId="1DCF3004" w14:textId="77777777">
        <w:tc>
          <w:tcPr>
            <w:tcW w:w="2905" w:type="dxa"/>
          </w:tcPr>
          <w:p w14:paraId="19809341" w14:textId="77777777" w:rsidR="00C50AB1" w:rsidRDefault="00C50AB1">
            <w:r>
              <w:t>HL7Version</w:t>
            </w:r>
          </w:p>
          <w:p w14:paraId="749DE127" w14:textId="77777777" w:rsidR="00C50AB1" w:rsidRDefault="00C50AB1">
            <w:r>
              <w:t>HL7Chapters</w:t>
            </w:r>
          </w:p>
        </w:tc>
        <w:tc>
          <w:tcPr>
            <w:tcW w:w="3261" w:type="dxa"/>
          </w:tcPr>
          <w:p w14:paraId="67D38C60" w14:textId="77777777" w:rsidR="00C50AB1" w:rsidRDefault="00C50AB1">
            <w:r>
              <w:t>version_id</w:t>
            </w:r>
          </w:p>
          <w:p w14:paraId="39BD3EC7" w14:textId="77777777" w:rsidR="00C50AB1" w:rsidRDefault="00C50AB1">
            <w:r>
              <w:t>version_id</w:t>
            </w:r>
          </w:p>
        </w:tc>
        <w:tc>
          <w:tcPr>
            <w:tcW w:w="2126" w:type="dxa"/>
          </w:tcPr>
          <w:p w14:paraId="2C1E3475" w14:textId="77777777" w:rsidR="00C50AB1" w:rsidRDefault="00C50AB1">
            <w:r>
              <w:t>Updates will cascade.</w:t>
            </w:r>
          </w:p>
        </w:tc>
      </w:tr>
    </w:tbl>
    <w:p w14:paraId="3071D62E" w14:textId="77777777" w:rsidR="00C50AB1" w:rsidRDefault="00C50AB1"/>
    <w:p w14:paraId="1A327C8D" w14:textId="77777777" w:rsidR="00C50AB1" w:rsidRDefault="00C50AB1">
      <w:pPr>
        <w:pStyle w:val="berschrift2"/>
      </w:pPr>
      <w:r>
        <w:fldChar w:fldCharType="begin"/>
      </w:r>
      <w:r>
        <w:instrText xml:space="preserve"> AUTONUMLGL </w:instrText>
      </w:r>
      <w:bookmarkStart w:id="104" w:name="_Toc147402673"/>
      <w:r>
        <w:fldChar w:fldCharType="end"/>
      </w:r>
      <w:r>
        <w:t xml:space="preserve"> Table HL7</w:t>
      </w:r>
      <w:r w:rsidR="00C50773">
        <w:t>Modification</w:t>
      </w:r>
      <w:r>
        <w:t>s</w:t>
      </w:r>
      <w:bookmarkEnd w:id="104"/>
    </w:p>
    <w:p w14:paraId="1DE0FEE6"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2"/>
        <w:gridCol w:w="3217"/>
        <w:gridCol w:w="2126"/>
      </w:tblGrid>
      <w:tr w:rsidR="00C50AB1" w14:paraId="2666CF8B" w14:textId="77777777">
        <w:tc>
          <w:tcPr>
            <w:tcW w:w="2905" w:type="dxa"/>
            <w:shd w:val="clear" w:color="auto" w:fill="D9D9D9"/>
          </w:tcPr>
          <w:p w14:paraId="5B9F7094" w14:textId="77777777" w:rsidR="00C50AB1" w:rsidRDefault="00C50AB1">
            <w:r>
              <w:t>Functionality</w:t>
            </w:r>
          </w:p>
        </w:tc>
        <w:tc>
          <w:tcPr>
            <w:tcW w:w="3217" w:type="dxa"/>
            <w:shd w:val="clear" w:color="auto" w:fill="D9D9D9"/>
          </w:tcPr>
          <w:p w14:paraId="0EAED25B" w14:textId="77777777" w:rsidR="00C50AB1" w:rsidRDefault="00C50AB1">
            <w:r>
              <w:t>Functionality</w:t>
            </w:r>
          </w:p>
        </w:tc>
        <w:tc>
          <w:tcPr>
            <w:tcW w:w="2126" w:type="dxa"/>
            <w:shd w:val="clear" w:color="auto" w:fill="D9D9D9"/>
          </w:tcPr>
          <w:p w14:paraId="63C8B8CF" w14:textId="77777777" w:rsidR="00C50AB1" w:rsidRDefault="00C50AB1">
            <w:r>
              <w:t>Functionality</w:t>
            </w:r>
          </w:p>
        </w:tc>
      </w:tr>
      <w:tr w:rsidR="00C50AB1" w14:paraId="168CE4A0" w14:textId="77777777">
        <w:tc>
          <w:tcPr>
            <w:tcW w:w="2905" w:type="dxa"/>
          </w:tcPr>
          <w:p w14:paraId="5134C204" w14:textId="77777777" w:rsidR="00C50AB1" w:rsidRDefault="00C50773">
            <w:r>
              <w:t>HL7Modification</w:t>
            </w:r>
          </w:p>
          <w:p w14:paraId="7003E7F8" w14:textId="77777777" w:rsidR="00C50AB1" w:rsidRDefault="00C50AB1">
            <w:r>
              <w:t>HL7Components</w:t>
            </w:r>
          </w:p>
        </w:tc>
        <w:tc>
          <w:tcPr>
            <w:tcW w:w="3217" w:type="dxa"/>
          </w:tcPr>
          <w:p w14:paraId="60E71119" w14:textId="77777777" w:rsidR="00C50AB1" w:rsidRDefault="00C50773">
            <w:pPr>
              <w:rPr>
                <w:lang w:val="fr-FR"/>
              </w:rPr>
            </w:pPr>
            <w:r>
              <w:rPr>
                <w:lang w:val="fr-FR"/>
              </w:rPr>
              <w:t>modification</w:t>
            </w:r>
          </w:p>
          <w:p w14:paraId="1B87DD9A" w14:textId="77777777" w:rsidR="00C50AB1" w:rsidRDefault="00C50773">
            <w:pPr>
              <w:rPr>
                <w:lang w:val="fr-FR"/>
              </w:rPr>
            </w:pPr>
            <w:r>
              <w:rPr>
                <w:lang w:val="fr-FR"/>
              </w:rPr>
              <w:t>modification</w:t>
            </w:r>
          </w:p>
        </w:tc>
        <w:tc>
          <w:tcPr>
            <w:tcW w:w="2126" w:type="dxa"/>
          </w:tcPr>
          <w:p w14:paraId="464D178A" w14:textId="77777777" w:rsidR="00C50AB1" w:rsidRDefault="00C50AB1">
            <w:pPr>
              <w:rPr>
                <w:lang w:val="fr-FR"/>
              </w:rPr>
            </w:pPr>
            <w:r>
              <w:rPr>
                <w:lang w:val="fr-FR"/>
              </w:rPr>
              <w:t>Updates will cascade.</w:t>
            </w:r>
          </w:p>
        </w:tc>
      </w:tr>
      <w:tr w:rsidR="00C50AB1" w14:paraId="432505F6" w14:textId="77777777">
        <w:tc>
          <w:tcPr>
            <w:tcW w:w="2905" w:type="dxa"/>
          </w:tcPr>
          <w:p w14:paraId="362B7949" w14:textId="77777777" w:rsidR="00C50773" w:rsidRDefault="00C50773" w:rsidP="00C50773">
            <w:r>
              <w:t>HL7Modification</w:t>
            </w:r>
          </w:p>
          <w:p w14:paraId="3CD8B0F9" w14:textId="77777777" w:rsidR="00C50AB1" w:rsidRDefault="00C50AB1">
            <w:pPr>
              <w:rPr>
                <w:lang w:val="fr-FR"/>
              </w:rPr>
            </w:pPr>
            <w:r>
              <w:rPr>
                <w:lang w:val="fr-FR"/>
              </w:rPr>
              <w:t>HL7DataStructureComponents</w:t>
            </w:r>
          </w:p>
        </w:tc>
        <w:tc>
          <w:tcPr>
            <w:tcW w:w="3217" w:type="dxa"/>
          </w:tcPr>
          <w:p w14:paraId="600A16EC" w14:textId="77777777" w:rsidR="00C50773" w:rsidRDefault="00C50773" w:rsidP="00C50773">
            <w:pPr>
              <w:rPr>
                <w:lang w:val="fr-FR"/>
              </w:rPr>
            </w:pPr>
            <w:r>
              <w:rPr>
                <w:lang w:val="fr-FR"/>
              </w:rPr>
              <w:t>modification</w:t>
            </w:r>
          </w:p>
          <w:p w14:paraId="7E1E4D19" w14:textId="77777777" w:rsidR="00C50AB1" w:rsidRDefault="00C50773" w:rsidP="00C50773">
            <w:pPr>
              <w:rPr>
                <w:lang w:val="fr-FR"/>
              </w:rPr>
            </w:pPr>
            <w:r>
              <w:rPr>
                <w:lang w:val="fr-FR"/>
              </w:rPr>
              <w:t>modification</w:t>
            </w:r>
          </w:p>
        </w:tc>
        <w:tc>
          <w:tcPr>
            <w:tcW w:w="2126" w:type="dxa"/>
          </w:tcPr>
          <w:p w14:paraId="6B80B177" w14:textId="77777777" w:rsidR="00C50AB1" w:rsidRDefault="00C50AB1">
            <w:pPr>
              <w:rPr>
                <w:lang w:val="fr-FR"/>
              </w:rPr>
            </w:pPr>
          </w:p>
        </w:tc>
      </w:tr>
      <w:tr w:rsidR="00C50AB1" w14:paraId="5A4A3DC7" w14:textId="77777777">
        <w:tc>
          <w:tcPr>
            <w:tcW w:w="2905" w:type="dxa"/>
          </w:tcPr>
          <w:p w14:paraId="7E627F36" w14:textId="77777777" w:rsidR="00C50773" w:rsidRDefault="00C50773" w:rsidP="00C50773">
            <w:r>
              <w:t>HL7Modification</w:t>
            </w:r>
          </w:p>
          <w:p w14:paraId="23B73A72" w14:textId="77777777" w:rsidR="00C50AB1" w:rsidRDefault="00C50AB1">
            <w:pPr>
              <w:rPr>
                <w:lang w:val="fr-FR"/>
              </w:rPr>
            </w:pPr>
            <w:r>
              <w:rPr>
                <w:lang w:val="fr-FR"/>
              </w:rPr>
              <w:t>HL7EventMessageTypeSegments</w:t>
            </w:r>
          </w:p>
        </w:tc>
        <w:tc>
          <w:tcPr>
            <w:tcW w:w="3217" w:type="dxa"/>
          </w:tcPr>
          <w:p w14:paraId="4749FCC2" w14:textId="77777777" w:rsidR="00C50773" w:rsidRDefault="00C50773" w:rsidP="00C50773">
            <w:pPr>
              <w:rPr>
                <w:lang w:val="fr-FR"/>
              </w:rPr>
            </w:pPr>
            <w:r>
              <w:rPr>
                <w:lang w:val="fr-FR"/>
              </w:rPr>
              <w:t>modification</w:t>
            </w:r>
          </w:p>
          <w:p w14:paraId="7C72740B" w14:textId="77777777" w:rsidR="00C50AB1" w:rsidRDefault="00C50773" w:rsidP="00C50773">
            <w:pPr>
              <w:rPr>
                <w:lang w:val="fr-FR"/>
              </w:rPr>
            </w:pPr>
            <w:r>
              <w:rPr>
                <w:lang w:val="fr-FR"/>
              </w:rPr>
              <w:t>modification</w:t>
            </w:r>
          </w:p>
        </w:tc>
        <w:tc>
          <w:tcPr>
            <w:tcW w:w="2126" w:type="dxa"/>
          </w:tcPr>
          <w:p w14:paraId="4DDAB478" w14:textId="77777777" w:rsidR="00C50AB1" w:rsidRDefault="00C50AB1">
            <w:r>
              <w:t>Updates will cascade.</w:t>
            </w:r>
          </w:p>
        </w:tc>
      </w:tr>
      <w:tr w:rsidR="00C50AB1" w14:paraId="7C67AD3F" w14:textId="77777777">
        <w:tc>
          <w:tcPr>
            <w:tcW w:w="2905" w:type="dxa"/>
          </w:tcPr>
          <w:p w14:paraId="6D30E17E" w14:textId="77777777" w:rsidR="00C50773" w:rsidRDefault="00C50773" w:rsidP="00C50773">
            <w:r>
              <w:t>HL7Modification</w:t>
            </w:r>
          </w:p>
          <w:p w14:paraId="074795B0" w14:textId="77777777" w:rsidR="00C50AB1" w:rsidRDefault="00C50AB1">
            <w:pPr>
              <w:rPr>
                <w:lang w:val="fr-FR"/>
              </w:rPr>
            </w:pPr>
            <w:r>
              <w:rPr>
                <w:lang w:val="fr-FR"/>
              </w:rPr>
              <w:t>HL7MsgStructIDSegments</w:t>
            </w:r>
          </w:p>
        </w:tc>
        <w:tc>
          <w:tcPr>
            <w:tcW w:w="3217" w:type="dxa"/>
          </w:tcPr>
          <w:p w14:paraId="60463E9A" w14:textId="77777777" w:rsidR="00C50773" w:rsidRDefault="00C50773" w:rsidP="00C50773">
            <w:pPr>
              <w:rPr>
                <w:lang w:val="fr-FR"/>
              </w:rPr>
            </w:pPr>
            <w:r>
              <w:rPr>
                <w:lang w:val="fr-FR"/>
              </w:rPr>
              <w:t>modification</w:t>
            </w:r>
          </w:p>
          <w:p w14:paraId="01DC8698" w14:textId="77777777" w:rsidR="00C50AB1" w:rsidRDefault="00C50773" w:rsidP="00C50773">
            <w:pPr>
              <w:rPr>
                <w:lang w:val="fr-FR"/>
              </w:rPr>
            </w:pPr>
            <w:r>
              <w:rPr>
                <w:lang w:val="fr-FR"/>
              </w:rPr>
              <w:t>modification</w:t>
            </w:r>
          </w:p>
        </w:tc>
        <w:tc>
          <w:tcPr>
            <w:tcW w:w="2126" w:type="dxa"/>
          </w:tcPr>
          <w:p w14:paraId="0424373C" w14:textId="77777777" w:rsidR="00C50AB1" w:rsidRDefault="00C50AB1">
            <w:r>
              <w:t>Updates will cascade.</w:t>
            </w:r>
          </w:p>
        </w:tc>
      </w:tr>
      <w:tr w:rsidR="00C50AB1" w14:paraId="2AB24EFB" w14:textId="77777777">
        <w:tc>
          <w:tcPr>
            <w:tcW w:w="2905" w:type="dxa"/>
          </w:tcPr>
          <w:p w14:paraId="306E406A" w14:textId="77777777" w:rsidR="00C50773" w:rsidRDefault="00C50773" w:rsidP="00C50773">
            <w:r>
              <w:t>HL7Modification</w:t>
            </w:r>
          </w:p>
          <w:p w14:paraId="10A9FADA" w14:textId="77777777" w:rsidR="00C50AB1" w:rsidRDefault="00C50AB1">
            <w:pPr>
              <w:rPr>
                <w:lang w:val="fr-FR"/>
              </w:rPr>
            </w:pPr>
            <w:r>
              <w:rPr>
                <w:lang w:val="fr-FR"/>
              </w:rPr>
              <w:t>HL7TableValues</w:t>
            </w:r>
          </w:p>
        </w:tc>
        <w:tc>
          <w:tcPr>
            <w:tcW w:w="3217" w:type="dxa"/>
          </w:tcPr>
          <w:p w14:paraId="64093697" w14:textId="77777777" w:rsidR="00C50773" w:rsidRDefault="00C50773" w:rsidP="00C50773">
            <w:pPr>
              <w:rPr>
                <w:lang w:val="fr-FR"/>
              </w:rPr>
            </w:pPr>
            <w:r>
              <w:rPr>
                <w:lang w:val="fr-FR"/>
              </w:rPr>
              <w:t>modification</w:t>
            </w:r>
          </w:p>
          <w:p w14:paraId="50801DF0" w14:textId="77777777" w:rsidR="00C50AB1" w:rsidRDefault="00C50773" w:rsidP="00C50773">
            <w:pPr>
              <w:rPr>
                <w:lang w:val="fr-FR"/>
              </w:rPr>
            </w:pPr>
            <w:r>
              <w:rPr>
                <w:lang w:val="fr-FR"/>
              </w:rPr>
              <w:t>modification</w:t>
            </w:r>
          </w:p>
        </w:tc>
        <w:tc>
          <w:tcPr>
            <w:tcW w:w="2126" w:type="dxa"/>
          </w:tcPr>
          <w:p w14:paraId="5E096D48" w14:textId="77777777" w:rsidR="00C50AB1" w:rsidRDefault="00C50AB1">
            <w:r>
              <w:t>Updates will cascade.</w:t>
            </w:r>
          </w:p>
        </w:tc>
      </w:tr>
      <w:tr w:rsidR="00C50AB1" w14:paraId="70B9525D" w14:textId="77777777">
        <w:tc>
          <w:tcPr>
            <w:tcW w:w="2905" w:type="dxa"/>
          </w:tcPr>
          <w:p w14:paraId="158CB546" w14:textId="77777777" w:rsidR="00C50773" w:rsidRDefault="00C50773" w:rsidP="00C50773">
            <w:r>
              <w:t>HL7Modification</w:t>
            </w:r>
          </w:p>
          <w:p w14:paraId="5212F9D9" w14:textId="77777777" w:rsidR="00C50AB1" w:rsidRDefault="00C50AB1">
            <w:pPr>
              <w:rPr>
                <w:lang w:val="fr-FR"/>
              </w:rPr>
            </w:pPr>
            <w:r>
              <w:rPr>
                <w:lang w:val="fr-FR"/>
              </w:rPr>
              <w:t>HL7DataElements</w:t>
            </w:r>
          </w:p>
        </w:tc>
        <w:tc>
          <w:tcPr>
            <w:tcW w:w="3217" w:type="dxa"/>
          </w:tcPr>
          <w:p w14:paraId="3D07D53F" w14:textId="77777777" w:rsidR="00C50773" w:rsidRDefault="00C50773" w:rsidP="00C50773">
            <w:pPr>
              <w:rPr>
                <w:lang w:val="fr-FR"/>
              </w:rPr>
            </w:pPr>
            <w:r>
              <w:rPr>
                <w:lang w:val="fr-FR"/>
              </w:rPr>
              <w:t>modification</w:t>
            </w:r>
          </w:p>
          <w:p w14:paraId="708C9C70" w14:textId="77777777" w:rsidR="00C50AB1" w:rsidRDefault="00C50773" w:rsidP="00C50773">
            <w:pPr>
              <w:rPr>
                <w:lang w:val="fr-FR"/>
              </w:rPr>
            </w:pPr>
            <w:r>
              <w:rPr>
                <w:lang w:val="fr-FR"/>
              </w:rPr>
              <w:t>modification</w:t>
            </w:r>
          </w:p>
        </w:tc>
        <w:tc>
          <w:tcPr>
            <w:tcW w:w="2126" w:type="dxa"/>
          </w:tcPr>
          <w:p w14:paraId="5D5A6AA0" w14:textId="77777777" w:rsidR="00C50AB1" w:rsidRDefault="00C50AB1">
            <w:pPr>
              <w:rPr>
                <w:lang w:val="fr-FR"/>
              </w:rPr>
            </w:pPr>
          </w:p>
        </w:tc>
      </w:tr>
    </w:tbl>
    <w:p w14:paraId="1099BC9D" w14:textId="77777777" w:rsidR="00C50AB1" w:rsidRDefault="00C50AB1">
      <w:pPr>
        <w:rPr>
          <w:lang w:val="fr-FR"/>
        </w:rPr>
      </w:pPr>
    </w:p>
    <w:p w14:paraId="74E58C34" w14:textId="77777777" w:rsidR="00C50AB1" w:rsidRDefault="00C50AB1">
      <w:pPr>
        <w:pStyle w:val="berschrift2"/>
        <w:rPr>
          <w:lang w:val="fr-FR"/>
        </w:rPr>
      </w:pPr>
      <w:r>
        <w:lastRenderedPageBreak/>
        <w:fldChar w:fldCharType="begin"/>
      </w:r>
      <w:r>
        <w:rPr>
          <w:lang w:val="fr-FR"/>
        </w:rPr>
        <w:instrText xml:space="preserve"> AUTONUMLGL </w:instrText>
      </w:r>
      <w:bookmarkStart w:id="105" w:name="_Toc147402674"/>
      <w:r>
        <w:fldChar w:fldCharType="end"/>
      </w:r>
      <w:r>
        <w:rPr>
          <w:lang w:val="fr-FR"/>
        </w:rPr>
        <w:t xml:space="preserve"> Table HL7Events</w:t>
      </w:r>
      <w:bookmarkEnd w:id="105"/>
    </w:p>
    <w:p w14:paraId="2540976F" w14:textId="77777777" w:rsidR="00C50AB1" w:rsidRDefault="00C50AB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3217"/>
        <w:gridCol w:w="2170"/>
      </w:tblGrid>
      <w:tr w:rsidR="00C50AB1" w14:paraId="59A02DA7" w14:textId="77777777">
        <w:trPr>
          <w:tblHeader/>
        </w:trPr>
        <w:tc>
          <w:tcPr>
            <w:tcW w:w="2905" w:type="dxa"/>
            <w:shd w:val="clear" w:color="auto" w:fill="D9D9D9"/>
          </w:tcPr>
          <w:p w14:paraId="39FE5092" w14:textId="77777777" w:rsidR="00C50AB1" w:rsidRDefault="00C50AB1">
            <w:r>
              <w:t>Links:</w:t>
            </w:r>
          </w:p>
        </w:tc>
        <w:tc>
          <w:tcPr>
            <w:tcW w:w="3217" w:type="dxa"/>
            <w:shd w:val="clear" w:color="auto" w:fill="D9D9D9"/>
          </w:tcPr>
          <w:p w14:paraId="6C65C34F" w14:textId="77777777" w:rsidR="00C50AB1" w:rsidRDefault="00C50AB1">
            <w:r>
              <w:t>Attributes</w:t>
            </w:r>
          </w:p>
        </w:tc>
        <w:tc>
          <w:tcPr>
            <w:tcW w:w="2170" w:type="dxa"/>
            <w:shd w:val="clear" w:color="auto" w:fill="D9D9D9"/>
          </w:tcPr>
          <w:p w14:paraId="1702987A" w14:textId="77777777" w:rsidR="00C50AB1" w:rsidRDefault="00C50AB1">
            <w:r>
              <w:t>Functionality</w:t>
            </w:r>
          </w:p>
        </w:tc>
      </w:tr>
      <w:tr w:rsidR="00C50AB1" w14:paraId="26365A73" w14:textId="77777777">
        <w:tc>
          <w:tcPr>
            <w:tcW w:w="2905" w:type="dxa"/>
          </w:tcPr>
          <w:p w14:paraId="71043562" w14:textId="77777777" w:rsidR="00C50AB1" w:rsidRDefault="00C50AB1">
            <w:pPr>
              <w:rPr>
                <w:lang w:val="fr-FR"/>
              </w:rPr>
            </w:pPr>
            <w:r>
              <w:rPr>
                <w:lang w:val="fr-FR"/>
              </w:rPr>
              <w:t>HL7Events</w:t>
            </w:r>
          </w:p>
          <w:p w14:paraId="4980E903" w14:textId="77777777" w:rsidR="00C50AB1" w:rsidRDefault="00C50AB1">
            <w:pPr>
              <w:rPr>
                <w:lang w:val="fr-FR"/>
              </w:rPr>
            </w:pPr>
            <w:r>
              <w:rPr>
                <w:lang w:val="fr-FR"/>
              </w:rPr>
              <w:t>HL7EventMessageTypes</w:t>
            </w:r>
          </w:p>
        </w:tc>
        <w:tc>
          <w:tcPr>
            <w:tcW w:w="3217" w:type="dxa"/>
          </w:tcPr>
          <w:p w14:paraId="7177EE08" w14:textId="77777777" w:rsidR="00C50AB1" w:rsidRDefault="00C50AB1">
            <w:pPr>
              <w:rPr>
                <w:lang w:val="fr-FR"/>
              </w:rPr>
            </w:pPr>
            <w:r>
              <w:rPr>
                <w:lang w:val="fr-FR"/>
              </w:rPr>
              <w:t>event_code, version_id</w:t>
            </w:r>
          </w:p>
          <w:p w14:paraId="20F38FDC" w14:textId="77777777" w:rsidR="00C50AB1" w:rsidRDefault="00C50AB1">
            <w:pPr>
              <w:rPr>
                <w:lang w:val="fr-FR"/>
              </w:rPr>
            </w:pPr>
            <w:r>
              <w:rPr>
                <w:lang w:val="fr-FR"/>
              </w:rPr>
              <w:t>event_code, version_id</w:t>
            </w:r>
          </w:p>
        </w:tc>
        <w:tc>
          <w:tcPr>
            <w:tcW w:w="2170" w:type="dxa"/>
          </w:tcPr>
          <w:p w14:paraId="3AE2B494" w14:textId="77777777" w:rsidR="00C50AB1" w:rsidRDefault="00C50AB1">
            <w:r>
              <w:t>Updates will cascade.</w:t>
            </w:r>
          </w:p>
        </w:tc>
      </w:tr>
      <w:tr w:rsidR="00C50AB1" w14:paraId="70889702" w14:textId="77777777">
        <w:tc>
          <w:tcPr>
            <w:tcW w:w="2905" w:type="dxa"/>
          </w:tcPr>
          <w:p w14:paraId="0E38A899" w14:textId="77777777" w:rsidR="00C50AB1" w:rsidRDefault="00C50AB1">
            <w:pPr>
              <w:rPr>
                <w:lang w:val="fr-FR"/>
              </w:rPr>
            </w:pPr>
            <w:r>
              <w:rPr>
                <w:lang w:val="fr-FR"/>
              </w:rPr>
              <w:t>HL7Events</w:t>
            </w:r>
          </w:p>
          <w:p w14:paraId="2EA8BF9D" w14:textId="77777777" w:rsidR="00C50AB1" w:rsidRDefault="00C50AB1">
            <w:pPr>
              <w:rPr>
                <w:lang w:val="fr-FR"/>
              </w:rPr>
            </w:pPr>
            <w:r>
              <w:rPr>
                <w:lang w:val="fr-FR"/>
              </w:rPr>
              <w:t>HL7EventMessageTypeSegments</w:t>
            </w:r>
          </w:p>
        </w:tc>
        <w:tc>
          <w:tcPr>
            <w:tcW w:w="3217" w:type="dxa"/>
          </w:tcPr>
          <w:p w14:paraId="1ACBAF32" w14:textId="77777777" w:rsidR="00C50AB1" w:rsidRDefault="00C50AB1">
            <w:pPr>
              <w:rPr>
                <w:lang w:val="fr-FR"/>
              </w:rPr>
            </w:pPr>
            <w:r>
              <w:rPr>
                <w:lang w:val="fr-FR"/>
              </w:rPr>
              <w:t>event_code, version_id</w:t>
            </w:r>
          </w:p>
          <w:p w14:paraId="130CDDBE" w14:textId="77777777" w:rsidR="00C50AB1" w:rsidRDefault="00C50AB1">
            <w:pPr>
              <w:rPr>
                <w:lang w:val="fr-FR"/>
              </w:rPr>
            </w:pPr>
            <w:r>
              <w:rPr>
                <w:lang w:val="fr-FR"/>
              </w:rPr>
              <w:t>event_code, version_id</w:t>
            </w:r>
          </w:p>
        </w:tc>
        <w:tc>
          <w:tcPr>
            <w:tcW w:w="2170" w:type="dxa"/>
          </w:tcPr>
          <w:p w14:paraId="6FA38DEC" w14:textId="77777777" w:rsidR="00C50AB1" w:rsidRDefault="00C50AB1">
            <w:r>
              <w:t>Updates will cascade.</w:t>
            </w:r>
          </w:p>
        </w:tc>
      </w:tr>
      <w:tr w:rsidR="00C50AB1" w14:paraId="50325D35" w14:textId="77777777">
        <w:tc>
          <w:tcPr>
            <w:tcW w:w="2905" w:type="dxa"/>
          </w:tcPr>
          <w:p w14:paraId="431626BB" w14:textId="77777777" w:rsidR="00C50AB1" w:rsidRDefault="00C50AB1">
            <w:r>
              <w:t>HL7Versions</w:t>
            </w:r>
          </w:p>
          <w:p w14:paraId="43D8A947" w14:textId="77777777" w:rsidR="00C50AB1" w:rsidRDefault="00C50AB1">
            <w:r>
              <w:t>HL7Events</w:t>
            </w:r>
          </w:p>
        </w:tc>
        <w:tc>
          <w:tcPr>
            <w:tcW w:w="3217" w:type="dxa"/>
          </w:tcPr>
          <w:p w14:paraId="69E2DE5C" w14:textId="77777777" w:rsidR="00C50AB1" w:rsidRDefault="00C50AB1">
            <w:r>
              <w:t>version_id</w:t>
            </w:r>
          </w:p>
          <w:p w14:paraId="3F7959E5" w14:textId="77777777" w:rsidR="00C50AB1" w:rsidRDefault="00C50AB1">
            <w:r>
              <w:t>version_id</w:t>
            </w:r>
          </w:p>
        </w:tc>
        <w:tc>
          <w:tcPr>
            <w:tcW w:w="2170" w:type="dxa"/>
          </w:tcPr>
          <w:p w14:paraId="2D7A844E" w14:textId="77777777" w:rsidR="00C50AB1" w:rsidRDefault="00C50AB1">
            <w:r>
              <w:t>Updates will cascade.</w:t>
            </w:r>
          </w:p>
        </w:tc>
      </w:tr>
      <w:tr w:rsidR="00C50AB1" w14:paraId="64FCA6AD" w14:textId="77777777">
        <w:tc>
          <w:tcPr>
            <w:tcW w:w="2905" w:type="dxa"/>
          </w:tcPr>
          <w:p w14:paraId="372E8EEC" w14:textId="77777777" w:rsidR="00C50AB1" w:rsidRDefault="00C50AB1">
            <w:r>
              <w:t>HL7Events</w:t>
            </w:r>
          </w:p>
          <w:p w14:paraId="102DD751" w14:textId="77777777" w:rsidR="00C50AB1" w:rsidRDefault="00C50AB1">
            <w:r>
              <w:t>HL7Queries</w:t>
            </w:r>
          </w:p>
        </w:tc>
        <w:tc>
          <w:tcPr>
            <w:tcW w:w="3217" w:type="dxa"/>
          </w:tcPr>
          <w:p w14:paraId="49AA0143" w14:textId="77777777" w:rsidR="00C50AB1" w:rsidRPr="003D7B7A" w:rsidRDefault="00C50AB1">
            <w:pPr>
              <w:rPr>
                <w:lang w:val="fr-FR"/>
              </w:rPr>
            </w:pPr>
            <w:r w:rsidRPr="003D7B7A">
              <w:rPr>
                <w:lang w:val="fr-FR"/>
              </w:rPr>
              <w:t>event_code, version_id</w:t>
            </w:r>
          </w:p>
          <w:p w14:paraId="19FF4215" w14:textId="77777777" w:rsidR="00C50AB1" w:rsidRPr="003D7B7A" w:rsidRDefault="00C50AB1">
            <w:pPr>
              <w:rPr>
                <w:lang w:val="fr-FR"/>
              </w:rPr>
            </w:pPr>
            <w:r w:rsidRPr="003D7B7A">
              <w:rPr>
                <w:lang w:val="fr-FR"/>
              </w:rPr>
              <w:t>event_code, version_id</w:t>
            </w:r>
          </w:p>
        </w:tc>
        <w:tc>
          <w:tcPr>
            <w:tcW w:w="2170" w:type="dxa"/>
          </w:tcPr>
          <w:p w14:paraId="7096D1D4" w14:textId="77777777" w:rsidR="00C50AB1" w:rsidRDefault="00C50AB1">
            <w:r>
              <w:t>Updates will cascade.</w:t>
            </w:r>
          </w:p>
        </w:tc>
      </w:tr>
    </w:tbl>
    <w:p w14:paraId="4B933402" w14:textId="77777777" w:rsidR="00C50AB1" w:rsidRDefault="00C50AB1"/>
    <w:p w14:paraId="693EFF8D" w14:textId="77777777" w:rsidR="00C50AB1" w:rsidRDefault="00C50AB1">
      <w:pPr>
        <w:pStyle w:val="berschrift2"/>
      </w:pPr>
      <w:r>
        <w:fldChar w:fldCharType="begin"/>
      </w:r>
      <w:r>
        <w:instrText xml:space="preserve"> AUTONUMLGL </w:instrText>
      </w:r>
      <w:bookmarkStart w:id="106" w:name="_Toc147402675"/>
      <w:r>
        <w:fldChar w:fldCharType="end"/>
      </w:r>
      <w:r>
        <w:t xml:space="preserve"> Table HL7EventMessagetypes</w:t>
      </w:r>
      <w:bookmarkEnd w:id="106"/>
    </w:p>
    <w:p w14:paraId="30DEA15C"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0550CE00" w14:textId="77777777">
        <w:trPr>
          <w:tblHeader/>
        </w:trPr>
        <w:tc>
          <w:tcPr>
            <w:tcW w:w="2905" w:type="dxa"/>
            <w:shd w:val="clear" w:color="auto" w:fill="D9D9D9"/>
          </w:tcPr>
          <w:p w14:paraId="67E117CB" w14:textId="77777777" w:rsidR="00C50AB1" w:rsidRDefault="00C50AB1">
            <w:r>
              <w:t>Links:</w:t>
            </w:r>
          </w:p>
        </w:tc>
        <w:tc>
          <w:tcPr>
            <w:tcW w:w="3261" w:type="dxa"/>
            <w:shd w:val="clear" w:color="auto" w:fill="D9D9D9"/>
          </w:tcPr>
          <w:p w14:paraId="415AAAA0" w14:textId="77777777" w:rsidR="00C50AB1" w:rsidRDefault="00C50AB1">
            <w:r>
              <w:t>Attributes</w:t>
            </w:r>
          </w:p>
        </w:tc>
        <w:tc>
          <w:tcPr>
            <w:tcW w:w="2126" w:type="dxa"/>
            <w:shd w:val="clear" w:color="auto" w:fill="D9D9D9"/>
          </w:tcPr>
          <w:p w14:paraId="4E509AD5" w14:textId="77777777" w:rsidR="00C50AB1" w:rsidRDefault="00C50AB1">
            <w:r>
              <w:t>Functionality</w:t>
            </w:r>
          </w:p>
        </w:tc>
      </w:tr>
      <w:tr w:rsidR="00C50AB1" w14:paraId="3E4E9BAB" w14:textId="77777777">
        <w:tc>
          <w:tcPr>
            <w:tcW w:w="2905" w:type="dxa"/>
          </w:tcPr>
          <w:p w14:paraId="07FB89B4" w14:textId="77777777" w:rsidR="00C50AB1" w:rsidRDefault="00C50AB1">
            <w:r>
              <w:t>HL7Events</w:t>
            </w:r>
          </w:p>
          <w:p w14:paraId="57DE7E9A" w14:textId="77777777" w:rsidR="00C50AB1" w:rsidRDefault="00C50AB1">
            <w:r>
              <w:t>HL7EventMessageTypes</w:t>
            </w:r>
          </w:p>
        </w:tc>
        <w:tc>
          <w:tcPr>
            <w:tcW w:w="3261" w:type="dxa"/>
          </w:tcPr>
          <w:p w14:paraId="0DABCD57" w14:textId="77777777" w:rsidR="00C50AB1" w:rsidRDefault="00C50AB1">
            <w:pPr>
              <w:rPr>
                <w:lang w:val="fr-FR"/>
              </w:rPr>
            </w:pPr>
            <w:r>
              <w:rPr>
                <w:lang w:val="fr-FR"/>
              </w:rPr>
              <w:t>event_code, version_id</w:t>
            </w:r>
          </w:p>
          <w:p w14:paraId="12F12B98" w14:textId="77777777" w:rsidR="00C50AB1" w:rsidRDefault="00C50AB1">
            <w:pPr>
              <w:rPr>
                <w:lang w:val="fr-FR"/>
              </w:rPr>
            </w:pPr>
            <w:r>
              <w:rPr>
                <w:lang w:val="fr-FR"/>
              </w:rPr>
              <w:t>event_code, version_id</w:t>
            </w:r>
          </w:p>
        </w:tc>
        <w:tc>
          <w:tcPr>
            <w:tcW w:w="2126" w:type="dxa"/>
          </w:tcPr>
          <w:p w14:paraId="49222768" w14:textId="77777777" w:rsidR="00C50AB1" w:rsidRDefault="00C50AB1">
            <w:r>
              <w:t>Updates will cascade.</w:t>
            </w:r>
          </w:p>
        </w:tc>
      </w:tr>
      <w:tr w:rsidR="00C50AB1" w14:paraId="62DED3EF" w14:textId="77777777">
        <w:tc>
          <w:tcPr>
            <w:tcW w:w="2905" w:type="dxa"/>
          </w:tcPr>
          <w:p w14:paraId="68B6D59F" w14:textId="77777777" w:rsidR="00C50AB1" w:rsidRDefault="00C50AB1">
            <w:r>
              <w:t>HL7MessageTypes</w:t>
            </w:r>
          </w:p>
          <w:p w14:paraId="492E212F" w14:textId="77777777" w:rsidR="00C50AB1" w:rsidRDefault="00C50AB1">
            <w:r>
              <w:t>HL7EventMessageTypes</w:t>
            </w:r>
          </w:p>
        </w:tc>
        <w:tc>
          <w:tcPr>
            <w:tcW w:w="3261" w:type="dxa"/>
          </w:tcPr>
          <w:p w14:paraId="09BBDB8C" w14:textId="77777777" w:rsidR="00C50AB1" w:rsidRDefault="00C50AB1">
            <w:r>
              <w:t>message_type, version_id</w:t>
            </w:r>
          </w:p>
          <w:p w14:paraId="06E24AAD" w14:textId="77777777" w:rsidR="00C50AB1" w:rsidRDefault="00C50AB1">
            <w:r>
              <w:t>message_type_snd, version_id</w:t>
            </w:r>
          </w:p>
        </w:tc>
        <w:tc>
          <w:tcPr>
            <w:tcW w:w="2126" w:type="dxa"/>
          </w:tcPr>
          <w:p w14:paraId="325786E5" w14:textId="77777777" w:rsidR="00C50AB1" w:rsidRDefault="00C50AB1">
            <w:r>
              <w:t>Updates will cascade.</w:t>
            </w:r>
          </w:p>
        </w:tc>
      </w:tr>
      <w:tr w:rsidR="00C50AB1" w14:paraId="5391AF86" w14:textId="77777777">
        <w:tc>
          <w:tcPr>
            <w:tcW w:w="2905" w:type="dxa"/>
          </w:tcPr>
          <w:p w14:paraId="19756260" w14:textId="77777777" w:rsidR="00C50AB1" w:rsidRDefault="00C50AB1">
            <w:r>
              <w:t>HL7MessageTypes</w:t>
            </w:r>
          </w:p>
          <w:p w14:paraId="474BBB97" w14:textId="77777777" w:rsidR="00C50AB1" w:rsidRDefault="00C50AB1">
            <w:r>
              <w:t>HL7EventMessageTypes</w:t>
            </w:r>
          </w:p>
        </w:tc>
        <w:tc>
          <w:tcPr>
            <w:tcW w:w="3261" w:type="dxa"/>
          </w:tcPr>
          <w:p w14:paraId="3F686AF8" w14:textId="77777777" w:rsidR="00C50AB1" w:rsidRDefault="00C50AB1">
            <w:r>
              <w:t>message_type, version_id</w:t>
            </w:r>
          </w:p>
          <w:p w14:paraId="23DC8124" w14:textId="77777777" w:rsidR="00C50AB1" w:rsidRDefault="00C50AB1">
            <w:r>
              <w:t>message_typ_return, version_id</w:t>
            </w:r>
          </w:p>
        </w:tc>
        <w:tc>
          <w:tcPr>
            <w:tcW w:w="2126" w:type="dxa"/>
          </w:tcPr>
          <w:p w14:paraId="5D52FBC5" w14:textId="77777777" w:rsidR="00C50AB1" w:rsidRDefault="00C50AB1"/>
        </w:tc>
      </w:tr>
      <w:tr w:rsidR="00C50AB1" w14:paraId="769A34AB" w14:textId="77777777">
        <w:tc>
          <w:tcPr>
            <w:tcW w:w="2905" w:type="dxa"/>
          </w:tcPr>
          <w:p w14:paraId="1707844B" w14:textId="77777777" w:rsidR="00C50AB1" w:rsidRDefault="00C50AB1">
            <w:pPr>
              <w:rPr>
                <w:lang w:val="fr-FR"/>
              </w:rPr>
            </w:pPr>
            <w:r>
              <w:rPr>
                <w:lang w:val="fr-FR"/>
              </w:rPr>
              <w:t>HL7MessageStructures</w:t>
            </w:r>
          </w:p>
          <w:p w14:paraId="166AF835" w14:textId="77777777" w:rsidR="00C50AB1" w:rsidRDefault="00C50AB1">
            <w:pPr>
              <w:rPr>
                <w:lang w:val="fr-FR"/>
              </w:rPr>
            </w:pPr>
            <w:r>
              <w:rPr>
                <w:lang w:val="fr-FR"/>
              </w:rPr>
              <w:t>HL7EventMessageTypes</w:t>
            </w:r>
          </w:p>
        </w:tc>
        <w:tc>
          <w:tcPr>
            <w:tcW w:w="3261" w:type="dxa"/>
          </w:tcPr>
          <w:p w14:paraId="20C0BD42" w14:textId="77777777" w:rsidR="00C50AB1" w:rsidRDefault="00C50AB1">
            <w:pPr>
              <w:rPr>
                <w:lang w:val="fr-FR"/>
              </w:rPr>
            </w:pPr>
            <w:r>
              <w:rPr>
                <w:lang w:val="fr-FR"/>
              </w:rPr>
              <w:t>message_structure, version_id</w:t>
            </w:r>
          </w:p>
          <w:p w14:paraId="1D2942B4" w14:textId="77777777" w:rsidR="00C50AB1" w:rsidRDefault="00C50AB1">
            <w:r>
              <w:t>message_structure_snd, version_id</w:t>
            </w:r>
          </w:p>
        </w:tc>
        <w:tc>
          <w:tcPr>
            <w:tcW w:w="2126" w:type="dxa"/>
          </w:tcPr>
          <w:p w14:paraId="52F0AFEF" w14:textId="77777777" w:rsidR="00C50AB1" w:rsidRDefault="00C50AB1">
            <w:r>
              <w:t>Updates will cascade.</w:t>
            </w:r>
          </w:p>
        </w:tc>
      </w:tr>
      <w:tr w:rsidR="00C50AB1" w14:paraId="4C639DD5" w14:textId="77777777">
        <w:tc>
          <w:tcPr>
            <w:tcW w:w="2905" w:type="dxa"/>
          </w:tcPr>
          <w:p w14:paraId="14E383F4" w14:textId="77777777" w:rsidR="00C50AB1" w:rsidRDefault="00C50AB1">
            <w:pPr>
              <w:rPr>
                <w:lang w:val="fr-FR"/>
              </w:rPr>
            </w:pPr>
            <w:r>
              <w:rPr>
                <w:lang w:val="fr-FR"/>
              </w:rPr>
              <w:t>HL7MessageStructures</w:t>
            </w:r>
          </w:p>
          <w:p w14:paraId="7749D69E" w14:textId="77777777" w:rsidR="00C50AB1" w:rsidRDefault="00C50AB1">
            <w:pPr>
              <w:rPr>
                <w:lang w:val="fr-FR"/>
              </w:rPr>
            </w:pPr>
            <w:r>
              <w:rPr>
                <w:lang w:val="fr-FR"/>
              </w:rPr>
              <w:t>HL7EventMessageTypes</w:t>
            </w:r>
          </w:p>
        </w:tc>
        <w:tc>
          <w:tcPr>
            <w:tcW w:w="3261" w:type="dxa"/>
          </w:tcPr>
          <w:p w14:paraId="66BB6754" w14:textId="77777777" w:rsidR="00C50AB1" w:rsidRDefault="00C50AB1">
            <w:pPr>
              <w:rPr>
                <w:lang w:val="fr-FR"/>
              </w:rPr>
            </w:pPr>
            <w:r>
              <w:rPr>
                <w:lang w:val="fr-FR"/>
              </w:rPr>
              <w:t>message_structure, version_id</w:t>
            </w:r>
          </w:p>
          <w:p w14:paraId="3E77EC24" w14:textId="77777777" w:rsidR="00C50AB1" w:rsidRDefault="00C50AB1">
            <w:r>
              <w:t>message_structure_return, version_id</w:t>
            </w:r>
          </w:p>
        </w:tc>
        <w:tc>
          <w:tcPr>
            <w:tcW w:w="2126" w:type="dxa"/>
          </w:tcPr>
          <w:p w14:paraId="19AAE6C4" w14:textId="77777777" w:rsidR="00C50AB1" w:rsidRDefault="00C50AB1">
            <w:r>
              <w:t>Updates will cascade.</w:t>
            </w:r>
          </w:p>
        </w:tc>
      </w:tr>
    </w:tbl>
    <w:p w14:paraId="24AAC9CD" w14:textId="77777777" w:rsidR="00C50AB1" w:rsidRDefault="00C50AB1"/>
    <w:p w14:paraId="470C73A5" w14:textId="77777777" w:rsidR="00C50AB1" w:rsidRDefault="00C50AB1">
      <w:pPr>
        <w:pStyle w:val="berschrift2"/>
      </w:pPr>
      <w:r>
        <w:fldChar w:fldCharType="begin"/>
      </w:r>
      <w:r>
        <w:instrText xml:space="preserve"> AUTONUMLGL </w:instrText>
      </w:r>
      <w:bookmarkStart w:id="107" w:name="_Toc147402676"/>
      <w:r>
        <w:fldChar w:fldCharType="end"/>
      </w:r>
      <w:r>
        <w:t xml:space="preserve"> Table HL7EventMessageTypeSegments</w:t>
      </w:r>
      <w:bookmarkEnd w:id="107"/>
    </w:p>
    <w:p w14:paraId="43BD674B"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2"/>
        <w:gridCol w:w="3260"/>
        <w:gridCol w:w="2126"/>
      </w:tblGrid>
      <w:tr w:rsidR="00C50AB1" w14:paraId="6D5E6299" w14:textId="77777777">
        <w:trPr>
          <w:tblHeader/>
        </w:trPr>
        <w:tc>
          <w:tcPr>
            <w:tcW w:w="2862" w:type="dxa"/>
            <w:shd w:val="clear" w:color="auto" w:fill="D9D9D9"/>
          </w:tcPr>
          <w:p w14:paraId="543086BB" w14:textId="77777777" w:rsidR="00C50AB1" w:rsidRDefault="00C50AB1">
            <w:r>
              <w:t>Links:</w:t>
            </w:r>
          </w:p>
        </w:tc>
        <w:tc>
          <w:tcPr>
            <w:tcW w:w="3260" w:type="dxa"/>
            <w:shd w:val="clear" w:color="auto" w:fill="D9D9D9"/>
          </w:tcPr>
          <w:p w14:paraId="64AD8FA5" w14:textId="77777777" w:rsidR="00C50AB1" w:rsidRDefault="00C50AB1">
            <w:r>
              <w:t>Attributes</w:t>
            </w:r>
          </w:p>
        </w:tc>
        <w:tc>
          <w:tcPr>
            <w:tcW w:w="2126" w:type="dxa"/>
            <w:shd w:val="clear" w:color="auto" w:fill="D9D9D9"/>
          </w:tcPr>
          <w:p w14:paraId="716C935E" w14:textId="77777777" w:rsidR="00C50AB1" w:rsidRDefault="00C50AB1">
            <w:r>
              <w:t>Functionality</w:t>
            </w:r>
          </w:p>
        </w:tc>
      </w:tr>
      <w:tr w:rsidR="00C50AB1" w14:paraId="47B2A002" w14:textId="77777777">
        <w:tc>
          <w:tcPr>
            <w:tcW w:w="2862" w:type="dxa"/>
          </w:tcPr>
          <w:p w14:paraId="58F985AF" w14:textId="77777777" w:rsidR="00C50AB1" w:rsidRDefault="00C50AB1">
            <w:r>
              <w:t>HL7Events</w:t>
            </w:r>
          </w:p>
          <w:p w14:paraId="778A7F62" w14:textId="77777777" w:rsidR="00C50AB1" w:rsidRDefault="00C50AB1">
            <w:r>
              <w:t>HL7EventMessageTypeSegments</w:t>
            </w:r>
          </w:p>
        </w:tc>
        <w:tc>
          <w:tcPr>
            <w:tcW w:w="3260" w:type="dxa"/>
          </w:tcPr>
          <w:p w14:paraId="1745D9A0" w14:textId="77777777" w:rsidR="00C50AB1" w:rsidRPr="003D7B7A" w:rsidRDefault="00C50AB1">
            <w:pPr>
              <w:rPr>
                <w:lang w:val="fr-FR"/>
              </w:rPr>
            </w:pPr>
            <w:r w:rsidRPr="003D7B7A">
              <w:rPr>
                <w:lang w:val="fr-FR"/>
              </w:rPr>
              <w:t>event_code, version_id</w:t>
            </w:r>
          </w:p>
          <w:p w14:paraId="6DBA8EE3" w14:textId="77777777" w:rsidR="00C50AB1" w:rsidRPr="003D7B7A" w:rsidRDefault="00C50AB1">
            <w:pPr>
              <w:rPr>
                <w:lang w:val="fr-FR"/>
              </w:rPr>
            </w:pPr>
            <w:r w:rsidRPr="003D7B7A">
              <w:rPr>
                <w:lang w:val="fr-FR"/>
              </w:rPr>
              <w:t>event_code, version_id</w:t>
            </w:r>
          </w:p>
        </w:tc>
        <w:tc>
          <w:tcPr>
            <w:tcW w:w="2126" w:type="dxa"/>
          </w:tcPr>
          <w:p w14:paraId="29088A69" w14:textId="77777777" w:rsidR="00C50AB1" w:rsidRDefault="00C50AB1">
            <w:r>
              <w:t>Updates will cascade.</w:t>
            </w:r>
          </w:p>
        </w:tc>
      </w:tr>
      <w:tr w:rsidR="00C50AB1" w14:paraId="6DBF8E6D" w14:textId="77777777">
        <w:tc>
          <w:tcPr>
            <w:tcW w:w="2862" w:type="dxa"/>
          </w:tcPr>
          <w:p w14:paraId="2AB1399B" w14:textId="77777777" w:rsidR="00C50AB1" w:rsidRDefault="00C50AB1">
            <w:r>
              <w:t>HL7Segments</w:t>
            </w:r>
          </w:p>
          <w:p w14:paraId="6BFBB0B8" w14:textId="77777777" w:rsidR="00C50AB1" w:rsidRDefault="00C50AB1">
            <w:r>
              <w:t>HL7EventMessageTypeSegments</w:t>
            </w:r>
          </w:p>
        </w:tc>
        <w:tc>
          <w:tcPr>
            <w:tcW w:w="3260" w:type="dxa"/>
          </w:tcPr>
          <w:p w14:paraId="31B772A3" w14:textId="77777777" w:rsidR="00C50AB1" w:rsidRPr="001F3725" w:rsidRDefault="00C50AB1">
            <w:pPr>
              <w:rPr>
                <w:lang w:val="de-DE"/>
              </w:rPr>
            </w:pPr>
            <w:r w:rsidRPr="001F3725">
              <w:rPr>
                <w:lang w:val="de-DE"/>
              </w:rPr>
              <w:t>seg_code, version_id</w:t>
            </w:r>
          </w:p>
          <w:p w14:paraId="65B5B15A" w14:textId="77777777" w:rsidR="00C50AB1" w:rsidRPr="001F3725" w:rsidRDefault="00C50AB1">
            <w:pPr>
              <w:rPr>
                <w:lang w:val="de-DE"/>
              </w:rPr>
            </w:pPr>
            <w:r w:rsidRPr="001F3725">
              <w:rPr>
                <w:lang w:val="de-DE"/>
              </w:rPr>
              <w:t>seg_code, version_id</w:t>
            </w:r>
          </w:p>
        </w:tc>
        <w:tc>
          <w:tcPr>
            <w:tcW w:w="2126" w:type="dxa"/>
          </w:tcPr>
          <w:p w14:paraId="0661B73F" w14:textId="77777777" w:rsidR="00C50AB1" w:rsidRDefault="00C50AB1">
            <w:r>
              <w:t>Updates will cascade.</w:t>
            </w:r>
          </w:p>
        </w:tc>
      </w:tr>
      <w:tr w:rsidR="00C50AB1" w14:paraId="5407654A" w14:textId="77777777">
        <w:tc>
          <w:tcPr>
            <w:tcW w:w="2862" w:type="dxa"/>
          </w:tcPr>
          <w:p w14:paraId="68C7E1AF" w14:textId="77777777" w:rsidR="00C50AB1" w:rsidRDefault="00C50773">
            <w:r>
              <w:t>HL7Modification</w:t>
            </w:r>
            <w:r w:rsidR="00C50AB1">
              <w:t>s</w:t>
            </w:r>
          </w:p>
          <w:p w14:paraId="5729DA9A" w14:textId="77777777" w:rsidR="00C50AB1" w:rsidRDefault="00C50AB1">
            <w:r>
              <w:t>HL7EventMessageTypeSegments</w:t>
            </w:r>
          </w:p>
        </w:tc>
        <w:tc>
          <w:tcPr>
            <w:tcW w:w="3260" w:type="dxa"/>
          </w:tcPr>
          <w:p w14:paraId="7BB43297" w14:textId="77777777" w:rsidR="00C50AB1" w:rsidRPr="00C50773" w:rsidRDefault="00C50773">
            <w:pPr>
              <w:rPr>
                <w:lang w:val="fr-FR"/>
              </w:rPr>
            </w:pPr>
            <w:r w:rsidRPr="00C50773">
              <w:rPr>
                <w:lang w:val="fr-FR"/>
              </w:rPr>
              <w:t>modification</w:t>
            </w:r>
            <w:r w:rsidR="00C50AB1" w:rsidRPr="00C50773">
              <w:rPr>
                <w:lang w:val="fr-FR"/>
              </w:rPr>
              <w:t>, version_id</w:t>
            </w:r>
          </w:p>
          <w:p w14:paraId="4B05B33B" w14:textId="77777777" w:rsidR="00C50AB1" w:rsidRPr="00C50773" w:rsidRDefault="00C50773">
            <w:pPr>
              <w:rPr>
                <w:lang w:val="fr-FR"/>
              </w:rPr>
            </w:pPr>
            <w:r w:rsidRPr="00C50773">
              <w:rPr>
                <w:lang w:val="fr-FR"/>
              </w:rPr>
              <w:t>modification</w:t>
            </w:r>
            <w:r w:rsidR="00C50AB1" w:rsidRPr="00C50773">
              <w:rPr>
                <w:lang w:val="fr-FR"/>
              </w:rPr>
              <w:t>, version_id</w:t>
            </w:r>
          </w:p>
        </w:tc>
        <w:tc>
          <w:tcPr>
            <w:tcW w:w="2126" w:type="dxa"/>
          </w:tcPr>
          <w:p w14:paraId="34B9B953" w14:textId="77777777" w:rsidR="00C50AB1" w:rsidRDefault="00C50AB1">
            <w:r>
              <w:t>Updates will cascade.</w:t>
            </w:r>
          </w:p>
        </w:tc>
      </w:tr>
    </w:tbl>
    <w:p w14:paraId="3AC5B44E" w14:textId="77777777" w:rsidR="00C50AB1" w:rsidRDefault="00C50AB1"/>
    <w:p w14:paraId="4DA2E7CE" w14:textId="77777777" w:rsidR="00C50AB1" w:rsidRDefault="00C50AB1">
      <w:pPr>
        <w:pStyle w:val="berschrift2"/>
      </w:pPr>
      <w:r>
        <w:fldChar w:fldCharType="begin"/>
      </w:r>
      <w:r>
        <w:instrText xml:space="preserve"> AUTONUMLGL </w:instrText>
      </w:r>
      <w:bookmarkStart w:id="108" w:name="_Toc147402677"/>
      <w:r>
        <w:fldChar w:fldCharType="end"/>
      </w:r>
      <w:r>
        <w:t xml:space="preserve"> Table HL7Segments</w:t>
      </w:r>
      <w:bookmarkEnd w:id="108"/>
    </w:p>
    <w:p w14:paraId="7DA3B102"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82"/>
        <w:gridCol w:w="3304"/>
        <w:gridCol w:w="2126"/>
      </w:tblGrid>
      <w:tr w:rsidR="00C50AB1" w14:paraId="29BD49C5" w14:textId="77777777">
        <w:trPr>
          <w:tblHeader/>
        </w:trPr>
        <w:tc>
          <w:tcPr>
            <w:tcW w:w="2862" w:type="dxa"/>
            <w:shd w:val="clear" w:color="auto" w:fill="D9D9D9"/>
          </w:tcPr>
          <w:p w14:paraId="0BCA9E81" w14:textId="77777777" w:rsidR="00C50AB1" w:rsidRDefault="00C50AB1">
            <w:r>
              <w:t>Links:</w:t>
            </w:r>
          </w:p>
        </w:tc>
        <w:tc>
          <w:tcPr>
            <w:tcW w:w="3304" w:type="dxa"/>
            <w:shd w:val="clear" w:color="auto" w:fill="D9D9D9"/>
          </w:tcPr>
          <w:p w14:paraId="772F693E" w14:textId="77777777" w:rsidR="00C50AB1" w:rsidRDefault="00C50AB1">
            <w:r>
              <w:t>Attributes</w:t>
            </w:r>
          </w:p>
        </w:tc>
        <w:tc>
          <w:tcPr>
            <w:tcW w:w="2126" w:type="dxa"/>
            <w:shd w:val="clear" w:color="auto" w:fill="D9D9D9"/>
          </w:tcPr>
          <w:p w14:paraId="70E55A12" w14:textId="77777777" w:rsidR="00C50AB1" w:rsidRDefault="00C50AB1">
            <w:r>
              <w:t>Functionality</w:t>
            </w:r>
          </w:p>
        </w:tc>
      </w:tr>
      <w:tr w:rsidR="00C50AB1" w14:paraId="131A4A1B" w14:textId="77777777">
        <w:tc>
          <w:tcPr>
            <w:tcW w:w="2862" w:type="dxa"/>
          </w:tcPr>
          <w:p w14:paraId="5DC3CD53" w14:textId="77777777" w:rsidR="00C50AB1" w:rsidRDefault="00C50AB1">
            <w:r>
              <w:t>HL7Segments</w:t>
            </w:r>
          </w:p>
          <w:p w14:paraId="3BA8E349" w14:textId="77777777" w:rsidR="00C50AB1" w:rsidRDefault="00C50AB1">
            <w:r>
              <w:t>HL7EventMessageTypeSegments</w:t>
            </w:r>
          </w:p>
        </w:tc>
        <w:tc>
          <w:tcPr>
            <w:tcW w:w="3304" w:type="dxa"/>
          </w:tcPr>
          <w:p w14:paraId="59244434" w14:textId="77777777" w:rsidR="00C50AB1" w:rsidRPr="001F3725" w:rsidRDefault="00C50AB1">
            <w:pPr>
              <w:rPr>
                <w:lang w:val="de-DE"/>
              </w:rPr>
            </w:pPr>
            <w:r w:rsidRPr="001F3725">
              <w:rPr>
                <w:lang w:val="de-DE"/>
              </w:rPr>
              <w:t>seg_code, version_id</w:t>
            </w:r>
          </w:p>
          <w:p w14:paraId="5F59732E" w14:textId="77777777" w:rsidR="00C50AB1" w:rsidRPr="001F3725" w:rsidRDefault="00C50AB1">
            <w:pPr>
              <w:rPr>
                <w:lang w:val="de-DE"/>
              </w:rPr>
            </w:pPr>
            <w:r w:rsidRPr="001F3725">
              <w:rPr>
                <w:lang w:val="de-DE"/>
              </w:rPr>
              <w:t>seg_code, version_id</w:t>
            </w:r>
          </w:p>
        </w:tc>
        <w:tc>
          <w:tcPr>
            <w:tcW w:w="2126" w:type="dxa"/>
          </w:tcPr>
          <w:p w14:paraId="05A481F5" w14:textId="77777777" w:rsidR="00C50AB1" w:rsidRDefault="00C50AB1">
            <w:r>
              <w:t>Updates will cascade.</w:t>
            </w:r>
          </w:p>
        </w:tc>
      </w:tr>
      <w:tr w:rsidR="00C50AB1" w14:paraId="5E3538A9" w14:textId="77777777">
        <w:tc>
          <w:tcPr>
            <w:tcW w:w="2862" w:type="dxa"/>
          </w:tcPr>
          <w:p w14:paraId="7299A6D4" w14:textId="77777777" w:rsidR="00C50AB1" w:rsidRDefault="00C50AB1">
            <w:r>
              <w:t>HL7Segments</w:t>
            </w:r>
          </w:p>
          <w:p w14:paraId="0BA1F5A0" w14:textId="77777777" w:rsidR="00C50AB1" w:rsidRDefault="00C50AB1">
            <w:r>
              <w:lastRenderedPageBreak/>
              <w:t>HL7SegmentDataElements</w:t>
            </w:r>
          </w:p>
        </w:tc>
        <w:tc>
          <w:tcPr>
            <w:tcW w:w="3304" w:type="dxa"/>
          </w:tcPr>
          <w:p w14:paraId="5F58B019" w14:textId="77777777" w:rsidR="00C50AB1" w:rsidRPr="001F3725" w:rsidRDefault="00C50AB1">
            <w:pPr>
              <w:rPr>
                <w:lang w:val="de-DE"/>
              </w:rPr>
            </w:pPr>
            <w:r w:rsidRPr="001F3725">
              <w:rPr>
                <w:lang w:val="de-DE"/>
              </w:rPr>
              <w:lastRenderedPageBreak/>
              <w:t>seg_code, version_id</w:t>
            </w:r>
          </w:p>
          <w:p w14:paraId="68689907" w14:textId="77777777" w:rsidR="00C50AB1" w:rsidRPr="001F3725" w:rsidRDefault="00C50AB1">
            <w:pPr>
              <w:rPr>
                <w:lang w:val="de-DE"/>
              </w:rPr>
            </w:pPr>
            <w:r w:rsidRPr="001F3725">
              <w:rPr>
                <w:lang w:val="de-DE"/>
              </w:rPr>
              <w:lastRenderedPageBreak/>
              <w:t>seg_code, version_id</w:t>
            </w:r>
          </w:p>
        </w:tc>
        <w:tc>
          <w:tcPr>
            <w:tcW w:w="2126" w:type="dxa"/>
          </w:tcPr>
          <w:p w14:paraId="0FC39B9B" w14:textId="77777777" w:rsidR="00C50AB1" w:rsidRDefault="00C50AB1">
            <w:r>
              <w:lastRenderedPageBreak/>
              <w:t>Updates will cascade.</w:t>
            </w:r>
          </w:p>
        </w:tc>
      </w:tr>
    </w:tbl>
    <w:p w14:paraId="3ACBA3CE" w14:textId="77777777" w:rsidR="00C50AB1" w:rsidRDefault="00C50AB1"/>
    <w:p w14:paraId="3157EBB4" w14:textId="77777777" w:rsidR="00C50AB1" w:rsidRDefault="00C50AB1">
      <w:pPr>
        <w:pStyle w:val="berschrift2"/>
      </w:pPr>
      <w:r>
        <w:fldChar w:fldCharType="begin"/>
      </w:r>
      <w:r>
        <w:instrText xml:space="preserve"> AUTONUMLGL </w:instrText>
      </w:r>
      <w:bookmarkStart w:id="109" w:name="_Toc147402678"/>
      <w:r>
        <w:fldChar w:fldCharType="end"/>
      </w:r>
      <w:r>
        <w:t xml:space="preserve"> Table HL7SegmentDataElements</w:t>
      </w:r>
      <w:bookmarkEnd w:id="109"/>
    </w:p>
    <w:p w14:paraId="14FA3860"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77320A45" w14:textId="77777777">
        <w:trPr>
          <w:tblHeader/>
        </w:trPr>
        <w:tc>
          <w:tcPr>
            <w:tcW w:w="2905" w:type="dxa"/>
            <w:shd w:val="clear" w:color="auto" w:fill="D9D9D9"/>
          </w:tcPr>
          <w:p w14:paraId="5E518880" w14:textId="77777777" w:rsidR="00C50AB1" w:rsidRDefault="00C50AB1">
            <w:r>
              <w:t>Links:</w:t>
            </w:r>
          </w:p>
        </w:tc>
        <w:tc>
          <w:tcPr>
            <w:tcW w:w="3261" w:type="dxa"/>
            <w:shd w:val="clear" w:color="auto" w:fill="D9D9D9"/>
          </w:tcPr>
          <w:p w14:paraId="78EE773B" w14:textId="77777777" w:rsidR="00C50AB1" w:rsidRDefault="00C50AB1">
            <w:r>
              <w:t>Attributes</w:t>
            </w:r>
          </w:p>
        </w:tc>
        <w:tc>
          <w:tcPr>
            <w:tcW w:w="2126" w:type="dxa"/>
            <w:shd w:val="clear" w:color="auto" w:fill="D9D9D9"/>
          </w:tcPr>
          <w:p w14:paraId="6F60FF60" w14:textId="77777777" w:rsidR="00C50AB1" w:rsidRDefault="00C50AB1">
            <w:r>
              <w:t>Functionality</w:t>
            </w:r>
          </w:p>
        </w:tc>
      </w:tr>
      <w:tr w:rsidR="00C50AB1" w14:paraId="489B0320" w14:textId="77777777">
        <w:tc>
          <w:tcPr>
            <w:tcW w:w="2905" w:type="dxa"/>
          </w:tcPr>
          <w:p w14:paraId="55C0F7C5" w14:textId="77777777" w:rsidR="00C50AB1" w:rsidRDefault="00C50AB1">
            <w:r>
              <w:t>HL7DataElements</w:t>
            </w:r>
          </w:p>
          <w:p w14:paraId="66EE2066" w14:textId="77777777" w:rsidR="00C50AB1" w:rsidRDefault="00C50AB1">
            <w:r>
              <w:t>HL7SegmentDataElements</w:t>
            </w:r>
          </w:p>
        </w:tc>
        <w:tc>
          <w:tcPr>
            <w:tcW w:w="3261" w:type="dxa"/>
          </w:tcPr>
          <w:p w14:paraId="585DCF1B" w14:textId="77777777" w:rsidR="00C50AB1" w:rsidRDefault="00C50AB1">
            <w:r>
              <w:t>data_item, version_id</w:t>
            </w:r>
          </w:p>
          <w:p w14:paraId="21DF27C9" w14:textId="77777777" w:rsidR="00C50AB1" w:rsidRDefault="00C50AB1">
            <w:r>
              <w:t>data_item, version_id</w:t>
            </w:r>
          </w:p>
        </w:tc>
        <w:tc>
          <w:tcPr>
            <w:tcW w:w="2126" w:type="dxa"/>
          </w:tcPr>
          <w:p w14:paraId="09060FDB" w14:textId="77777777" w:rsidR="00C50AB1" w:rsidRDefault="00C50AB1"/>
        </w:tc>
      </w:tr>
      <w:tr w:rsidR="00C50AB1" w14:paraId="6074F843" w14:textId="77777777">
        <w:tc>
          <w:tcPr>
            <w:tcW w:w="2905" w:type="dxa"/>
          </w:tcPr>
          <w:p w14:paraId="7DD3AFCC" w14:textId="77777777" w:rsidR="00C50AB1" w:rsidRDefault="00C50AB1">
            <w:r>
              <w:t>HL7Segments</w:t>
            </w:r>
          </w:p>
          <w:p w14:paraId="3D0C28C2" w14:textId="77777777" w:rsidR="00C50AB1" w:rsidRDefault="00C50AB1">
            <w:r>
              <w:t>HL7SegmentDataElements</w:t>
            </w:r>
          </w:p>
        </w:tc>
        <w:tc>
          <w:tcPr>
            <w:tcW w:w="3261" w:type="dxa"/>
          </w:tcPr>
          <w:p w14:paraId="168479DD" w14:textId="77777777" w:rsidR="00C50AB1" w:rsidRPr="001F3725" w:rsidRDefault="00C50AB1">
            <w:pPr>
              <w:rPr>
                <w:lang w:val="de-DE"/>
              </w:rPr>
            </w:pPr>
            <w:r w:rsidRPr="001F3725">
              <w:rPr>
                <w:lang w:val="de-DE"/>
              </w:rPr>
              <w:t>seg_code, version_id</w:t>
            </w:r>
          </w:p>
          <w:p w14:paraId="7343CF86" w14:textId="77777777" w:rsidR="00C50AB1" w:rsidRPr="001F3725" w:rsidRDefault="00C50AB1">
            <w:pPr>
              <w:rPr>
                <w:lang w:val="de-DE"/>
              </w:rPr>
            </w:pPr>
            <w:r w:rsidRPr="001F3725">
              <w:rPr>
                <w:lang w:val="de-DE"/>
              </w:rPr>
              <w:t>seg_code, version_id</w:t>
            </w:r>
          </w:p>
        </w:tc>
        <w:tc>
          <w:tcPr>
            <w:tcW w:w="2126" w:type="dxa"/>
          </w:tcPr>
          <w:p w14:paraId="0B7D4962" w14:textId="77777777" w:rsidR="00C50AB1" w:rsidRDefault="00C50AB1">
            <w:r>
              <w:t>Updates will cascade.</w:t>
            </w:r>
          </w:p>
        </w:tc>
      </w:tr>
    </w:tbl>
    <w:p w14:paraId="0264FD02" w14:textId="77777777" w:rsidR="00C50AB1" w:rsidRDefault="00C50AB1"/>
    <w:p w14:paraId="774AE0F5" w14:textId="77777777" w:rsidR="00C50AB1" w:rsidRDefault="00C50AB1">
      <w:pPr>
        <w:pStyle w:val="berschrift2"/>
      </w:pPr>
      <w:r>
        <w:fldChar w:fldCharType="begin"/>
      </w:r>
      <w:r>
        <w:instrText xml:space="preserve"> AUTONUMLGL </w:instrText>
      </w:r>
      <w:bookmarkStart w:id="110" w:name="_Toc147402679"/>
      <w:r>
        <w:fldChar w:fldCharType="end"/>
      </w:r>
      <w:r>
        <w:t xml:space="preserve"> Table HL7DataElements</w:t>
      </w:r>
      <w:bookmarkEnd w:id="110"/>
    </w:p>
    <w:p w14:paraId="0EA50FCB"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623588B4" w14:textId="77777777">
        <w:trPr>
          <w:tblHeader/>
        </w:trPr>
        <w:tc>
          <w:tcPr>
            <w:tcW w:w="2905" w:type="dxa"/>
            <w:shd w:val="clear" w:color="auto" w:fill="D9D9D9"/>
          </w:tcPr>
          <w:p w14:paraId="6D5BA1CE" w14:textId="77777777" w:rsidR="00C50AB1" w:rsidRDefault="00C50AB1">
            <w:r>
              <w:t>Links:</w:t>
            </w:r>
          </w:p>
        </w:tc>
        <w:tc>
          <w:tcPr>
            <w:tcW w:w="3261" w:type="dxa"/>
            <w:shd w:val="clear" w:color="auto" w:fill="D9D9D9"/>
          </w:tcPr>
          <w:p w14:paraId="6F5B4B7A" w14:textId="77777777" w:rsidR="00C50AB1" w:rsidRDefault="00C50AB1">
            <w:r>
              <w:t>Attributes</w:t>
            </w:r>
          </w:p>
        </w:tc>
        <w:tc>
          <w:tcPr>
            <w:tcW w:w="2126" w:type="dxa"/>
            <w:shd w:val="clear" w:color="auto" w:fill="D9D9D9"/>
          </w:tcPr>
          <w:p w14:paraId="1C6B7A0A" w14:textId="77777777" w:rsidR="00C50AB1" w:rsidRDefault="00C50AB1">
            <w:r>
              <w:t>Functionality</w:t>
            </w:r>
          </w:p>
        </w:tc>
      </w:tr>
      <w:tr w:rsidR="00C50AB1" w14:paraId="4AA3CF65" w14:textId="77777777">
        <w:tc>
          <w:tcPr>
            <w:tcW w:w="2905" w:type="dxa"/>
          </w:tcPr>
          <w:p w14:paraId="3ACA4EA3" w14:textId="77777777" w:rsidR="00C50AB1" w:rsidRDefault="00C50AB1">
            <w:r>
              <w:t>HL7DataElements</w:t>
            </w:r>
          </w:p>
          <w:p w14:paraId="7E37969B" w14:textId="77777777" w:rsidR="00C50AB1" w:rsidRDefault="00C50AB1">
            <w:r>
              <w:t>HL7SegmentDataElements</w:t>
            </w:r>
          </w:p>
        </w:tc>
        <w:tc>
          <w:tcPr>
            <w:tcW w:w="3261" w:type="dxa"/>
          </w:tcPr>
          <w:p w14:paraId="3599BEE1" w14:textId="77777777" w:rsidR="00C50AB1" w:rsidRDefault="00C50AB1">
            <w:r>
              <w:t>data_item, version_id</w:t>
            </w:r>
          </w:p>
          <w:p w14:paraId="663CA044" w14:textId="77777777" w:rsidR="00C50AB1" w:rsidRDefault="00C50AB1">
            <w:r>
              <w:t>data_item, version_id</w:t>
            </w:r>
          </w:p>
        </w:tc>
        <w:tc>
          <w:tcPr>
            <w:tcW w:w="2126" w:type="dxa"/>
          </w:tcPr>
          <w:p w14:paraId="3EDD4B70" w14:textId="77777777" w:rsidR="00C50AB1" w:rsidRDefault="00C50AB1"/>
        </w:tc>
      </w:tr>
      <w:tr w:rsidR="00C50AB1" w14:paraId="0299F8ED" w14:textId="77777777">
        <w:tc>
          <w:tcPr>
            <w:tcW w:w="2905" w:type="dxa"/>
          </w:tcPr>
          <w:p w14:paraId="09582904" w14:textId="77777777" w:rsidR="00C50AB1" w:rsidRDefault="00C50AB1">
            <w:r>
              <w:t>HL7DataStructures</w:t>
            </w:r>
          </w:p>
          <w:p w14:paraId="162A3155" w14:textId="77777777" w:rsidR="00C50AB1" w:rsidRDefault="00C50AB1">
            <w:r>
              <w:t>HL7DataElements</w:t>
            </w:r>
          </w:p>
        </w:tc>
        <w:tc>
          <w:tcPr>
            <w:tcW w:w="3261" w:type="dxa"/>
          </w:tcPr>
          <w:p w14:paraId="6BB34A2A" w14:textId="77777777" w:rsidR="00C50AB1" w:rsidRDefault="00C50AB1">
            <w:r>
              <w:t>data_structure, version_id</w:t>
            </w:r>
          </w:p>
          <w:p w14:paraId="5831279D" w14:textId="77777777" w:rsidR="00C50AB1" w:rsidRDefault="00C50AB1">
            <w:r>
              <w:t>data_structure, version_id</w:t>
            </w:r>
          </w:p>
        </w:tc>
        <w:tc>
          <w:tcPr>
            <w:tcW w:w="2126" w:type="dxa"/>
          </w:tcPr>
          <w:p w14:paraId="70C9A3B3" w14:textId="77777777" w:rsidR="00C50AB1" w:rsidRDefault="00C50AB1"/>
        </w:tc>
      </w:tr>
      <w:tr w:rsidR="00C50AB1" w14:paraId="4EA2A272" w14:textId="77777777">
        <w:tc>
          <w:tcPr>
            <w:tcW w:w="2905" w:type="dxa"/>
          </w:tcPr>
          <w:p w14:paraId="67EF48FA" w14:textId="77777777" w:rsidR="00C50AB1" w:rsidRDefault="00C50AB1">
            <w:r>
              <w:t>HL7Tables</w:t>
            </w:r>
          </w:p>
          <w:p w14:paraId="61CF9775" w14:textId="77777777" w:rsidR="00C50AB1" w:rsidRDefault="00C50AB1">
            <w:r>
              <w:t>HL7DataElements</w:t>
            </w:r>
          </w:p>
        </w:tc>
        <w:tc>
          <w:tcPr>
            <w:tcW w:w="3261" w:type="dxa"/>
          </w:tcPr>
          <w:p w14:paraId="73F23EEA" w14:textId="77777777" w:rsidR="00C50AB1" w:rsidRDefault="00C50AB1">
            <w:r>
              <w:t>table_id, version_id</w:t>
            </w:r>
          </w:p>
          <w:p w14:paraId="2F6487ED" w14:textId="77777777" w:rsidR="00C50AB1" w:rsidRDefault="00C50AB1">
            <w:r>
              <w:t>table_id, version_id</w:t>
            </w:r>
          </w:p>
        </w:tc>
        <w:tc>
          <w:tcPr>
            <w:tcW w:w="2126" w:type="dxa"/>
          </w:tcPr>
          <w:p w14:paraId="3EBF5EBF" w14:textId="77777777" w:rsidR="00C50AB1" w:rsidRDefault="00C50AB1"/>
        </w:tc>
      </w:tr>
      <w:tr w:rsidR="00C50AB1" w14:paraId="18B7BB4C" w14:textId="77777777">
        <w:tc>
          <w:tcPr>
            <w:tcW w:w="2905" w:type="dxa"/>
          </w:tcPr>
          <w:p w14:paraId="503EE02E" w14:textId="77777777" w:rsidR="00C50AB1" w:rsidRDefault="00C50773">
            <w:pPr>
              <w:rPr>
                <w:lang w:val="fr-FR"/>
              </w:rPr>
            </w:pPr>
            <w:r>
              <w:rPr>
                <w:lang w:val="fr-FR"/>
              </w:rPr>
              <w:t>HL7Modification</w:t>
            </w:r>
            <w:r w:rsidR="00C50AB1">
              <w:rPr>
                <w:lang w:val="fr-FR"/>
              </w:rPr>
              <w:t>s</w:t>
            </w:r>
          </w:p>
          <w:p w14:paraId="172B2CB7" w14:textId="77777777" w:rsidR="00C50AB1" w:rsidRDefault="00C50AB1">
            <w:pPr>
              <w:rPr>
                <w:lang w:val="fr-FR"/>
              </w:rPr>
            </w:pPr>
            <w:r>
              <w:rPr>
                <w:lang w:val="fr-FR"/>
              </w:rPr>
              <w:t>HL7DataElements</w:t>
            </w:r>
          </w:p>
        </w:tc>
        <w:tc>
          <w:tcPr>
            <w:tcW w:w="3261" w:type="dxa"/>
          </w:tcPr>
          <w:p w14:paraId="6E5F2073" w14:textId="77777777" w:rsidR="00C50AB1" w:rsidRDefault="00C50773">
            <w:pPr>
              <w:rPr>
                <w:lang w:val="fr-FR"/>
              </w:rPr>
            </w:pPr>
            <w:r>
              <w:rPr>
                <w:lang w:val="fr-FR"/>
              </w:rPr>
              <w:t>modification</w:t>
            </w:r>
            <w:r w:rsidR="00C50AB1">
              <w:rPr>
                <w:lang w:val="fr-FR"/>
              </w:rPr>
              <w:t>, version_id</w:t>
            </w:r>
          </w:p>
          <w:p w14:paraId="526CCFEA" w14:textId="77777777" w:rsidR="00C50AB1" w:rsidRDefault="00C50773">
            <w:pPr>
              <w:rPr>
                <w:lang w:val="fr-FR"/>
              </w:rPr>
            </w:pPr>
            <w:r>
              <w:rPr>
                <w:lang w:val="fr-FR"/>
              </w:rPr>
              <w:t>modification</w:t>
            </w:r>
            <w:r w:rsidR="00C50AB1">
              <w:rPr>
                <w:lang w:val="fr-FR"/>
              </w:rPr>
              <w:t>, version_id</w:t>
            </w:r>
          </w:p>
        </w:tc>
        <w:tc>
          <w:tcPr>
            <w:tcW w:w="2126" w:type="dxa"/>
          </w:tcPr>
          <w:p w14:paraId="337132D4" w14:textId="77777777" w:rsidR="00C50AB1" w:rsidRDefault="00C50AB1">
            <w:pPr>
              <w:rPr>
                <w:lang w:val="fr-FR"/>
              </w:rPr>
            </w:pPr>
          </w:p>
        </w:tc>
      </w:tr>
      <w:tr w:rsidR="00C50AB1" w14:paraId="4112B9AD" w14:textId="77777777">
        <w:tc>
          <w:tcPr>
            <w:tcW w:w="2905" w:type="dxa"/>
          </w:tcPr>
          <w:p w14:paraId="5B9902A3" w14:textId="77777777" w:rsidR="00C50AB1" w:rsidRDefault="00C50AB1">
            <w:pPr>
              <w:rPr>
                <w:lang w:val="fr-FR"/>
              </w:rPr>
            </w:pPr>
            <w:r>
              <w:rPr>
                <w:lang w:val="fr-FR"/>
              </w:rPr>
              <w:t>HL7Versions</w:t>
            </w:r>
          </w:p>
          <w:p w14:paraId="1807119E" w14:textId="77777777" w:rsidR="00C50AB1" w:rsidRDefault="00C50AB1">
            <w:pPr>
              <w:rPr>
                <w:lang w:val="fr-FR"/>
              </w:rPr>
            </w:pPr>
            <w:r>
              <w:rPr>
                <w:lang w:val="fr-FR"/>
              </w:rPr>
              <w:t>HL7DataElements</w:t>
            </w:r>
          </w:p>
        </w:tc>
        <w:tc>
          <w:tcPr>
            <w:tcW w:w="3261" w:type="dxa"/>
          </w:tcPr>
          <w:p w14:paraId="623B8B2D" w14:textId="77777777" w:rsidR="00C50AB1" w:rsidRDefault="00C50AB1">
            <w:pPr>
              <w:rPr>
                <w:lang w:val="fr-FR"/>
              </w:rPr>
            </w:pPr>
            <w:r>
              <w:rPr>
                <w:lang w:val="fr-FR"/>
              </w:rPr>
              <w:t>version_id</w:t>
            </w:r>
          </w:p>
          <w:p w14:paraId="215720B4" w14:textId="77777777" w:rsidR="00C50AB1" w:rsidRDefault="00C50AB1">
            <w:pPr>
              <w:rPr>
                <w:lang w:val="fr-FR"/>
              </w:rPr>
            </w:pPr>
            <w:r>
              <w:rPr>
                <w:lang w:val="fr-FR"/>
              </w:rPr>
              <w:t>version_id</w:t>
            </w:r>
          </w:p>
        </w:tc>
        <w:tc>
          <w:tcPr>
            <w:tcW w:w="2126" w:type="dxa"/>
          </w:tcPr>
          <w:p w14:paraId="268E6DB0" w14:textId="77777777" w:rsidR="00C50AB1" w:rsidRDefault="00C50AB1">
            <w:pPr>
              <w:rPr>
                <w:lang w:val="fr-FR"/>
              </w:rPr>
            </w:pPr>
          </w:p>
        </w:tc>
      </w:tr>
    </w:tbl>
    <w:p w14:paraId="0669F94B" w14:textId="77777777" w:rsidR="00C50AB1" w:rsidRDefault="00C50AB1">
      <w:pPr>
        <w:rPr>
          <w:lang w:val="fr-FR"/>
        </w:rPr>
      </w:pPr>
    </w:p>
    <w:p w14:paraId="2A8D64C0" w14:textId="77777777" w:rsidR="00C50AB1" w:rsidRDefault="00C50AB1">
      <w:pPr>
        <w:pStyle w:val="berschrift2"/>
        <w:rPr>
          <w:lang w:val="fr-FR"/>
        </w:rPr>
      </w:pPr>
      <w:r>
        <w:fldChar w:fldCharType="begin"/>
      </w:r>
      <w:r>
        <w:rPr>
          <w:lang w:val="fr-FR"/>
        </w:rPr>
        <w:instrText xml:space="preserve"> AUTONUMLGL </w:instrText>
      </w:r>
      <w:bookmarkStart w:id="111" w:name="_Toc147402680"/>
      <w:r>
        <w:fldChar w:fldCharType="end"/>
      </w:r>
      <w:r>
        <w:rPr>
          <w:lang w:val="fr-FR"/>
        </w:rPr>
        <w:t xml:space="preserve"> Table HL7Tables</w:t>
      </w:r>
      <w:bookmarkEnd w:id="111"/>
    </w:p>
    <w:p w14:paraId="0D5EDD90" w14:textId="77777777" w:rsidR="00C50AB1" w:rsidRDefault="00C50AB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088397A5" w14:textId="77777777">
        <w:trPr>
          <w:tblHeader/>
        </w:trPr>
        <w:tc>
          <w:tcPr>
            <w:tcW w:w="2905" w:type="dxa"/>
            <w:shd w:val="clear" w:color="auto" w:fill="D9D9D9"/>
          </w:tcPr>
          <w:p w14:paraId="0B669F8D" w14:textId="77777777" w:rsidR="00C50AB1" w:rsidRDefault="00C50AB1">
            <w:pPr>
              <w:rPr>
                <w:lang w:val="fr-FR"/>
              </w:rPr>
            </w:pPr>
            <w:r>
              <w:rPr>
                <w:lang w:val="fr-FR"/>
              </w:rPr>
              <w:t>Links:</w:t>
            </w:r>
          </w:p>
        </w:tc>
        <w:tc>
          <w:tcPr>
            <w:tcW w:w="3261" w:type="dxa"/>
            <w:shd w:val="clear" w:color="auto" w:fill="D9D9D9"/>
          </w:tcPr>
          <w:p w14:paraId="7B03AD93" w14:textId="77777777" w:rsidR="00C50AB1" w:rsidRDefault="00C50AB1">
            <w:pPr>
              <w:rPr>
                <w:lang w:val="fr-FR"/>
              </w:rPr>
            </w:pPr>
            <w:r>
              <w:rPr>
                <w:lang w:val="fr-FR"/>
              </w:rPr>
              <w:t>Attributes</w:t>
            </w:r>
          </w:p>
        </w:tc>
        <w:tc>
          <w:tcPr>
            <w:tcW w:w="2126" w:type="dxa"/>
            <w:shd w:val="clear" w:color="auto" w:fill="D9D9D9"/>
          </w:tcPr>
          <w:p w14:paraId="5726D9EF" w14:textId="77777777" w:rsidR="00C50AB1" w:rsidRDefault="00C50AB1">
            <w:pPr>
              <w:rPr>
                <w:lang w:val="fr-FR"/>
              </w:rPr>
            </w:pPr>
            <w:r>
              <w:rPr>
                <w:lang w:val="fr-FR"/>
              </w:rPr>
              <w:t>Functionality</w:t>
            </w:r>
          </w:p>
        </w:tc>
      </w:tr>
      <w:tr w:rsidR="00C50AB1" w:rsidRPr="00587377" w14:paraId="7DA6D16B" w14:textId="77777777">
        <w:tc>
          <w:tcPr>
            <w:tcW w:w="2905" w:type="dxa"/>
          </w:tcPr>
          <w:p w14:paraId="3B5D450C" w14:textId="77777777" w:rsidR="00C50AB1" w:rsidRDefault="00C50AB1">
            <w:pPr>
              <w:rPr>
                <w:lang w:val="fr-FR"/>
              </w:rPr>
            </w:pPr>
            <w:r>
              <w:rPr>
                <w:lang w:val="fr-FR"/>
              </w:rPr>
              <w:t>HL7Tables</w:t>
            </w:r>
          </w:p>
          <w:p w14:paraId="042EA85E" w14:textId="77777777" w:rsidR="00C50AB1" w:rsidRDefault="00C50AB1">
            <w:pPr>
              <w:rPr>
                <w:lang w:val="fr-FR"/>
              </w:rPr>
            </w:pPr>
            <w:r>
              <w:rPr>
                <w:lang w:val="fr-FR"/>
              </w:rPr>
              <w:t>HL7Components</w:t>
            </w:r>
          </w:p>
        </w:tc>
        <w:tc>
          <w:tcPr>
            <w:tcW w:w="3261" w:type="dxa"/>
          </w:tcPr>
          <w:p w14:paraId="0CFDCACF" w14:textId="77777777" w:rsidR="00C50AB1" w:rsidRPr="00587377" w:rsidRDefault="00C50AB1">
            <w:r w:rsidRPr="00587377">
              <w:t>table_id, version_id</w:t>
            </w:r>
          </w:p>
          <w:p w14:paraId="7F5A2490" w14:textId="77777777" w:rsidR="00C50AB1" w:rsidRPr="00587377" w:rsidRDefault="00C50AB1">
            <w:r w:rsidRPr="00587377">
              <w:t>table_id, version_id</w:t>
            </w:r>
          </w:p>
        </w:tc>
        <w:tc>
          <w:tcPr>
            <w:tcW w:w="2126" w:type="dxa"/>
          </w:tcPr>
          <w:p w14:paraId="40399F73" w14:textId="77777777" w:rsidR="00C50AB1" w:rsidRPr="00587377" w:rsidRDefault="00C50AB1"/>
        </w:tc>
      </w:tr>
      <w:tr w:rsidR="00C50AB1" w14:paraId="58AE2F96" w14:textId="77777777">
        <w:tc>
          <w:tcPr>
            <w:tcW w:w="2905" w:type="dxa"/>
          </w:tcPr>
          <w:p w14:paraId="03BD037D" w14:textId="77777777" w:rsidR="00C50AB1" w:rsidRDefault="00C50AB1">
            <w:pPr>
              <w:rPr>
                <w:lang w:val="fr-FR"/>
              </w:rPr>
            </w:pPr>
            <w:r>
              <w:rPr>
                <w:lang w:val="fr-FR"/>
              </w:rPr>
              <w:t>HL7Tables</w:t>
            </w:r>
          </w:p>
          <w:p w14:paraId="053B9194" w14:textId="77777777" w:rsidR="00C50AB1" w:rsidRDefault="00C50AB1">
            <w:pPr>
              <w:rPr>
                <w:lang w:val="fr-FR"/>
              </w:rPr>
            </w:pPr>
            <w:r>
              <w:rPr>
                <w:lang w:val="fr-FR"/>
              </w:rPr>
              <w:t>HL7DataStructureComponents</w:t>
            </w:r>
          </w:p>
        </w:tc>
        <w:tc>
          <w:tcPr>
            <w:tcW w:w="3261" w:type="dxa"/>
          </w:tcPr>
          <w:p w14:paraId="594C92F6" w14:textId="77777777" w:rsidR="00C50AB1" w:rsidRPr="00587377" w:rsidRDefault="00C50AB1">
            <w:r w:rsidRPr="00587377">
              <w:t>table_id, version_id</w:t>
            </w:r>
          </w:p>
          <w:p w14:paraId="69AECA0C" w14:textId="77777777" w:rsidR="00C50AB1" w:rsidRPr="00587377" w:rsidRDefault="00C50AB1">
            <w:r w:rsidRPr="00587377">
              <w:t>table_id, version_id</w:t>
            </w:r>
          </w:p>
        </w:tc>
        <w:tc>
          <w:tcPr>
            <w:tcW w:w="2126" w:type="dxa"/>
          </w:tcPr>
          <w:p w14:paraId="718A10AA" w14:textId="77777777" w:rsidR="00C50AB1" w:rsidRDefault="00C50AB1">
            <w:r>
              <w:t>Updates will cascade.</w:t>
            </w:r>
          </w:p>
        </w:tc>
      </w:tr>
      <w:tr w:rsidR="00C50AB1" w14:paraId="5FE297B2" w14:textId="77777777">
        <w:tc>
          <w:tcPr>
            <w:tcW w:w="2905" w:type="dxa"/>
          </w:tcPr>
          <w:p w14:paraId="2D6461A3" w14:textId="77777777" w:rsidR="00C50AB1" w:rsidRDefault="00C50AB1">
            <w:r>
              <w:t>HL7Tables</w:t>
            </w:r>
          </w:p>
          <w:p w14:paraId="7F028360" w14:textId="77777777" w:rsidR="00C50AB1" w:rsidRDefault="00C50AB1">
            <w:r>
              <w:t>HL7TableValues</w:t>
            </w:r>
          </w:p>
        </w:tc>
        <w:tc>
          <w:tcPr>
            <w:tcW w:w="3261" w:type="dxa"/>
          </w:tcPr>
          <w:p w14:paraId="1E76FFED" w14:textId="77777777" w:rsidR="00C50AB1" w:rsidRDefault="00C50AB1">
            <w:r>
              <w:t>table_id, version_id</w:t>
            </w:r>
          </w:p>
          <w:p w14:paraId="5644D8ED" w14:textId="77777777" w:rsidR="00C50AB1" w:rsidRDefault="00C50AB1">
            <w:r>
              <w:t>table_id, version_id</w:t>
            </w:r>
          </w:p>
        </w:tc>
        <w:tc>
          <w:tcPr>
            <w:tcW w:w="2126" w:type="dxa"/>
          </w:tcPr>
          <w:p w14:paraId="2A42CDEC" w14:textId="77777777" w:rsidR="00C50AB1" w:rsidRDefault="00C50AB1">
            <w:r>
              <w:t>Updates will cascade.</w:t>
            </w:r>
          </w:p>
        </w:tc>
      </w:tr>
      <w:tr w:rsidR="00C50AB1" w14:paraId="79E66330" w14:textId="77777777">
        <w:tc>
          <w:tcPr>
            <w:tcW w:w="2905" w:type="dxa"/>
          </w:tcPr>
          <w:p w14:paraId="12E27403" w14:textId="77777777" w:rsidR="00C50AB1" w:rsidRDefault="00C50AB1">
            <w:r>
              <w:t>HL7TableTypes</w:t>
            </w:r>
          </w:p>
          <w:p w14:paraId="14896398" w14:textId="77777777" w:rsidR="00C50AB1" w:rsidRDefault="00C50AB1">
            <w:r>
              <w:t>HL7Tables</w:t>
            </w:r>
          </w:p>
        </w:tc>
        <w:tc>
          <w:tcPr>
            <w:tcW w:w="3261" w:type="dxa"/>
          </w:tcPr>
          <w:p w14:paraId="75BE8326" w14:textId="77777777" w:rsidR="00C50AB1" w:rsidRDefault="00C50AB1">
            <w:r>
              <w:t>table_type, version_id</w:t>
            </w:r>
          </w:p>
          <w:p w14:paraId="28BA4D34" w14:textId="77777777" w:rsidR="00C50AB1" w:rsidRDefault="00C50AB1">
            <w:r>
              <w:t>table_type, version_id</w:t>
            </w:r>
          </w:p>
        </w:tc>
        <w:tc>
          <w:tcPr>
            <w:tcW w:w="2126" w:type="dxa"/>
          </w:tcPr>
          <w:p w14:paraId="0E309C3C" w14:textId="77777777" w:rsidR="00C50AB1" w:rsidRDefault="00C50AB1">
            <w:r>
              <w:t>Updates will cascade.</w:t>
            </w:r>
          </w:p>
        </w:tc>
      </w:tr>
      <w:tr w:rsidR="00C50AB1" w14:paraId="7E8127A6" w14:textId="77777777">
        <w:tc>
          <w:tcPr>
            <w:tcW w:w="2905" w:type="dxa"/>
          </w:tcPr>
          <w:p w14:paraId="16782DE3" w14:textId="77777777" w:rsidR="00C50AB1" w:rsidRDefault="00C50AB1">
            <w:r>
              <w:t>HL7Versions</w:t>
            </w:r>
          </w:p>
          <w:p w14:paraId="1B852446" w14:textId="77777777" w:rsidR="00C50AB1" w:rsidRDefault="00C50AB1">
            <w:r>
              <w:t>HL7Tables</w:t>
            </w:r>
          </w:p>
        </w:tc>
        <w:tc>
          <w:tcPr>
            <w:tcW w:w="3261" w:type="dxa"/>
          </w:tcPr>
          <w:p w14:paraId="5DCD5DDB" w14:textId="77777777" w:rsidR="00C50AB1" w:rsidRDefault="00C50AB1">
            <w:r>
              <w:t>version_id</w:t>
            </w:r>
          </w:p>
          <w:p w14:paraId="2A967EE4" w14:textId="77777777" w:rsidR="00C50AB1" w:rsidRDefault="00C50AB1">
            <w:r>
              <w:t>version_id</w:t>
            </w:r>
          </w:p>
        </w:tc>
        <w:tc>
          <w:tcPr>
            <w:tcW w:w="2126" w:type="dxa"/>
          </w:tcPr>
          <w:p w14:paraId="6A8EAC9E" w14:textId="77777777" w:rsidR="00C50AB1" w:rsidRDefault="00C50AB1">
            <w:r>
              <w:t>Updates will cascade.</w:t>
            </w:r>
          </w:p>
        </w:tc>
      </w:tr>
      <w:tr w:rsidR="00C50AB1" w14:paraId="4D23B445" w14:textId="77777777">
        <w:tc>
          <w:tcPr>
            <w:tcW w:w="2905" w:type="dxa"/>
          </w:tcPr>
          <w:p w14:paraId="3BDB0DFB" w14:textId="77777777" w:rsidR="00C50AB1" w:rsidRDefault="00C50AB1">
            <w:r>
              <w:t>HL7Tables</w:t>
            </w:r>
          </w:p>
          <w:p w14:paraId="5DB427A1" w14:textId="77777777" w:rsidR="00C50AB1" w:rsidRDefault="00C50AB1">
            <w:r>
              <w:t>HL7DataElements</w:t>
            </w:r>
          </w:p>
        </w:tc>
        <w:tc>
          <w:tcPr>
            <w:tcW w:w="3261" w:type="dxa"/>
          </w:tcPr>
          <w:p w14:paraId="63613656" w14:textId="77777777" w:rsidR="00C50AB1" w:rsidRDefault="00C50AB1">
            <w:r>
              <w:t>table_id, version_id</w:t>
            </w:r>
          </w:p>
          <w:p w14:paraId="236E5BD5" w14:textId="77777777" w:rsidR="00C50AB1" w:rsidRDefault="00C50AB1">
            <w:r>
              <w:t>table_id, version_id</w:t>
            </w:r>
          </w:p>
        </w:tc>
        <w:tc>
          <w:tcPr>
            <w:tcW w:w="2126" w:type="dxa"/>
          </w:tcPr>
          <w:p w14:paraId="5BC5C502" w14:textId="77777777" w:rsidR="00C50AB1" w:rsidRDefault="00C50AB1"/>
        </w:tc>
      </w:tr>
      <w:tr w:rsidR="00A535C3" w14:paraId="71F03856" w14:textId="77777777">
        <w:tc>
          <w:tcPr>
            <w:tcW w:w="2905" w:type="dxa"/>
          </w:tcPr>
          <w:p w14:paraId="6000014A" w14:textId="77777777" w:rsidR="00A535C3" w:rsidRDefault="00A535C3">
            <w:r>
              <w:t>HL7Tables</w:t>
            </w:r>
          </w:p>
          <w:p w14:paraId="0B1702EB" w14:textId="23C15ECD" w:rsidR="00A535C3" w:rsidRDefault="00A535C3">
            <w:r>
              <w:t>Hl7Objects</w:t>
            </w:r>
          </w:p>
        </w:tc>
        <w:tc>
          <w:tcPr>
            <w:tcW w:w="3261" w:type="dxa"/>
          </w:tcPr>
          <w:p w14:paraId="0B7536E2" w14:textId="77777777" w:rsidR="00A535C3" w:rsidRDefault="00A535C3">
            <w:r>
              <w:t>Oid_table</w:t>
            </w:r>
          </w:p>
          <w:p w14:paraId="0CD7B69C" w14:textId="05445AA4" w:rsidR="00A535C3" w:rsidRDefault="00A535C3">
            <w:r>
              <w:t>oid</w:t>
            </w:r>
          </w:p>
        </w:tc>
        <w:tc>
          <w:tcPr>
            <w:tcW w:w="2126" w:type="dxa"/>
          </w:tcPr>
          <w:p w14:paraId="4A852BDA" w14:textId="5123339C" w:rsidR="00A535C3" w:rsidRDefault="00A535C3">
            <w:r>
              <w:t>Updates will cascase</w:t>
            </w:r>
          </w:p>
        </w:tc>
      </w:tr>
      <w:tr w:rsidR="00A535C3" w14:paraId="65644796" w14:textId="77777777">
        <w:tc>
          <w:tcPr>
            <w:tcW w:w="2905" w:type="dxa"/>
          </w:tcPr>
          <w:p w14:paraId="0F758939" w14:textId="77777777" w:rsidR="00A535C3" w:rsidRDefault="00A535C3" w:rsidP="00A535C3">
            <w:r>
              <w:t>HL7Tables</w:t>
            </w:r>
          </w:p>
          <w:p w14:paraId="4803A1B4" w14:textId="2B1E06A2" w:rsidR="00A535C3" w:rsidRDefault="00A535C3" w:rsidP="00A535C3">
            <w:r>
              <w:t>Hl7Objects</w:t>
            </w:r>
          </w:p>
        </w:tc>
        <w:tc>
          <w:tcPr>
            <w:tcW w:w="3261" w:type="dxa"/>
          </w:tcPr>
          <w:p w14:paraId="64EF7D0B" w14:textId="77777777" w:rsidR="00A535C3" w:rsidRDefault="00A535C3">
            <w:r>
              <w:t>Cs_oid</w:t>
            </w:r>
          </w:p>
          <w:p w14:paraId="4E5F4DE8" w14:textId="62CAAA05" w:rsidR="00A535C3" w:rsidRDefault="00A535C3">
            <w:r>
              <w:t>oid</w:t>
            </w:r>
          </w:p>
        </w:tc>
        <w:tc>
          <w:tcPr>
            <w:tcW w:w="2126" w:type="dxa"/>
          </w:tcPr>
          <w:p w14:paraId="393C9D1E" w14:textId="6E42C25F" w:rsidR="00A535C3" w:rsidRDefault="00A535C3">
            <w:r>
              <w:t>Updates will cascase</w:t>
            </w:r>
          </w:p>
        </w:tc>
      </w:tr>
      <w:tr w:rsidR="00A535C3" w14:paraId="5F3C2603" w14:textId="77777777">
        <w:tc>
          <w:tcPr>
            <w:tcW w:w="2905" w:type="dxa"/>
          </w:tcPr>
          <w:p w14:paraId="482BCDC4" w14:textId="77777777" w:rsidR="00A535C3" w:rsidRDefault="00A535C3" w:rsidP="00A535C3">
            <w:r>
              <w:t>HL7Tables</w:t>
            </w:r>
          </w:p>
          <w:p w14:paraId="0ACF0825" w14:textId="5381A527" w:rsidR="00A535C3" w:rsidRDefault="00A535C3" w:rsidP="00A535C3">
            <w:r>
              <w:t>Hl7Objects</w:t>
            </w:r>
          </w:p>
        </w:tc>
        <w:tc>
          <w:tcPr>
            <w:tcW w:w="3261" w:type="dxa"/>
          </w:tcPr>
          <w:p w14:paraId="45471543" w14:textId="77777777" w:rsidR="00A535C3" w:rsidRDefault="00A535C3">
            <w:r>
              <w:t>Vs_oid</w:t>
            </w:r>
          </w:p>
          <w:p w14:paraId="437829EA" w14:textId="23FE201D" w:rsidR="00A535C3" w:rsidRDefault="00A535C3">
            <w:r>
              <w:t>oid</w:t>
            </w:r>
          </w:p>
        </w:tc>
        <w:tc>
          <w:tcPr>
            <w:tcW w:w="2126" w:type="dxa"/>
          </w:tcPr>
          <w:p w14:paraId="73ECD1DE" w14:textId="218B1E61" w:rsidR="00A535C3" w:rsidRDefault="00A535C3">
            <w:r>
              <w:t>Updates will cascase</w:t>
            </w:r>
          </w:p>
        </w:tc>
      </w:tr>
    </w:tbl>
    <w:p w14:paraId="6DC78D09" w14:textId="4ECF4F19" w:rsidR="00C50AB1" w:rsidRDefault="00C50AB1"/>
    <w:p w14:paraId="1B7A8789" w14:textId="77777777" w:rsidR="00C50AB1" w:rsidRDefault="00C50AB1">
      <w:pPr>
        <w:pStyle w:val="berschrift2"/>
      </w:pPr>
      <w:r>
        <w:fldChar w:fldCharType="begin"/>
      </w:r>
      <w:r>
        <w:instrText xml:space="preserve"> AUTONUMLGL </w:instrText>
      </w:r>
      <w:bookmarkStart w:id="112" w:name="_Toc147402681"/>
      <w:r>
        <w:fldChar w:fldCharType="end"/>
      </w:r>
      <w:r>
        <w:t xml:space="preserve"> Table HL7TableTypes</w:t>
      </w:r>
      <w:bookmarkEnd w:id="112"/>
    </w:p>
    <w:p w14:paraId="46AE5096"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54F31A0D" w14:textId="77777777">
        <w:trPr>
          <w:tblHeader/>
        </w:trPr>
        <w:tc>
          <w:tcPr>
            <w:tcW w:w="2905" w:type="dxa"/>
            <w:shd w:val="clear" w:color="auto" w:fill="D9D9D9"/>
          </w:tcPr>
          <w:p w14:paraId="28565EB7" w14:textId="77777777" w:rsidR="00C50AB1" w:rsidRDefault="00C50AB1">
            <w:r>
              <w:t>Links:</w:t>
            </w:r>
          </w:p>
        </w:tc>
        <w:tc>
          <w:tcPr>
            <w:tcW w:w="3261" w:type="dxa"/>
            <w:shd w:val="clear" w:color="auto" w:fill="D9D9D9"/>
          </w:tcPr>
          <w:p w14:paraId="147C4C41" w14:textId="77777777" w:rsidR="00C50AB1" w:rsidRDefault="00C50AB1">
            <w:r>
              <w:t>Attributes</w:t>
            </w:r>
          </w:p>
        </w:tc>
        <w:tc>
          <w:tcPr>
            <w:tcW w:w="2126" w:type="dxa"/>
            <w:shd w:val="clear" w:color="auto" w:fill="D9D9D9"/>
          </w:tcPr>
          <w:p w14:paraId="7F860ECF" w14:textId="77777777" w:rsidR="00C50AB1" w:rsidRDefault="00C50AB1">
            <w:r>
              <w:t>Functionality</w:t>
            </w:r>
          </w:p>
        </w:tc>
      </w:tr>
      <w:tr w:rsidR="00C50AB1" w14:paraId="6F48256E" w14:textId="77777777">
        <w:tc>
          <w:tcPr>
            <w:tcW w:w="2905" w:type="dxa"/>
          </w:tcPr>
          <w:p w14:paraId="0D3B527F" w14:textId="77777777" w:rsidR="00C50AB1" w:rsidRDefault="00C50AB1">
            <w:r>
              <w:t>HL7TableTypes</w:t>
            </w:r>
          </w:p>
          <w:p w14:paraId="37D88996" w14:textId="77777777" w:rsidR="00C50AB1" w:rsidRDefault="00C50AB1">
            <w:r>
              <w:t>HL7Tables</w:t>
            </w:r>
          </w:p>
        </w:tc>
        <w:tc>
          <w:tcPr>
            <w:tcW w:w="3261" w:type="dxa"/>
          </w:tcPr>
          <w:p w14:paraId="092302DB" w14:textId="77777777" w:rsidR="00C50AB1" w:rsidRDefault="00C50AB1">
            <w:r>
              <w:t>table_type, version_id</w:t>
            </w:r>
          </w:p>
          <w:p w14:paraId="1F314A5A" w14:textId="77777777" w:rsidR="00C50AB1" w:rsidRDefault="00C50AB1">
            <w:r>
              <w:t>table_type, version_id</w:t>
            </w:r>
          </w:p>
        </w:tc>
        <w:tc>
          <w:tcPr>
            <w:tcW w:w="2126" w:type="dxa"/>
          </w:tcPr>
          <w:p w14:paraId="40FE1A6A" w14:textId="77777777" w:rsidR="00C50AB1" w:rsidRDefault="00C50AB1">
            <w:r>
              <w:t>Updates will cascade.</w:t>
            </w:r>
          </w:p>
        </w:tc>
      </w:tr>
    </w:tbl>
    <w:p w14:paraId="3DD0CD65" w14:textId="77777777" w:rsidR="00C50AB1" w:rsidRDefault="00C50AB1"/>
    <w:p w14:paraId="4CFB5078" w14:textId="6D586EE5" w:rsidR="005C1078" w:rsidRDefault="005C1078" w:rsidP="005C1078">
      <w:pPr>
        <w:pStyle w:val="berschrift2"/>
      </w:pPr>
      <w:r>
        <w:fldChar w:fldCharType="begin"/>
      </w:r>
      <w:r>
        <w:instrText xml:space="preserve"> AUTONUMLGL </w:instrText>
      </w:r>
      <w:bookmarkStart w:id="113" w:name="_Toc147402682"/>
      <w:r>
        <w:fldChar w:fldCharType="end"/>
      </w:r>
      <w:r>
        <w:t xml:space="preserve"> Table HL7TableValueCategories</w:t>
      </w:r>
      <w:bookmarkEnd w:id="113"/>
    </w:p>
    <w:p w14:paraId="604ADB77" w14:textId="77777777" w:rsidR="005C1078" w:rsidRDefault="005C1078" w:rsidP="005C107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5C1078" w14:paraId="3B99633E" w14:textId="77777777" w:rsidTr="00524B95">
        <w:trPr>
          <w:tblHeader/>
        </w:trPr>
        <w:tc>
          <w:tcPr>
            <w:tcW w:w="2905" w:type="dxa"/>
            <w:shd w:val="clear" w:color="auto" w:fill="D9D9D9"/>
          </w:tcPr>
          <w:p w14:paraId="32D25633" w14:textId="77777777" w:rsidR="005C1078" w:rsidRDefault="005C1078" w:rsidP="00524B95">
            <w:r>
              <w:t>Links:</w:t>
            </w:r>
          </w:p>
        </w:tc>
        <w:tc>
          <w:tcPr>
            <w:tcW w:w="3261" w:type="dxa"/>
            <w:shd w:val="clear" w:color="auto" w:fill="D9D9D9"/>
          </w:tcPr>
          <w:p w14:paraId="4A41A091" w14:textId="77777777" w:rsidR="005C1078" w:rsidRDefault="005C1078" w:rsidP="00524B95">
            <w:r>
              <w:t>Attributes</w:t>
            </w:r>
          </w:p>
        </w:tc>
        <w:tc>
          <w:tcPr>
            <w:tcW w:w="2126" w:type="dxa"/>
            <w:shd w:val="clear" w:color="auto" w:fill="D9D9D9"/>
          </w:tcPr>
          <w:p w14:paraId="52B9C3CD" w14:textId="77777777" w:rsidR="005C1078" w:rsidRDefault="005C1078" w:rsidP="00524B95">
            <w:r>
              <w:t>Functionality</w:t>
            </w:r>
          </w:p>
        </w:tc>
      </w:tr>
      <w:tr w:rsidR="005C1078" w14:paraId="285E848C" w14:textId="77777777" w:rsidTr="00524B95">
        <w:tc>
          <w:tcPr>
            <w:tcW w:w="2905" w:type="dxa"/>
          </w:tcPr>
          <w:p w14:paraId="06811E37" w14:textId="6E2E33D6" w:rsidR="005C1078" w:rsidRDefault="005C1078" w:rsidP="00524B95">
            <w:r>
              <w:t>HL7TableValueCategories</w:t>
            </w:r>
          </w:p>
          <w:p w14:paraId="2270CB8B" w14:textId="51E9CBBD" w:rsidR="005C1078" w:rsidRDefault="005C1078" w:rsidP="00524B95">
            <w:r>
              <w:t>HL7TablesValues</w:t>
            </w:r>
          </w:p>
        </w:tc>
        <w:tc>
          <w:tcPr>
            <w:tcW w:w="3261" w:type="dxa"/>
          </w:tcPr>
          <w:p w14:paraId="0D87EC01" w14:textId="77777777" w:rsidR="005C1078" w:rsidRDefault="005C1078" w:rsidP="005C1078">
            <w:r>
              <w:t>Category_id</w:t>
            </w:r>
          </w:p>
          <w:p w14:paraId="3B0E541F" w14:textId="6ED90F0C" w:rsidR="005C1078" w:rsidRDefault="005C1078" w:rsidP="005C1078">
            <w:r>
              <w:t>category_id</w:t>
            </w:r>
          </w:p>
        </w:tc>
        <w:tc>
          <w:tcPr>
            <w:tcW w:w="2126" w:type="dxa"/>
          </w:tcPr>
          <w:p w14:paraId="2FBE08A6" w14:textId="77777777" w:rsidR="005C1078" w:rsidRDefault="005C1078" w:rsidP="00524B95">
            <w:r>
              <w:t>Updates will cascade.</w:t>
            </w:r>
          </w:p>
        </w:tc>
      </w:tr>
    </w:tbl>
    <w:p w14:paraId="5032EEAD" w14:textId="77777777" w:rsidR="005C1078" w:rsidRDefault="005C1078"/>
    <w:p w14:paraId="6F095283" w14:textId="574D8F80" w:rsidR="008979EB" w:rsidRDefault="008979EB" w:rsidP="008979EB">
      <w:pPr>
        <w:pStyle w:val="berschrift2"/>
      </w:pPr>
      <w:r>
        <w:fldChar w:fldCharType="begin"/>
      </w:r>
      <w:r>
        <w:instrText xml:space="preserve"> AUTONUMLGL </w:instrText>
      </w:r>
      <w:bookmarkStart w:id="114" w:name="_Toc147402683"/>
      <w:r>
        <w:fldChar w:fldCharType="end"/>
      </w:r>
      <w:r>
        <w:t xml:space="preserve"> Table HL7TableValuePropertyTypes</w:t>
      </w:r>
      <w:bookmarkEnd w:id="114"/>
    </w:p>
    <w:p w14:paraId="53AF5AC8" w14:textId="7D3110E5" w:rsidR="008979EB" w:rsidRDefault="005667BC" w:rsidP="008979EB">
      <w:r>
        <w:t>This relationship ensures that correct/allowed properties are entered for a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8979EB" w14:paraId="0D2B03AB" w14:textId="77777777" w:rsidTr="005B716E">
        <w:trPr>
          <w:tblHeader/>
        </w:trPr>
        <w:tc>
          <w:tcPr>
            <w:tcW w:w="2905" w:type="dxa"/>
            <w:shd w:val="clear" w:color="auto" w:fill="D9D9D9"/>
          </w:tcPr>
          <w:p w14:paraId="093A99C7" w14:textId="77777777" w:rsidR="008979EB" w:rsidRDefault="008979EB" w:rsidP="005B716E">
            <w:r>
              <w:t>Links:</w:t>
            </w:r>
          </w:p>
        </w:tc>
        <w:tc>
          <w:tcPr>
            <w:tcW w:w="3261" w:type="dxa"/>
            <w:shd w:val="clear" w:color="auto" w:fill="D9D9D9"/>
          </w:tcPr>
          <w:p w14:paraId="282A2915" w14:textId="77777777" w:rsidR="008979EB" w:rsidRDefault="008979EB" w:rsidP="005B716E">
            <w:r>
              <w:t>Attributes</w:t>
            </w:r>
          </w:p>
        </w:tc>
        <w:tc>
          <w:tcPr>
            <w:tcW w:w="2126" w:type="dxa"/>
            <w:shd w:val="clear" w:color="auto" w:fill="D9D9D9"/>
          </w:tcPr>
          <w:p w14:paraId="7476D089" w14:textId="77777777" w:rsidR="008979EB" w:rsidRDefault="008979EB" w:rsidP="005B716E">
            <w:r>
              <w:t>Functionality</w:t>
            </w:r>
          </w:p>
        </w:tc>
      </w:tr>
      <w:tr w:rsidR="008979EB" w14:paraId="0FA181DB" w14:textId="77777777" w:rsidTr="005B716E">
        <w:tc>
          <w:tcPr>
            <w:tcW w:w="2905" w:type="dxa"/>
          </w:tcPr>
          <w:p w14:paraId="4638802D" w14:textId="4415DFDB" w:rsidR="008979EB" w:rsidRDefault="008979EB" w:rsidP="005B716E">
            <w:r>
              <w:t>HL7TableValuePropertyTypes</w:t>
            </w:r>
          </w:p>
          <w:p w14:paraId="009A1C03" w14:textId="7D1E5AA7" w:rsidR="008979EB" w:rsidRDefault="008979EB" w:rsidP="005B716E">
            <w:r>
              <w:t>HL7TableValuesProperties</w:t>
            </w:r>
          </w:p>
        </w:tc>
        <w:tc>
          <w:tcPr>
            <w:tcW w:w="3261" w:type="dxa"/>
          </w:tcPr>
          <w:p w14:paraId="33315484" w14:textId="05AD563E" w:rsidR="008979EB" w:rsidRDefault="008979EB" w:rsidP="005B716E">
            <w:r>
              <w:t>table_id, table_value_property</w:t>
            </w:r>
          </w:p>
          <w:p w14:paraId="068412FD" w14:textId="06C3FA48" w:rsidR="008979EB" w:rsidRDefault="008979EB" w:rsidP="005B716E">
            <w:r>
              <w:t>table_id, table_value_property</w:t>
            </w:r>
          </w:p>
        </w:tc>
        <w:tc>
          <w:tcPr>
            <w:tcW w:w="2126" w:type="dxa"/>
          </w:tcPr>
          <w:p w14:paraId="13D93A62" w14:textId="77777777" w:rsidR="008979EB" w:rsidRDefault="008979EB" w:rsidP="005B716E">
            <w:r>
              <w:t>Updates will cascade.</w:t>
            </w:r>
          </w:p>
        </w:tc>
      </w:tr>
    </w:tbl>
    <w:p w14:paraId="23EC7EE5" w14:textId="77777777" w:rsidR="008979EB" w:rsidRDefault="008979EB"/>
    <w:p w14:paraId="26B0D91A" w14:textId="5F6852E8" w:rsidR="008979EB" w:rsidRDefault="008979EB" w:rsidP="008979EB">
      <w:pPr>
        <w:pStyle w:val="berschrift2"/>
      </w:pPr>
      <w:r>
        <w:fldChar w:fldCharType="begin"/>
      </w:r>
      <w:r>
        <w:instrText xml:space="preserve"> AUTONUMLGL </w:instrText>
      </w:r>
      <w:bookmarkStart w:id="115" w:name="_Toc147402684"/>
      <w:r>
        <w:fldChar w:fldCharType="end"/>
      </w:r>
      <w:r>
        <w:t xml:space="preserve"> Table HL7TableValuesProperties</w:t>
      </w:r>
      <w:bookmarkEnd w:id="115"/>
    </w:p>
    <w:p w14:paraId="69858599" w14:textId="77777777" w:rsidR="008979EB" w:rsidRDefault="008979EB" w:rsidP="008979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8979EB" w14:paraId="7786D8F8" w14:textId="77777777" w:rsidTr="005B716E">
        <w:trPr>
          <w:tblHeader/>
        </w:trPr>
        <w:tc>
          <w:tcPr>
            <w:tcW w:w="2905" w:type="dxa"/>
            <w:shd w:val="clear" w:color="auto" w:fill="D9D9D9"/>
          </w:tcPr>
          <w:p w14:paraId="42631F8A" w14:textId="77777777" w:rsidR="008979EB" w:rsidRDefault="008979EB" w:rsidP="005B716E">
            <w:r>
              <w:t>Links:</w:t>
            </w:r>
          </w:p>
        </w:tc>
        <w:tc>
          <w:tcPr>
            <w:tcW w:w="3261" w:type="dxa"/>
            <w:shd w:val="clear" w:color="auto" w:fill="D9D9D9"/>
          </w:tcPr>
          <w:p w14:paraId="6FBDCC9E" w14:textId="77777777" w:rsidR="008979EB" w:rsidRDefault="008979EB" w:rsidP="005B716E">
            <w:r>
              <w:t>Attributes</w:t>
            </w:r>
          </w:p>
        </w:tc>
        <w:tc>
          <w:tcPr>
            <w:tcW w:w="2126" w:type="dxa"/>
            <w:shd w:val="clear" w:color="auto" w:fill="D9D9D9"/>
          </w:tcPr>
          <w:p w14:paraId="5F5FC148" w14:textId="77777777" w:rsidR="008979EB" w:rsidRDefault="008979EB" w:rsidP="005B716E">
            <w:r>
              <w:t>Functionality</w:t>
            </w:r>
          </w:p>
        </w:tc>
      </w:tr>
      <w:tr w:rsidR="008979EB" w14:paraId="1104C519" w14:textId="77777777" w:rsidTr="005B716E">
        <w:tc>
          <w:tcPr>
            <w:tcW w:w="2905" w:type="dxa"/>
          </w:tcPr>
          <w:p w14:paraId="0B3E9EEE" w14:textId="2BE30B34" w:rsidR="008979EB" w:rsidRDefault="008979EB" w:rsidP="005B716E">
            <w:r>
              <w:t>HL7TableValuesProperties</w:t>
            </w:r>
          </w:p>
          <w:p w14:paraId="7C63B53F" w14:textId="7273FAA4" w:rsidR="008979EB" w:rsidRDefault="008979EB" w:rsidP="005B716E">
            <w:r>
              <w:t>HL7TableValues</w:t>
            </w:r>
          </w:p>
        </w:tc>
        <w:tc>
          <w:tcPr>
            <w:tcW w:w="3261" w:type="dxa"/>
          </w:tcPr>
          <w:p w14:paraId="182D3936" w14:textId="655E6A96" w:rsidR="008979EB" w:rsidRDefault="008979EB" w:rsidP="005B716E">
            <w:r>
              <w:t>table_id, version_id, table_value</w:t>
            </w:r>
          </w:p>
          <w:p w14:paraId="19F881E5" w14:textId="7EFB32CC" w:rsidR="008979EB" w:rsidRDefault="008979EB" w:rsidP="005B716E">
            <w:r>
              <w:t>table_id, version_id</w:t>
            </w:r>
          </w:p>
        </w:tc>
        <w:tc>
          <w:tcPr>
            <w:tcW w:w="2126" w:type="dxa"/>
          </w:tcPr>
          <w:p w14:paraId="6D9BE749" w14:textId="77777777" w:rsidR="008979EB" w:rsidRDefault="008979EB" w:rsidP="005B716E">
            <w:r>
              <w:t>Updates will cascade.</w:t>
            </w:r>
          </w:p>
        </w:tc>
      </w:tr>
    </w:tbl>
    <w:p w14:paraId="56F240E8" w14:textId="77777777" w:rsidR="008979EB" w:rsidRDefault="008979EB"/>
    <w:p w14:paraId="6C7A564B" w14:textId="67F6DF07" w:rsidR="0026048C" w:rsidRDefault="0026048C" w:rsidP="0026048C">
      <w:pPr>
        <w:pStyle w:val="berschrift2"/>
      </w:pPr>
      <w:r>
        <w:fldChar w:fldCharType="begin"/>
      </w:r>
      <w:r>
        <w:instrText xml:space="preserve"> AUTONUMLGL </w:instrText>
      </w:r>
      <w:bookmarkStart w:id="116" w:name="_Toc147402685"/>
      <w:r>
        <w:fldChar w:fldCharType="end"/>
      </w:r>
      <w:r>
        <w:t xml:space="preserve"> Table HL7CodesystemTypes</w:t>
      </w:r>
      <w:bookmarkEnd w:id="116"/>
    </w:p>
    <w:p w14:paraId="2C4D59F5" w14:textId="77777777" w:rsidR="0026048C" w:rsidRDefault="0026048C" w:rsidP="002604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26048C" w14:paraId="55494EA4" w14:textId="77777777" w:rsidTr="00557ADD">
        <w:trPr>
          <w:tblHeader/>
        </w:trPr>
        <w:tc>
          <w:tcPr>
            <w:tcW w:w="2905" w:type="dxa"/>
            <w:shd w:val="clear" w:color="auto" w:fill="D9D9D9"/>
          </w:tcPr>
          <w:p w14:paraId="2E80D642" w14:textId="77777777" w:rsidR="0026048C" w:rsidRDefault="0026048C" w:rsidP="00557ADD">
            <w:r>
              <w:t>Links:</w:t>
            </w:r>
          </w:p>
        </w:tc>
        <w:tc>
          <w:tcPr>
            <w:tcW w:w="3261" w:type="dxa"/>
            <w:shd w:val="clear" w:color="auto" w:fill="D9D9D9"/>
          </w:tcPr>
          <w:p w14:paraId="1FA87C0B" w14:textId="77777777" w:rsidR="0026048C" w:rsidRDefault="0026048C" w:rsidP="00557ADD">
            <w:r>
              <w:t>Attributes</w:t>
            </w:r>
          </w:p>
        </w:tc>
        <w:tc>
          <w:tcPr>
            <w:tcW w:w="2126" w:type="dxa"/>
            <w:shd w:val="clear" w:color="auto" w:fill="D9D9D9"/>
          </w:tcPr>
          <w:p w14:paraId="1DAB7236" w14:textId="77777777" w:rsidR="0026048C" w:rsidRDefault="0026048C" w:rsidP="00557ADD">
            <w:r>
              <w:t>Functionality</w:t>
            </w:r>
          </w:p>
        </w:tc>
      </w:tr>
      <w:tr w:rsidR="0026048C" w14:paraId="29D70C7C" w14:textId="77777777" w:rsidTr="00557ADD">
        <w:tc>
          <w:tcPr>
            <w:tcW w:w="2905" w:type="dxa"/>
          </w:tcPr>
          <w:p w14:paraId="785ADF4A" w14:textId="65AAB2FF" w:rsidR="0026048C" w:rsidRDefault="0026048C" w:rsidP="00557ADD">
            <w:r>
              <w:t>HL7CodesystemTypes</w:t>
            </w:r>
          </w:p>
          <w:p w14:paraId="5135016F" w14:textId="77777777" w:rsidR="0026048C" w:rsidRDefault="0026048C" w:rsidP="00557ADD">
            <w:r>
              <w:t>HL7Tables</w:t>
            </w:r>
          </w:p>
        </w:tc>
        <w:tc>
          <w:tcPr>
            <w:tcW w:w="3261" w:type="dxa"/>
          </w:tcPr>
          <w:p w14:paraId="7984DA5C" w14:textId="28E88737" w:rsidR="0026048C" w:rsidRDefault="0026048C" w:rsidP="00557ADD">
            <w:r>
              <w:t>Codesystem_type</w:t>
            </w:r>
          </w:p>
          <w:p w14:paraId="78B9EFDB" w14:textId="7B981900" w:rsidR="0026048C" w:rsidRDefault="0026048C" w:rsidP="00557ADD">
            <w:r>
              <w:t>codesystem_type</w:t>
            </w:r>
          </w:p>
        </w:tc>
        <w:tc>
          <w:tcPr>
            <w:tcW w:w="2126" w:type="dxa"/>
          </w:tcPr>
          <w:p w14:paraId="1033AF41" w14:textId="77777777" w:rsidR="0026048C" w:rsidRDefault="0026048C" w:rsidP="00557ADD">
            <w:r>
              <w:t>Updates will cascade.</w:t>
            </w:r>
          </w:p>
        </w:tc>
      </w:tr>
    </w:tbl>
    <w:p w14:paraId="56AE0172" w14:textId="77777777" w:rsidR="0026048C" w:rsidRDefault="0026048C"/>
    <w:p w14:paraId="0E646CD8" w14:textId="77777777" w:rsidR="00C00FE8" w:rsidRDefault="00C00FE8" w:rsidP="00C00FE8">
      <w:pPr>
        <w:pStyle w:val="berschrift2"/>
      </w:pPr>
      <w:r>
        <w:fldChar w:fldCharType="begin"/>
      </w:r>
      <w:r>
        <w:instrText xml:space="preserve"> AUTONUMLGL </w:instrText>
      </w:r>
      <w:bookmarkStart w:id="117" w:name="_Toc147402686"/>
      <w:r>
        <w:fldChar w:fldCharType="end"/>
      </w:r>
      <w:r>
        <w:t xml:space="preserve"> Table HL7TableCLDs</w:t>
      </w:r>
      <w:bookmarkEnd w:id="117"/>
    </w:p>
    <w:p w14:paraId="3DB04315" w14:textId="77777777" w:rsidR="00C00FE8" w:rsidRDefault="00C00FE8" w:rsidP="00C00F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00FE8" w14:paraId="12C652C4" w14:textId="77777777" w:rsidTr="00C00FE8">
        <w:trPr>
          <w:tblHeader/>
        </w:trPr>
        <w:tc>
          <w:tcPr>
            <w:tcW w:w="2905" w:type="dxa"/>
            <w:shd w:val="clear" w:color="auto" w:fill="D9D9D9"/>
          </w:tcPr>
          <w:p w14:paraId="2E0A4157" w14:textId="77777777" w:rsidR="00C00FE8" w:rsidRDefault="00C00FE8" w:rsidP="00C00FE8">
            <w:r>
              <w:t>Links:</w:t>
            </w:r>
          </w:p>
        </w:tc>
        <w:tc>
          <w:tcPr>
            <w:tcW w:w="3261" w:type="dxa"/>
            <w:shd w:val="clear" w:color="auto" w:fill="D9D9D9"/>
          </w:tcPr>
          <w:p w14:paraId="5A796FBC" w14:textId="77777777" w:rsidR="00C00FE8" w:rsidRDefault="00C00FE8" w:rsidP="00C00FE8">
            <w:r>
              <w:t>Attributes</w:t>
            </w:r>
          </w:p>
        </w:tc>
        <w:tc>
          <w:tcPr>
            <w:tcW w:w="2126" w:type="dxa"/>
            <w:shd w:val="clear" w:color="auto" w:fill="D9D9D9"/>
          </w:tcPr>
          <w:p w14:paraId="7FC063EC" w14:textId="77777777" w:rsidR="00C00FE8" w:rsidRDefault="00C00FE8" w:rsidP="00C00FE8">
            <w:r>
              <w:t>Functionality</w:t>
            </w:r>
          </w:p>
        </w:tc>
      </w:tr>
      <w:tr w:rsidR="00C00FE8" w14:paraId="26571505" w14:textId="77777777" w:rsidTr="00C00FE8">
        <w:tc>
          <w:tcPr>
            <w:tcW w:w="2905" w:type="dxa"/>
          </w:tcPr>
          <w:p w14:paraId="5D61F0C2" w14:textId="77777777" w:rsidR="00C00FE8" w:rsidRDefault="00C00FE8" w:rsidP="00C00FE8">
            <w:r>
              <w:t>HL7TableCLDs</w:t>
            </w:r>
          </w:p>
          <w:p w14:paraId="115E2E3A" w14:textId="77777777" w:rsidR="00C00FE8" w:rsidRDefault="00C00FE8" w:rsidP="00C00FE8">
            <w:r>
              <w:t>HL7Tables</w:t>
            </w:r>
          </w:p>
        </w:tc>
        <w:tc>
          <w:tcPr>
            <w:tcW w:w="3261" w:type="dxa"/>
          </w:tcPr>
          <w:p w14:paraId="65202230" w14:textId="77777777" w:rsidR="00C00FE8" w:rsidRDefault="00C00FE8" w:rsidP="00C00FE8">
            <w:r>
              <w:t>table_cld</w:t>
            </w:r>
          </w:p>
          <w:p w14:paraId="1CCC7158" w14:textId="77777777" w:rsidR="00C00FE8" w:rsidRDefault="00C00FE8" w:rsidP="00C00FE8">
            <w:r>
              <w:t>vs_expansion</w:t>
            </w:r>
          </w:p>
        </w:tc>
        <w:tc>
          <w:tcPr>
            <w:tcW w:w="2126" w:type="dxa"/>
          </w:tcPr>
          <w:p w14:paraId="6A24F1A4" w14:textId="77777777" w:rsidR="00C00FE8" w:rsidRDefault="00C00FE8" w:rsidP="00C00FE8">
            <w:r>
              <w:t>Updates will cascade.</w:t>
            </w:r>
          </w:p>
        </w:tc>
      </w:tr>
    </w:tbl>
    <w:p w14:paraId="75CE1EA1" w14:textId="77777777" w:rsidR="00C00FE8" w:rsidRDefault="00C00FE8"/>
    <w:p w14:paraId="7F7A0111" w14:textId="77777777" w:rsidR="00C50AB1" w:rsidRDefault="00C50AB1">
      <w:pPr>
        <w:pStyle w:val="berschrift2"/>
      </w:pPr>
      <w:r>
        <w:fldChar w:fldCharType="begin"/>
      </w:r>
      <w:r>
        <w:instrText xml:space="preserve"> AUTONUMLGL </w:instrText>
      </w:r>
      <w:bookmarkStart w:id="118" w:name="_Toc147402687"/>
      <w:r>
        <w:fldChar w:fldCharType="end"/>
      </w:r>
      <w:r>
        <w:t xml:space="preserve"> Table </w:t>
      </w:r>
      <w:r w:rsidR="00A54133">
        <w:t>HL7</w:t>
      </w:r>
      <w:r>
        <w:t>TableValues</w:t>
      </w:r>
      <w:bookmarkEnd w:id="118"/>
    </w:p>
    <w:p w14:paraId="0687EFAD"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48E2D917" w14:textId="77777777">
        <w:trPr>
          <w:tblHeader/>
        </w:trPr>
        <w:tc>
          <w:tcPr>
            <w:tcW w:w="2905" w:type="dxa"/>
            <w:shd w:val="clear" w:color="auto" w:fill="D9D9D9"/>
          </w:tcPr>
          <w:p w14:paraId="28027520" w14:textId="77777777" w:rsidR="00C50AB1" w:rsidRDefault="00C50AB1">
            <w:r>
              <w:t>Links:</w:t>
            </w:r>
          </w:p>
        </w:tc>
        <w:tc>
          <w:tcPr>
            <w:tcW w:w="3261" w:type="dxa"/>
            <w:shd w:val="clear" w:color="auto" w:fill="D9D9D9"/>
          </w:tcPr>
          <w:p w14:paraId="015405B9" w14:textId="77777777" w:rsidR="00C50AB1" w:rsidRDefault="00C50AB1">
            <w:r>
              <w:t>Attributes</w:t>
            </w:r>
          </w:p>
        </w:tc>
        <w:tc>
          <w:tcPr>
            <w:tcW w:w="2126" w:type="dxa"/>
            <w:shd w:val="clear" w:color="auto" w:fill="D9D9D9"/>
          </w:tcPr>
          <w:p w14:paraId="0F6C4D6C" w14:textId="77777777" w:rsidR="00C50AB1" w:rsidRDefault="00C50AB1">
            <w:r>
              <w:t>Functionality</w:t>
            </w:r>
          </w:p>
        </w:tc>
      </w:tr>
      <w:tr w:rsidR="00C50AB1" w14:paraId="511E0B53" w14:textId="77777777">
        <w:tc>
          <w:tcPr>
            <w:tcW w:w="2905" w:type="dxa"/>
          </w:tcPr>
          <w:p w14:paraId="41AF16D1" w14:textId="77777777" w:rsidR="00C50AB1" w:rsidRDefault="00C50AB1">
            <w:r>
              <w:t>HL7Tables</w:t>
            </w:r>
          </w:p>
          <w:p w14:paraId="750B2EC8" w14:textId="77777777" w:rsidR="00C50AB1" w:rsidRDefault="00C50AB1">
            <w:r>
              <w:lastRenderedPageBreak/>
              <w:t>HL7TableValues</w:t>
            </w:r>
          </w:p>
        </w:tc>
        <w:tc>
          <w:tcPr>
            <w:tcW w:w="3261" w:type="dxa"/>
          </w:tcPr>
          <w:p w14:paraId="490EAD36" w14:textId="77777777" w:rsidR="00C50AB1" w:rsidRDefault="00C50AB1">
            <w:r>
              <w:lastRenderedPageBreak/>
              <w:t>table_id, version_id</w:t>
            </w:r>
          </w:p>
          <w:p w14:paraId="5317C283" w14:textId="77777777" w:rsidR="00C50AB1" w:rsidRDefault="00C50AB1">
            <w:r>
              <w:lastRenderedPageBreak/>
              <w:t>table_id, version_id</w:t>
            </w:r>
          </w:p>
        </w:tc>
        <w:tc>
          <w:tcPr>
            <w:tcW w:w="2126" w:type="dxa"/>
          </w:tcPr>
          <w:p w14:paraId="518E09E2" w14:textId="77777777" w:rsidR="00C50AB1" w:rsidRDefault="00C50AB1">
            <w:r>
              <w:lastRenderedPageBreak/>
              <w:t>Updates will cascade.</w:t>
            </w:r>
          </w:p>
        </w:tc>
      </w:tr>
      <w:tr w:rsidR="00C50AB1" w14:paraId="3A09A970" w14:textId="77777777">
        <w:tc>
          <w:tcPr>
            <w:tcW w:w="2905" w:type="dxa"/>
          </w:tcPr>
          <w:p w14:paraId="08A56265" w14:textId="77777777" w:rsidR="00C50AB1" w:rsidRDefault="00C50AB1">
            <w:pPr>
              <w:rPr>
                <w:lang w:val="fr-FR"/>
              </w:rPr>
            </w:pPr>
            <w:r>
              <w:rPr>
                <w:lang w:val="fr-FR"/>
              </w:rPr>
              <w:t>HL7</w:t>
            </w:r>
            <w:r w:rsidR="00C50773">
              <w:rPr>
                <w:lang w:val="fr-FR"/>
              </w:rPr>
              <w:t>Modification</w:t>
            </w:r>
            <w:r>
              <w:rPr>
                <w:lang w:val="fr-FR"/>
              </w:rPr>
              <w:t>s</w:t>
            </w:r>
          </w:p>
          <w:p w14:paraId="4BBC7E1A" w14:textId="77777777" w:rsidR="00C50AB1" w:rsidRDefault="00C50AB1">
            <w:pPr>
              <w:rPr>
                <w:lang w:val="fr-FR"/>
              </w:rPr>
            </w:pPr>
            <w:r>
              <w:rPr>
                <w:lang w:val="fr-FR"/>
              </w:rPr>
              <w:t>HL7TableValues</w:t>
            </w:r>
          </w:p>
        </w:tc>
        <w:tc>
          <w:tcPr>
            <w:tcW w:w="3261" w:type="dxa"/>
          </w:tcPr>
          <w:p w14:paraId="193E9B3E" w14:textId="77777777" w:rsidR="00C50AB1" w:rsidRDefault="00C50773">
            <w:pPr>
              <w:rPr>
                <w:lang w:val="fr-FR"/>
              </w:rPr>
            </w:pPr>
            <w:r>
              <w:rPr>
                <w:lang w:val="fr-FR"/>
              </w:rPr>
              <w:t>modification</w:t>
            </w:r>
            <w:r w:rsidR="00C50AB1">
              <w:rPr>
                <w:lang w:val="fr-FR"/>
              </w:rPr>
              <w:t>, version_id</w:t>
            </w:r>
          </w:p>
          <w:p w14:paraId="11D64D4D" w14:textId="77777777" w:rsidR="00C50AB1" w:rsidRPr="00C50773" w:rsidRDefault="00C50773">
            <w:pPr>
              <w:rPr>
                <w:lang w:val="fr-FR"/>
              </w:rPr>
            </w:pPr>
            <w:r w:rsidRPr="00C50773">
              <w:rPr>
                <w:lang w:val="fr-FR"/>
              </w:rPr>
              <w:t>modification</w:t>
            </w:r>
            <w:r w:rsidR="00C50AB1" w:rsidRPr="00C50773">
              <w:rPr>
                <w:lang w:val="fr-FR"/>
              </w:rPr>
              <w:t>, version_id</w:t>
            </w:r>
          </w:p>
        </w:tc>
        <w:tc>
          <w:tcPr>
            <w:tcW w:w="2126" w:type="dxa"/>
          </w:tcPr>
          <w:p w14:paraId="65604A27" w14:textId="77777777" w:rsidR="00C50AB1" w:rsidRDefault="00C50AB1">
            <w:r>
              <w:t>Updates will cascade.</w:t>
            </w:r>
          </w:p>
        </w:tc>
      </w:tr>
    </w:tbl>
    <w:p w14:paraId="1FB5FD6A" w14:textId="77777777" w:rsidR="00C50AB1" w:rsidRDefault="00C50AB1"/>
    <w:p w14:paraId="174D67D4" w14:textId="78EA2A58" w:rsidR="00B51040" w:rsidRDefault="00B51040" w:rsidP="00B51040">
      <w:pPr>
        <w:pStyle w:val="berschrift2"/>
      </w:pPr>
      <w:r>
        <w:fldChar w:fldCharType="begin"/>
      </w:r>
      <w:r>
        <w:instrText xml:space="preserve"> AUTONUMLGL </w:instrText>
      </w:r>
      <w:bookmarkStart w:id="119" w:name="_Toc147402688"/>
      <w:r>
        <w:fldChar w:fldCharType="end"/>
      </w:r>
      <w:r>
        <w:t xml:space="preserve"> Table HL7Governance</w:t>
      </w:r>
      <w:bookmarkEnd w:id="119"/>
    </w:p>
    <w:p w14:paraId="0F94F3FB" w14:textId="77777777" w:rsidR="00B51040" w:rsidRDefault="00B51040" w:rsidP="00B5104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B51040" w14:paraId="7162CFBE" w14:textId="77777777" w:rsidTr="00F83AA6">
        <w:trPr>
          <w:tblHeader/>
        </w:trPr>
        <w:tc>
          <w:tcPr>
            <w:tcW w:w="2905" w:type="dxa"/>
            <w:shd w:val="clear" w:color="auto" w:fill="D9D9D9"/>
          </w:tcPr>
          <w:p w14:paraId="60608DFE" w14:textId="77777777" w:rsidR="00B51040" w:rsidRDefault="00B51040" w:rsidP="00F83AA6">
            <w:r>
              <w:t>Links:</w:t>
            </w:r>
          </w:p>
        </w:tc>
        <w:tc>
          <w:tcPr>
            <w:tcW w:w="3261" w:type="dxa"/>
            <w:shd w:val="clear" w:color="auto" w:fill="D9D9D9"/>
          </w:tcPr>
          <w:p w14:paraId="733430BF" w14:textId="77777777" w:rsidR="00B51040" w:rsidRDefault="00B51040" w:rsidP="00F83AA6">
            <w:r>
              <w:t>Attributes</w:t>
            </w:r>
          </w:p>
        </w:tc>
        <w:tc>
          <w:tcPr>
            <w:tcW w:w="2126" w:type="dxa"/>
            <w:shd w:val="clear" w:color="auto" w:fill="D9D9D9"/>
          </w:tcPr>
          <w:p w14:paraId="343F09AC" w14:textId="77777777" w:rsidR="00B51040" w:rsidRDefault="00B51040" w:rsidP="00F83AA6">
            <w:r>
              <w:t>Functionality</w:t>
            </w:r>
          </w:p>
        </w:tc>
      </w:tr>
      <w:tr w:rsidR="00B51040" w14:paraId="7A23C6CF" w14:textId="77777777" w:rsidTr="00F83AA6">
        <w:tc>
          <w:tcPr>
            <w:tcW w:w="2905" w:type="dxa"/>
          </w:tcPr>
          <w:p w14:paraId="76C89811" w14:textId="495EE3C9" w:rsidR="00B51040" w:rsidRDefault="00B51040" w:rsidP="00F83AA6">
            <w:r>
              <w:t>HL7Governance</w:t>
            </w:r>
          </w:p>
          <w:p w14:paraId="087EC1AF" w14:textId="77777777" w:rsidR="00B51040" w:rsidRDefault="00B51040" w:rsidP="00F83AA6">
            <w:r>
              <w:t>HL7Versions</w:t>
            </w:r>
          </w:p>
        </w:tc>
        <w:tc>
          <w:tcPr>
            <w:tcW w:w="3261" w:type="dxa"/>
          </w:tcPr>
          <w:p w14:paraId="0F00731B" w14:textId="55B1713A" w:rsidR="00B51040" w:rsidRDefault="00B51040" w:rsidP="00F83AA6">
            <w:r>
              <w:t>Governance</w:t>
            </w:r>
          </w:p>
          <w:p w14:paraId="7FD355D6" w14:textId="78F84C1A" w:rsidR="00B51040" w:rsidRDefault="00B51040" w:rsidP="00F83AA6">
            <w:r>
              <w:t>governance</w:t>
            </w:r>
          </w:p>
        </w:tc>
        <w:tc>
          <w:tcPr>
            <w:tcW w:w="2126" w:type="dxa"/>
          </w:tcPr>
          <w:p w14:paraId="6990FC16" w14:textId="77777777" w:rsidR="00B51040" w:rsidRDefault="00B51040" w:rsidP="00F83AA6">
            <w:r>
              <w:t>Updates will cascade.</w:t>
            </w:r>
          </w:p>
        </w:tc>
      </w:tr>
    </w:tbl>
    <w:p w14:paraId="6BEEF349" w14:textId="3036D22C" w:rsidR="00706E92" w:rsidRDefault="00706E92" w:rsidP="00706E92">
      <w:pPr>
        <w:pStyle w:val="berschrift2"/>
      </w:pPr>
      <w:r>
        <w:fldChar w:fldCharType="begin"/>
      </w:r>
      <w:r>
        <w:instrText xml:space="preserve"> AUTONUMLGL </w:instrText>
      </w:r>
      <w:bookmarkStart w:id="120" w:name="_Toc147402689"/>
      <w:r>
        <w:fldChar w:fldCharType="end"/>
      </w:r>
      <w:r>
        <w:t xml:space="preserve"> Table HL7Realms</w:t>
      </w:r>
      <w:bookmarkEnd w:id="120"/>
    </w:p>
    <w:p w14:paraId="48F83879" w14:textId="77777777" w:rsidR="00706E92" w:rsidRDefault="00706E92" w:rsidP="00706E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706E92" w14:paraId="0299F5A1" w14:textId="77777777" w:rsidTr="00D16DE6">
        <w:trPr>
          <w:tblHeader/>
        </w:trPr>
        <w:tc>
          <w:tcPr>
            <w:tcW w:w="2905" w:type="dxa"/>
            <w:shd w:val="clear" w:color="auto" w:fill="D9D9D9"/>
          </w:tcPr>
          <w:p w14:paraId="759B44A8" w14:textId="77777777" w:rsidR="00706E92" w:rsidRDefault="00706E92" w:rsidP="00D16DE6">
            <w:r>
              <w:t>Links:</w:t>
            </w:r>
          </w:p>
        </w:tc>
        <w:tc>
          <w:tcPr>
            <w:tcW w:w="3261" w:type="dxa"/>
            <w:shd w:val="clear" w:color="auto" w:fill="D9D9D9"/>
          </w:tcPr>
          <w:p w14:paraId="60A5E4E7" w14:textId="77777777" w:rsidR="00706E92" w:rsidRDefault="00706E92" w:rsidP="00D16DE6">
            <w:r>
              <w:t>Attributes</w:t>
            </w:r>
          </w:p>
        </w:tc>
        <w:tc>
          <w:tcPr>
            <w:tcW w:w="2126" w:type="dxa"/>
            <w:shd w:val="clear" w:color="auto" w:fill="D9D9D9"/>
          </w:tcPr>
          <w:p w14:paraId="574B6621" w14:textId="77777777" w:rsidR="00706E92" w:rsidRDefault="00706E92" w:rsidP="00D16DE6">
            <w:r>
              <w:t>Functionality</w:t>
            </w:r>
          </w:p>
        </w:tc>
      </w:tr>
      <w:tr w:rsidR="00706E92" w14:paraId="391D0949" w14:textId="77777777" w:rsidTr="00D16DE6">
        <w:tc>
          <w:tcPr>
            <w:tcW w:w="2905" w:type="dxa"/>
          </w:tcPr>
          <w:p w14:paraId="6770DBB5" w14:textId="20DE66DB" w:rsidR="00706E92" w:rsidRDefault="00706E92" w:rsidP="00D16DE6">
            <w:r>
              <w:t>HL7Realms</w:t>
            </w:r>
          </w:p>
          <w:p w14:paraId="6FA98DC3" w14:textId="6DB87CE4" w:rsidR="00706E92" w:rsidRDefault="00706E92" w:rsidP="00D16DE6">
            <w:r>
              <w:t>HL7Versions</w:t>
            </w:r>
          </w:p>
        </w:tc>
        <w:tc>
          <w:tcPr>
            <w:tcW w:w="3261" w:type="dxa"/>
          </w:tcPr>
          <w:p w14:paraId="56734984" w14:textId="430183A9" w:rsidR="00706E92" w:rsidRDefault="00706E92" w:rsidP="00D16DE6">
            <w:r>
              <w:t>Realm</w:t>
            </w:r>
          </w:p>
          <w:p w14:paraId="499E071F" w14:textId="799F019C" w:rsidR="00706E92" w:rsidRDefault="00706E92" w:rsidP="00D16DE6">
            <w:r>
              <w:t>Realm</w:t>
            </w:r>
          </w:p>
        </w:tc>
        <w:tc>
          <w:tcPr>
            <w:tcW w:w="2126" w:type="dxa"/>
          </w:tcPr>
          <w:p w14:paraId="4E8400BC" w14:textId="77777777" w:rsidR="00706E92" w:rsidRDefault="00706E92" w:rsidP="00D16DE6">
            <w:r>
              <w:t>Updates will cascade.</w:t>
            </w:r>
          </w:p>
        </w:tc>
      </w:tr>
    </w:tbl>
    <w:p w14:paraId="36D1FB85" w14:textId="239F38B9" w:rsidR="00D178AD" w:rsidRDefault="00D178AD" w:rsidP="00D178AD">
      <w:pPr>
        <w:pStyle w:val="berschrift2"/>
      </w:pPr>
      <w:r>
        <w:fldChar w:fldCharType="begin"/>
      </w:r>
      <w:r>
        <w:instrText xml:space="preserve"> AUTONUMLGL </w:instrText>
      </w:r>
      <w:bookmarkStart w:id="121" w:name="_Toc147402690"/>
      <w:r>
        <w:fldChar w:fldCharType="end"/>
      </w:r>
      <w:r>
        <w:t xml:space="preserve"> Table HL7SegmentTypes</w:t>
      </w:r>
      <w:bookmarkEnd w:id="121"/>
    </w:p>
    <w:p w14:paraId="30AAFF40" w14:textId="77777777" w:rsidR="00D178AD" w:rsidRDefault="00D178AD" w:rsidP="00D178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D178AD" w14:paraId="2A340A35" w14:textId="77777777" w:rsidTr="00CB21FC">
        <w:trPr>
          <w:tblHeader/>
        </w:trPr>
        <w:tc>
          <w:tcPr>
            <w:tcW w:w="2905" w:type="dxa"/>
            <w:shd w:val="clear" w:color="auto" w:fill="D9D9D9"/>
          </w:tcPr>
          <w:p w14:paraId="2B0EFD3D" w14:textId="77777777" w:rsidR="00D178AD" w:rsidRDefault="00D178AD" w:rsidP="00CB21FC">
            <w:r>
              <w:t>Links:</w:t>
            </w:r>
          </w:p>
        </w:tc>
        <w:tc>
          <w:tcPr>
            <w:tcW w:w="3261" w:type="dxa"/>
            <w:shd w:val="clear" w:color="auto" w:fill="D9D9D9"/>
          </w:tcPr>
          <w:p w14:paraId="7915CF78" w14:textId="77777777" w:rsidR="00D178AD" w:rsidRDefault="00D178AD" w:rsidP="00CB21FC">
            <w:r>
              <w:t>Attributes</w:t>
            </w:r>
          </w:p>
        </w:tc>
        <w:tc>
          <w:tcPr>
            <w:tcW w:w="2126" w:type="dxa"/>
            <w:shd w:val="clear" w:color="auto" w:fill="D9D9D9"/>
          </w:tcPr>
          <w:p w14:paraId="54C52547" w14:textId="77777777" w:rsidR="00D178AD" w:rsidRDefault="00D178AD" w:rsidP="00CB21FC">
            <w:r>
              <w:t>Functionality</w:t>
            </w:r>
          </w:p>
        </w:tc>
      </w:tr>
      <w:tr w:rsidR="00D178AD" w14:paraId="7CC72EE7" w14:textId="77777777" w:rsidTr="00CB21FC">
        <w:tc>
          <w:tcPr>
            <w:tcW w:w="2905" w:type="dxa"/>
          </w:tcPr>
          <w:p w14:paraId="29785EEF" w14:textId="6876C414" w:rsidR="00D178AD" w:rsidRDefault="00D178AD" w:rsidP="00CB21FC">
            <w:r>
              <w:t>HL7SegmentTypes</w:t>
            </w:r>
          </w:p>
          <w:p w14:paraId="09DEBBD6" w14:textId="77777777" w:rsidR="00D178AD" w:rsidRDefault="00D178AD" w:rsidP="00CB21FC">
            <w:r>
              <w:t>HL7Tables</w:t>
            </w:r>
          </w:p>
        </w:tc>
        <w:tc>
          <w:tcPr>
            <w:tcW w:w="3261" w:type="dxa"/>
          </w:tcPr>
          <w:p w14:paraId="40D8BF62" w14:textId="334AC180" w:rsidR="00D178AD" w:rsidRDefault="00D178AD" w:rsidP="00CB21FC">
            <w:r>
              <w:t>segment_type</w:t>
            </w:r>
          </w:p>
          <w:p w14:paraId="5632E6BF" w14:textId="1932803E" w:rsidR="00D178AD" w:rsidRDefault="00D178AD" w:rsidP="00CB21FC">
            <w:r>
              <w:t>segment_type</w:t>
            </w:r>
          </w:p>
        </w:tc>
        <w:tc>
          <w:tcPr>
            <w:tcW w:w="2126" w:type="dxa"/>
          </w:tcPr>
          <w:p w14:paraId="79CB068C" w14:textId="77777777" w:rsidR="00D178AD" w:rsidRDefault="00D178AD" w:rsidP="00CB21FC">
            <w:r>
              <w:t>Updates will cascade.</w:t>
            </w:r>
          </w:p>
        </w:tc>
      </w:tr>
    </w:tbl>
    <w:p w14:paraId="005F527A" w14:textId="77777777" w:rsidR="00D178AD" w:rsidRDefault="00D178AD" w:rsidP="00D178AD"/>
    <w:p w14:paraId="7F1C536E" w14:textId="2FE00771" w:rsidR="00602E9D" w:rsidRDefault="00C50AB1" w:rsidP="00602E9D">
      <w:pPr>
        <w:pStyle w:val="berschrift2"/>
      </w:pPr>
      <w:r>
        <w:fldChar w:fldCharType="begin"/>
      </w:r>
      <w:r>
        <w:instrText xml:space="preserve"> AUTONUMLGL </w:instrText>
      </w:r>
      <w:bookmarkStart w:id="122" w:name="_Toc147402691"/>
      <w:r>
        <w:fldChar w:fldCharType="end"/>
      </w:r>
      <w:r w:rsidR="00602E9D">
        <w:t xml:space="preserve"> Table HL7VocabTypes</w:t>
      </w:r>
      <w:bookmarkEnd w:id="122"/>
    </w:p>
    <w:p w14:paraId="7CB9A8A1" w14:textId="77777777" w:rsidR="00602E9D" w:rsidRDefault="00602E9D" w:rsidP="00602E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602E9D" w14:paraId="60EF1DAF" w14:textId="77777777" w:rsidTr="00BE5514">
        <w:trPr>
          <w:tblHeader/>
        </w:trPr>
        <w:tc>
          <w:tcPr>
            <w:tcW w:w="2905" w:type="dxa"/>
            <w:shd w:val="clear" w:color="auto" w:fill="D9D9D9"/>
          </w:tcPr>
          <w:p w14:paraId="79872A7C" w14:textId="77777777" w:rsidR="00602E9D" w:rsidRDefault="00602E9D" w:rsidP="00BE5514">
            <w:r>
              <w:t>Links:</w:t>
            </w:r>
          </w:p>
        </w:tc>
        <w:tc>
          <w:tcPr>
            <w:tcW w:w="3261" w:type="dxa"/>
            <w:shd w:val="clear" w:color="auto" w:fill="D9D9D9"/>
          </w:tcPr>
          <w:p w14:paraId="5175DCF1" w14:textId="77777777" w:rsidR="00602E9D" w:rsidRDefault="00602E9D" w:rsidP="00BE5514">
            <w:r>
              <w:t>Attributes</w:t>
            </w:r>
          </w:p>
        </w:tc>
        <w:tc>
          <w:tcPr>
            <w:tcW w:w="2126" w:type="dxa"/>
            <w:shd w:val="clear" w:color="auto" w:fill="D9D9D9"/>
          </w:tcPr>
          <w:p w14:paraId="31A9FA2B" w14:textId="77777777" w:rsidR="00602E9D" w:rsidRDefault="00602E9D" w:rsidP="00BE5514">
            <w:r>
              <w:t>Functionality</w:t>
            </w:r>
          </w:p>
        </w:tc>
      </w:tr>
      <w:tr w:rsidR="00602E9D" w14:paraId="32A9093C" w14:textId="77777777" w:rsidTr="00BE5514">
        <w:tc>
          <w:tcPr>
            <w:tcW w:w="2905" w:type="dxa"/>
          </w:tcPr>
          <w:p w14:paraId="5052A926" w14:textId="5A3EC3EC" w:rsidR="00602E9D" w:rsidRDefault="00602E9D" w:rsidP="00BE5514">
            <w:r>
              <w:t>HL7VocabTypes</w:t>
            </w:r>
          </w:p>
          <w:p w14:paraId="0E300A33" w14:textId="55D76A71" w:rsidR="00602E9D" w:rsidRDefault="00602E9D" w:rsidP="00BE5514">
            <w:r>
              <w:t>HL7Tables</w:t>
            </w:r>
          </w:p>
        </w:tc>
        <w:tc>
          <w:tcPr>
            <w:tcW w:w="3261" w:type="dxa"/>
          </w:tcPr>
          <w:p w14:paraId="6403EF83" w14:textId="4D066927" w:rsidR="00602E9D" w:rsidRDefault="00602E9D" w:rsidP="00BE5514">
            <w:r>
              <w:t>vocab_type</w:t>
            </w:r>
          </w:p>
          <w:p w14:paraId="06085C25" w14:textId="42AC0697" w:rsidR="00602E9D" w:rsidRDefault="00602E9D" w:rsidP="00BE5514">
            <w:r>
              <w:t>vocab_type</w:t>
            </w:r>
          </w:p>
        </w:tc>
        <w:tc>
          <w:tcPr>
            <w:tcW w:w="2126" w:type="dxa"/>
          </w:tcPr>
          <w:p w14:paraId="09C3ABF8" w14:textId="77777777" w:rsidR="00602E9D" w:rsidRDefault="00602E9D" w:rsidP="00BE5514">
            <w:r>
              <w:t>Updates will cascade.</w:t>
            </w:r>
          </w:p>
        </w:tc>
      </w:tr>
    </w:tbl>
    <w:p w14:paraId="63636B96" w14:textId="77777777" w:rsidR="00602E9D" w:rsidRDefault="00602E9D" w:rsidP="00602E9D"/>
    <w:p w14:paraId="23C7892D" w14:textId="408A4AF9" w:rsidR="00C50AB1" w:rsidRDefault="00D178AD" w:rsidP="00D178AD">
      <w:pPr>
        <w:pStyle w:val="berschrift2"/>
      </w:pPr>
      <w:r>
        <w:fldChar w:fldCharType="begin"/>
      </w:r>
      <w:r>
        <w:instrText xml:space="preserve"> AUTONUMLGL </w:instrText>
      </w:r>
      <w:bookmarkStart w:id="123" w:name="_Toc147402692"/>
      <w:r>
        <w:fldChar w:fldCharType="end"/>
      </w:r>
      <w:r w:rsidR="00C50AB1">
        <w:t xml:space="preserve"> Table </w:t>
      </w:r>
      <w:r w:rsidR="00C50AB1" w:rsidRPr="00D178AD">
        <w:t>HL7MsgStructureIDs</w:t>
      </w:r>
      <w:bookmarkEnd w:id="123"/>
    </w:p>
    <w:p w14:paraId="38E649A2"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3FE91F94" w14:textId="77777777">
        <w:trPr>
          <w:tblHeader/>
        </w:trPr>
        <w:tc>
          <w:tcPr>
            <w:tcW w:w="2905" w:type="dxa"/>
            <w:shd w:val="clear" w:color="auto" w:fill="D9D9D9"/>
          </w:tcPr>
          <w:p w14:paraId="75A38DDC" w14:textId="77777777" w:rsidR="00C50AB1" w:rsidRDefault="00C50AB1">
            <w:r>
              <w:t>Links:</w:t>
            </w:r>
          </w:p>
        </w:tc>
        <w:tc>
          <w:tcPr>
            <w:tcW w:w="3261" w:type="dxa"/>
            <w:shd w:val="clear" w:color="auto" w:fill="D9D9D9"/>
          </w:tcPr>
          <w:p w14:paraId="1E86321A" w14:textId="77777777" w:rsidR="00C50AB1" w:rsidRDefault="00C50AB1">
            <w:r>
              <w:t>Attributes</w:t>
            </w:r>
          </w:p>
        </w:tc>
        <w:tc>
          <w:tcPr>
            <w:tcW w:w="2126" w:type="dxa"/>
            <w:shd w:val="clear" w:color="auto" w:fill="D9D9D9"/>
          </w:tcPr>
          <w:p w14:paraId="1D3CC89E" w14:textId="77777777" w:rsidR="00C50AB1" w:rsidRDefault="00C50AB1">
            <w:r>
              <w:t>Functionality</w:t>
            </w:r>
          </w:p>
        </w:tc>
      </w:tr>
      <w:tr w:rsidR="00C50AB1" w14:paraId="0ABA5500" w14:textId="77777777">
        <w:tc>
          <w:tcPr>
            <w:tcW w:w="2905" w:type="dxa"/>
          </w:tcPr>
          <w:p w14:paraId="6D6D43DC" w14:textId="77777777" w:rsidR="00C50AB1" w:rsidRDefault="00C50AB1">
            <w:r>
              <w:t>HL7Versions</w:t>
            </w:r>
          </w:p>
          <w:p w14:paraId="13D1399F" w14:textId="77777777" w:rsidR="00C50AB1" w:rsidRDefault="00C50AB1">
            <w:r>
              <w:t>HL7MsgStructureIDs</w:t>
            </w:r>
          </w:p>
        </w:tc>
        <w:tc>
          <w:tcPr>
            <w:tcW w:w="3261" w:type="dxa"/>
          </w:tcPr>
          <w:p w14:paraId="5C9C5569" w14:textId="77777777" w:rsidR="00C50AB1" w:rsidRDefault="00C50AB1">
            <w:r>
              <w:t>version_id</w:t>
            </w:r>
          </w:p>
          <w:p w14:paraId="74859660" w14:textId="77777777" w:rsidR="00C50AB1" w:rsidRDefault="00C50AB1">
            <w:r>
              <w:t>version_id</w:t>
            </w:r>
          </w:p>
        </w:tc>
        <w:tc>
          <w:tcPr>
            <w:tcW w:w="2126" w:type="dxa"/>
          </w:tcPr>
          <w:p w14:paraId="43E6DD08" w14:textId="77777777" w:rsidR="00C50AB1" w:rsidRDefault="00C50AB1">
            <w:r>
              <w:t>Updates will cascade.</w:t>
            </w:r>
          </w:p>
        </w:tc>
      </w:tr>
      <w:tr w:rsidR="00C50AB1" w14:paraId="0F1C165B" w14:textId="77777777">
        <w:tc>
          <w:tcPr>
            <w:tcW w:w="2905" w:type="dxa"/>
          </w:tcPr>
          <w:p w14:paraId="295B935B" w14:textId="77777777" w:rsidR="00C50AB1" w:rsidRDefault="00C50AB1">
            <w:r>
              <w:t xml:space="preserve">HL7MsgStructureIDs </w:t>
            </w:r>
          </w:p>
          <w:p w14:paraId="3930BFEF" w14:textId="77777777" w:rsidR="00C50AB1" w:rsidRDefault="00C50AB1">
            <w:r>
              <w:t>HL7EventMessageTypes</w:t>
            </w:r>
          </w:p>
        </w:tc>
        <w:tc>
          <w:tcPr>
            <w:tcW w:w="3261" w:type="dxa"/>
          </w:tcPr>
          <w:p w14:paraId="1E3FFE4E" w14:textId="77777777" w:rsidR="00C50AB1" w:rsidRDefault="00C50AB1">
            <w:pPr>
              <w:rPr>
                <w:lang w:val="fr-FR"/>
              </w:rPr>
            </w:pPr>
            <w:r>
              <w:rPr>
                <w:lang w:val="fr-FR"/>
              </w:rPr>
              <w:t>message_structure, version_id</w:t>
            </w:r>
          </w:p>
          <w:p w14:paraId="180BBEF2" w14:textId="77777777" w:rsidR="00C50AB1" w:rsidRDefault="00C50AB1">
            <w:r>
              <w:t>message_structure_snd, version_id</w:t>
            </w:r>
          </w:p>
        </w:tc>
        <w:tc>
          <w:tcPr>
            <w:tcW w:w="2126" w:type="dxa"/>
          </w:tcPr>
          <w:p w14:paraId="15A8FDC4" w14:textId="77777777" w:rsidR="00C50AB1" w:rsidRDefault="00C50AB1">
            <w:r>
              <w:t>Updates will cascade.</w:t>
            </w:r>
          </w:p>
        </w:tc>
      </w:tr>
      <w:tr w:rsidR="00C50AB1" w14:paraId="744D3339" w14:textId="77777777">
        <w:tc>
          <w:tcPr>
            <w:tcW w:w="2905" w:type="dxa"/>
          </w:tcPr>
          <w:p w14:paraId="439265D8" w14:textId="77777777" w:rsidR="00C50AB1" w:rsidRDefault="00C50AB1">
            <w:r>
              <w:t xml:space="preserve">HL7MsgStructureIDs </w:t>
            </w:r>
          </w:p>
          <w:p w14:paraId="6259DF91" w14:textId="77777777" w:rsidR="00C50AB1" w:rsidRDefault="00C50AB1">
            <w:r>
              <w:t>HL7EventMessageTypes</w:t>
            </w:r>
          </w:p>
        </w:tc>
        <w:tc>
          <w:tcPr>
            <w:tcW w:w="3261" w:type="dxa"/>
          </w:tcPr>
          <w:p w14:paraId="2CE29E2F" w14:textId="77777777" w:rsidR="00C50AB1" w:rsidRDefault="00C50AB1">
            <w:r>
              <w:t>message_structure, version_id</w:t>
            </w:r>
          </w:p>
          <w:p w14:paraId="0CDB491E" w14:textId="77777777" w:rsidR="00C50AB1" w:rsidRDefault="00C50AB1">
            <w:r>
              <w:t>message_structure_return, version_id</w:t>
            </w:r>
          </w:p>
        </w:tc>
        <w:tc>
          <w:tcPr>
            <w:tcW w:w="2126" w:type="dxa"/>
          </w:tcPr>
          <w:p w14:paraId="5390C7C8" w14:textId="77777777" w:rsidR="00C50AB1" w:rsidRDefault="00C50AB1">
            <w:r>
              <w:t>Updates will cascade.</w:t>
            </w:r>
          </w:p>
        </w:tc>
      </w:tr>
      <w:tr w:rsidR="00C50AB1" w14:paraId="005B9A60" w14:textId="77777777">
        <w:tc>
          <w:tcPr>
            <w:tcW w:w="2905" w:type="dxa"/>
          </w:tcPr>
          <w:p w14:paraId="50B2FD4E" w14:textId="77777777" w:rsidR="00C50AB1" w:rsidRDefault="00C50AB1">
            <w:r>
              <w:t>HL7MsgStructureIDs</w:t>
            </w:r>
          </w:p>
          <w:p w14:paraId="7DAC6CE1" w14:textId="77777777" w:rsidR="00C50AB1" w:rsidRDefault="00C50AB1">
            <w:r>
              <w:t>HL7MsgStructureIDSegments</w:t>
            </w:r>
          </w:p>
        </w:tc>
        <w:tc>
          <w:tcPr>
            <w:tcW w:w="3261" w:type="dxa"/>
          </w:tcPr>
          <w:p w14:paraId="5AD9E1E2" w14:textId="77777777" w:rsidR="00C50AB1" w:rsidRPr="003D7B7A" w:rsidRDefault="00C50AB1">
            <w:pPr>
              <w:rPr>
                <w:lang w:val="fr-FR"/>
              </w:rPr>
            </w:pPr>
            <w:r w:rsidRPr="003D7B7A">
              <w:rPr>
                <w:lang w:val="fr-FR"/>
              </w:rPr>
              <w:t>message_structure, version_id</w:t>
            </w:r>
          </w:p>
          <w:p w14:paraId="73BB758A" w14:textId="77777777" w:rsidR="00C50AB1" w:rsidRPr="003D7B7A" w:rsidRDefault="00C50AB1">
            <w:pPr>
              <w:rPr>
                <w:lang w:val="fr-FR"/>
              </w:rPr>
            </w:pPr>
            <w:r w:rsidRPr="003D7B7A">
              <w:rPr>
                <w:lang w:val="fr-FR"/>
              </w:rPr>
              <w:t>message_structure, version_id</w:t>
            </w:r>
          </w:p>
        </w:tc>
        <w:tc>
          <w:tcPr>
            <w:tcW w:w="2126" w:type="dxa"/>
          </w:tcPr>
          <w:p w14:paraId="7999122F" w14:textId="77777777" w:rsidR="00C50AB1" w:rsidRDefault="00C50AB1">
            <w:r>
              <w:t>Updates will cascade.</w:t>
            </w:r>
          </w:p>
        </w:tc>
      </w:tr>
    </w:tbl>
    <w:p w14:paraId="553E0DBF" w14:textId="77777777" w:rsidR="00C50AB1" w:rsidRDefault="00C50AB1"/>
    <w:p w14:paraId="48A22D0F" w14:textId="77777777" w:rsidR="00C50AB1" w:rsidRDefault="00C50AB1">
      <w:pPr>
        <w:pStyle w:val="berschrift2"/>
      </w:pPr>
      <w:r>
        <w:lastRenderedPageBreak/>
        <w:fldChar w:fldCharType="begin"/>
      </w:r>
      <w:r>
        <w:instrText xml:space="preserve"> AUTONUMLGL </w:instrText>
      </w:r>
      <w:bookmarkStart w:id="124" w:name="_Toc147402693"/>
      <w:r>
        <w:fldChar w:fldCharType="end"/>
      </w:r>
      <w:r>
        <w:t xml:space="preserve"> Table </w:t>
      </w:r>
      <w:r w:rsidR="00587377">
        <w:t>HL7</w:t>
      </w:r>
      <w:r>
        <w:t>MsgStructureIDSegments</w:t>
      </w:r>
      <w:bookmarkEnd w:id="124"/>
    </w:p>
    <w:p w14:paraId="10A7640E"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0AE49678" w14:textId="77777777">
        <w:trPr>
          <w:tblHeader/>
        </w:trPr>
        <w:tc>
          <w:tcPr>
            <w:tcW w:w="2905" w:type="dxa"/>
            <w:shd w:val="clear" w:color="auto" w:fill="D9D9D9"/>
          </w:tcPr>
          <w:p w14:paraId="00B62B21" w14:textId="77777777" w:rsidR="00C50AB1" w:rsidRDefault="00C50AB1">
            <w:r>
              <w:t>Links:</w:t>
            </w:r>
          </w:p>
        </w:tc>
        <w:tc>
          <w:tcPr>
            <w:tcW w:w="3261" w:type="dxa"/>
            <w:shd w:val="clear" w:color="auto" w:fill="D9D9D9"/>
          </w:tcPr>
          <w:p w14:paraId="67A153BF" w14:textId="77777777" w:rsidR="00C50AB1" w:rsidRDefault="00C50AB1">
            <w:r>
              <w:t>Attributes</w:t>
            </w:r>
          </w:p>
        </w:tc>
        <w:tc>
          <w:tcPr>
            <w:tcW w:w="2126" w:type="dxa"/>
            <w:shd w:val="clear" w:color="auto" w:fill="D9D9D9"/>
          </w:tcPr>
          <w:p w14:paraId="3316C086" w14:textId="77777777" w:rsidR="00C50AB1" w:rsidRDefault="00C50AB1">
            <w:r>
              <w:t>Functionality</w:t>
            </w:r>
          </w:p>
        </w:tc>
      </w:tr>
      <w:tr w:rsidR="00C50AB1" w14:paraId="5C0831A7" w14:textId="77777777">
        <w:tc>
          <w:tcPr>
            <w:tcW w:w="2905" w:type="dxa"/>
          </w:tcPr>
          <w:p w14:paraId="7E6D3F80" w14:textId="77777777" w:rsidR="00C50AB1" w:rsidRDefault="00C50AB1">
            <w:r>
              <w:t xml:space="preserve">HL7MsgStructureIDs </w:t>
            </w:r>
          </w:p>
          <w:p w14:paraId="4029FD66" w14:textId="77777777" w:rsidR="00C50AB1" w:rsidRDefault="00C50AB1">
            <w:r>
              <w:t>HL7MsgStructureIDSegments</w:t>
            </w:r>
          </w:p>
        </w:tc>
        <w:tc>
          <w:tcPr>
            <w:tcW w:w="3261" w:type="dxa"/>
          </w:tcPr>
          <w:p w14:paraId="25EAFB1D" w14:textId="77777777" w:rsidR="00C50AB1" w:rsidRDefault="00C50AB1">
            <w:pPr>
              <w:rPr>
                <w:lang w:val="fr-FR"/>
              </w:rPr>
            </w:pPr>
            <w:r>
              <w:rPr>
                <w:lang w:val="fr-FR"/>
              </w:rPr>
              <w:t>message_structure, version_id</w:t>
            </w:r>
          </w:p>
          <w:p w14:paraId="42B03ED5" w14:textId="77777777" w:rsidR="00C50AB1" w:rsidRDefault="00C50AB1">
            <w:pPr>
              <w:rPr>
                <w:lang w:val="fr-FR"/>
              </w:rPr>
            </w:pPr>
            <w:r>
              <w:rPr>
                <w:lang w:val="fr-FR"/>
              </w:rPr>
              <w:t>message_structure, version_id</w:t>
            </w:r>
          </w:p>
        </w:tc>
        <w:tc>
          <w:tcPr>
            <w:tcW w:w="2126" w:type="dxa"/>
          </w:tcPr>
          <w:p w14:paraId="7E674D2A" w14:textId="77777777" w:rsidR="00C50AB1" w:rsidRDefault="00C50AB1">
            <w:r>
              <w:t>Updates will cascade.</w:t>
            </w:r>
          </w:p>
        </w:tc>
      </w:tr>
    </w:tbl>
    <w:p w14:paraId="4165B500" w14:textId="77777777" w:rsidR="00C50AB1" w:rsidRDefault="00C50AB1"/>
    <w:p w14:paraId="75DD98F6" w14:textId="77777777" w:rsidR="00C50AB1" w:rsidRDefault="00C50AB1">
      <w:pPr>
        <w:pStyle w:val="berschrift2"/>
      </w:pPr>
      <w:r>
        <w:fldChar w:fldCharType="begin"/>
      </w:r>
      <w:r>
        <w:instrText xml:space="preserve"> AUTONUMLGL </w:instrText>
      </w:r>
      <w:bookmarkStart w:id="125" w:name="_Toc147402694"/>
      <w:r>
        <w:fldChar w:fldCharType="end"/>
      </w:r>
      <w:r>
        <w:t xml:space="preserve"> Table HL7MessageTypes</w:t>
      </w:r>
      <w:bookmarkEnd w:id="125"/>
    </w:p>
    <w:p w14:paraId="51421F02"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7FABF996" w14:textId="77777777">
        <w:trPr>
          <w:tblHeader/>
        </w:trPr>
        <w:tc>
          <w:tcPr>
            <w:tcW w:w="2905" w:type="dxa"/>
            <w:shd w:val="clear" w:color="auto" w:fill="D9D9D9"/>
          </w:tcPr>
          <w:p w14:paraId="70AC837D" w14:textId="77777777" w:rsidR="00C50AB1" w:rsidRDefault="00C50AB1">
            <w:r>
              <w:t>Links:</w:t>
            </w:r>
          </w:p>
        </w:tc>
        <w:tc>
          <w:tcPr>
            <w:tcW w:w="3261" w:type="dxa"/>
            <w:shd w:val="clear" w:color="auto" w:fill="D9D9D9"/>
          </w:tcPr>
          <w:p w14:paraId="253D449A" w14:textId="77777777" w:rsidR="00C50AB1" w:rsidRDefault="00C50AB1">
            <w:r>
              <w:t>Attributes</w:t>
            </w:r>
          </w:p>
        </w:tc>
        <w:tc>
          <w:tcPr>
            <w:tcW w:w="2126" w:type="dxa"/>
            <w:shd w:val="clear" w:color="auto" w:fill="D9D9D9"/>
          </w:tcPr>
          <w:p w14:paraId="3A7D9AE4" w14:textId="77777777" w:rsidR="00C50AB1" w:rsidRDefault="00C50AB1">
            <w:r>
              <w:t>Functionality</w:t>
            </w:r>
          </w:p>
        </w:tc>
      </w:tr>
      <w:tr w:rsidR="00C50AB1" w14:paraId="0DAA37D8" w14:textId="77777777">
        <w:tc>
          <w:tcPr>
            <w:tcW w:w="2905" w:type="dxa"/>
          </w:tcPr>
          <w:p w14:paraId="0392EAC1" w14:textId="77777777" w:rsidR="00C50AB1" w:rsidRDefault="00C50AB1">
            <w:r>
              <w:t>HL7MessageTypes</w:t>
            </w:r>
          </w:p>
          <w:p w14:paraId="364499F2" w14:textId="77777777" w:rsidR="00C50AB1" w:rsidRDefault="00C50AB1">
            <w:r>
              <w:t>HL7EventMessageTypes</w:t>
            </w:r>
          </w:p>
        </w:tc>
        <w:tc>
          <w:tcPr>
            <w:tcW w:w="3261" w:type="dxa"/>
          </w:tcPr>
          <w:p w14:paraId="00D2BCB9" w14:textId="77777777" w:rsidR="00C50AB1" w:rsidRDefault="00C50AB1">
            <w:r>
              <w:t>message_type, version_id</w:t>
            </w:r>
          </w:p>
          <w:p w14:paraId="2F9EB696" w14:textId="77777777" w:rsidR="00C50AB1" w:rsidRDefault="00C50AB1">
            <w:r>
              <w:t>message_typ_snd, version_id</w:t>
            </w:r>
          </w:p>
        </w:tc>
        <w:tc>
          <w:tcPr>
            <w:tcW w:w="2126" w:type="dxa"/>
          </w:tcPr>
          <w:p w14:paraId="76CF66DE" w14:textId="77777777" w:rsidR="00C50AB1" w:rsidRDefault="00C50AB1">
            <w:r>
              <w:t>Updates will cascade.</w:t>
            </w:r>
          </w:p>
        </w:tc>
      </w:tr>
      <w:tr w:rsidR="00C50AB1" w14:paraId="41EECC07" w14:textId="77777777">
        <w:tc>
          <w:tcPr>
            <w:tcW w:w="2905" w:type="dxa"/>
          </w:tcPr>
          <w:p w14:paraId="562D059A" w14:textId="77777777" w:rsidR="00C50AB1" w:rsidRDefault="00C50AB1">
            <w:r>
              <w:t>HL7MessageTypes</w:t>
            </w:r>
          </w:p>
          <w:p w14:paraId="183CBE43" w14:textId="77777777" w:rsidR="00C50AB1" w:rsidRDefault="00C50AB1">
            <w:r>
              <w:t>HL7EventMessageTypes</w:t>
            </w:r>
          </w:p>
        </w:tc>
        <w:tc>
          <w:tcPr>
            <w:tcW w:w="3261" w:type="dxa"/>
          </w:tcPr>
          <w:p w14:paraId="6D5BD798" w14:textId="77777777" w:rsidR="00C50AB1" w:rsidRDefault="00C50AB1">
            <w:r>
              <w:t>message_type, version_id</w:t>
            </w:r>
          </w:p>
          <w:p w14:paraId="776AD874" w14:textId="77777777" w:rsidR="00C50AB1" w:rsidRDefault="00C50AB1">
            <w:r>
              <w:t>message_typ_return, version_id</w:t>
            </w:r>
          </w:p>
        </w:tc>
        <w:tc>
          <w:tcPr>
            <w:tcW w:w="2126" w:type="dxa"/>
          </w:tcPr>
          <w:p w14:paraId="58FECC41" w14:textId="77777777" w:rsidR="00C50AB1" w:rsidRDefault="00C50AB1"/>
        </w:tc>
      </w:tr>
      <w:tr w:rsidR="00C50AB1" w14:paraId="53E04A82" w14:textId="77777777">
        <w:tc>
          <w:tcPr>
            <w:tcW w:w="2905" w:type="dxa"/>
          </w:tcPr>
          <w:p w14:paraId="01161066" w14:textId="77777777" w:rsidR="00C50AB1" w:rsidRDefault="00C50AB1">
            <w:r>
              <w:t>HL7Versions</w:t>
            </w:r>
          </w:p>
          <w:p w14:paraId="467FC317" w14:textId="77777777" w:rsidR="00C50AB1" w:rsidRDefault="00C50AB1">
            <w:r>
              <w:t>HL7MessageTypes</w:t>
            </w:r>
          </w:p>
        </w:tc>
        <w:tc>
          <w:tcPr>
            <w:tcW w:w="3261" w:type="dxa"/>
          </w:tcPr>
          <w:p w14:paraId="2E6C1F60" w14:textId="77777777" w:rsidR="00C50AB1" w:rsidRDefault="00C50AB1">
            <w:r>
              <w:t>version_id</w:t>
            </w:r>
          </w:p>
          <w:p w14:paraId="04FC78E6" w14:textId="77777777" w:rsidR="00C50AB1" w:rsidRDefault="00C50AB1">
            <w:r>
              <w:t>version_id</w:t>
            </w:r>
          </w:p>
        </w:tc>
        <w:tc>
          <w:tcPr>
            <w:tcW w:w="2126" w:type="dxa"/>
          </w:tcPr>
          <w:p w14:paraId="64B6CCEB" w14:textId="77777777" w:rsidR="00C50AB1" w:rsidRDefault="00C50AB1">
            <w:r>
              <w:t>Updates will cascade.</w:t>
            </w:r>
          </w:p>
        </w:tc>
      </w:tr>
    </w:tbl>
    <w:p w14:paraId="5E972FB9" w14:textId="77777777" w:rsidR="00C50AB1" w:rsidRDefault="00C50AB1"/>
    <w:p w14:paraId="690EA585" w14:textId="77777777" w:rsidR="00C50AB1" w:rsidRDefault="00C50AB1">
      <w:pPr>
        <w:pStyle w:val="berschrift2"/>
      </w:pPr>
      <w:r>
        <w:fldChar w:fldCharType="begin"/>
      </w:r>
      <w:r>
        <w:instrText xml:space="preserve"> AUTONUMLGL </w:instrText>
      </w:r>
      <w:bookmarkStart w:id="126" w:name="_Toc147402695"/>
      <w:r>
        <w:fldChar w:fldCharType="end"/>
      </w:r>
      <w:r>
        <w:t xml:space="preserve"> Table HL7Comments</w:t>
      </w:r>
      <w:bookmarkEnd w:id="126"/>
    </w:p>
    <w:p w14:paraId="71F0CCEF"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2BC57D8D" w14:textId="77777777">
        <w:trPr>
          <w:tblHeader/>
        </w:trPr>
        <w:tc>
          <w:tcPr>
            <w:tcW w:w="2905" w:type="dxa"/>
            <w:shd w:val="clear" w:color="auto" w:fill="D9D9D9"/>
          </w:tcPr>
          <w:p w14:paraId="3DF2E310" w14:textId="77777777" w:rsidR="00C50AB1" w:rsidRDefault="00C50AB1">
            <w:r>
              <w:t>Links:</w:t>
            </w:r>
          </w:p>
        </w:tc>
        <w:tc>
          <w:tcPr>
            <w:tcW w:w="3261" w:type="dxa"/>
            <w:shd w:val="clear" w:color="auto" w:fill="D9D9D9"/>
          </w:tcPr>
          <w:p w14:paraId="29FDA891" w14:textId="77777777" w:rsidR="00C50AB1" w:rsidRDefault="00C50AB1">
            <w:r>
              <w:t>Attributes</w:t>
            </w:r>
          </w:p>
        </w:tc>
        <w:tc>
          <w:tcPr>
            <w:tcW w:w="2126" w:type="dxa"/>
            <w:shd w:val="clear" w:color="auto" w:fill="D9D9D9"/>
          </w:tcPr>
          <w:p w14:paraId="03388EA8" w14:textId="77777777" w:rsidR="00C50AB1" w:rsidRDefault="00C50AB1">
            <w:r>
              <w:t>Functionality</w:t>
            </w:r>
          </w:p>
        </w:tc>
      </w:tr>
      <w:tr w:rsidR="00C50AB1" w14:paraId="1EB95981" w14:textId="77777777">
        <w:tc>
          <w:tcPr>
            <w:tcW w:w="2905" w:type="dxa"/>
          </w:tcPr>
          <w:p w14:paraId="526E5EBE" w14:textId="77777777" w:rsidR="00C50AB1" w:rsidRDefault="00C50AB1">
            <w:r>
              <w:t>HL7Versions</w:t>
            </w:r>
          </w:p>
          <w:p w14:paraId="6F358BAB" w14:textId="77777777" w:rsidR="00C50AB1" w:rsidRDefault="00C50AB1">
            <w:r>
              <w:t>HL7Comments</w:t>
            </w:r>
          </w:p>
        </w:tc>
        <w:tc>
          <w:tcPr>
            <w:tcW w:w="3261" w:type="dxa"/>
          </w:tcPr>
          <w:p w14:paraId="743C077E" w14:textId="77777777" w:rsidR="00C50AB1" w:rsidRDefault="00C50AB1">
            <w:r>
              <w:t>version_id</w:t>
            </w:r>
          </w:p>
          <w:p w14:paraId="3DF86E06" w14:textId="77777777" w:rsidR="00C50AB1" w:rsidRDefault="00C50AB1">
            <w:r>
              <w:t>version_id</w:t>
            </w:r>
          </w:p>
        </w:tc>
        <w:tc>
          <w:tcPr>
            <w:tcW w:w="2126" w:type="dxa"/>
          </w:tcPr>
          <w:p w14:paraId="7EA1C2C1" w14:textId="77777777" w:rsidR="00C50AB1" w:rsidRDefault="00C50AB1">
            <w:r>
              <w:t>Updates will cascade.</w:t>
            </w:r>
          </w:p>
        </w:tc>
      </w:tr>
    </w:tbl>
    <w:p w14:paraId="47AB7936" w14:textId="77777777" w:rsidR="00C50AB1" w:rsidRDefault="00C50AB1"/>
    <w:p w14:paraId="1855F42C" w14:textId="77777777" w:rsidR="00C50AB1" w:rsidRDefault="00C50AB1">
      <w:pPr>
        <w:pStyle w:val="berschrift2"/>
      </w:pPr>
      <w:r>
        <w:fldChar w:fldCharType="begin"/>
      </w:r>
      <w:r>
        <w:instrText xml:space="preserve"> AUTONUMLGL </w:instrText>
      </w:r>
      <w:bookmarkStart w:id="127" w:name="_Toc147402696"/>
      <w:r>
        <w:fldChar w:fldCharType="end"/>
      </w:r>
      <w:r>
        <w:t xml:space="preserve"> Table HL7Components</w:t>
      </w:r>
      <w:bookmarkEnd w:id="127"/>
    </w:p>
    <w:p w14:paraId="3484F083"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13C2EF13" w14:textId="77777777">
        <w:trPr>
          <w:tblHeader/>
        </w:trPr>
        <w:tc>
          <w:tcPr>
            <w:tcW w:w="2905" w:type="dxa"/>
            <w:shd w:val="clear" w:color="auto" w:fill="D9D9D9"/>
          </w:tcPr>
          <w:p w14:paraId="6B0B91BA" w14:textId="77777777" w:rsidR="00C50AB1" w:rsidRDefault="00C50AB1">
            <w:r>
              <w:t>Links:</w:t>
            </w:r>
          </w:p>
        </w:tc>
        <w:tc>
          <w:tcPr>
            <w:tcW w:w="3261" w:type="dxa"/>
            <w:shd w:val="clear" w:color="auto" w:fill="D9D9D9"/>
          </w:tcPr>
          <w:p w14:paraId="35E278FE" w14:textId="77777777" w:rsidR="00C50AB1" w:rsidRDefault="00C50AB1">
            <w:r>
              <w:t>Attributes</w:t>
            </w:r>
          </w:p>
        </w:tc>
        <w:tc>
          <w:tcPr>
            <w:tcW w:w="2126" w:type="dxa"/>
            <w:shd w:val="clear" w:color="auto" w:fill="D9D9D9"/>
          </w:tcPr>
          <w:p w14:paraId="4C487BD1" w14:textId="77777777" w:rsidR="00C50AB1" w:rsidRDefault="00C50AB1">
            <w:r>
              <w:t>Functionality</w:t>
            </w:r>
          </w:p>
        </w:tc>
      </w:tr>
      <w:tr w:rsidR="00C50AB1" w14:paraId="7CAE5901" w14:textId="77777777">
        <w:tc>
          <w:tcPr>
            <w:tcW w:w="2905" w:type="dxa"/>
          </w:tcPr>
          <w:p w14:paraId="385A5FD4" w14:textId="77777777" w:rsidR="00C50AB1" w:rsidRDefault="00C50AB1">
            <w:r>
              <w:t>HL7Components</w:t>
            </w:r>
          </w:p>
          <w:p w14:paraId="7E1B1D21" w14:textId="77777777" w:rsidR="00C50AB1" w:rsidRDefault="00C50AB1">
            <w:r>
              <w:t>HL7DataStructureComponents</w:t>
            </w:r>
          </w:p>
        </w:tc>
        <w:tc>
          <w:tcPr>
            <w:tcW w:w="3261" w:type="dxa"/>
          </w:tcPr>
          <w:p w14:paraId="71398860" w14:textId="77777777" w:rsidR="00C50AB1" w:rsidRDefault="00C50AB1">
            <w:r>
              <w:t>comp_no, version_id</w:t>
            </w:r>
          </w:p>
          <w:p w14:paraId="4731C1C9" w14:textId="77777777" w:rsidR="00C50AB1" w:rsidRDefault="00C50AB1">
            <w:r>
              <w:t>comp_no, version_id</w:t>
            </w:r>
          </w:p>
        </w:tc>
        <w:tc>
          <w:tcPr>
            <w:tcW w:w="2126" w:type="dxa"/>
          </w:tcPr>
          <w:p w14:paraId="5AE4200C" w14:textId="77777777" w:rsidR="00C50AB1" w:rsidRDefault="00C50AB1"/>
        </w:tc>
      </w:tr>
      <w:tr w:rsidR="00C50AB1" w14:paraId="4259915D" w14:textId="77777777">
        <w:tc>
          <w:tcPr>
            <w:tcW w:w="2905" w:type="dxa"/>
          </w:tcPr>
          <w:p w14:paraId="479963BD" w14:textId="77777777" w:rsidR="00C50AB1" w:rsidRDefault="00C50AB1">
            <w:r>
              <w:t>HL7DataTypes</w:t>
            </w:r>
          </w:p>
          <w:p w14:paraId="6294248C" w14:textId="77777777" w:rsidR="00C50AB1" w:rsidRDefault="00C50AB1">
            <w:r>
              <w:t>HL7Components</w:t>
            </w:r>
          </w:p>
        </w:tc>
        <w:tc>
          <w:tcPr>
            <w:tcW w:w="3261" w:type="dxa"/>
          </w:tcPr>
          <w:p w14:paraId="684AF55C" w14:textId="77777777" w:rsidR="00C50AB1" w:rsidRDefault="00C50AB1">
            <w:r>
              <w:t>data_type_code, version_id</w:t>
            </w:r>
          </w:p>
          <w:p w14:paraId="1EB3B6D8" w14:textId="77777777" w:rsidR="00C50AB1" w:rsidRDefault="00C50AB1">
            <w:r>
              <w:t>data_type_code, version_id</w:t>
            </w:r>
          </w:p>
        </w:tc>
        <w:tc>
          <w:tcPr>
            <w:tcW w:w="2126" w:type="dxa"/>
          </w:tcPr>
          <w:p w14:paraId="6F7A4FF0" w14:textId="77777777" w:rsidR="00C50AB1" w:rsidRDefault="00C50AB1">
            <w:r>
              <w:t>Updates will cascade.</w:t>
            </w:r>
          </w:p>
        </w:tc>
      </w:tr>
      <w:tr w:rsidR="00C50AB1" w:rsidRPr="00587377" w14:paraId="5265A478" w14:textId="77777777">
        <w:tc>
          <w:tcPr>
            <w:tcW w:w="2905" w:type="dxa"/>
          </w:tcPr>
          <w:p w14:paraId="012A7B46" w14:textId="77777777" w:rsidR="00C50AB1" w:rsidRDefault="00C50AB1">
            <w:pPr>
              <w:rPr>
                <w:lang w:val="fr-FR"/>
              </w:rPr>
            </w:pPr>
            <w:r>
              <w:rPr>
                <w:lang w:val="fr-FR"/>
              </w:rPr>
              <w:t>HL7Tables</w:t>
            </w:r>
          </w:p>
          <w:p w14:paraId="55C7E1C7" w14:textId="77777777" w:rsidR="00C50AB1" w:rsidRDefault="00C50AB1">
            <w:pPr>
              <w:rPr>
                <w:lang w:val="fr-FR"/>
              </w:rPr>
            </w:pPr>
            <w:r>
              <w:rPr>
                <w:lang w:val="fr-FR"/>
              </w:rPr>
              <w:t>HL7Components</w:t>
            </w:r>
          </w:p>
        </w:tc>
        <w:tc>
          <w:tcPr>
            <w:tcW w:w="3261" w:type="dxa"/>
          </w:tcPr>
          <w:p w14:paraId="702D75B8" w14:textId="77777777" w:rsidR="00C50AB1" w:rsidRPr="00587377" w:rsidRDefault="00C50AB1">
            <w:r w:rsidRPr="00587377">
              <w:t>table_id, version_id</w:t>
            </w:r>
          </w:p>
          <w:p w14:paraId="1B0A04C3" w14:textId="77777777" w:rsidR="00C50AB1" w:rsidRPr="00587377" w:rsidRDefault="00C50AB1">
            <w:r w:rsidRPr="00587377">
              <w:t>table_id, version_id</w:t>
            </w:r>
          </w:p>
        </w:tc>
        <w:tc>
          <w:tcPr>
            <w:tcW w:w="2126" w:type="dxa"/>
          </w:tcPr>
          <w:p w14:paraId="6A657C7D" w14:textId="77777777" w:rsidR="00C50AB1" w:rsidRPr="00587377" w:rsidRDefault="00C50AB1"/>
        </w:tc>
      </w:tr>
      <w:tr w:rsidR="00C50AB1" w14:paraId="3D800E23" w14:textId="77777777">
        <w:tc>
          <w:tcPr>
            <w:tcW w:w="2905" w:type="dxa"/>
          </w:tcPr>
          <w:p w14:paraId="2063805D" w14:textId="77777777" w:rsidR="00C50AB1" w:rsidRDefault="00C50773">
            <w:pPr>
              <w:rPr>
                <w:lang w:val="fr-FR"/>
              </w:rPr>
            </w:pPr>
            <w:r>
              <w:rPr>
                <w:lang w:val="fr-FR"/>
              </w:rPr>
              <w:t>HL7Modification</w:t>
            </w:r>
            <w:r w:rsidR="00C50AB1">
              <w:rPr>
                <w:lang w:val="fr-FR"/>
              </w:rPr>
              <w:t>s</w:t>
            </w:r>
          </w:p>
          <w:p w14:paraId="2440316D" w14:textId="77777777" w:rsidR="00C50AB1" w:rsidRDefault="00C50AB1">
            <w:pPr>
              <w:rPr>
                <w:lang w:val="fr-FR"/>
              </w:rPr>
            </w:pPr>
            <w:r>
              <w:rPr>
                <w:lang w:val="fr-FR"/>
              </w:rPr>
              <w:t>HL7Components</w:t>
            </w:r>
          </w:p>
        </w:tc>
        <w:tc>
          <w:tcPr>
            <w:tcW w:w="3261" w:type="dxa"/>
          </w:tcPr>
          <w:p w14:paraId="4DB4DA92" w14:textId="77777777" w:rsidR="00C50AB1" w:rsidRDefault="00C50773">
            <w:pPr>
              <w:rPr>
                <w:lang w:val="fr-FR"/>
              </w:rPr>
            </w:pPr>
            <w:r>
              <w:rPr>
                <w:lang w:val="fr-FR"/>
              </w:rPr>
              <w:t>modification</w:t>
            </w:r>
            <w:r w:rsidR="00C50AB1">
              <w:rPr>
                <w:lang w:val="fr-FR"/>
              </w:rPr>
              <w:t>, version_id</w:t>
            </w:r>
          </w:p>
          <w:p w14:paraId="2E31E0D1" w14:textId="77777777" w:rsidR="00C50AB1" w:rsidRDefault="00C50773">
            <w:pPr>
              <w:rPr>
                <w:lang w:val="fr-FR"/>
              </w:rPr>
            </w:pPr>
            <w:r>
              <w:rPr>
                <w:lang w:val="fr-FR"/>
              </w:rPr>
              <w:t>modification</w:t>
            </w:r>
            <w:r w:rsidR="00C50AB1">
              <w:rPr>
                <w:lang w:val="fr-FR"/>
              </w:rPr>
              <w:t>, version_id</w:t>
            </w:r>
          </w:p>
        </w:tc>
        <w:tc>
          <w:tcPr>
            <w:tcW w:w="2126" w:type="dxa"/>
          </w:tcPr>
          <w:p w14:paraId="4A8A7A3B" w14:textId="77777777" w:rsidR="00C50AB1" w:rsidRDefault="00C50AB1">
            <w:r>
              <w:t>Updates will cascade.</w:t>
            </w:r>
          </w:p>
        </w:tc>
      </w:tr>
    </w:tbl>
    <w:p w14:paraId="74AB3359" w14:textId="77777777" w:rsidR="00C50AB1" w:rsidRDefault="00C50AB1"/>
    <w:p w14:paraId="66DDC6FB" w14:textId="77777777" w:rsidR="00C50AB1" w:rsidRDefault="00C50AB1">
      <w:pPr>
        <w:pStyle w:val="berschrift2"/>
      </w:pPr>
      <w:r>
        <w:fldChar w:fldCharType="begin"/>
      </w:r>
      <w:r>
        <w:instrText xml:space="preserve"> AUTONUMLGL </w:instrText>
      </w:r>
      <w:bookmarkStart w:id="128" w:name="_Toc147402697"/>
      <w:r>
        <w:fldChar w:fldCharType="end"/>
      </w:r>
      <w:r>
        <w:t xml:space="preserve"> Table HL7DatastructureComponents</w:t>
      </w:r>
      <w:bookmarkEnd w:id="128"/>
    </w:p>
    <w:p w14:paraId="65276984"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5095ACBC" w14:textId="77777777">
        <w:trPr>
          <w:tblHeader/>
        </w:trPr>
        <w:tc>
          <w:tcPr>
            <w:tcW w:w="2905" w:type="dxa"/>
            <w:shd w:val="clear" w:color="auto" w:fill="D9D9D9"/>
          </w:tcPr>
          <w:p w14:paraId="3407E118" w14:textId="77777777" w:rsidR="00C50AB1" w:rsidRDefault="00C50AB1">
            <w:r>
              <w:t>Links:</w:t>
            </w:r>
          </w:p>
        </w:tc>
        <w:tc>
          <w:tcPr>
            <w:tcW w:w="3261" w:type="dxa"/>
            <w:shd w:val="clear" w:color="auto" w:fill="D9D9D9"/>
          </w:tcPr>
          <w:p w14:paraId="2D531E07" w14:textId="77777777" w:rsidR="00C50AB1" w:rsidRDefault="00C50AB1">
            <w:r>
              <w:t>Attributes</w:t>
            </w:r>
          </w:p>
        </w:tc>
        <w:tc>
          <w:tcPr>
            <w:tcW w:w="2126" w:type="dxa"/>
            <w:shd w:val="clear" w:color="auto" w:fill="D9D9D9"/>
          </w:tcPr>
          <w:p w14:paraId="68B3B0E2" w14:textId="77777777" w:rsidR="00C50AB1" w:rsidRDefault="00C50AB1">
            <w:r>
              <w:t>Functionality</w:t>
            </w:r>
          </w:p>
        </w:tc>
      </w:tr>
      <w:tr w:rsidR="00C50AB1" w14:paraId="344948AB" w14:textId="77777777">
        <w:tc>
          <w:tcPr>
            <w:tcW w:w="2905" w:type="dxa"/>
          </w:tcPr>
          <w:p w14:paraId="191091F3" w14:textId="77777777" w:rsidR="00C50AB1" w:rsidRDefault="00C50AB1">
            <w:r>
              <w:t>HL7Components</w:t>
            </w:r>
          </w:p>
          <w:p w14:paraId="2BBBCF1A" w14:textId="77777777" w:rsidR="00C50AB1" w:rsidRDefault="00C50AB1">
            <w:r>
              <w:t>HL7DataStructureComponents</w:t>
            </w:r>
          </w:p>
        </w:tc>
        <w:tc>
          <w:tcPr>
            <w:tcW w:w="3261" w:type="dxa"/>
          </w:tcPr>
          <w:p w14:paraId="5F04D848" w14:textId="77777777" w:rsidR="00C50AB1" w:rsidRDefault="00C50AB1">
            <w:r>
              <w:t>comp_no, version_id</w:t>
            </w:r>
          </w:p>
          <w:p w14:paraId="57EA3911" w14:textId="77777777" w:rsidR="00C50AB1" w:rsidRDefault="00C50AB1">
            <w:r>
              <w:t>comp_no, version_id</w:t>
            </w:r>
          </w:p>
        </w:tc>
        <w:tc>
          <w:tcPr>
            <w:tcW w:w="2126" w:type="dxa"/>
          </w:tcPr>
          <w:p w14:paraId="4F9C2521" w14:textId="77777777" w:rsidR="00C50AB1" w:rsidRDefault="00C50AB1"/>
        </w:tc>
      </w:tr>
      <w:tr w:rsidR="00C50AB1" w14:paraId="4CA5218E" w14:textId="77777777">
        <w:tc>
          <w:tcPr>
            <w:tcW w:w="2905" w:type="dxa"/>
          </w:tcPr>
          <w:p w14:paraId="7A758E40" w14:textId="77777777" w:rsidR="00C50AB1" w:rsidRDefault="00C50AB1">
            <w:r>
              <w:t>HL7DataStructures</w:t>
            </w:r>
          </w:p>
          <w:p w14:paraId="0ADF2E0E" w14:textId="77777777" w:rsidR="00C50AB1" w:rsidRDefault="00C50AB1">
            <w:r>
              <w:t>HL7DataStructureComponents</w:t>
            </w:r>
          </w:p>
        </w:tc>
        <w:tc>
          <w:tcPr>
            <w:tcW w:w="3261" w:type="dxa"/>
          </w:tcPr>
          <w:p w14:paraId="2EF68BDB" w14:textId="77777777" w:rsidR="00C50AB1" w:rsidRDefault="00C50AB1">
            <w:r>
              <w:t>data_structure, version_id</w:t>
            </w:r>
          </w:p>
          <w:p w14:paraId="43600FF3" w14:textId="77777777" w:rsidR="00C50AB1" w:rsidRDefault="00C50AB1">
            <w:r>
              <w:t>data_structure, version_id</w:t>
            </w:r>
          </w:p>
        </w:tc>
        <w:tc>
          <w:tcPr>
            <w:tcW w:w="2126" w:type="dxa"/>
          </w:tcPr>
          <w:p w14:paraId="5750AA61" w14:textId="77777777" w:rsidR="00C50AB1" w:rsidRDefault="00C50AB1">
            <w:r>
              <w:t>Updates will cascade.</w:t>
            </w:r>
          </w:p>
        </w:tc>
      </w:tr>
      <w:tr w:rsidR="00C50AB1" w14:paraId="7741406B" w14:textId="77777777">
        <w:tc>
          <w:tcPr>
            <w:tcW w:w="2905" w:type="dxa"/>
          </w:tcPr>
          <w:p w14:paraId="76052803" w14:textId="77777777" w:rsidR="00C50AB1" w:rsidRDefault="00C50AB1">
            <w:r>
              <w:t>HL7Tables</w:t>
            </w:r>
          </w:p>
          <w:p w14:paraId="3EDCFCB7" w14:textId="77777777" w:rsidR="00C50AB1" w:rsidRDefault="00C50AB1">
            <w:r>
              <w:t>HL7DataStructureComponents</w:t>
            </w:r>
          </w:p>
        </w:tc>
        <w:tc>
          <w:tcPr>
            <w:tcW w:w="3261" w:type="dxa"/>
          </w:tcPr>
          <w:p w14:paraId="3ED7DB9C" w14:textId="77777777" w:rsidR="00C50AB1" w:rsidRDefault="00C50AB1">
            <w:r>
              <w:t>table_id, version_id</w:t>
            </w:r>
          </w:p>
          <w:p w14:paraId="7A10D56C" w14:textId="77777777" w:rsidR="00C50AB1" w:rsidRDefault="00C50AB1">
            <w:r>
              <w:t>table_id, version_id</w:t>
            </w:r>
          </w:p>
        </w:tc>
        <w:tc>
          <w:tcPr>
            <w:tcW w:w="2126" w:type="dxa"/>
          </w:tcPr>
          <w:p w14:paraId="72D883B2" w14:textId="77777777" w:rsidR="00C50AB1" w:rsidRDefault="00C50AB1">
            <w:r>
              <w:t>Updates will cascade.</w:t>
            </w:r>
          </w:p>
        </w:tc>
      </w:tr>
    </w:tbl>
    <w:p w14:paraId="1D513359" w14:textId="77777777" w:rsidR="00C50AB1" w:rsidRDefault="00C50AB1"/>
    <w:p w14:paraId="4F2B9527" w14:textId="77777777" w:rsidR="00C50AB1" w:rsidRDefault="00C50AB1">
      <w:pPr>
        <w:pStyle w:val="berschrift2"/>
      </w:pPr>
      <w:r>
        <w:lastRenderedPageBreak/>
        <w:fldChar w:fldCharType="begin"/>
      </w:r>
      <w:r>
        <w:instrText xml:space="preserve"> AUTONUMLGL </w:instrText>
      </w:r>
      <w:bookmarkStart w:id="129" w:name="_Toc147402698"/>
      <w:r>
        <w:fldChar w:fldCharType="end"/>
      </w:r>
      <w:r>
        <w:t xml:space="preserve"> Table HL7Datastructures</w:t>
      </w:r>
      <w:bookmarkEnd w:id="129"/>
    </w:p>
    <w:p w14:paraId="5605DF5E"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09E63138" w14:textId="77777777">
        <w:trPr>
          <w:tblHeader/>
        </w:trPr>
        <w:tc>
          <w:tcPr>
            <w:tcW w:w="2905" w:type="dxa"/>
            <w:shd w:val="clear" w:color="auto" w:fill="D9D9D9"/>
          </w:tcPr>
          <w:p w14:paraId="3A57100F" w14:textId="77777777" w:rsidR="00C50AB1" w:rsidRDefault="00C50AB1">
            <w:r>
              <w:t>Links:</w:t>
            </w:r>
          </w:p>
        </w:tc>
        <w:tc>
          <w:tcPr>
            <w:tcW w:w="3261" w:type="dxa"/>
            <w:shd w:val="clear" w:color="auto" w:fill="D9D9D9"/>
          </w:tcPr>
          <w:p w14:paraId="390FF368" w14:textId="77777777" w:rsidR="00C50AB1" w:rsidRDefault="00C50AB1">
            <w:r>
              <w:t>Attributes</w:t>
            </w:r>
          </w:p>
        </w:tc>
        <w:tc>
          <w:tcPr>
            <w:tcW w:w="2126" w:type="dxa"/>
            <w:shd w:val="clear" w:color="auto" w:fill="D9D9D9"/>
          </w:tcPr>
          <w:p w14:paraId="33F99C19" w14:textId="77777777" w:rsidR="00C50AB1" w:rsidRDefault="00C50AB1">
            <w:r>
              <w:t>Functionality</w:t>
            </w:r>
          </w:p>
        </w:tc>
      </w:tr>
      <w:tr w:rsidR="00C50AB1" w14:paraId="279A1AAC" w14:textId="77777777">
        <w:tc>
          <w:tcPr>
            <w:tcW w:w="2905" w:type="dxa"/>
          </w:tcPr>
          <w:p w14:paraId="5EFAE56B" w14:textId="77777777" w:rsidR="00C50AB1" w:rsidRDefault="00C50AB1">
            <w:r>
              <w:t>HL7DataStructures</w:t>
            </w:r>
          </w:p>
          <w:p w14:paraId="5A401CED" w14:textId="77777777" w:rsidR="00C50AB1" w:rsidRDefault="00C50AB1">
            <w:r>
              <w:t>HL7DataStructureComponents</w:t>
            </w:r>
          </w:p>
        </w:tc>
        <w:tc>
          <w:tcPr>
            <w:tcW w:w="3261" w:type="dxa"/>
          </w:tcPr>
          <w:p w14:paraId="68A28EE1" w14:textId="77777777" w:rsidR="00C50AB1" w:rsidRDefault="00C50AB1">
            <w:r>
              <w:t>data_structure, version_id</w:t>
            </w:r>
          </w:p>
          <w:p w14:paraId="3F504553" w14:textId="77777777" w:rsidR="00C50AB1" w:rsidRDefault="00C50AB1">
            <w:r>
              <w:t>data_structure, version_id</w:t>
            </w:r>
          </w:p>
        </w:tc>
        <w:tc>
          <w:tcPr>
            <w:tcW w:w="2126" w:type="dxa"/>
          </w:tcPr>
          <w:p w14:paraId="05805719" w14:textId="77777777" w:rsidR="00C50AB1" w:rsidRDefault="00C50AB1">
            <w:r>
              <w:t>Updates will cascade.</w:t>
            </w:r>
          </w:p>
        </w:tc>
      </w:tr>
      <w:tr w:rsidR="00C50AB1" w14:paraId="45A35022" w14:textId="77777777">
        <w:tc>
          <w:tcPr>
            <w:tcW w:w="2905" w:type="dxa"/>
          </w:tcPr>
          <w:p w14:paraId="5DFE01FD" w14:textId="77777777" w:rsidR="00C50AB1" w:rsidRDefault="00C50AB1">
            <w:r>
              <w:t>HL7DataStructures</w:t>
            </w:r>
          </w:p>
          <w:p w14:paraId="749F2804" w14:textId="77777777" w:rsidR="00C50AB1" w:rsidRDefault="00C50AB1">
            <w:r>
              <w:t>HL7DataElements</w:t>
            </w:r>
          </w:p>
        </w:tc>
        <w:tc>
          <w:tcPr>
            <w:tcW w:w="3261" w:type="dxa"/>
          </w:tcPr>
          <w:p w14:paraId="18CF0AE1" w14:textId="77777777" w:rsidR="00C50AB1" w:rsidRDefault="00C50AB1">
            <w:r>
              <w:t>data_structure, version_id</w:t>
            </w:r>
          </w:p>
          <w:p w14:paraId="59E12318" w14:textId="77777777" w:rsidR="00C50AB1" w:rsidRDefault="00C50AB1">
            <w:r>
              <w:t>data_structure, version_id</w:t>
            </w:r>
          </w:p>
        </w:tc>
        <w:tc>
          <w:tcPr>
            <w:tcW w:w="2126" w:type="dxa"/>
          </w:tcPr>
          <w:p w14:paraId="2D0C22E4" w14:textId="77777777" w:rsidR="00C50AB1" w:rsidRDefault="00C50AB1">
            <w:r>
              <w:t>Updates will cascade.</w:t>
            </w:r>
          </w:p>
        </w:tc>
      </w:tr>
    </w:tbl>
    <w:p w14:paraId="2545F0E2" w14:textId="77777777" w:rsidR="00C50AB1" w:rsidRDefault="00C50AB1"/>
    <w:p w14:paraId="0736E15A" w14:textId="77777777" w:rsidR="00C50AB1" w:rsidRDefault="00C50AB1">
      <w:pPr>
        <w:pStyle w:val="berschrift2"/>
      </w:pPr>
      <w:r>
        <w:fldChar w:fldCharType="begin"/>
      </w:r>
      <w:r>
        <w:instrText xml:space="preserve"> AUTONUMLGL </w:instrText>
      </w:r>
      <w:bookmarkStart w:id="130" w:name="_Toc147402699"/>
      <w:r>
        <w:fldChar w:fldCharType="end"/>
      </w:r>
      <w:r>
        <w:t xml:space="preserve"> Table HL7Datatypes</w:t>
      </w:r>
      <w:bookmarkEnd w:id="130"/>
    </w:p>
    <w:p w14:paraId="5F6FE59A"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512CAB5A" w14:textId="77777777">
        <w:trPr>
          <w:tblHeader/>
        </w:trPr>
        <w:tc>
          <w:tcPr>
            <w:tcW w:w="2905" w:type="dxa"/>
            <w:shd w:val="clear" w:color="auto" w:fill="D9D9D9"/>
          </w:tcPr>
          <w:p w14:paraId="62C82FB7" w14:textId="77777777" w:rsidR="00C50AB1" w:rsidRDefault="00C50AB1">
            <w:r>
              <w:t>Links:</w:t>
            </w:r>
          </w:p>
        </w:tc>
        <w:tc>
          <w:tcPr>
            <w:tcW w:w="3261" w:type="dxa"/>
            <w:shd w:val="clear" w:color="auto" w:fill="D9D9D9"/>
          </w:tcPr>
          <w:p w14:paraId="34DB7977" w14:textId="77777777" w:rsidR="00C50AB1" w:rsidRDefault="00C50AB1">
            <w:r>
              <w:t>Attributes</w:t>
            </w:r>
          </w:p>
        </w:tc>
        <w:tc>
          <w:tcPr>
            <w:tcW w:w="2126" w:type="dxa"/>
            <w:shd w:val="clear" w:color="auto" w:fill="D9D9D9"/>
          </w:tcPr>
          <w:p w14:paraId="62CF98FA" w14:textId="77777777" w:rsidR="00C50AB1" w:rsidRDefault="00C50AB1">
            <w:r>
              <w:t>Functionality</w:t>
            </w:r>
          </w:p>
        </w:tc>
      </w:tr>
      <w:tr w:rsidR="00C50AB1" w14:paraId="0E8A3844" w14:textId="77777777">
        <w:tc>
          <w:tcPr>
            <w:tcW w:w="2905" w:type="dxa"/>
          </w:tcPr>
          <w:p w14:paraId="39B67130" w14:textId="77777777" w:rsidR="00C50AB1" w:rsidRDefault="00C50AB1">
            <w:r>
              <w:t>HL7DataTypes</w:t>
            </w:r>
          </w:p>
          <w:p w14:paraId="272121F2" w14:textId="77777777" w:rsidR="00C50AB1" w:rsidRDefault="00C50AB1">
            <w:r>
              <w:t>HL7Components</w:t>
            </w:r>
          </w:p>
        </w:tc>
        <w:tc>
          <w:tcPr>
            <w:tcW w:w="3261" w:type="dxa"/>
          </w:tcPr>
          <w:p w14:paraId="3D1FFCC8" w14:textId="77777777" w:rsidR="00C50AB1" w:rsidRPr="003D7B7A" w:rsidRDefault="00C50AB1">
            <w:pPr>
              <w:rPr>
                <w:lang w:val="it-IT"/>
              </w:rPr>
            </w:pPr>
            <w:r w:rsidRPr="003D7B7A">
              <w:rPr>
                <w:lang w:val="it-IT"/>
              </w:rPr>
              <w:t>data_type_code</w:t>
            </w:r>
          </w:p>
          <w:p w14:paraId="0F316385" w14:textId="77777777" w:rsidR="00C50AB1" w:rsidRPr="003D7B7A" w:rsidRDefault="00C50AB1">
            <w:pPr>
              <w:rPr>
                <w:lang w:val="it-IT"/>
              </w:rPr>
            </w:pPr>
            <w:r w:rsidRPr="003D7B7A">
              <w:rPr>
                <w:lang w:val="it-IT"/>
              </w:rPr>
              <w:t>data_type_code</w:t>
            </w:r>
          </w:p>
        </w:tc>
        <w:tc>
          <w:tcPr>
            <w:tcW w:w="2126" w:type="dxa"/>
          </w:tcPr>
          <w:p w14:paraId="74C39724" w14:textId="77777777" w:rsidR="00C50AB1" w:rsidRDefault="00C50AB1">
            <w:r>
              <w:t>Updates will cascade.</w:t>
            </w:r>
          </w:p>
        </w:tc>
      </w:tr>
      <w:tr w:rsidR="00C50AB1" w14:paraId="3F497EC0" w14:textId="77777777">
        <w:tc>
          <w:tcPr>
            <w:tcW w:w="2905" w:type="dxa"/>
          </w:tcPr>
          <w:p w14:paraId="679D49AA" w14:textId="77777777" w:rsidR="00C50AB1" w:rsidRDefault="00C50AB1">
            <w:pPr>
              <w:rPr>
                <w:lang w:val="fr-FR"/>
              </w:rPr>
            </w:pPr>
            <w:r>
              <w:rPr>
                <w:lang w:val="fr-FR"/>
              </w:rPr>
              <w:t>HL7DataStructures</w:t>
            </w:r>
          </w:p>
          <w:p w14:paraId="181FEB1B" w14:textId="77777777" w:rsidR="00C50AB1" w:rsidRDefault="00C50AB1">
            <w:pPr>
              <w:rPr>
                <w:lang w:val="fr-FR"/>
              </w:rPr>
            </w:pPr>
            <w:r>
              <w:rPr>
                <w:lang w:val="fr-FR"/>
              </w:rPr>
              <w:t>HL7Components</w:t>
            </w:r>
          </w:p>
        </w:tc>
        <w:tc>
          <w:tcPr>
            <w:tcW w:w="3261" w:type="dxa"/>
          </w:tcPr>
          <w:p w14:paraId="1B8B3750" w14:textId="77777777" w:rsidR="00C50AB1" w:rsidRDefault="00C50AB1">
            <w:pPr>
              <w:rPr>
                <w:lang w:val="fr-FR"/>
              </w:rPr>
            </w:pPr>
            <w:r>
              <w:rPr>
                <w:lang w:val="fr-FR"/>
              </w:rPr>
              <w:t>data_type_code; version_id</w:t>
            </w:r>
          </w:p>
          <w:p w14:paraId="46D5BCFF" w14:textId="77777777" w:rsidR="00C50AB1" w:rsidRDefault="00C50AB1">
            <w:r>
              <w:t>data_type_code; version_id</w:t>
            </w:r>
          </w:p>
        </w:tc>
        <w:tc>
          <w:tcPr>
            <w:tcW w:w="2126" w:type="dxa"/>
          </w:tcPr>
          <w:p w14:paraId="10C060AD" w14:textId="77777777" w:rsidR="00C50AB1" w:rsidRDefault="00C50AB1">
            <w:r>
              <w:t>Updates will cascade.</w:t>
            </w:r>
          </w:p>
        </w:tc>
      </w:tr>
      <w:tr w:rsidR="00C50AB1" w14:paraId="67E64B63" w14:textId="77777777">
        <w:tc>
          <w:tcPr>
            <w:tcW w:w="2905" w:type="dxa"/>
          </w:tcPr>
          <w:p w14:paraId="0190648B" w14:textId="77777777" w:rsidR="00C50AB1" w:rsidRDefault="00C50AB1">
            <w:r>
              <w:t>HL7Versions</w:t>
            </w:r>
          </w:p>
          <w:p w14:paraId="1B6DE557" w14:textId="77777777" w:rsidR="00C50AB1" w:rsidRDefault="00C50AB1">
            <w:r>
              <w:t>HL7DataTypes</w:t>
            </w:r>
          </w:p>
        </w:tc>
        <w:tc>
          <w:tcPr>
            <w:tcW w:w="3261" w:type="dxa"/>
          </w:tcPr>
          <w:p w14:paraId="620400F6" w14:textId="77777777" w:rsidR="00C50AB1" w:rsidRDefault="00C50AB1">
            <w:r>
              <w:t>version_id</w:t>
            </w:r>
          </w:p>
          <w:p w14:paraId="4EA5D836" w14:textId="77777777" w:rsidR="00C50AB1" w:rsidRDefault="00C50AB1">
            <w:r>
              <w:t>version_id</w:t>
            </w:r>
          </w:p>
        </w:tc>
        <w:tc>
          <w:tcPr>
            <w:tcW w:w="2126" w:type="dxa"/>
          </w:tcPr>
          <w:p w14:paraId="4B6474EB" w14:textId="77777777" w:rsidR="00C50AB1" w:rsidRDefault="00C50AB1">
            <w:r>
              <w:t>Updates will cascade.</w:t>
            </w:r>
          </w:p>
        </w:tc>
      </w:tr>
    </w:tbl>
    <w:p w14:paraId="08E70403" w14:textId="77777777" w:rsidR="00C50AB1" w:rsidRDefault="00C50AB1"/>
    <w:p w14:paraId="2191A1E9" w14:textId="77777777" w:rsidR="00C50AB1" w:rsidRDefault="00C50AB1">
      <w:pPr>
        <w:pStyle w:val="berschrift2"/>
      </w:pPr>
      <w:r>
        <w:fldChar w:fldCharType="begin"/>
      </w:r>
      <w:r>
        <w:instrText xml:space="preserve"> AUTONUMLGL </w:instrText>
      </w:r>
      <w:bookmarkStart w:id="131" w:name="_Toc147402700"/>
      <w:r>
        <w:fldChar w:fldCharType="end"/>
      </w:r>
      <w:r>
        <w:t xml:space="preserve"> Table HL7Queries</w:t>
      </w:r>
      <w:bookmarkEnd w:id="131"/>
    </w:p>
    <w:p w14:paraId="6AFD31AC"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63A48FF7" w14:textId="77777777">
        <w:trPr>
          <w:tblHeader/>
        </w:trPr>
        <w:tc>
          <w:tcPr>
            <w:tcW w:w="2905" w:type="dxa"/>
            <w:shd w:val="clear" w:color="auto" w:fill="D9D9D9"/>
          </w:tcPr>
          <w:p w14:paraId="0E677F03" w14:textId="77777777" w:rsidR="00C50AB1" w:rsidRDefault="00C50AB1">
            <w:r>
              <w:t>Links:</w:t>
            </w:r>
          </w:p>
        </w:tc>
        <w:tc>
          <w:tcPr>
            <w:tcW w:w="3261" w:type="dxa"/>
            <w:shd w:val="clear" w:color="auto" w:fill="D9D9D9"/>
          </w:tcPr>
          <w:p w14:paraId="33803C61" w14:textId="77777777" w:rsidR="00C50AB1" w:rsidRDefault="00C50AB1">
            <w:r>
              <w:t>Attributes</w:t>
            </w:r>
          </w:p>
        </w:tc>
        <w:tc>
          <w:tcPr>
            <w:tcW w:w="2126" w:type="dxa"/>
            <w:shd w:val="clear" w:color="auto" w:fill="D9D9D9"/>
          </w:tcPr>
          <w:p w14:paraId="5999281C" w14:textId="77777777" w:rsidR="00C50AB1" w:rsidRDefault="00C50AB1">
            <w:r>
              <w:t>Functionality</w:t>
            </w:r>
          </w:p>
        </w:tc>
      </w:tr>
      <w:tr w:rsidR="00C50AB1" w14:paraId="72566432" w14:textId="77777777">
        <w:tc>
          <w:tcPr>
            <w:tcW w:w="2905" w:type="dxa"/>
          </w:tcPr>
          <w:p w14:paraId="3B33CFBF" w14:textId="77777777" w:rsidR="00C50AB1" w:rsidRDefault="00C50AB1">
            <w:r>
              <w:t>HL7Queries</w:t>
            </w:r>
          </w:p>
          <w:p w14:paraId="4DB5A422" w14:textId="77777777" w:rsidR="00C50AB1" w:rsidRDefault="00C50AB1">
            <w:r>
              <w:t>HL7QueryDisplay</w:t>
            </w:r>
          </w:p>
        </w:tc>
        <w:tc>
          <w:tcPr>
            <w:tcW w:w="3261" w:type="dxa"/>
          </w:tcPr>
          <w:p w14:paraId="4C668CB5" w14:textId="77777777" w:rsidR="00C50AB1" w:rsidRPr="003D7B7A" w:rsidRDefault="00C50AB1">
            <w:pPr>
              <w:rPr>
                <w:lang w:val="fr-FR"/>
              </w:rPr>
            </w:pPr>
            <w:r w:rsidRPr="003D7B7A">
              <w:rPr>
                <w:lang w:val="fr-FR"/>
              </w:rPr>
              <w:t>event_code, version_id</w:t>
            </w:r>
          </w:p>
          <w:p w14:paraId="1530EC39" w14:textId="77777777" w:rsidR="00C50AB1" w:rsidRPr="003D7B7A" w:rsidRDefault="00C50AB1">
            <w:pPr>
              <w:rPr>
                <w:lang w:val="fr-FR"/>
              </w:rPr>
            </w:pPr>
            <w:r w:rsidRPr="003D7B7A">
              <w:rPr>
                <w:lang w:val="fr-FR"/>
              </w:rPr>
              <w:t>event_code, version_id</w:t>
            </w:r>
          </w:p>
        </w:tc>
        <w:tc>
          <w:tcPr>
            <w:tcW w:w="2126" w:type="dxa"/>
          </w:tcPr>
          <w:p w14:paraId="10E312D6" w14:textId="77777777" w:rsidR="00C50AB1" w:rsidRDefault="00C50AB1">
            <w:r>
              <w:t>Updates will cascade.</w:t>
            </w:r>
          </w:p>
        </w:tc>
      </w:tr>
      <w:tr w:rsidR="00C50AB1" w14:paraId="6DF66EE7" w14:textId="77777777">
        <w:tc>
          <w:tcPr>
            <w:tcW w:w="2905" w:type="dxa"/>
          </w:tcPr>
          <w:p w14:paraId="774EC4CD" w14:textId="77777777" w:rsidR="00C50AB1" w:rsidRDefault="00C50AB1">
            <w:pPr>
              <w:rPr>
                <w:lang w:val="fr-FR"/>
              </w:rPr>
            </w:pPr>
            <w:r>
              <w:rPr>
                <w:lang w:val="fr-FR"/>
              </w:rPr>
              <w:t>HL7Queries</w:t>
            </w:r>
          </w:p>
          <w:p w14:paraId="23E0E961" w14:textId="77777777" w:rsidR="00C50AB1" w:rsidRDefault="00C50AB1">
            <w:pPr>
              <w:rPr>
                <w:lang w:val="fr-FR"/>
              </w:rPr>
            </w:pPr>
            <w:r>
              <w:rPr>
                <w:lang w:val="fr-FR"/>
              </w:rPr>
              <w:t>HL7QueryInput</w:t>
            </w:r>
          </w:p>
        </w:tc>
        <w:tc>
          <w:tcPr>
            <w:tcW w:w="3261" w:type="dxa"/>
          </w:tcPr>
          <w:p w14:paraId="0666004A" w14:textId="77777777" w:rsidR="00C50AB1" w:rsidRDefault="00C50AB1">
            <w:pPr>
              <w:rPr>
                <w:lang w:val="fr-FR"/>
              </w:rPr>
            </w:pPr>
            <w:r>
              <w:rPr>
                <w:lang w:val="fr-FR"/>
              </w:rPr>
              <w:t>event_code, version_id</w:t>
            </w:r>
          </w:p>
          <w:p w14:paraId="1225C664" w14:textId="77777777" w:rsidR="00C50AB1" w:rsidRDefault="00C50AB1">
            <w:pPr>
              <w:rPr>
                <w:lang w:val="fr-FR"/>
              </w:rPr>
            </w:pPr>
            <w:r>
              <w:rPr>
                <w:lang w:val="fr-FR"/>
              </w:rPr>
              <w:t>event_code, version_id</w:t>
            </w:r>
          </w:p>
        </w:tc>
        <w:tc>
          <w:tcPr>
            <w:tcW w:w="2126" w:type="dxa"/>
          </w:tcPr>
          <w:p w14:paraId="4E38A3F3" w14:textId="77777777" w:rsidR="00C50AB1" w:rsidRDefault="00C50AB1">
            <w:r>
              <w:t>Updates will cascade.</w:t>
            </w:r>
          </w:p>
        </w:tc>
      </w:tr>
      <w:tr w:rsidR="00C50AB1" w14:paraId="33EDEC5E" w14:textId="77777777">
        <w:tc>
          <w:tcPr>
            <w:tcW w:w="2905" w:type="dxa"/>
          </w:tcPr>
          <w:p w14:paraId="220974A7" w14:textId="77777777" w:rsidR="00C50AB1" w:rsidRDefault="00C50AB1">
            <w:pPr>
              <w:rPr>
                <w:lang w:val="fr-FR"/>
              </w:rPr>
            </w:pPr>
            <w:r>
              <w:rPr>
                <w:lang w:val="fr-FR"/>
              </w:rPr>
              <w:t>HL7Queries</w:t>
            </w:r>
          </w:p>
          <w:p w14:paraId="5FCCF153" w14:textId="77777777" w:rsidR="00C50AB1" w:rsidRDefault="00C50AB1">
            <w:pPr>
              <w:rPr>
                <w:lang w:val="fr-FR"/>
              </w:rPr>
            </w:pPr>
            <w:r>
              <w:rPr>
                <w:lang w:val="fr-FR"/>
              </w:rPr>
              <w:t>HL7QueryInputParameter</w:t>
            </w:r>
          </w:p>
        </w:tc>
        <w:tc>
          <w:tcPr>
            <w:tcW w:w="3261" w:type="dxa"/>
          </w:tcPr>
          <w:p w14:paraId="5452E201" w14:textId="77777777" w:rsidR="00C50AB1" w:rsidRDefault="00C50AB1">
            <w:pPr>
              <w:rPr>
                <w:lang w:val="fr-FR"/>
              </w:rPr>
            </w:pPr>
            <w:r>
              <w:rPr>
                <w:lang w:val="fr-FR"/>
              </w:rPr>
              <w:t>event_code, version_id</w:t>
            </w:r>
          </w:p>
          <w:p w14:paraId="0AB52CF0" w14:textId="77777777" w:rsidR="00C50AB1" w:rsidRDefault="00C50AB1">
            <w:pPr>
              <w:rPr>
                <w:lang w:val="fr-FR"/>
              </w:rPr>
            </w:pPr>
            <w:r>
              <w:rPr>
                <w:lang w:val="fr-FR"/>
              </w:rPr>
              <w:t>event_code, version_id</w:t>
            </w:r>
          </w:p>
        </w:tc>
        <w:tc>
          <w:tcPr>
            <w:tcW w:w="2126" w:type="dxa"/>
          </w:tcPr>
          <w:p w14:paraId="6389AE3B" w14:textId="77777777" w:rsidR="00C50AB1" w:rsidRDefault="00C50AB1">
            <w:r>
              <w:t>Updates will cascade.</w:t>
            </w:r>
          </w:p>
        </w:tc>
      </w:tr>
      <w:tr w:rsidR="00C50AB1" w14:paraId="2ADB6875" w14:textId="77777777">
        <w:tc>
          <w:tcPr>
            <w:tcW w:w="2905" w:type="dxa"/>
          </w:tcPr>
          <w:p w14:paraId="4991B14F" w14:textId="77777777" w:rsidR="00C50AB1" w:rsidRDefault="00C50AB1">
            <w:pPr>
              <w:rPr>
                <w:lang w:val="fr-FR"/>
              </w:rPr>
            </w:pPr>
            <w:r>
              <w:rPr>
                <w:lang w:val="fr-FR"/>
              </w:rPr>
              <w:t>HL7Queries</w:t>
            </w:r>
          </w:p>
          <w:p w14:paraId="754BF166" w14:textId="77777777" w:rsidR="00C50AB1" w:rsidRDefault="00C50AB1">
            <w:pPr>
              <w:rPr>
                <w:lang w:val="fr-FR"/>
              </w:rPr>
            </w:pPr>
            <w:r>
              <w:rPr>
                <w:lang w:val="fr-FR"/>
              </w:rPr>
              <w:t>HL7QueryRCP</w:t>
            </w:r>
          </w:p>
        </w:tc>
        <w:tc>
          <w:tcPr>
            <w:tcW w:w="3261" w:type="dxa"/>
          </w:tcPr>
          <w:p w14:paraId="7D78BDC1" w14:textId="77777777" w:rsidR="00C50AB1" w:rsidRDefault="00C50AB1">
            <w:pPr>
              <w:rPr>
                <w:lang w:val="fr-FR"/>
              </w:rPr>
            </w:pPr>
            <w:r>
              <w:rPr>
                <w:lang w:val="fr-FR"/>
              </w:rPr>
              <w:t>event_code, version_id</w:t>
            </w:r>
          </w:p>
          <w:p w14:paraId="1C147DF1" w14:textId="77777777" w:rsidR="00C50AB1" w:rsidRDefault="00C50AB1">
            <w:pPr>
              <w:rPr>
                <w:lang w:val="fr-FR"/>
              </w:rPr>
            </w:pPr>
            <w:r>
              <w:rPr>
                <w:lang w:val="fr-FR"/>
              </w:rPr>
              <w:t>event_code, version_id</w:t>
            </w:r>
          </w:p>
        </w:tc>
        <w:tc>
          <w:tcPr>
            <w:tcW w:w="2126" w:type="dxa"/>
          </w:tcPr>
          <w:p w14:paraId="59303E85" w14:textId="77777777" w:rsidR="00C50AB1" w:rsidRDefault="00C50AB1">
            <w:r>
              <w:t>Updates will cascade.</w:t>
            </w:r>
          </w:p>
        </w:tc>
      </w:tr>
    </w:tbl>
    <w:p w14:paraId="3E4318CF" w14:textId="77777777" w:rsidR="00C50AB1" w:rsidRDefault="00C50AB1"/>
    <w:p w14:paraId="2F1BA1E7" w14:textId="77777777" w:rsidR="00C50AB1" w:rsidRDefault="00C50AB1">
      <w:pPr>
        <w:pStyle w:val="berschrift2"/>
      </w:pPr>
      <w:r>
        <w:fldChar w:fldCharType="begin"/>
      </w:r>
      <w:r>
        <w:instrText xml:space="preserve"> AUTONUMLGL </w:instrText>
      </w:r>
      <w:bookmarkStart w:id="132" w:name="_Toc147402701"/>
      <w:r>
        <w:fldChar w:fldCharType="end"/>
      </w:r>
      <w:r>
        <w:t xml:space="preserve"> Table HL7QueryInput</w:t>
      </w:r>
      <w:bookmarkEnd w:id="132"/>
    </w:p>
    <w:p w14:paraId="521EF98D"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718A06B2" w14:textId="77777777">
        <w:tc>
          <w:tcPr>
            <w:tcW w:w="2905" w:type="dxa"/>
            <w:shd w:val="clear" w:color="auto" w:fill="D9D9D9"/>
          </w:tcPr>
          <w:p w14:paraId="09587FE0" w14:textId="77777777" w:rsidR="00C50AB1" w:rsidRDefault="00C50AB1">
            <w:r>
              <w:t>Links:</w:t>
            </w:r>
          </w:p>
        </w:tc>
        <w:tc>
          <w:tcPr>
            <w:tcW w:w="3261" w:type="dxa"/>
            <w:shd w:val="clear" w:color="auto" w:fill="D9D9D9"/>
          </w:tcPr>
          <w:p w14:paraId="232E6C33" w14:textId="77777777" w:rsidR="00C50AB1" w:rsidRDefault="00C50AB1">
            <w:r>
              <w:t>Attributes</w:t>
            </w:r>
          </w:p>
        </w:tc>
        <w:tc>
          <w:tcPr>
            <w:tcW w:w="2126" w:type="dxa"/>
            <w:shd w:val="clear" w:color="auto" w:fill="D9D9D9"/>
          </w:tcPr>
          <w:p w14:paraId="46F9A05E" w14:textId="77777777" w:rsidR="00C50AB1" w:rsidRDefault="00C50AB1">
            <w:r>
              <w:t>Functionality</w:t>
            </w:r>
          </w:p>
        </w:tc>
      </w:tr>
      <w:tr w:rsidR="00C50AB1" w14:paraId="48F1C38A" w14:textId="77777777">
        <w:tc>
          <w:tcPr>
            <w:tcW w:w="2905" w:type="dxa"/>
          </w:tcPr>
          <w:p w14:paraId="572FBE9E" w14:textId="77777777" w:rsidR="00C50AB1" w:rsidRDefault="00C50AB1">
            <w:r>
              <w:t>HL7QueryInput</w:t>
            </w:r>
          </w:p>
          <w:p w14:paraId="5DB09939" w14:textId="77777777" w:rsidR="00C50AB1" w:rsidRDefault="00C50AB1">
            <w:r>
              <w:t>HL7QueryInputParameter</w:t>
            </w:r>
          </w:p>
        </w:tc>
        <w:tc>
          <w:tcPr>
            <w:tcW w:w="3261" w:type="dxa"/>
          </w:tcPr>
          <w:p w14:paraId="5AF31A23" w14:textId="77777777" w:rsidR="00C50AB1" w:rsidRDefault="00C50AB1">
            <w:pPr>
              <w:rPr>
                <w:lang w:val="fr-FR"/>
              </w:rPr>
            </w:pPr>
            <w:r>
              <w:rPr>
                <w:lang w:val="fr-FR"/>
              </w:rPr>
              <w:t>event_code, version_id</w:t>
            </w:r>
          </w:p>
          <w:p w14:paraId="3B3EA946" w14:textId="77777777" w:rsidR="00C50AB1" w:rsidRDefault="00C50AB1">
            <w:pPr>
              <w:rPr>
                <w:lang w:val="fr-FR"/>
              </w:rPr>
            </w:pPr>
            <w:r>
              <w:rPr>
                <w:lang w:val="fr-FR"/>
              </w:rPr>
              <w:t>event_code, version_id</w:t>
            </w:r>
          </w:p>
        </w:tc>
        <w:tc>
          <w:tcPr>
            <w:tcW w:w="2126" w:type="dxa"/>
          </w:tcPr>
          <w:p w14:paraId="6DF0C63B" w14:textId="77777777" w:rsidR="00C50AB1" w:rsidRDefault="00C50AB1">
            <w:r>
              <w:t>Updates will cascade.</w:t>
            </w:r>
          </w:p>
        </w:tc>
      </w:tr>
    </w:tbl>
    <w:p w14:paraId="7DE75394" w14:textId="77777777" w:rsidR="00C50AB1" w:rsidRDefault="00C50AB1"/>
    <w:p w14:paraId="2E7E5BCA" w14:textId="77777777" w:rsidR="00C50AB1" w:rsidRDefault="00C50AB1">
      <w:pPr>
        <w:pStyle w:val="berschrift2"/>
      </w:pPr>
      <w:r>
        <w:fldChar w:fldCharType="begin"/>
      </w:r>
      <w:r>
        <w:instrText xml:space="preserve"> AUTONUMLGL </w:instrText>
      </w:r>
      <w:bookmarkStart w:id="133" w:name="_Toc147402702"/>
      <w:r>
        <w:fldChar w:fldCharType="end"/>
      </w:r>
      <w:r>
        <w:t xml:space="preserve"> Table HL7Chapters</w:t>
      </w:r>
      <w:bookmarkEnd w:id="133"/>
    </w:p>
    <w:p w14:paraId="40941426" w14:textId="77777777" w:rsidR="00C50AB1" w:rsidRDefault="00C50AB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05"/>
        <w:gridCol w:w="3261"/>
        <w:gridCol w:w="2126"/>
      </w:tblGrid>
      <w:tr w:rsidR="00C50AB1" w14:paraId="30E235D3" w14:textId="77777777">
        <w:trPr>
          <w:tblHeader/>
        </w:trPr>
        <w:tc>
          <w:tcPr>
            <w:tcW w:w="2905" w:type="dxa"/>
            <w:shd w:val="clear" w:color="auto" w:fill="D9D9D9"/>
          </w:tcPr>
          <w:p w14:paraId="0BD5BF63" w14:textId="77777777" w:rsidR="00C50AB1" w:rsidRDefault="00C50AB1">
            <w:r>
              <w:t>Links:</w:t>
            </w:r>
          </w:p>
        </w:tc>
        <w:tc>
          <w:tcPr>
            <w:tcW w:w="3261" w:type="dxa"/>
            <w:shd w:val="clear" w:color="auto" w:fill="D9D9D9"/>
          </w:tcPr>
          <w:p w14:paraId="221BFAAE" w14:textId="77777777" w:rsidR="00C50AB1" w:rsidRDefault="00C50AB1">
            <w:pPr>
              <w:rPr>
                <w:lang w:val="fr-FR"/>
              </w:rPr>
            </w:pPr>
            <w:r>
              <w:rPr>
                <w:lang w:val="fr-FR"/>
              </w:rPr>
              <w:t>Attributes</w:t>
            </w:r>
          </w:p>
        </w:tc>
        <w:tc>
          <w:tcPr>
            <w:tcW w:w="2126" w:type="dxa"/>
            <w:shd w:val="clear" w:color="auto" w:fill="D9D9D9"/>
          </w:tcPr>
          <w:p w14:paraId="266CA427" w14:textId="77777777" w:rsidR="00C50AB1" w:rsidRDefault="00C50AB1">
            <w:pPr>
              <w:rPr>
                <w:lang w:val="fr-FR"/>
              </w:rPr>
            </w:pPr>
            <w:r>
              <w:rPr>
                <w:lang w:val="fr-FR"/>
              </w:rPr>
              <w:t>Functionality</w:t>
            </w:r>
          </w:p>
        </w:tc>
      </w:tr>
      <w:tr w:rsidR="00C50AB1" w14:paraId="59E8172C" w14:textId="77777777">
        <w:tc>
          <w:tcPr>
            <w:tcW w:w="2905" w:type="dxa"/>
          </w:tcPr>
          <w:p w14:paraId="7137A855" w14:textId="77777777" w:rsidR="00C50AB1" w:rsidRDefault="00C50AB1">
            <w:pPr>
              <w:rPr>
                <w:lang w:val="fr-FR"/>
              </w:rPr>
            </w:pPr>
            <w:r>
              <w:rPr>
                <w:lang w:val="fr-FR"/>
              </w:rPr>
              <w:t>HL7Chapters</w:t>
            </w:r>
          </w:p>
          <w:p w14:paraId="7F41A60F" w14:textId="77777777" w:rsidR="00C50AB1" w:rsidRDefault="00C50AB1">
            <w:pPr>
              <w:rPr>
                <w:lang w:val="fr-FR"/>
              </w:rPr>
            </w:pPr>
            <w:r>
              <w:rPr>
                <w:lang w:val="fr-FR"/>
              </w:rPr>
              <w:t>HL7ChapterParagraphs</w:t>
            </w:r>
          </w:p>
        </w:tc>
        <w:tc>
          <w:tcPr>
            <w:tcW w:w="3261" w:type="dxa"/>
          </w:tcPr>
          <w:p w14:paraId="148C7DEB" w14:textId="77777777" w:rsidR="00C50AB1" w:rsidRDefault="00C50AB1">
            <w:pPr>
              <w:rPr>
                <w:lang w:val="fr-FR"/>
              </w:rPr>
            </w:pPr>
            <w:r>
              <w:rPr>
                <w:lang w:val="fr-FR"/>
              </w:rPr>
              <w:t>chapter, version_id</w:t>
            </w:r>
          </w:p>
          <w:p w14:paraId="6CC76C92" w14:textId="77777777" w:rsidR="00C50AB1" w:rsidRDefault="00C50AB1">
            <w:pPr>
              <w:rPr>
                <w:lang w:val="fr-FR"/>
              </w:rPr>
            </w:pPr>
            <w:r>
              <w:rPr>
                <w:lang w:val="fr-FR"/>
              </w:rPr>
              <w:t>chapter, version_id</w:t>
            </w:r>
          </w:p>
        </w:tc>
        <w:tc>
          <w:tcPr>
            <w:tcW w:w="2126" w:type="dxa"/>
          </w:tcPr>
          <w:p w14:paraId="399D12D4" w14:textId="77777777" w:rsidR="00C50AB1" w:rsidRDefault="00C50AB1">
            <w:r>
              <w:t>Updates will cascade.</w:t>
            </w:r>
          </w:p>
        </w:tc>
      </w:tr>
      <w:tr w:rsidR="00C50AB1" w14:paraId="5B56D12E" w14:textId="77777777">
        <w:tc>
          <w:tcPr>
            <w:tcW w:w="2905" w:type="dxa"/>
          </w:tcPr>
          <w:p w14:paraId="37CDC9C1" w14:textId="77777777" w:rsidR="00C50AB1" w:rsidRDefault="00C50AB1">
            <w:r>
              <w:t>HL7Chapters</w:t>
            </w:r>
          </w:p>
          <w:p w14:paraId="6CC1B1A0" w14:textId="77777777" w:rsidR="00C50AB1" w:rsidRDefault="00C50AB1">
            <w:r>
              <w:t>HL7ChapterHeadings</w:t>
            </w:r>
          </w:p>
        </w:tc>
        <w:tc>
          <w:tcPr>
            <w:tcW w:w="3261" w:type="dxa"/>
          </w:tcPr>
          <w:p w14:paraId="5DC83006" w14:textId="77777777" w:rsidR="00C50AB1" w:rsidRDefault="00C50AB1">
            <w:r>
              <w:t>chapter, version_id</w:t>
            </w:r>
          </w:p>
          <w:p w14:paraId="63E73B68" w14:textId="77777777" w:rsidR="00C50AB1" w:rsidRDefault="00C50AB1">
            <w:r>
              <w:t>chapter, version_id</w:t>
            </w:r>
          </w:p>
        </w:tc>
        <w:tc>
          <w:tcPr>
            <w:tcW w:w="2126" w:type="dxa"/>
          </w:tcPr>
          <w:p w14:paraId="38DEEDD5" w14:textId="77777777" w:rsidR="00C50AB1" w:rsidRDefault="00C50AB1">
            <w:r>
              <w:t>Updates will cascade.</w:t>
            </w:r>
          </w:p>
        </w:tc>
      </w:tr>
    </w:tbl>
    <w:p w14:paraId="2CA3B285" w14:textId="77777777" w:rsidR="00C50AB1" w:rsidRDefault="00C50AB1"/>
    <w:p w14:paraId="1F0465DF" w14:textId="77777777" w:rsidR="00C50AB1" w:rsidRDefault="00C50AB1">
      <w:pPr>
        <w:pStyle w:val="berschrift2"/>
      </w:pPr>
      <w:r>
        <w:lastRenderedPageBreak/>
        <w:fldChar w:fldCharType="begin"/>
      </w:r>
      <w:r>
        <w:instrText xml:space="preserve"> AUTONUMLGL </w:instrText>
      </w:r>
      <w:bookmarkStart w:id="134" w:name="_Toc147402703"/>
      <w:r>
        <w:fldChar w:fldCharType="end"/>
      </w:r>
      <w:r>
        <w:t xml:space="preserve"> Table HL7Mapping-Table Dataelements</w:t>
      </w:r>
      <w:bookmarkEnd w:id="134"/>
    </w:p>
    <w:p w14:paraId="06C4CF6B" w14:textId="77777777" w:rsidR="00C50AB1" w:rsidRDefault="00C50AB1">
      <w:r>
        <w:t>no relations</w:t>
      </w:r>
    </w:p>
    <w:p w14:paraId="4755E036" w14:textId="77777777" w:rsidR="00C50AB1" w:rsidRDefault="00C50AB1">
      <w:pPr>
        <w:pStyle w:val="berschrift2"/>
      </w:pPr>
      <w:r>
        <w:fldChar w:fldCharType="begin"/>
      </w:r>
      <w:r>
        <w:instrText xml:space="preserve"> AUTONUMLGL </w:instrText>
      </w:r>
      <w:bookmarkStart w:id="135" w:name="_Toc147402704"/>
      <w:r>
        <w:fldChar w:fldCharType="end"/>
      </w:r>
      <w:r>
        <w:t xml:space="preserve"> Table DBChanges</w:t>
      </w:r>
      <w:bookmarkEnd w:id="135"/>
    </w:p>
    <w:p w14:paraId="44875521" w14:textId="77777777" w:rsidR="00C50AB1" w:rsidRDefault="00C50AB1">
      <w:r>
        <w:t>no relations</w:t>
      </w:r>
    </w:p>
    <w:p w14:paraId="16D9A0D7" w14:textId="77777777" w:rsidR="00C50AB1" w:rsidRDefault="00C50AB1">
      <w:pPr>
        <w:pStyle w:val="berschrift2"/>
      </w:pPr>
      <w:r>
        <w:fldChar w:fldCharType="begin"/>
      </w:r>
      <w:r>
        <w:instrText xml:space="preserve"> AUTONUMLGL </w:instrText>
      </w:r>
      <w:bookmarkStart w:id="136" w:name="_Toc147402705"/>
      <w:r>
        <w:fldChar w:fldCharType="end"/>
      </w:r>
      <w:r>
        <w:t xml:space="preserve"> Table DBOpenPoints</w:t>
      </w:r>
      <w:bookmarkEnd w:id="136"/>
    </w:p>
    <w:p w14:paraId="35FC2761" w14:textId="77777777" w:rsidR="00C50AB1" w:rsidRDefault="00C50AB1">
      <w:r>
        <w:t>no relations</w:t>
      </w:r>
    </w:p>
    <w:p w14:paraId="257F94D3" w14:textId="77777777" w:rsidR="00C50AB1" w:rsidRDefault="00C50AB1">
      <w:pPr>
        <w:pStyle w:val="berschrift2"/>
      </w:pPr>
      <w:r>
        <w:fldChar w:fldCharType="begin"/>
      </w:r>
      <w:r>
        <w:instrText xml:space="preserve"> AUTONUMLGL </w:instrText>
      </w:r>
      <w:bookmarkStart w:id="137" w:name="_Toc147402706"/>
      <w:r>
        <w:fldChar w:fldCharType="end"/>
      </w:r>
      <w:r>
        <w:t xml:space="preserve"> Table DBOptions</w:t>
      </w:r>
      <w:bookmarkEnd w:id="137"/>
    </w:p>
    <w:p w14:paraId="2A7D1B4D" w14:textId="77777777" w:rsidR="00C50AB1" w:rsidRDefault="00C50AB1">
      <w:r>
        <w:t>no relations</w:t>
      </w:r>
    </w:p>
    <w:p w14:paraId="1C8D18BD" w14:textId="77777777" w:rsidR="00C50AB1" w:rsidRDefault="00C50AB1">
      <w:pPr>
        <w:pStyle w:val="berschrift2"/>
      </w:pPr>
      <w:r>
        <w:fldChar w:fldCharType="begin"/>
      </w:r>
      <w:r>
        <w:instrText xml:space="preserve"> AUTONUMLGL </w:instrText>
      </w:r>
      <w:bookmarkStart w:id="138" w:name="_Toc147402707"/>
      <w:r>
        <w:fldChar w:fldCharType="end"/>
      </w:r>
      <w:r>
        <w:t xml:space="preserve"> Table DBVersion</w:t>
      </w:r>
      <w:bookmarkEnd w:id="138"/>
    </w:p>
    <w:p w14:paraId="6BFAD43D" w14:textId="77777777" w:rsidR="00C50AB1" w:rsidRDefault="00C50AB1">
      <w:r>
        <w:t>no relations</w:t>
      </w:r>
    </w:p>
    <w:p w14:paraId="10AD103D" w14:textId="77777777" w:rsidR="00C50AB1" w:rsidRDefault="00C50AB1">
      <w:pPr>
        <w:pStyle w:val="berschrift2"/>
      </w:pPr>
      <w:r>
        <w:fldChar w:fldCharType="begin"/>
      </w:r>
      <w:r>
        <w:instrText xml:space="preserve"> AUTONUMLGL </w:instrText>
      </w:r>
      <w:bookmarkStart w:id="139" w:name="_Toc147402708"/>
      <w:r>
        <w:fldChar w:fldCharType="end"/>
      </w:r>
      <w:r>
        <w:t xml:space="preserve"> Table GeneratedDataIndex</w:t>
      </w:r>
      <w:bookmarkEnd w:id="139"/>
    </w:p>
    <w:p w14:paraId="5A54B32C" w14:textId="77777777" w:rsidR="00C50AB1" w:rsidRDefault="00C50AB1">
      <w:r>
        <w:t>no relations</w:t>
      </w:r>
    </w:p>
    <w:p w14:paraId="7E6A95F8" w14:textId="77777777" w:rsidR="00C50AB1" w:rsidRDefault="00C50AB1">
      <w:pPr>
        <w:pStyle w:val="berschrift2"/>
      </w:pPr>
      <w:r>
        <w:fldChar w:fldCharType="begin"/>
      </w:r>
      <w:r>
        <w:instrText xml:space="preserve"> AUTONUMLGL </w:instrText>
      </w:r>
      <w:bookmarkStart w:id="140" w:name="_Toc147402709"/>
      <w:r>
        <w:fldChar w:fldCharType="end"/>
      </w:r>
      <w:r>
        <w:t xml:space="preserve"> Table GeneratedDataDifferences</w:t>
      </w:r>
      <w:bookmarkEnd w:id="140"/>
    </w:p>
    <w:p w14:paraId="5A083604" w14:textId="77777777" w:rsidR="00C50AB1" w:rsidRDefault="00C50AB1">
      <w:r>
        <w:t>no relations</w:t>
      </w:r>
    </w:p>
    <w:p w14:paraId="080D1917" w14:textId="77777777" w:rsidR="00C50AB1" w:rsidRDefault="00C50AB1"/>
    <w:p w14:paraId="79882E77" w14:textId="77777777" w:rsidR="00C50AB1" w:rsidRDefault="00C50AB1">
      <w:pPr>
        <w:pStyle w:val="berschrift1"/>
      </w:pPr>
      <w:r>
        <w:lastRenderedPageBreak/>
        <w:fldChar w:fldCharType="begin"/>
      </w:r>
      <w:r>
        <w:instrText xml:space="preserve"> AUTONUMLGL </w:instrText>
      </w:r>
      <w:bookmarkStart w:id="141" w:name="_Toc147402710"/>
      <w:r>
        <w:fldChar w:fldCharType="end"/>
      </w:r>
      <w:r>
        <w:t xml:space="preserve"> Appendix B: Additional Files</w:t>
      </w:r>
      <w:bookmarkEnd w:id="141"/>
    </w:p>
    <w:p w14:paraId="786B8463" w14:textId="77777777" w:rsidR="00C50AB1" w:rsidRDefault="00C50AB1">
      <w:r>
        <w:t>Using MS Access allows for storing additional information within the database like the HTML generator. But it is not possible to store all information within this database. Therefor some files must be provided separately.</w:t>
      </w:r>
    </w:p>
    <w:p w14:paraId="4FC2BF3A" w14:textId="77777777" w:rsidR="00C50AB1" w:rsidRDefault="00C50AB1">
      <w:pPr>
        <w:pStyle w:val="berschrift2"/>
      </w:pPr>
      <w:r>
        <w:fldChar w:fldCharType="begin"/>
      </w:r>
      <w:r>
        <w:instrText xml:space="preserve"> AUTONUMLGL </w:instrText>
      </w:r>
      <w:bookmarkStart w:id="142" w:name="_Toc147402711"/>
      <w:r>
        <w:fldChar w:fldCharType="end"/>
      </w:r>
      <w:r>
        <w:t xml:space="preserve"> Directory Structure</w:t>
      </w:r>
      <w:bookmarkEnd w:id="142"/>
    </w:p>
    <w:p w14:paraId="7D2EF83F" w14:textId="77777777" w:rsidR="00C50AB1" w:rsidRDefault="00C50AB1">
      <w:r>
        <w:t>The generated files are placed into the following directory structure. The root directory is given by option "1".</w:t>
      </w:r>
    </w:p>
    <w:p w14:paraId="0DF68379" w14:textId="77777777" w:rsidR="00C50AB1" w:rsidRDefault="00C50AB1"/>
    <w:p w14:paraId="451E72BA" w14:textId="77777777" w:rsidR="00C50AB1" w:rsidRDefault="00C50AB1">
      <w:pPr>
        <w:jc w:val="center"/>
      </w:pPr>
      <w:r>
        <w:object w:dxaOrig="1950" w:dyaOrig="4814" w14:anchorId="484D8C46">
          <v:shape id="_x0000_i1029" type="#_x0000_t75" style="width:97.8pt;height:241.2pt" o:ole="">
            <v:imagedata r:id="rId19" o:title=""/>
          </v:shape>
          <o:OLEObject Type="Embed" ProgID="MSPhotoEd.3" ShapeID="_x0000_i1029" DrawAspect="Content" ObjectID="_1758361373" r:id="rId20"/>
        </w:object>
      </w:r>
    </w:p>
    <w:p w14:paraId="3C242522" w14:textId="77777777" w:rsidR="00C50AB1" w:rsidRDefault="00C50AB1"/>
    <w:p w14:paraId="51B161D7" w14:textId="77777777" w:rsidR="00C50AB1" w:rsidRDefault="00C50AB1">
      <w:pPr>
        <w:pStyle w:val="berschrift2"/>
      </w:pPr>
      <w:r>
        <w:fldChar w:fldCharType="begin"/>
      </w:r>
      <w:r>
        <w:instrText xml:space="preserve"> AUTONUMLGL </w:instrText>
      </w:r>
      <w:bookmarkStart w:id="143" w:name="_Toc147402712"/>
      <w:r>
        <w:fldChar w:fldCharType="end"/>
      </w:r>
      <w:r>
        <w:t xml:space="preserve"> Files for HTML-Generation</w:t>
      </w:r>
      <w:bookmarkEnd w:id="143"/>
    </w:p>
    <w:p w14:paraId="1D0362CE" w14:textId="77777777" w:rsidR="00C50AB1" w:rsidRDefault="00C50AB1">
      <w:r>
        <w:t>In order to improve the layout a few buttons are shown:</w:t>
      </w:r>
    </w:p>
    <w:p w14:paraId="25F22951" w14:textId="77777777" w:rsidR="00C50AB1" w:rsidRDefault="00C50AB1">
      <w:r>
        <w:tab/>
        <w:t>AllVersions.gif</w:t>
      </w:r>
    </w:p>
    <w:p w14:paraId="5627CFE8" w14:textId="77777777" w:rsidR="00C50AB1" w:rsidRDefault="00C50AB1">
      <w:r>
        <w:tab/>
        <w:t>char_&lt;character&gt;.gif</w:t>
      </w:r>
    </w:p>
    <w:p w14:paraId="505FDC0F" w14:textId="77777777" w:rsidR="00C50AB1" w:rsidRDefault="00C50AB1">
      <w:r>
        <w:tab/>
        <w:t>DataElements.jpg</w:t>
      </w:r>
    </w:p>
    <w:p w14:paraId="088A110E" w14:textId="77777777" w:rsidR="00C50AB1" w:rsidRDefault="00C50AB1">
      <w:r>
        <w:tab/>
        <w:t>Events.gif</w:t>
      </w:r>
    </w:p>
    <w:p w14:paraId="33BD0540" w14:textId="77777777" w:rsidR="00C50AB1" w:rsidRDefault="00C50AB1">
      <w:r>
        <w:tab/>
        <w:t>DataElements.gif</w:t>
      </w:r>
    </w:p>
    <w:p w14:paraId="757F46CE" w14:textId="77777777" w:rsidR="00C50AB1" w:rsidRDefault="00C50AB1">
      <w:r>
        <w:tab/>
        <w:t>DataStruct.gif</w:t>
      </w:r>
    </w:p>
    <w:p w14:paraId="2ECC55E2" w14:textId="77777777" w:rsidR="00C50AB1" w:rsidRDefault="00C50AB1">
      <w:r>
        <w:tab/>
        <w:t>DataTypes.gif</w:t>
      </w:r>
    </w:p>
    <w:p w14:paraId="70077B1E" w14:textId="77777777" w:rsidR="00C50AB1" w:rsidRDefault="00C50AB1">
      <w:r>
        <w:tab/>
        <w:t>MsgStructs.gif</w:t>
      </w:r>
    </w:p>
    <w:p w14:paraId="6A0B1AB1" w14:textId="77777777" w:rsidR="00C50AB1" w:rsidRDefault="00C50AB1">
      <w:r>
        <w:tab/>
        <w:t>MsgTypes.gif</w:t>
      </w:r>
    </w:p>
    <w:p w14:paraId="470BEE9D" w14:textId="77777777" w:rsidR="00C50AB1" w:rsidRDefault="00C50AB1">
      <w:r>
        <w:tab/>
        <w:t>Segments.gif</w:t>
      </w:r>
    </w:p>
    <w:p w14:paraId="2FCDCF9C" w14:textId="77777777" w:rsidR="00C50AB1" w:rsidRDefault="00C50AB1">
      <w:r>
        <w:tab/>
        <w:t>Tables.gif</w:t>
      </w:r>
    </w:p>
    <w:p w14:paraId="05A24D98" w14:textId="77777777" w:rsidR="00C50AB1" w:rsidRDefault="00C50AB1">
      <w:r>
        <w:tab/>
        <w:t>ThisVersion.gif</w:t>
      </w:r>
    </w:p>
    <w:p w14:paraId="3E87835B" w14:textId="77777777" w:rsidR="00C50AB1" w:rsidRDefault="00C50AB1">
      <w:r>
        <w:tab/>
        <w:t>char_&lt;character&gt;.gif</w:t>
      </w:r>
    </w:p>
    <w:p w14:paraId="6FC70A4E" w14:textId="77777777" w:rsidR="00C50AB1" w:rsidRDefault="00C50AB1">
      <w:r>
        <w:tab/>
        <w:t>v21.gif</w:t>
      </w:r>
    </w:p>
    <w:p w14:paraId="41E340C8" w14:textId="77777777" w:rsidR="00C50AB1" w:rsidRDefault="00C50AB1">
      <w:r>
        <w:tab/>
        <w:t>v21v22.gif</w:t>
      </w:r>
    </w:p>
    <w:p w14:paraId="4639089B" w14:textId="77777777" w:rsidR="00C50AB1" w:rsidRDefault="00C50AB1">
      <w:r>
        <w:tab/>
        <w:t>v22.gif</w:t>
      </w:r>
    </w:p>
    <w:p w14:paraId="150BF4E2" w14:textId="77777777" w:rsidR="00C50AB1" w:rsidRDefault="00C50AB1">
      <w:r>
        <w:lastRenderedPageBreak/>
        <w:tab/>
        <w:t>v22v23.gif</w:t>
      </w:r>
    </w:p>
    <w:p w14:paraId="06BE3C06" w14:textId="77777777" w:rsidR="00C50AB1" w:rsidRDefault="00C50AB1">
      <w:r>
        <w:tab/>
        <w:t>v23.gif</w:t>
      </w:r>
    </w:p>
    <w:p w14:paraId="4B117551" w14:textId="77777777" w:rsidR="00C50AB1" w:rsidRDefault="00C50AB1">
      <w:r>
        <w:tab/>
        <w:t>v23v231.gif</w:t>
      </w:r>
    </w:p>
    <w:p w14:paraId="77CE74AC" w14:textId="77777777" w:rsidR="00C50AB1" w:rsidRDefault="00C50AB1">
      <w:r>
        <w:tab/>
        <w:t>v231.gif</w:t>
      </w:r>
    </w:p>
    <w:p w14:paraId="465ED8EE" w14:textId="77777777" w:rsidR="00C50AB1" w:rsidRDefault="00C50AB1">
      <w:r>
        <w:tab/>
        <w:t>v231v24.gif</w:t>
      </w:r>
    </w:p>
    <w:p w14:paraId="3FB4F269" w14:textId="77777777" w:rsidR="00C50AB1" w:rsidRDefault="00C50AB1">
      <w:r>
        <w:tab/>
        <w:t>v24.gif</w:t>
      </w:r>
    </w:p>
    <w:p w14:paraId="1BC478B8" w14:textId="77777777" w:rsidR="00C50AB1" w:rsidRDefault="00C50AB1">
      <w:r>
        <w:tab/>
        <w:t>v24v25.gif</w:t>
      </w:r>
    </w:p>
    <w:p w14:paraId="5B57E4C3" w14:textId="77777777" w:rsidR="00C50AB1" w:rsidRDefault="00C50AB1">
      <w:r>
        <w:tab/>
        <w:t>v25.gif</w:t>
      </w:r>
    </w:p>
    <w:p w14:paraId="55EFF656" w14:textId="77777777" w:rsidR="00C50AB1" w:rsidRDefault="00C50AB1">
      <w:r>
        <w:tab/>
        <w:t>v25v251.gif</w:t>
      </w:r>
    </w:p>
    <w:p w14:paraId="71CA37DA" w14:textId="77777777" w:rsidR="00C50AB1" w:rsidRDefault="00C50AB1">
      <w:r>
        <w:tab/>
        <w:t>v25v26.gif</w:t>
      </w:r>
    </w:p>
    <w:p w14:paraId="75CD94A3" w14:textId="77777777" w:rsidR="00C50AB1" w:rsidRDefault="00C50AB1">
      <w:r>
        <w:tab/>
        <w:t>v251.gif</w:t>
      </w:r>
    </w:p>
    <w:p w14:paraId="6ACC2786" w14:textId="77777777" w:rsidR="00C50AB1" w:rsidRDefault="00C50AB1">
      <w:r>
        <w:tab/>
        <w:t>v26.gif</w:t>
      </w:r>
    </w:p>
    <w:p w14:paraId="351538B1" w14:textId="77777777" w:rsidR="001B6F00" w:rsidRDefault="001B6F00" w:rsidP="001B6F00">
      <w:r>
        <w:tab/>
        <w:t>v27.gif</w:t>
      </w:r>
    </w:p>
    <w:p w14:paraId="0A2C9F44" w14:textId="77777777" w:rsidR="001B6F00" w:rsidRDefault="001B6F00" w:rsidP="001B6F00">
      <w:r>
        <w:tab/>
        <w:t>v271.gif</w:t>
      </w:r>
    </w:p>
    <w:p w14:paraId="6CE6B9AF" w14:textId="77777777" w:rsidR="001B6F00" w:rsidRDefault="001B6F00" w:rsidP="001B6F00">
      <w:r>
        <w:tab/>
        <w:t>v28.gif</w:t>
      </w:r>
    </w:p>
    <w:p w14:paraId="6A6E6170" w14:textId="77777777" w:rsidR="00C50AB1" w:rsidRDefault="00C50AB1"/>
    <w:p w14:paraId="279CF110" w14:textId="77777777" w:rsidR="00C50AB1" w:rsidRDefault="00C50AB1">
      <w:r>
        <w:t>At the top of each HTML file two images appear:</w:t>
      </w:r>
    </w:p>
    <w:p w14:paraId="4AD8B174" w14:textId="77777777" w:rsidR="00C50AB1" w:rsidRPr="008736FC" w:rsidRDefault="00C50AB1">
      <w:pPr>
        <w:rPr>
          <w:lang w:val="de-DE"/>
        </w:rPr>
      </w:pPr>
      <w:r>
        <w:tab/>
      </w:r>
      <w:r w:rsidRPr="008736FC">
        <w:rPr>
          <w:lang w:val="de-DE"/>
        </w:rPr>
        <w:t>3dHL7_deu.gif</w:t>
      </w:r>
    </w:p>
    <w:p w14:paraId="761C8348" w14:textId="77777777" w:rsidR="00C50AB1" w:rsidRPr="008736FC" w:rsidRDefault="00C50AB1">
      <w:pPr>
        <w:rPr>
          <w:lang w:val="de-DE"/>
        </w:rPr>
      </w:pPr>
      <w:r w:rsidRPr="008736FC">
        <w:rPr>
          <w:lang w:val="de-DE"/>
        </w:rPr>
        <w:tab/>
        <w:t>3dHL7_usa.jpg</w:t>
      </w:r>
    </w:p>
    <w:p w14:paraId="3EE560AF" w14:textId="77777777" w:rsidR="00C50AB1" w:rsidRPr="003D7B7A" w:rsidRDefault="00C50AB1">
      <w:pPr>
        <w:rPr>
          <w:lang w:val="nl-NL"/>
        </w:rPr>
      </w:pPr>
      <w:r w:rsidRPr="008736FC">
        <w:rPr>
          <w:lang w:val="de-DE"/>
        </w:rPr>
        <w:tab/>
      </w:r>
      <w:r w:rsidRPr="003D7B7A">
        <w:rPr>
          <w:lang w:val="nl-NL"/>
        </w:rPr>
        <w:t>lang_deu.jpg</w:t>
      </w:r>
    </w:p>
    <w:p w14:paraId="00BAF969" w14:textId="77777777" w:rsidR="00C50AB1" w:rsidRPr="003D7B7A" w:rsidRDefault="00C50AB1">
      <w:pPr>
        <w:rPr>
          <w:lang w:val="nl-NL"/>
        </w:rPr>
      </w:pPr>
      <w:r w:rsidRPr="003D7B7A">
        <w:rPr>
          <w:lang w:val="nl-NL"/>
        </w:rPr>
        <w:tab/>
        <w:t>lang_eng.jpg</w:t>
      </w:r>
    </w:p>
    <w:p w14:paraId="1FFEF0D6" w14:textId="77777777" w:rsidR="00C50AB1" w:rsidRDefault="00C50AB1">
      <w:r w:rsidRPr="003D7B7A">
        <w:rPr>
          <w:lang w:val="nl-NL"/>
        </w:rPr>
        <w:tab/>
      </w:r>
      <w:r>
        <w:t>splash_db.jpg</w:t>
      </w:r>
    </w:p>
    <w:p w14:paraId="126A045C" w14:textId="77777777" w:rsidR="00C50AB1" w:rsidRDefault="00C50AB1">
      <w:r>
        <w:tab/>
        <w:t>splash_full.jpg</w:t>
      </w:r>
    </w:p>
    <w:p w14:paraId="0835E866" w14:textId="77777777" w:rsidR="00C50AB1" w:rsidRDefault="00C50AB1"/>
    <w:p w14:paraId="172137E8" w14:textId="77777777" w:rsidR="00C50AB1" w:rsidRDefault="00C50AB1">
      <w:r>
        <w:t>Java class to replace some of the images:</w:t>
      </w:r>
    </w:p>
    <w:p w14:paraId="706A8CDE" w14:textId="77777777" w:rsidR="00C50AB1" w:rsidRDefault="00C50AB1">
      <w:r>
        <w:tab/>
        <w:t>fphover.class</w:t>
      </w:r>
    </w:p>
    <w:p w14:paraId="42AB1114" w14:textId="77777777" w:rsidR="00C50AB1" w:rsidRDefault="00C50AB1">
      <w:r>
        <w:tab/>
        <w:t>fphovex.class</w:t>
      </w:r>
    </w:p>
    <w:p w14:paraId="37BB0834" w14:textId="77777777" w:rsidR="00C50AB1" w:rsidRDefault="00C50AB1">
      <w:r>
        <w:tab/>
        <w:t>fprotate.class</w:t>
      </w:r>
    </w:p>
    <w:p w14:paraId="1D3687DD" w14:textId="77777777" w:rsidR="00C50AB1" w:rsidRDefault="00C50AB1">
      <w:r>
        <w:tab/>
        <w:t>fprotatex.class</w:t>
      </w:r>
    </w:p>
    <w:p w14:paraId="5006DC03" w14:textId="77777777" w:rsidR="00C50AB1" w:rsidRDefault="00C50AB1"/>
    <w:p w14:paraId="323337CE" w14:textId="77777777" w:rsidR="00C50AB1" w:rsidRDefault="00C50AB1">
      <w:r>
        <w:t>I have tried to store these files within the database, too. You can do so but there is no easy way (except explicit programming) to extract the files to disc again.</w:t>
      </w:r>
    </w:p>
    <w:p w14:paraId="71F0B612" w14:textId="77777777" w:rsidR="00C50AB1" w:rsidRDefault="00C50AB1">
      <w:pPr>
        <w:pStyle w:val="berschrift2"/>
      </w:pPr>
      <w:r>
        <w:fldChar w:fldCharType="begin"/>
      </w:r>
      <w:r>
        <w:instrText xml:space="preserve"> AUTONUMLGL </w:instrText>
      </w:r>
      <w:bookmarkStart w:id="144" w:name="_Toc147402713"/>
      <w:r>
        <w:fldChar w:fldCharType="end"/>
      </w:r>
      <w:r>
        <w:t xml:space="preserve"> Files for the HTML version of the standard</w:t>
      </w:r>
      <w:bookmarkEnd w:id="144"/>
    </w:p>
    <w:p w14:paraId="3A85C162" w14:textId="77777777" w:rsidR="00C50AB1" w:rsidRDefault="00C50AB1"/>
    <w:tbl>
      <w:tblPr>
        <w:tblW w:w="1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2"/>
        <w:gridCol w:w="1152"/>
        <w:gridCol w:w="1152"/>
        <w:gridCol w:w="1151"/>
        <w:gridCol w:w="1151"/>
        <w:gridCol w:w="1151"/>
        <w:gridCol w:w="1151"/>
        <w:gridCol w:w="1151"/>
        <w:gridCol w:w="1151"/>
        <w:gridCol w:w="1151"/>
        <w:gridCol w:w="1151"/>
      </w:tblGrid>
      <w:tr w:rsidR="001B6F00" w14:paraId="2C5D0EA1" w14:textId="77777777" w:rsidTr="001B6F00">
        <w:trPr>
          <w:tblHeader/>
        </w:trPr>
        <w:tc>
          <w:tcPr>
            <w:tcW w:w="1152" w:type="dxa"/>
            <w:shd w:val="pct20" w:color="auto" w:fill="FFFFFF"/>
          </w:tcPr>
          <w:p w14:paraId="3858955C" w14:textId="77777777" w:rsidR="001B6F00" w:rsidRDefault="001B6F00">
            <w:r>
              <w:t>V 2.1</w:t>
            </w:r>
          </w:p>
        </w:tc>
        <w:tc>
          <w:tcPr>
            <w:tcW w:w="1152" w:type="dxa"/>
            <w:shd w:val="pct20" w:color="auto" w:fill="FFFFFF"/>
          </w:tcPr>
          <w:p w14:paraId="3966AC36" w14:textId="77777777" w:rsidR="001B6F00" w:rsidRDefault="001B6F00">
            <w:r>
              <w:t>V 2.2</w:t>
            </w:r>
          </w:p>
        </w:tc>
        <w:tc>
          <w:tcPr>
            <w:tcW w:w="1152" w:type="dxa"/>
            <w:shd w:val="pct20" w:color="auto" w:fill="FFFFFF"/>
          </w:tcPr>
          <w:p w14:paraId="32E95987" w14:textId="77777777" w:rsidR="001B6F00" w:rsidRDefault="001B6F00">
            <w:r>
              <w:t>V 2.3</w:t>
            </w:r>
          </w:p>
        </w:tc>
        <w:tc>
          <w:tcPr>
            <w:tcW w:w="1151" w:type="dxa"/>
            <w:shd w:val="pct20" w:color="auto" w:fill="FFFFFF"/>
          </w:tcPr>
          <w:p w14:paraId="3D1C5594" w14:textId="77777777" w:rsidR="001B6F00" w:rsidRDefault="001B6F00">
            <w:r>
              <w:t>V 2.3.1</w:t>
            </w:r>
          </w:p>
        </w:tc>
        <w:tc>
          <w:tcPr>
            <w:tcW w:w="1151" w:type="dxa"/>
            <w:shd w:val="pct20" w:color="auto" w:fill="FFFFFF"/>
          </w:tcPr>
          <w:p w14:paraId="030BD7D3" w14:textId="77777777" w:rsidR="001B6F00" w:rsidRDefault="001B6F00">
            <w:r>
              <w:t>V 2.4</w:t>
            </w:r>
          </w:p>
        </w:tc>
        <w:tc>
          <w:tcPr>
            <w:tcW w:w="1151" w:type="dxa"/>
            <w:shd w:val="pct20" w:color="auto" w:fill="FFFFFF"/>
          </w:tcPr>
          <w:p w14:paraId="786370F2" w14:textId="77777777" w:rsidR="001B6F00" w:rsidRDefault="001B6F00">
            <w:r>
              <w:t>V 2.5</w:t>
            </w:r>
          </w:p>
        </w:tc>
        <w:tc>
          <w:tcPr>
            <w:tcW w:w="1151" w:type="dxa"/>
            <w:shd w:val="pct20" w:color="auto" w:fill="FFFFFF"/>
          </w:tcPr>
          <w:p w14:paraId="19F0F612" w14:textId="77777777" w:rsidR="001B6F00" w:rsidRDefault="001B6F00">
            <w:pPr>
              <w:rPr>
                <w:lang w:val="de-DE"/>
              </w:rPr>
            </w:pPr>
            <w:r>
              <w:rPr>
                <w:lang w:val="de-DE"/>
              </w:rPr>
              <w:t>V 2.5.1</w:t>
            </w:r>
          </w:p>
        </w:tc>
        <w:tc>
          <w:tcPr>
            <w:tcW w:w="1151" w:type="dxa"/>
            <w:shd w:val="pct20" w:color="auto" w:fill="FFFFFF"/>
          </w:tcPr>
          <w:p w14:paraId="4C1CC836" w14:textId="77777777" w:rsidR="001B6F00" w:rsidRDefault="001B6F00">
            <w:pPr>
              <w:rPr>
                <w:lang w:val="de-DE"/>
              </w:rPr>
            </w:pPr>
            <w:r>
              <w:rPr>
                <w:lang w:val="de-DE"/>
              </w:rPr>
              <w:t>V 2.6</w:t>
            </w:r>
          </w:p>
        </w:tc>
        <w:tc>
          <w:tcPr>
            <w:tcW w:w="1151" w:type="dxa"/>
            <w:shd w:val="pct20" w:color="auto" w:fill="FFFFFF"/>
          </w:tcPr>
          <w:p w14:paraId="073997E3" w14:textId="77777777" w:rsidR="001B6F00" w:rsidRDefault="001B6F00">
            <w:pPr>
              <w:rPr>
                <w:lang w:val="de-DE"/>
              </w:rPr>
            </w:pPr>
            <w:r>
              <w:rPr>
                <w:lang w:val="de-DE"/>
              </w:rPr>
              <w:t>V 2.7</w:t>
            </w:r>
          </w:p>
        </w:tc>
        <w:tc>
          <w:tcPr>
            <w:tcW w:w="1151" w:type="dxa"/>
            <w:shd w:val="pct20" w:color="auto" w:fill="FFFFFF"/>
          </w:tcPr>
          <w:p w14:paraId="478491E4" w14:textId="77777777" w:rsidR="001B6F00" w:rsidRDefault="001B6F00">
            <w:pPr>
              <w:rPr>
                <w:lang w:val="de-DE"/>
              </w:rPr>
            </w:pPr>
            <w:r>
              <w:rPr>
                <w:lang w:val="de-DE"/>
              </w:rPr>
              <w:t>V 2.7.1</w:t>
            </w:r>
          </w:p>
        </w:tc>
        <w:tc>
          <w:tcPr>
            <w:tcW w:w="1151" w:type="dxa"/>
            <w:shd w:val="pct20" w:color="auto" w:fill="FFFFFF"/>
          </w:tcPr>
          <w:p w14:paraId="43DDBB09" w14:textId="77777777" w:rsidR="001B6F00" w:rsidRDefault="001B6F00">
            <w:pPr>
              <w:rPr>
                <w:lang w:val="de-DE"/>
              </w:rPr>
            </w:pPr>
            <w:r>
              <w:rPr>
                <w:lang w:val="de-DE"/>
              </w:rPr>
              <w:t>V 2.8</w:t>
            </w:r>
          </w:p>
        </w:tc>
      </w:tr>
      <w:tr w:rsidR="001B6F00" w14:paraId="72E95259" w14:textId="77777777" w:rsidTr="001B6F00">
        <w:tc>
          <w:tcPr>
            <w:tcW w:w="1152" w:type="dxa"/>
          </w:tcPr>
          <w:p w14:paraId="0906FF79" w14:textId="77777777" w:rsidR="001B6F00" w:rsidRDefault="001B6F00">
            <w:pPr>
              <w:rPr>
                <w:lang w:val="de-DE"/>
              </w:rPr>
            </w:pPr>
            <w:r>
              <w:rPr>
                <w:lang w:val="de-DE"/>
              </w:rPr>
              <w:t>Hl7.html</w:t>
            </w:r>
          </w:p>
        </w:tc>
        <w:tc>
          <w:tcPr>
            <w:tcW w:w="1152" w:type="dxa"/>
          </w:tcPr>
          <w:p w14:paraId="6C837549" w14:textId="77777777" w:rsidR="001B6F00" w:rsidRDefault="001B6F00">
            <w:pPr>
              <w:rPr>
                <w:lang w:val="de-DE"/>
              </w:rPr>
            </w:pPr>
            <w:r>
              <w:rPr>
                <w:lang w:val="de-DE"/>
              </w:rPr>
              <w:t>Hl7.html</w:t>
            </w:r>
          </w:p>
        </w:tc>
        <w:tc>
          <w:tcPr>
            <w:tcW w:w="1152" w:type="dxa"/>
          </w:tcPr>
          <w:p w14:paraId="0A37516E" w14:textId="77777777" w:rsidR="001B6F00" w:rsidRDefault="001B6F00">
            <w:pPr>
              <w:rPr>
                <w:lang w:val="de-DE"/>
              </w:rPr>
            </w:pPr>
            <w:r>
              <w:rPr>
                <w:lang w:val="de-DE"/>
              </w:rPr>
              <w:t>Hl7.htm</w:t>
            </w:r>
          </w:p>
        </w:tc>
        <w:tc>
          <w:tcPr>
            <w:tcW w:w="1151" w:type="dxa"/>
          </w:tcPr>
          <w:p w14:paraId="073BAF9F" w14:textId="77777777" w:rsidR="001B6F00" w:rsidRDefault="001B6F00">
            <w:pPr>
              <w:rPr>
                <w:lang w:val="de-DE"/>
              </w:rPr>
            </w:pPr>
            <w:r>
              <w:rPr>
                <w:lang w:val="de-DE"/>
              </w:rPr>
              <w:t>Hl7.html</w:t>
            </w:r>
          </w:p>
        </w:tc>
        <w:tc>
          <w:tcPr>
            <w:tcW w:w="1151" w:type="dxa"/>
          </w:tcPr>
          <w:p w14:paraId="17CD2541" w14:textId="77777777" w:rsidR="001B6F00" w:rsidRDefault="001B6F00">
            <w:pPr>
              <w:rPr>
                <w:lang w:val="de-DE"/>
              </w:rPr>
            </w:pPr>
            <w:r>
              <w:rPr>
                <w:lang w:val="de-DE"/>
              </w:rPr>
              <w:t>Hl7.htm</w:t>
            </w:r>
          </w:p>
        </w:tc>
        <w:tc>
          <w:tcPr>
            <w:tcW w:w="1151" w:type="dxa"/>
          </w:tcPr>
          <w:p w14:paraId="341AF4D2" w14:textId="77777777" w:rsidR="001B6F00" w:rsidRDefault="001B6F00">
            <w:pPr>
              <w:rPr>
                <w:lang w:val="de-DE"/>
              </w:rPr>
            </w:pPr>
            <w:r>
              <w:rPr>
                <w:lang w:val="de-DE"/>
              </w:rPr>
              <w:t>HL7.html</w:t>
            </w:r>
          </w:p>
        </w:tc>
        <w:tc>
          <w:tcPr>
            <w:tcW w:w="1151" w:type="dxa"/>
          </w:tcPr>
          <w:p w14:paraId="092EFDB3" w14:textId="77777777" w:rsidR="001B6F00" w:rsidRDefault="001B6F00">
            <w:pPr>
              <w:rPr>
                <w:lang w:val="de-DE"/>
              </w:rPr>
            </w:pPr>
            <w:r>
              <w:rPr>
                <w:lang w:val="de-DE"/>
              </w:rPr>
              <w:t>HL7.html</w:t>
            </w:r>
          </w:p>
        </w:tc>
        <w:tc>
          <w:tcPr>
            <w:tcW w:w="1151" w:type="dxa"/>
          </w:tcPr>
          <w:p w14:paraId="6AC77499" w14:textId="77777777" w:rsidR="001B6F00" w:rsidRDefault="001B6F00">
            <w:pPr>
              <w:rPr>
                <w:lang w:val="de-DE"/>
              </w:rPr>
            </w:pPr>
            <w:r>
              <w:rPr>
                <w:lang w:val="de-DE"/>
              </w:rPr>
              <w:t>HL7.html</w:t>
            </w:r>
          </w:p>
        </w:tc>
        <w:tc>
          <w:tcPr>
            <w:tcW w:w="1151" w:type="dxa"/>
          </w:tcPr>
          <w:p w14:paraId="00D0F0BF" w14:textId="77777777" w:rsidR="001B6F00" w:rsidRDefault="001B6F00">
            <w:pPr>
              <w:rPr>
                <w:lang w:val="de-DE"/>
              </w:rPr>
            </w:pPr>
            <w:r>
              <w:rPr>
                <w:lang w:val="de-DE"/>
              </w:rPr>
              <w:t>HL7.html</w:t>
            </w:r>
          </w:p>
        </w:tc>
        <w:tc>
          <w:tcPr>
            <w:tcW w:w="1151" w:type="dxa"/>
          </w:tcPr>
          <w:p w14:paraId="6AB076DF" w14:textId="77777777" w:rsidR="001B6F00" w:rsidRDefault="001B6F00">
            <w:pPr>
              <w:rPr>
                <w:lang w:val="de-DE"/>
              </w:rPr>
            </w:pPr>
            <w:r>
              <w:rPr>
                <w:lang w:val="de-DE"/>
              </w:rPr>
              <w:t>HL7.html</w:t>
            </w:r>
          </w:p>
        </w:tc>
        <w:tc>
          <w:tcPr>
            <w:tcW w:w="1151" w:type="dxa"/>
          </w:tcPr>
          <w:p w14:paraId="0ECD3EA7" w14:textId="77777777" w:rsidR="001B6F00" w:rsidRDefault="001B6F00">
            <w:pPr>
              <w:rPr>
                <w:lang w:val="de-DE"/>
              </w:rPr>
            </w:pPr>
            <w:r>
              <w:rPr>
                <w:lang w:val="de-DE"/>
              </w:rPr>
              <w:t>HL7.html</w:t>
            </w:r>
          </w:p>
        </w:tc>
      </w:tr>
      <w:tr w:rsidR="001B6F00" w14:paraId="3F9BB594" w14:textId="77777777" w:rsidTr="001B6F00">
        <w:tc>
          <w:tcPr>
            <w:tcW w:w="1152" w:type="dxa"/>
          </w:tcPr>
          <w:p w14:paraId="7C091DAF" w14:textId="77777777" w:rsidR="001B6F00" w:rsidRDefault="001B6F00">
            <w:pPr>
              <w:rPr>
                <w:lang w:val="de-DE"/>
              </w:rPr>
            </w:pPr>
            <w:r>
              <w:rPr>
                <w:lang w:val="de-DE"/>
              </w:rPr>
              <w:t>Kap1.html</w:t>
            </w:r>
          </w:p>
        </w:tc>
        <w:tc>
          <w:tcPr>
            <w:tcW w:w="1152" w:type="dxa"/>
          </w:tcPr>
          <w:p w14:paraId="04C4BE6F" w14:textId="77777777" w:rsidR="001B6F00" w:rsidRDefault="001B6F00">
            <w:r>
              <w:t>Hl7chp1.html</w:t>
            </w:r>
          </w:p>
        </w:tc>
        <w:tc>
          <w:tcPr>
            <w:tcW w:w="1152" w:type="dxa"/>
          </w:tcPr>
          <w:p w14:paraId="0ACA658B" w14:textId="77777777" w:rsidR="001B6F00" w:rsidRDefault="001B6F00">
            <w:r>
              <w:t>ch1.htm</w:t>
            </w:r>
          </w:p>
        </w:tc>
        <w:tc>
          <w:tcPr>
            <w:tcW w:w="1151" w:type="dxa"/>
          </w:tcPr>
          <w:p w14:paraId="11A64856" w14:textId="77777777" w:rsidR="001B6F00" w:rsidRDefault="001B6F00">
            <w:r>
              <w:t>Ch1.html</w:t>
            </w:r>
          </w:p>
        </w:tc>
        <w:tc>
          <w:tcPr>
            <w:tcW w:w="1151" w:type="dxa"/>
          </w:tcPr>
          <w:p w14:paraId="3331BF9E" w14:textId="77777777" w:rsidR="001B6F00" w:rsidRDefault="001B6F00">
            <w:r>
              <w:t>ch01.htm</w:t>
            </w:r>
          </w:p>
        </w:tc>
        <w:tc>
          <w:tcPr>
            <w:tcW w:w="1151" w:type="dxa"/>
          </w:tcPr>
          <w:p w14:paraId="1690E8F7" w14:textId="77777777" w:rsidR="001B6F00" w:rsidRDefault="001B6F00">
            <w:r>
              <w:t>ch01.html</w:t>
            </w:r>
          </w:p>
        </w:tc>
        <w:tc>
          <w:tcPr>
            <w:tcW w:w="1151" w:type="dxa"/>
          </w:tcPr>
          <w:p w14:paraId="50461A08" w14:textId="77777777" w:rsidR="001B6F00" w:rsidRDefault="001B6F00">
            <w:pPr>
              <w:rPr>
                <w:lang w:val="de-DE"/>
              </w:rPr>
            </w:pPr>
            <w:r>
              <w:rPr>
                <w:lang w:val="de-DE"/>
              </w:rPr>
              <w:t>ch01.html</w:t>
            </w:r>
          </w:p>
        </w:tc>
        <w:tc>
          <w:tcPr>
            <w:tcW w:w="1151" w:type="dxa"/>
          </w:tcPr>
          <w:p w14:paraId="2C6177A1" w14:textId="77777777" w:rsidR="001B6F00" w:rsidRDefault="001B6F00">
            <w:pPr>
              <w:rPr>
                <w:lang w:val="de-DE"/>
              </w:rPr>
            </w:pPr>
            <w:r>
              <w:rPr>
                <w:lang w:val="de-DE"/>
              </w:rPr>
              <w:t>ch01.html</w:t>
            </w:r>
          </w:p>
        </w:tc>
        <w:tc>
          <w:tcPr>
            <w:tcW w:w="1151" w:type="dxa"/>
          </w:tcPr>
          <w:p w14:paraId="32372358" w14:textId="77777777" w:rsidR="001B6F00" w:rsidRDefault="001B6F00">
            <w:pPr>
              <w:rPr>
                <w:lang w:val="de-DE"/>
              </w:rPr>
            </w:pPr>
            <w:r>
              <w:rPr>
                <w:lang w:val="de-DE"/>
              </w:rPr>
              <w:t>ch01.html</w:t>
            </w:r>
          </w:p>
        </w:tc>
        <w:tc>
          <w:tcPr>
            <w:tcW w:w="1151" w:type="dxa"/>
          </w:tcPr>
          <w:p w14:paraId="0853C83B" w14:textId="77777777" w:rsidR="001B6F00" w:rsidRDefault="001B6F00">
            <w:pPr>
              <w:rPr>
                <w:lang w:val="de-DE"/>
              </w:rPr>
            </w:pPr>
            <w:r>
              <w:rPr>
                <w:lang w:val="de-DE"/>
              </w:rPr>
              <w:t>ch01.html</w:t>
            </w:r>
          </w:p>
        </w:tc>
        <w:tc>
          <w:tcPr>
            <w:tcW w:w="1151" w:type="dxa"/>
          </w:tcPr>
          <w:p w14:paraId="11352A12" w14:textId="77777777" w:rsidR="001B6F00" w:rsidRDefault="001B6F00">
            <w:pPr>
              <w:rPr>
                <w:lang w:val="de-DE"/>
              </w:rPr>
            </w:pPr>
            <w:r>
              <w:rPr>
                <w:lang w:val="de-DE"/>
              </w:rPr>
              <w:t>ch01.html</w:t>
            </w:r>
          </w:p>
        </w:tc>
      </w:tr>
      <w:tr w:rsidR="001B6F00" w14:paraId="4CBC9CE0" w14:textId="77777777" w:rsidTr="001B6F00">
        <w:tc>
          <w:tcPr>
            <w:tcW w:w="1152" w:type="dxa"/>
          </w:tcPr>
          <w:p w14:paraId="5391BBB7" w14:textId="77777777" w:rsidR="001B6F00" w:rsidRDefault="001B6F00">
            <w:pPr>
              <w:rPr>
                <w:lang w:val="de-DE"/>
              </w:rPr>
            </w:pPr>
            <w:r>
              <w:rPr>
                <w:lang w:val="de-DE"/>
              </w:rPr>
              <w:t>Kap2.html</w:t>
            </w:r>
          </w:p>
        </w:tc>
        <w:tc>
          <w:tcPr>
            <w:tcW w:w="1152" w:type="dxa"/>
          </w:tcPr>
          <w:p w14:paraId="18DB4A3A" w14:textId="77777777" w:rsidR="001B6F00" w:rsidRDefault="001B6F00">
            <w:r>
              <w:t>Hl7chp2.html</w:t>
            </w:r>
          </w:p>
        </w:tc>
        <w:tc>
          <w:tcPr>
            <w:tcW w:w="1152" w:type="dxa"/>
          </w:tcPr>
          <w:p w14:paraId="2FBB5861" w14:textId="77777777" w:rsidR="001B6F00" w:rsidRDefault="001B6F00">
            <w:r>
              <w:t>ch2.htm</w:t>
            </w:r>
          </w:p>
        </w:tc>
        <w:tc>
          <w:tcPr>
            <w:tcW w:w="1151" w:type="dxa"/>
          </w:tcPr>
          <w:p w14:paraId="413A5BC0" w14:textId="77777777" w:rsidR="001B6F00" w:rsidRDefault="001B6F00">
            <w:r>
              <w:t>Ch2.html</w:t>
            </w:r>
          </w:p>
        </w:tc>
        <w:tc>
          <w:tcPr>
            <w:tcW w:w="1151" w:type="dxa"/>
          </w:tcPr>
          <w:p w14:paraId="76DEBEC5" w14:textId="77777777" w:rsidR="001B6F00" w:rsidRDefault="001B6F00">
            <w:r>
              <w:t>ch02.htm</w:t>
            </w:r>
          </w:p>
        </w:tc>
        <w:tc>
          <w:tcPr>
            <w:tcW w:w="1151" w:type="dxa"/>
          </w:tcPr>
          <w:p w14:paraId="5A498C97" w14:textId="77777777" w:rsidR="001B6F00" w:rsidRDefault="001B6F00">
            <w:r>
              <w:t>ch02.html</w:t>
            </w:r>
          </w:p>
          <w:p w14:paraId="52A374F7" w14:textId="77777777" w:rsidR="001B6F00" w:rsidRDefault="001B6F00">
            <w:r>
              <w:t>ch02_01.gif</w:t>
            </w:r>
          </w:p>
          <w:p w14:paraId="63CB0816" w14:textId="77777777" w:rsidR="001B6F00" w:rsidRDefault="001B6F00">
            <w:r>
              <w:t>ch02_02.gif</w:t>
            </w:r>
          </w:p>
          <w:p w14:paraId="7F022475" w14:textId="77777777" w:rsidR="001B6F00" w:rsidRDefault="001B6F00">
            <w:r>
              <w:t>ch02_03.gif</w:t>
            </w:r>
          </w:p>
          <w:p w14:paraId="103D8EFF" w14:textId="77777777" w:rsidR="001B6F00" w:rsidRDefault="001B6F00">
            <w:r>
              <w:t>ch02_04.gif</w:t>
            </w:r>
          </w:p>
          <w:p w14:paraId="24A39518" w14:textId="77777777" w:rsidR="001B6F00" w:rsidRDefault="001B6F00">
            <w:r>
              <w:t>ch02_05.gif</w:t>
            </w:r>
          </w:p>
          <w:p w14:paraId="329B85FF" w14:textId="77777777" w:rsidR="001B6F00" w:rsidRDefault="001B6F00">
            <w:r>
              <w:lastRenderedPageBreak/>
              <w:t>ch02_06.gif</w:t>
            </w:r>
          </w:p>
        </w:tc>
        <w:tc>
          <w:tcPr>
            <w:tcW w:w="1151" w:type="dxa"/>
          </w:tcPr>
          <w:p w14:paraId="13705E08" w14:textId="77777777" w:rsidR="001B6F00" w:rsidRDefault="001B6F00">
            <w:r>
              <w:lastRenderedPageBreak/>
              <w:t>ch02.html</w:t>
            </w:r>
          </w:p>
          <w:p w14:paraId="58D41CF1" w14:textId="77777777" w:rsidR="001B6F00" w:rsidRDefault="001B6F00">
            <w:r>
              <w:t>ch02_01.gif</w:t>
            </w:r>
          </w:p>
          <w:p w14:paraId="5C6720B1" w14:textId="77777777" w:rsidR="001B6F00" w:rsidRDefault="001B6F00">
            <w:r>
              <w:t>ch02_02.gif</w:t>
            </w:r>
          </w:p>
          <w:p w14:paraId="7B5E09A7" w14:textId="77777777" w:rsidR="001B6F00" w:rsidRDefault="001B6F00">
            <w:r>
              <w:t>ch02_03.gif</w:t>
            </w:r>
          </w:p>
          <w:p w14:paraId="61A54653" w14:textId="77777777" w:rsidR="001B6F00" w:rsidRDefault="001B6F00">
            <w:r>
              <w:t>ch02_04.gif</w:t>
            </w:r>
          </w:p>
          <w:p w14:paraId="1C87C555" w14:textId="77777777" w:rsidR="001B6F00" w:rsidRDefault="001B6F00">
            <w:r>
              <w:t>ch02_05.gif</w:t>
            </w:r>
          </w:p>
          <w:p w14:paraId="1FAA05ED" w14:textId="77777777" w:rsidR="001B6F00" w:rsidRDefault="001B6F00">
            <w:r>
              <w:lastRenderedPageBreak/>
              <w:t>ch02_06.gif</w:t>
            </w:r>
          </w:p>
        </w:tc>
        <w:tc>
          <w:tcPr>
            <w:tcW w:w="1151" w:type="dxa"/>
          </w:tcPr>
          <w:p w14:paraId="58B229D7" w14:textId="77777777" w:rsidR="001B6F00" w:rsidRDefault="001B6F00">
            <w:r>
              <w:lastRenderedPageBreak/>
              <w:t>ch02.html</w:t>
            </w:r>
          </w:p>
          <w:p w14:paraId="45FC07A7" w14:textId="77777777" w:rsidR="001B6F00" w:rsidRDefault="001B6F00">
            <w:r>
              <w:t>ch02_01.gif</w:t>
            </w:r>
          </w:p>
          <w:p w14:paraId="70BE76BE" w14:textId="77777777" w:rsidR="001B6F00" w:rsidRDefault="001B6F00">
            <w:r>
              <w:t>ch02_02.gif</w:t>
            </w:r>
          </w:p>
        </w:tc>
        <w:tc>
          <w:tcPr>
            <w:tcW w:w="1151" w:type="dxa"/>
          </w:tcPr>
          <w:p w14:paraId="55DE5880" w14:textId="77777777" w:rsidR="001B6F00" w:rsidRDefault="001B6F00" w:rsidP="001B6F00">
            <w:r>
              <w:t>ch02.html</w:t>
            </w:r>
          </w:p>
          <w:p w14:paraId="4DF5FB8B" w14:textId="77777777" w:rsidR="001B6F00" w:rsidRDefault="001B6F00" w:rsidP="001B6F00">
            <w:r>
              <w:t>ch02_01.gif</w:t>
            </w:r>
          </w:p>
          <w:p w14:paraId="70BFE38D" w14:textId="77777777" w:rsidR="001B6F00" w:rsidRDefault="001B6F00" w:rsidP="001B6F00">
            <w:r>
              <w:t>ch02_02.gif</w:t>
            </w:r>
          </w:p>
        </w:tc>
        <w:tc>
          <w:tcPr>
            <w:tcW w:w="1151" w:type="dxa"/>
          </w:tcPr>
          <w:p w14:paraId="0C89932F" w14:textId="77777777" w:rsidR="001B6F00" w:rsidRDefault="001B6F00" w:rsidP="001B6F00">
            <w:r>
              <w:t>ch02.html</w:t>
            </w:r>
          </w:p>
          <w:p w14:paraId="14E02866" w14:textId="77777777" w:rsidR="001B6F00" w:rsidRDefault="001B6F00" w:rsidP="001B6F00">
            <w:r>
              <w:t>ch02_01.gif</w:t>
            </w:r>
          </w:p>
          <w:p w14:paraId="767A9EFA" w14:textId="77777777" w:rsidR="001B6F00" w:rsidRDefault="001B6F00" w:rsidP="001B6F00">
            <w:r>
              <w:t>ch02_02.gif</w:t>
            </w:r>
          </w:p>
        </w:tc>
        <w:tc>
          <w:tcPr>
            <w:tcW w:w="1151" w:type="dxa"/>
          </w:tcPr>
          <w:p w14:paraId="5931D96D" w14:textId="77777777" w:rsidR="001B6F00" w:rsidRDefault="001B6F00" w:rsidP="001B6F00">
            <w:r>
              <w:t>ch02.html</w:t>
            </w:r>
          </w:p>
          <w:p w14:paraId="686F0722" w14:textId="77777777" w:rsidR="001B6F00" w:rsidRDefault="001B6F00" w:rsidP="001B6F00">
            <w:r>
              <w:t>ch02_01.gif</w:t>
            </w:r>
          </w:p>
          <w:p w14:paraId="067189B5" w14:textId="77777777" w:rsidR="001B6F00" w:rsidRDefault="001B6F00" w:rsidP="001B6F00">
            <w:r>
              <w:t>ch02_02.gif</w:t>
            </w:r>
          </w:p>
        </w:tc>
      </w:tr>
      <w:tr w:rsidR="001B6F00" w14:paraId="6CDA1565" w14:textId="77777777" w:rsidTr="001B6F00">
        <w:tc>
          <w:tcPr>
            <w:tcW w:w="1152" w:type="dxa"/>
          </w:tcPr>
          <w:p w14:paraId="7ADB1915" w14:textId="77777777" w:rsidR="001B6F00" w:rsidRDefault="001B6F00"/>
        </w:tc>
        <w:tc>
          <w:tcPr>
            <w:tcW w:w="1152" w:type="dxa"/>
          </w:tcPr>
          <w:p w14:paraId="425E476B" w14:textId="77777777" w:rsidR="001B6F00" w:rsidRDefault="001B6F00"/>
        </w:tc>
        <w:tc>
          <w:tcPr>
            <w:tcW w:w="1152" w:type="dxa"/>
          </w:tcPr>
          <w:p w14:paraId="35E6B966" w14:textId="77777777" w:rsidR="001B6F00" w:rsidRDefault="001B6F00"/>
        </w:tc>
        <w:tc>
          <w:tcPr>
            <w:tcW w:w="1151" w:type="dxa"/>
          </w:tcPr>
          <w:p w14:paraId="6F635C9D" w14:textId="77777777" w:rsidR="001B6F00" w:rsidRDefault="001B6F00"/>
        </w:tc>
        <w:tc>
          <w:tcPr>
            <w:tcW w:w="1151" w:type="dxa"/>
          </w:tcPr>
          <w:p w14:paraId="51E4D5B7" w14:textId="77777777" w:rsidR="001B6F00" w:rsidRDefault="001B6F00"/>
        </w:tc>
        <w:tc>
          <w:tcPr>
            <w:tcW w:w="1151" w:type="dxa"/>
          </w:tcPr>
          <w:p w14:paraId="52E7AFDC" w14:textId="77777777" w:rsidR="001B6F00" w:rsidRDefault="001B6F00">
            <w:r>
              <w:t>ch02A.html</w:t>
            </w:r>
          </w:p>
          <w:p w14:paraId="1D5277B8" w14:textId="77777777" w:rsidR="001B6F00" w:rsidRDefault="001B6F00">
            <w:r>
              <w:t>ch02A_01.gif</w:t>
            </w:r>
          </w:p>
        </w:tc>
        <w:tc>
          <w:tcPr>
            <w:tcW w:w="1151" w:type="dxa"/>
          </w:tcPr>
          <w:p w14:paraId="7FC79DCA" w14:textId="77777777" w:rsidR="001B6F00" w:rsidRDefault="001B6F00">
            <w:r>
              <w:t>ch02A.html</w:t>
            </w:r>
          </w:p>
          <w:p w14:paraId="27FD4752" w14:textId="77777777" w:rsidR="001B6F00" w:rsidRDefault="001B6F00">
            <w:r>
              <w:t>ch02A_01.gif</w:t>
            </w:r>
          </w:p>
        </w:tc>
        <w:tc>
          <w:tcPr>
            <w:tcW w:w="1151" w:type="dxa"/>
          </w:tcPr>
          <w:p w14:paraId="3AA5CEDC" w14:textId="77777777" w:rsidR="001B6F00" w:rsidRDefault="001B6F00">
            <w:r>
              <w:t>ch02A.html</w:t>
            </w:r>
          </w:p>
          <w:p w14:paraId="05FD9F00" w14:textId="77777777" w:rsidR="001B6F00" w:rsidRDefault="001B6F00">
            <w:r>
              <w:t>ch02A_01.gif</w:t>
            </w:r>
          </w:p>
        </w:tc>
        <w:tc>
          <w:tcPr>
            <w:tcW w:w="1151" w:type="dxa"/>
          </w:tcPr>
          <w:p w14:paraId="6DC964A4" w14:textId="77777777" w:rsidR="001B6F00" w:rsidRDefault="001B6F00">
            <w:r>
              <w:t>ch02A.html</w:t>
            </w:r>
          </w:p>
        </w:tc>
        <w:tc>
          <w:tcPr>
            <w:tcW w:w="1151" w:type="dxa"/>
          </w:tcPr>
          <w:p w14:paraId="6226D6C5" w14:textId="77777777" w:rsidR="001B6F00" w:rsidRDefault="001B6F00" w:rsidP="001B6F00">
            <w:r>
              <w:t>ch02A.html</w:t>
            </w:r>
          </w:p>
          <w:p w14:paraId="070A32B0" w14:textId="77777777" w:rsidR="001B6F00" w:rsidRDefault="001B6F00" w:rsidP="001B6F00">
            <w:r>
              <w:t>ch02A_01.gif</w:t>
            </w:r>
          </w:p>
        </w:tc>
        <w:tc>
          <w:tcPr>
            <w:tcW w:w="1151" w:type="dxa"/>
          </w:tcPr>
          <w:p w14:paraId="2D474BBA" w14:textId="77777777" w:rsidR="001B6F00" w:rsidRDefault="001B6F00" w:rsidP="001B6F00">
            <w:r>
              <w:t>ch02A.html</w:t>
            </w:r>
          </w:p>
          <w:p w14:paraId="2330E47B" w14:textId="77777777" w:rsidR="001B6F00" w:rsidRDefault="001B6F00" w:rsidP="001B6F00">
            <w:r>
              <w:t>ch02A_01.gif</w:t>
            </w:r>
          </w:p>
          <w:p w14:paraId="25BA0838" w14:textId="77777777" w:rsidR="001B6F00" w:rsidRDefault="001B6F00" w:rsidP="001B6F00">
            <w:r>
              <w:t>ch02A_02.gif</w:t>
            </w:r>
          </w:p>
        </w:tc>
      </w:tr>
      <w:tr w:rsidR="001B6F00" w14:paraId="2BECF183" w14:textId="77777777" w:rsidTr="001B6F00">
        <w:tc>
          <w:tcPr>
            <w:tcW w:w="1152" w:type="dxa"/>
          </w:tcPr>
          <w:p w14:paraId="0573C7B8" w14:textId="77777777" w:rsidR="001B6F00" w:rsidRDefault="001B6F00"/>
        </w:tc>
        <w:tc>
          <w:tcPr>
            <w:tcW w:w="1152" w:type="dxa"/>
          </w:tcPr>
          <w:p w14:paraId="45C1936B" w14:textId="77777777" w:rsidR="001B6F00" w:rsidRDefault="001B6F00"/>
        </w:tc>
        <w:tc>
          <w:tcPr>
            <w:tcW w:w="1152" w:type="dxa"/>
          </w:tcPr>
          <w:p w14:paraId="2E4144D7" w14:textId="77777777" w:rsidR="001B6F00" w:rsidRDefault="001B6F00"/>
        </w:tc>
        <w:tc>
          <w:tcPr>
            <w:tcW w:w="1151" w:type="dxa"/>
          </w:tcPr>
          <w:p w14:paraId="18FAC533" w14:textId="77777777" w:rsidR="001B6F00" w:rsidRDefault="001B6F00"/>
        </w:tc>
        <w:tc>
          <w:tcPr>
            <w:tcW w:w="1151" w:type="dxa"/>
          </w:tcPr>
          <w:p w14:paraId="676BE7E1" w14:textId="77777777" w:rsidR="001B6F00" w:rsidRDefault="001B6F00"/>
        </w:tc>
        <w:tc>
          <w:tcPr>
            <w:tcW w:w="1151" w:type="dxa"/>
          </w:tcPr>
          <w:p w14:paraId="31AB7EFA" w14:textId="77777777" w:rsidR="001B6F00" w:rsidRDefault="001B6F00"/>
        </w:tc>
        <w:tc>
          <w:tcPr>
            <w:tcW w:w="1151" w:type="dxa"/>
          </w:tcPr>
          <w:p w14:paraId="1B33074D" w14:textId="77777777" w:rsidR="001B6F00" w:rsidRDefault="001B6F00"/>
        </w:tc>
        <w:tc>
          <w:tcPr>
            <w:tcW w:w="1151" w:type="dxa"/>
          </w:tcPr>
          <w:p w14:paraId="0FABDD95" w14:textId="77777777" w:rsidR="001B6F00" w:rsidRDefault="001B6F00">
            <w:r>
              <w:t>Ch02B.html</w:t>
            </w:r>
          </w:p>
          <w:p w14:paraId="4F6050FB" w14:textId="77777777" w:rsidR="001B6F00" w:rsidRDefault="001B6F00">
            <w:r>
              <w:t>ch02B_01.gif</w:t>
            </w:r>
          </w:p>
          <w:p w14:paraId="3D0F7B56" w14:textId="77777777" w:rsidR="001B6F00" w:rsidRDefault="001B6F00">
            <w:r>
              <w:t>ch02B_02.gif</w:t>
            </w:r>
          </w:p>
          <w:p w14:paraId="15FB5707" w14:textId="77777777" w:rsidR="001B6F00" w:rsidRDefault="001B6F00">
            <w:r>
              <w:t>ch02B_03.gif</w:t>
            </w:r>
          </w:p>
          <w:p w14:paraId="664677A4" w14:textId="77777777" w:rsidR="001B6F00" w:rsidRDefault="001B6F00">
            <w:r>
              <w:t>ch02B_04.gif</w:t>
            </w:r>
          </w:p>
        </w:tc>
        <w:tc>
          <w:tcPr>
            <w:tcW w:w="1151" w:type="dxa"/>
          </w:tcPr>
          <w:p w14:paraId="3868AF16" w14:textId="77777777" w:rsidR="001B6F00" w:rsidRDefault="001B6F00" w:rsidP="001B6F00">
            <w:r>
              <w:t>ch02B.html</w:t>
            </w:r>
          </w:p>
          <w:p w14:paraId="2311B709" w14:textId="77777777" w:rsidR="001B6F00" w:rsidRDefault="001B6F00" w:rsidP="001B6F00">
            <w:r>
              <w:t>ch02B_01.gif</w:t>
            </w:r>
          </w:p>
          <w:p w14:paraId="79A79827" w14:textId="77777777" w:rsidR="001B6F00" w:rsidRDefault="001B6F00" w:rsidP="001B6F00">
            <w:r>
              <w:t>ch02B_02.gif</w:t>
            </w:r>
          </w:p>
          <w:p w14:paraId="2D84FFBD" w14:textId="77777777" w:rsidR="001B6F00" w:rsidRDefault="001B6F00" w:rsidP="001B6F00">
            <w:r>
              <w:t>ch02B_03.gif</w:t>
            </w:r>
          </w:p>
          <w:p w14:paraId="6253BAF8" w14:textId="77777777" w:rsidR="001B6F00" w:rsidRDefault="001B6F00" w:rsidP="001B6F00">
            <w:r>
              <w:t>ch02B_04.gif</w:t>
            </w:r>
          </w:p>
        </w:tc>
        <w:tc>
          <w:tcPr>
            <w:tcW w:w="1151" w:type="dxa"/>
          </w:tcPr>
          <w:p w14:paraId="4138969B" w14:textId="77777777" w:rsidR="001B6F00" w:rsidRDefault="001B6F00" w:rsidP="001B6F00">
            <w:r>
              <w:t>ch02B.html</w:t>
            </w:r>
          </w:p>
          <w:p w14:paraId="32F6A255" w14:textId="77777777" w:rsidR="001B6F00" w:rsidRDefault="001B6F00" w:rsidP="001B6F00">
            <w:r>
              <w:t>ch02B_01.gif</w:t>
            </w:r>
          </w:p>
          <w:p w14:paraId="3ABE718B" w14:textId="77777777" w:rsidR="001B6F00" w:rsidRDefault="001B6F00" w:rsidP="001B6F00">
            <w:r>
              <w:t>ch02B_02.gif</w:t>
            </w:r>
          </w:p>
          <w:p w14:paraId="3716B318" w14:textId="77777777" w:rsidR="001B6F00" w:rsidRDefault="001B6F00" w:rsidP="001B6F00">
            <w:r>
              <w:t>ch02B_03.gif</w:t>
            </w:r>
          </w:p>
          <w:p w14:paraId="7CE17223" w14:textId="77777777" w:rsidR="001B6F00" w:rsidRDefault="001B6F00" w:rsidP="001B6F00">
            <w:r>
              <w:t>ch02B_04.gif</w:t>
            </w:r>
          </w:p>
        </w:tc>
        <w:tc>
          <w:tcPr>
            <w:tcW w:w="1151" w:type="dxa"/>
          </w:tcPr>
          <w:p w14:paraId="6FE4A16C" w14:textId="77777777" w:rsidR="001B6F00" w:rsidRDefault="001B6F00" w:rsidP="001B6F00">
            <w:r>
              <w:t>ch02B.html</w:t>
            </w:r>
          </w:p>
          <w:p w14:paraId="31119E0D" w14:textId="77777777" w:rsidR="001B6F00" w:rsidRDefault="001B6F00" w:rsidP="001B6F00">
            <w:r>
              <w:t>ch02B_01.gif</w:t>
            </w:r>
          </w:p>
          <w:p w14:paraId="0BE92F45" w14:textId="77777777" w:rsidR="001B6F00" w:rsidRDefault="001B6F00" w:rsidP="001B6F00">
            <w:r>
              <w:t>ch02B_02.gif</w:t>
            </w:r>
          </w:p>
          <w:p w14:paraId="0BC715AE" w14:textId="77777777" w:rsidR="001B6F00" w:rsidRDefault="001B6F00" w:rsidP="001B6F00">
            <w:r>
              <w:t>ch02B_03.gif</w:t>
            </w:r>
          </w:p>
          <w:p w14:paraId="6F975CBF" w14:textId="77777777" w:rsidR="001B6F00" w:rsidRDefault="001B6F00" w:rsidP="001B6F00">
            <w:r>
              <w:t xml:space="preserve">ch02B_04.gif </w:t>
            </w:r>
          </w:p>
          <w:p w14:paraId="1CCDEF7E" w14:textId="77777777" w:rsidR="001B6F00" w:rsidRDefault="001B6F00" w:rsidP="001B6F00">
            <w:r>
              <w:t xml:space="preserve">ch02B_05.gif </w:t>
            </w:r>
          </w:p>
          <w:p w14:paraId="23698207" w14:textId="77777777" w:rsidR="001B6F00" w:rsidRDefault="001B6F00" w:rsidP="001B6F00">
            <w:r>
              <w:t xml:space="preserve">ch02B_06.gif </w:t>
            </w:r>
          </w:p>
          <w:p w14:paraId="21AE0470" w14:textId="77777777" w:rsidR="001B6F00" w:rsidRDefault="001B6F00" w:rsidP="001B6F00">
            <w:r>
              <w:t>ch02B_07.gif</w:t>
            </w:r>
          </w:p>
        </w:tc>
      </w:tr>
      <w:tr w:rsidR="001B6F00" w14:paraId="52192AEB" w14:textId="77777777" w:rsidTr="001B6F00">
        <w:tc>
          <w:tcPr>
            <w:tcW w:w="1152" w:type="dxa"/>
          </w:tcPr>
          <w:p w14:paraId="3BFA0A9A" w14:textId="77777777" w:rsidR="001B6F00" w:rsidRDefault="001B6F00"/>
        </w:tc>
        <w:tc>
          <w:tcPr>
            <w:tcW w:w="1152" w:type="dxa"/>
          </w:tcPr>
          <w:p w14:paraId="027591E3" w14:textId="77777777" w:rsidR="001B6F00" w:rsidRDefault="001B6F00"/>
        </w:tc>
        <w:tc>
          <w:tcPr>
            <w:tcW w:w="1152" w:type="dxa"/>
          </w:tcPr>
          <w:p w14:paraId="736A6011" w14:textId="77777777" w:rsidR="001B6F00" w:rsidRDefault="001B6F00"/>
        </w:tc>
        <w:tc>
          <w:tcPr>
            <w:tcW w:w="1151" w:type="dxa"/>
          </w:tcPr>
          <w:p w14:paraId="52F46BA1" w14:textId="77777777" w:rsidR="001B6F00" w:rsidRDefault="001B6F00"/>
        </w:tc>
        <w:tc>
          <w:tcPr>
            <w:tcW w:w="1151" w:type="dxa"/>
          </w:tcPr>
          <w:p w14:paraId="05D1EF36" w14:textId="77777777" w:rsidR="001B6F00" w:rsidRDefault="001B6F00"/>
        </w:tc>
        <w:tc>
          <w:tcPr>
            <w:tcW w:w="1151" w:type="dxa"/>
          </w:tcPr>
          <w:p w14:paraId="61D2976C" w14:textId="77777777" w:rsidR="001B6F00" w:rsidRDefault="001B6F00"/>
        </w:tc>
        <w:tc>
          <w:tcPr>
            <w:tcW w:w="1151" w:type="dxa"/>
          </w:tcPr>
          <w:p w14:paraId="6707FBE6" w14:textId="77777777" w:rsidR="001B6F00" w:rsidRDefault="001B6F00"/>
        </w:tc>
        <w:tc>
          <w:tcPr>
            <w:tcW w:w="1151" w:type="dxa"/>
          </w:tcPr>
          <w:p w14:paraId="38579573" w14:textId="77777777" w:rsidR="001B6F00" w:rsidRDefault="001B6F00"/>
        </w:tc>
        <w:tc>
          <w:tcPr>
            <w:tcW w:w="1151" w:type="dxa"/>
          </w:tcPr>
          <w:p w14:paraId="130D3007" w14:textId="77777777" w:rsidR="001B6F00" w:rsidRDefault="001B6F00" w:rsidP="001B6F00">
            <w:r>
              <w:t>ch02c.html</w:t>
            </w:r>
          </w:p>
        </w:tc>
        <w:tc>
          <w:tcPr>
            <w:tcW w:w="1151" w:type="dxa"/>
          </w:tcPr>
          <w:p w14:paraId="7BF82873" w14:textId="77777777" w:rsidR="001B6F00" w:rsidRDefault="001B6F00" w:rsidP="001B6F00">
            <w:r>
              <w:t>ch02c.html</w:t>
            </w:r>
          </w:p>
        </w:tc>
        <w:tc>
          <w:tcPr>
            <w:tcW w:w="1151" w:type="dxa"/>
          </w:tcPr>
          <w:p w14:paraId="7A34AE8C" w14:textId="77777777" w:rsidR="001B6F00" w:rsidRDefault="00A06E38">
            <w:r>
              <w:t>ch02c.html</w:t>
            </w:r>
          </w:p>
        </w:tc>
      </w:tr>
      <w:tr w:rsidR="001B6F00" w14:paraId="40AC44D8" w14:textId="77777777" w:rsidTr="001B6F00">
        <w:tc>
          <w:tcPr>
            <w:tcW w:w="1152" w:type="dxa"/>
          </w:tcPr>
          <w:p w14:paraId="2A904F2A" w14:textId="77777777" w:rsidR="001B6F00" w:rsidRDefault="001B6F00">
            <w:r>
              <w:t>Kap3.html</w:t>
            </w:r>
          </w:p>
        </w:tc>
        <w:tc>
          <w:tcPr>
            <w:tcW w:w="1152" w:type="dxa"/>
          </w:tcPr>
          <w:p w14:paraId="7D39D745" w14:textId="77777777" w:rsidR="001B6F00" w:rsidRDefault="001B6F00">
            <w:r>
              <w:t>Hl7chp3.html</w:t>
            </w:r>
          </w:p>
        </w:tc>
        <w:tc>
          <w:tcPr>
            <w:tcW w:w="1152" w:type="dxa"/>
          </w:tcPr>
          <w:p w14:paraId="2F046A2E" w14:textId="77777777" w:rsidR="001B6F00" w:rsidRDefault="001B6F00">
            <w:r>
              <w:t>ch3.htm</w:t>
            </w:r>
          </w:p>
          <w:p w14:paraId="576A20C7" w14:textId="77777777" w:rsidR="001B6F00" w:rsidRDefault="001B6F00">
            <w:r>
              <w:t>ch301.gif</w:t>
            </w:r>
          </w:p>
          <w:p w14:paraId="1D7869BB" w14:textId="77777777" w:rsidR="001B6F00" w:rsidRDefault="001B6F00">
            <w:r>
              <w:t>ch302.gif</w:t>
            </w:r>
          </w:p>
          <w:p w14:paraId="2F7CF2F1" w14:textId="77777777" w:rsidR="001B6F00" w:rsidRDefault="001B6F00">
            <w:r>
              <w:t>ch303.gif</w:t>
            </w:r>
          </w:p>
          <w:p w14:paraId="6780D061" w14:textId="77777777" w:rsidR="001B6F00" w:rsidRDefault="001B6F00">
            <w:r>
              <w:t>ch304.gif</w:t>
            </w:r>
          </w:p>
        </w:tc>
        <w:tc>
          <w:tcPr>
            <w:tcW w:w="1151" w:type="dxa"/>
          </w:tcPr>
          <w:p w14:paraId="53C7085B" w14:textId="77777777" w:rsidR="001B6F00" w:rsidRDefault="001B6F00">
            <w:r>
              <w:t>Ch3.html</w:t>
            </w:r>
          </w:p>
          <w:p w14:paraId="15987336" w14:textId="77777777" w:rsidR="001B6F00" w:rsidRDefault="001B6F00">
            <w:r>
              <w:t>Ch301.gif</w:t>
            </w:r>
          </w:p>
          <w:p w14:paraId="1488A487" w14:textId="77777777" w:rsidR="001B6F00" w:rsidRDefault="001B6F00">
            <w:r>
              <w:t>Ch302.gif</w:t>
            </w:r>
          </w:p>
          <w:p w14:paraId="591C9493" w14:textId="77777777" w:rsidR="001B6F00" w:rsidRDefault="001B6F00">
            <w:r>
              <w:t>Ch303.gif</w:t>
            </w:r>
          </w:p>
          <w:p w14:paraId="387CBAD2" w14:textId="77777777" w:rsidR="001B6F00" w:rsidRDefault="001B6F00">
            <w:r>
              <w:t>Ch304.gif</w:t>
            </w:r>
          </w:p>
        </w:tc>
        <w:tc>
          <w:tcPr>
            <w:tcW w:w="1151" w:type="dxa"/>
          </w:tcPr>
          <w:p w14:paraId="2417E7F4" w14:textId="77777777" w:rsidR="001B6F00" w:rsidRDefault="001B6F00">
            <w:r>
              <w:t>ch03.htm</w:t>
            </w:r>
          </w:p>
          <w:p w14:paraId="442A3111" w14:textId="77777777" w:rsidR="001B6F00" w:rsidRDefault="001B6F00">
            <w:r>
              <w:t>ch0301.gif</w:t>
            </w:r>
          </w:p>
          <w:p w14:paraId="21A92036" w14:textId="77777777" w:rsidR="001B6F00" w:rsidRDefault="001B6F00">
            <w:r>
              <w:t>ch0302.gif</w:t>
            </w:r>
          </w:p>
          <w:p w14:paraId="70457295" w14:textId="77777777" w:rsidR="001B6F00" w:rsidRDefault="001B6F00">
            <w:r>
              <w:t>ch0303.gif</w:t>
            </w:r>
          </w:p>
          <w:p w14:paraId="3349BC76" w14:textId="77777777" w:rsidR="001B6F00" w:rsidRDefault="001B6F00">
            <w:r>
              <w:t>ch0304.gif</w:t>
            </w:r>
          </w:p>
          <w:p w14:paraId="2ECFB7EF" w14:textId="77777777" w:rsidR="001B6F00" w:rsidRDefault="001B6F00">
            <w:r>
              <w:t>ch0305.gif</w:t>
            </w:r>
          </w:p>
          <w:p w14:paraId="71D02716" w14:textId="77777777" w:rsidR="001B6F00" w:rsidRDefault="001B6F00">
            <w:r>
              <w:t>ch0306.gif</w:t>
            </w:r>
          </w:p>
          <w:p w14:paraId="597859F9" w14:textId="77777777" w:rsidR="001B6F00" w:rsidRDefault="001B6F00">
            <w:r>
              <w:t>ch0307.gif</w:t>
            </w:r>
          </w:p>
          <w:p w14:paraId="79207D58" w14:textId="77777777" w:rsidR="001B6F00" w:rsidRDefault="001B6F00">
            <w:r>
              <w:t>ch0308.gif</w:t>
            </w:r>
          </w:p>
          <w:p w14:paraId="6E759BA4" w14:textId="77777777" w:rsidR="001B6F00" w:rsidRDefault="001B6F00">
            <w:r>
              <w:t>ch0309.gif</w:t>
            </w:r>
          </w:p>
          <w:p w14:paraId="30E0DA64" w14:textId="77777777" w:rsidR="001B6F00" w:rsidRDefault="001B6F00">
            <w:r>
              <w:t>ch0310.gif</w:t>
            </w:r>
          </w:p>
          <w:p w14:paraId="3D26F2E3" w14:textId="77777777" w:rsidR="001B6F00" w:rsidRDefault="001B6F00">
            <w:r>
              <w:t>ch0311.gif</w:t>
            </w:r>
          </w:p>
        </w:tc>
        <w:tc>
          <w:tcPr>
            <w:tcW w:w="1151" w:type="dxa"/>
          </w:tcPr>
          <w:p w14:paraId="1A40D006" w14:textId="77777777" w:rsidR="001B6F00" w:rsidRDefault="001B6F00">
            <w:r>
              <w:t>ch03.html</w:t>
            </w:r>
          </w:p>
          <w:p w14:paraId="43793CB0" w14:textId="77777777" w:rsidR="001B6F00" w:rsidRDefault="001B6F00">
            <w:r>
              <w:t>ch03_01.gif</w:t>
            </w:r>
          </w:p>
          <w:p w14:paraId="1D1A02DB" w14:textId="77777777" w:rsidR="001B6F00" w:rsidRDefault="001B6F00">
            <w:r>
              <w:t>ch03_02.gif</w:t>
            </w:r>
          </w:p>
          <w:p w14:paraId="09EC5A03" w14:textId="77777777" w:rsidR="001B6F00" w:rsidRDefault="001B6F00">
            <w:r>
              <w:t>ch03_03.gif</w:t>
            </w:r>
          </w:p>
          <w:p w14:paraId="4B45DF62" w14:textId="77777777" w:rsidR="001B6F00" w:rsidRDefault="001B6F00">
            <w:r>
              <w:t>ch03_04.gif</w:t>
            </w:r>
          </w:p>
          <w:p w14:paraId="52979894" w14:textId="77777777" w:rsidR="001B6F00" w:rsidRDefault="001B6F00">
            <w:r>
              <w:t>ch03_05.gif</w:t>
            </w:r>
          </w:p>
          <w:p w14:paraId="1CC547C6" w14:textId="77777777" w:rsidR="001B6F00" w:rsidRDefault="001B6F00">
            <w:r>
              <w:t>ch03_06.gif</w:t>
            </w:r>
          </w:p>
          <w:p w14:paraId="575F40E2" w14:textId="77777777" w:rsidR="001B6F00" w:rsidRDefault="001B6F00">
            <w:r>
              <w:t>ch03_07.gif</w:t>
            </w:r>
          </w:p>
          <w:p w14:paraId="7C4902A7" w14:textId="77777777" w:rsidR="001B6F00" w:rsidRDefault="001B6F00">
            <w:r>
              <w:t>ch03_08.gif</w:t>
            </w:r>
          </w:p>
          <w:p w14:paraId="17F7B7BB" w14:textId="77777777" w:rsidR="001B6F00" w:rsidRDefault="001B6F00">
            <w:r>
              <w:t>ch03_09.gif</w:t>
            </w:r>
          </w:p>
          <w:p w14:paraId="15504C8A" w14:textId="77777777" w:rsidR="001B6F00" w:rsidRDefault="001B6F00">
            <w:r>
              <w:t>ch03_10.gif</w:t>
            </w:r>
          </w:p>
          <w:p w14:paraId="4495082C" w14:textId="77777777" w:rsidR="001B6F00" w:rsidRDefault="001B6F00">
            <w:r>
              <w:t>ch03_11.gif</w:t>
            </w:r>
          </w:p>
        </w:tc>
        <w:tc>
          <w:tcPr>
            <w:tcW w:w="1151" w:type="dxa"/>
          </w:tcPr>
          <w:p w14:paraId="2467691C" w14:textId="77777777" w:rsidR="001B6F00" w:rsidRDefault="001B6F00">
            <w:r>
              <w:t>ch03.html</w:t>
            </w:r>
          </w:p>
          <w:p w14:paraId="2E382AF1" w14:textId="77777777" w:rsidR="001B6F00" w:rsidRDefault="001B6F00">
            <w:r>
              <w:t>ch03_01.gif</w:t>
            </w:r>
          </w:p>
          <w:p w14:paraId="3BD43C3D" w14:textId="77777777" w:rsidR="001B6F00" w:rsidRDefault="001B6F00">
            <w:r>
              <w:t>ch03_02.gif</w:t>
            </w:r>
          </w:p>
          <w:p w14:paraId="5817BE16" w14:textId="77777777" w:rsidR="001B6F00" w:rsidRDefault="001B6F00">
            <w:r>
              <w:t>ch03_03.gif</w:t>
            </w:r>
          </w:p>
          <w:p w14:paraId="21E4283D" w14:textId="77777777" w:rsidR="001B6F00" w:rsidRDefault="001B6F00">
            <w:r>
              <w:t>ch03_04.gif</w:t>
            </w:r>
          </w:p>
          <w:p w14:paraId="48E86242" w14:textId="77777777" w:rsidR="001B6F00" w:rsidRDefault="001B6F00">
            <w:r>
              <w:t>ch03_05.gif</w:t>
            </w:r>
          </w:p>
          <w:p w14:paraId="160E5D5D" w14:textId="77777777" w:rsidR="001B6F00" w:rsidRDefault="001B6F00">
            <w:r>
              <w:t>ch03_06.gif</w:t>
            </w:r>
          </w:p>
          <w:p w14:paraId="40207507" w14:textId="77777777" w:rsidR="001B6F00" w:rsidRDefault="001B6F00">
            <w:r>
              <w:t>ch03_07.gif</w:t>
            </w:r>
          </w:p>
          <w:p w14:paraId="383668E2" w14:textId="77777777" w:rsidR="001B6F00" w:rsidRDefault="001B6F00">
            <w:r>
              <w:t>ch03_08.gif</w:t>
            </w:r>
          </w:p>
          <w:p w14:paraId="1A6269B1" w14:textId="77777777" w:rsidR="001B6F00" w:rsidRDefault="001B6F00">
            <w:r>
              <w:t>ch03_09.gif</w:t>
            </w:r>
          </w:p>
          <w:p w14:paraId="4C7D58A2" w14:textId="77777777" w:rsidR="001B6F00" w:rsidRDefault="001B6F00">
            <w:r>
              <w:t>ch03_10.gif</w:t>
            </w:r>
          </w:p>
          <w:p w14:paraId="7FBE1491" w14:textId="77777777" w:rsidR="001B6F00" w:rsidRDefault="001B6F00">
            <w:r>
              <w:t>ch03_11.gif</w:t>
            </w:r>
          </w:p>
        </w:tc>
        <w:tc>
          <w:tcPr>
            <w:tcW w:w="1151" w:type="dxa"/>
          </w:tcPr>
          <w:p w14:paraId="3A27F716" w14:textId="77777777" w:rsidR="001B6F00" w:rsidRDefault="001B6F00">
            <w:r>
              <w:t xml:space="preserve">ch03.html </w:t>
            </w:r>
          </w:p>
          <w:p w14:paraId="2A3EDCF0" w14:textId="77777777" w:rsidR="001B6F00" w:rsidRDefault="001B6F00">
            <w:r>
              <w:t>ch03_01.gif</w:t>
            </w:r>
          </w:p>
          <w:p w14:paraId="48AEA3C7" w14:textId="77777777" w:rsidR="001B6F00" w:rsidRDefault="001B6F00">
            <w:r>
              <w:t>ch03_02.gif</w:t>
            </w:r>
          </w:p>
          <w:p w14:paraId="6ECDD2CC" w14:textId="77777777" w:rsidR="001B6F00" w:rsidRDefault="001B6F00">
            <w:r>
              <w:t>ch03_03.gif</w:t>
            </w:r>
          </w:p>
          <w:p w14:paraId="691CBD37" w14:textId="77777777" w:rsidR="001B6F00" w:rsidRDefault="001B6F00">
            <w:r>
              <w:t>ch03_04.gif</w:t>
            </w:r>
          </w:p>
          <w:p w14:paraId="0E93D068" w14:textId="77777777" w:rsidR="001B6F00" w:rsidRDefault="001B6F00">
            <w:r>
              <w:t>ch03_05.gif</w:t>
            </w:r>
          </w:p>
          <w:p w14:paraId="57AEEF0F" w14:textId="77777777" w:rsidR="001B6F00" w:rsidRDefault="001B6F00">
            <w:r>
              <w:t>ch03_06.gif</w:t>
            </w:r>
          </w:p>
          <w:p w14:paraId="6D160503" w14:textId="77777777" w:rsidR="001B6F00" w:rsidRDefault="001B6F00">
            <w:r>
              <w:t>ch03_07.gif</w:t>
            </w:r>
          </w:p>
          <w:p w14:paraId="00CB39E2" w14:textId="77777777" w:rsidR="001B6F00" w:rsidRDefault="001B6F00">
            <w:r>
              <w:t>ch03_08.gif</w:t>
            </w:r>
          </w:p>
          <w:p w14:paraId="0F7834E6" w14:textId="77777777" w:rsidR="001B6F00" w:rsidRDefault="001B6F00">
            <w:r>
              <w:t>ch03_09.gif</w:t>
            </w:r>
          </w:p>
          <w:p w14:paraId="11920BF6" w14:textId="77777777" w:rsidR="001B6F00" w:rsidRDefault="001B6F00">
            <w:r>
              <w:t>ch03_10.gif</w:t>
            </w:r>
          </w:p>
          <w:p w14:paraId="2AE1A862" w14:textId="77777777" w:rsidR="001B6F00" w:rsidRDefault="001B6F00">
            <w:r>
              <w:t>ch03_11.gif</w:t>
            </w:r>
          </w:p>
        </w:tc>
        <w:tc>
          <w:tcPr>
            <w:tcW w:w="1151" w:type="dxa"/>
          </w:tcPr>
          <w:p w14:paraId="2E0588CA" w14:textId="77777777" w:rsidR="001B6F00" w:rsidRDefault="001B6F00" w:rsidP="001B6F00">
            <w:r>
              <w:t xml:space="preserve">ch03.html </w:t>
            </w:r>
          </w:p>
          <w:p w14:paraId="255D6CA9" w14:textId="77777777" w:rsidR="001B6F00" w:rsidRDefault="001B6F00" w:rsidP="001B6F00">
            <w:r>
              <w:t>ch03_01.gif</w:t>
            </w:r>
          </w:p>
          <w:p w14:paraId="0C1E653A" w14:textId="77777777" w:rsidR="001B6F00" w:rsidRDefault="001B6F00" w:rsidP="001B6F00">
            <w:r>
              <w:t>ch03_02.gif</w:t>
            </w:r>
          </w:p>
          <w:p w14:paraId="051E2B64" w14:textId="77777777" w:rsidR="001B6F00" w:rsidRDefault="001B6F00" w:rsidP="001B6F00">
            <w:r>
              <w:t>ch03_03.gif</w:t>
            </w:r>
          </w:p>
          <w:p w14:paraId="717357D4" w14:textId="77777777" w:rsidR="001B6F00" w:rsidRDefault="001B6F00" w:rsidP="001B6F00">
            <w:r>
              <w:t>ch03_04.gif</w:t>
            </w:r>
          </w:p>
          <w:p w14:paraId="70FD66EC" w14:textId="77777777" w:rsidR="001B6F00" w:rsidRDefault="001B6F00" w:rsidP="001B6F00">
            <w:r>
              <w:t>ch03_05.gif</w:t>
            </w:r>
          </w:p>
          <w:p w14:paraId="44625A8E" w14:textId="77777777" w:rsidR="001B6F00" w:rsidRDefault="001B6F00" w:rsidP="001B6F00">
            <w:r>
              <w:t>ch03_06.gif</w:t>
            </w:r>
          </w:p>
          <w:p w14:paraId="0C38C5F1" w14:textId="77777777" w:rsidR="001B6F00" w:rsidRDefault="001B6F00" w:rsidP="001B6F00">
            <w:r>
              <w:t>ch03_07.gif</w:t>
            </w:r>
          </w:p>
          <w:p w14:paraId="790E658C" w14:textId="77777777" w:rsidR="001B6F00" w:rsidRDefault="001B6F00" w:rsidP="001B6F00">
            <w:r>
              <w:t>ch03_08.gif</w:t>
            </w:r>
          </w:p>
          <w:p w14:paraId="385A9223" w14:textId="77777777" w:rsidR="001B6F00" w:rsidRDefault="001B6F00" w:rsidP="001B6F00">
            <w:r>
              <w:t>ch03_09.gif</w:t>
            </w:r>
          </w:p>
          <w:p w14:paraId="05A5204F" w14:textId="77777777" w:rsidR="001B6F00" w:rsidRDefault="001B6F00" w:rsidP="001B6F00">
            <w:r>
              <w:t>ch03_10.gif</w:t>
            </w:r>
          </w:p>
          <w:p w14:paraId="2AD53724" w14:textId="77777777" w:rsidR="001B6F00" w:rsidRDefault="001B6F00" w:rsidP="001B6F00">
            <w:r>
              <w:t>ch03_11.gif</w:t>
            </w:r>
          </w:p>
        </w:tc>
        <w:tc>
          <w:tcPr>
            <w:tcW w:w="1151" w:type="dxa"/>
          </w:tcPr>
          <w:p w14:paraId="50B11BA5" w14:textId="77777777" w:rsidR="001B6F00" w:rsidRDefault="001B6F00" w:rsidP="001B6F00">
            <w:r>
              <w:t xml:space="preserve">ch03.html </w:t>
            </w:r>
          </w:p>
          <w:p w14:paraId="357E724B" w14:textId="77777777" w:rsidR="001B6F00" w:rsidRDefault="001B6F00" w:rsidP="001B6F00">
            <w:r>
              <w:t>ch03_01.gif</w:t>
            </w:r>
          </w:p>
          <w:p w14:paraId="4EF3698F" w14:textId="77777777" w:rsidR="001B6F00" w:rsidRDefault="001B6F00" w:rsidP="001B6F00">
            <w:r>
              <w:t>ch03_02.gif</w:t>
            </w:r>
          </w:p>
          <w:p w14:paraId="6B256345" w14:textId="77777777" w:rsidR="001B6F00" w:rsidRDefault="001B6F00" w:rsidP="001B6F00">
            <w:r>
              <w:t>ch03_03.gif</w:t>
            </w:r>
          </w:p>
          <w:p w14:paraId="145E437B" w14:textId="77777777" w:rsidR="001B6F00" w:rsidRDefault="001B6F00" w:rsidP="001B6F00">
            <w:r>
              <w:t>ch03_04.gif</w:t>
            </w:r>
          </w:p>
          <w:p w14:paraId="7F4F916F" w14:textId="77777777" w:rsidR="001B6F00" w:rsidRDefault="001B6F00" w:rsidP="001B6F00">
            <w:r>
              <w:t>ch03_05.gif</w:t>
            </w:r>
          </w:p>
          <w:p w14:paraId="2A8B41AB" w14:textId="77777777" w:rsidR="001B6F00" w:rsidRDefault="001B6F00" w:rsidP="001B6F00">
            <w:r>
              <w:t>ch03_06.gif</w:t>
            </w:r>
          </w:p>
          <w:p w14:paraId="3B62F7CA" w14:textId="77777777" w:rsidR="001B6F00" w:rsidRDefault="001B6F00" w:rsidP="001B6F00">
            <w:r>
              <w:t>ch03_07.gif</w:t>
            </w:r>
          </w:p>
          <w:p w14:paraId="5EC8E2D6" w14:textId="77777777" w:rsidR="001B6F00" w:rsidRDefault="001B6F00" w:rsidP="001B6F00">
            <w:r>
              <w:t>ch03_08.gif</w:t>
            </w:r>
          </w:p>
          <w:p w14:paraId="5BB31F81" w14:textId="77777777" w:rsidR="001B6F00" w:rsidRDefault="001B6F00" w:rsidP="001B6F00">
            <w:r>
              <w:t>ch03_09.gif</w:t>
            </w:r>
          </w:p>
          <w:p w14:paraId="01CC8A0F" w14:textId="77777777" w:rsidR="001B6F00" w:rsidRDefault="001B6F00" w:rsidP="001B6F00">
            <w:r>
              <w:t>ch03_10.gif</w:t>
            </w:r>
          </w:p>
          <w:p w14:paraId="1ED90E09" w14:textId="77777777" w:rsidR="001B6F00" w:rsidRDefault="001B6F00" w:rsidP="001B6F00">
            <w:r>
              <w:t>ch03_11.gif</w:t>
            </w:r>
          </w:p>
        </w:tc>
        <w:tc>
          <w:tcPr>
            <w:tcW w:w="1151" w:type="dxa"/>
          </w:tcPr>
          <w:p w14:paraId="07FC25AC" w14:textId="77777777" w:rsidR="00A06E38" w:rsidRDefault="00A06E38" w:rsidP="00A06E38">
            <w:r>
              <w:t xml:space="preserve">ch03.html </w:t>
            </w:r>
          </w:p>
          <w:p w14:paraId="6F3DFD04" w14:textId="77777777" w:rsidR="00A06E38" w:rsidRDefault="00A06E38" w:rsidP="00A06E38">
            <w:r>
              <w:t>ch03_01.gif</w:t>
            </w:r>
          </w:p>
          <w:p w14:paraId="382071DF" w14:textId="77777777" w:rsidR="00A06E38" w:rsidRDefault="00A06E38" w:rsidP="00A06E38">
            <w:r>
              <w:t>ch03_02.gif</w:t>
            </w:r>
          </w:p>
          <w:p w14:paraId="4FBD55BF" w14:textId="77777777" w:rsidR="00A06E38" w:rsidRDefault="00A06E38" w:rsidP="00A06E38">
            <w:r>
              <w:t>ch03_03.gif</w:t>
            </w:r>
          </w:p>
          <w:p w14:paraId="2D8F6325" w14:textId="77777777" w:rsidR="00A06E38" w:rsidRDefault="00A06E38" w:rsidP="00A06E38">
            <w:r>
              <w:t>ch03_04.gif</w:t>
            </w:r>
          </w:p>
          <w:p w14:paraId="70DB455A" w14:textId="77777777" w:rsidR="00A06E38" w:rsidRDefault="00A06E38" w:rsidP="00A06E38">
            <w:r>
              <w:t>ch03_05.gif</w:t>
            </w:r>
          </w:p>
          <w:p w14:paraId="27006F67" w14:textId="77777777" w:rsidR="00A06E38" w:rsidRDefault="00A06E38" w:rsidP="00A06E38">
            <w:r>
              <w:t>ch03_06.gif</w:t>
            </w:r>
          </w:p>
          <w:p w14:paraId="56BE96DC" w14:textId="77777777" w:rsidR="00A06E38" w:rsidRDefault="00A06E38" w:rsidP="00A06E38">
            <w:r>
              <w:t>ch03_07.gif</w:t>
            </w:r>
          </w:p>
          <w:p w14:paraId="68AE6AF5" w14:textId="77777777" w:rsidR="00A06E38" w:rsidRDefault="00A06E38" w:rsidP="00A06E38">
            <w:r>
              <w:t>ch03_08.gif</w:t>
            </w:r>
          </w:p>
          <w:p w14:paraId="064A2E92" w14:textId="77777777" w:rsidR="00A06E38" w:rsidRDefault="00A06E38" w:rsidP="00A06E38">
            <w:r>
              <w:t>ch03_09.gif</w:t>
            </w:r>
          </w:p>
          <w:p w14:paraId="66E94A4A" w14:textId="77777777" w:rsidR="00A06E38" w:rsidRDefault="00A06E38" w:rsidP="00A06E38">
            <w:r>
              <w:t>ch03_10.gif</w:t>
            </w:r>
          </w:p>
          <w:p w14:paraId="1ED3DC04" w14:textId="77777777" w:rsidR="001B6F00" w:rsidRDefault="00A06E38" w:rsidP="00A06E38">
            <w:r>
              <w:t>ch03_11.gif</w:t>
            </w:r>
          </w:p>
        </w:tc>
      </w:tr>
      <w:tr w:rsidR="001B6F00" w14:paraId="6AC8FE55" w14:textId="77777777" w:rsidTr="001B6F00">
        <w:tc>
          <w:tcPr>
            <w:tcW w:w="1152" w:type="dxa"/>
          </w:tcPr>
          <w:p w14:paraId="2BD9DF92" w14:textId="77777777" w:rsidR="001B6F00" w:rsidRDefault="001B6F00">
            <w:r>
              <w:t>Kap4.html</w:t>
            </w:r>
          </w:p>
        </w:tc>
        <w:tc>
          <w:tcPr>
            <w:tcW w:w="1152" w:type="dxa"/>
          </w:tcPr>
          <w:p w14:paraId="6062BA5B" w14:textId="77777777" w:rsidR="001B6F00" w:rsidRDefault="001B6F00">
            <w:r>
              <w:t>Hl7chp4.ht</w:t>
            </w:r>
            <w:r>
              <w:lastRenderedPageBreak/>
              <w:t>ml</w:t>
            </w:r>
          </w:p>
        </w:tc>
        <w:tc>
          <w:tcPr>
            <w:tcW w:w="1152" w:type="dxa"/>
          </w:tcPr>
          <w:p w14:paraId="4694187D" w14:textId="77777777" w:rsidR="001B6F00" w:rsidRDefault="001B6F00">
            <w:r>
              <w:lastRenderedPageBreak/>
              <w:t>ch4.htm</w:t>
            </w:r>
          </w:p>
        </w:tc>
        <w:tc>
          <w:tcPr>
            <w:tcW w:w="1151" w:type="dxa"/>
          </w:tcPr>
          <w:p w14:paraId="3A7C4EAC" w14:textId="77777777" w:rsidR="001B6F00" w:rsidRDefault="001B6F00">
            <w:r>
              <w:t>Ch4.html</w:t>
            </w:r>
          </w:p>
        </w:tc>
        <w:tc>
          <w:tcPr>
            <w:tcW w:w="1151" w:type="dxa"/>
          </w:tcPr>
          <w:p w14:paraId="4DE2FF77" w14:textId="77777777" w:rsidR="001B6F00" w:rsidRDefault="001B6F00">
            <w:r>
              <w:t>ch04.htm</w:t>
            </w:r>
          </w:p>
        </w:tc>
        <w:tc>
          <w:tcPr>
            <w:tcW w:w="1151" w:type="dxa"/>
          </w:tcPr>
          <w:p w14:paraId="186F500D" w14:textId="77777777" w:rsidR="001B6F00" w:rsidRDefault="001B6F00">
            <w:r>
              <w:t>ch04.html</w:t>
            </w:r>
          </w:p>
          <w:p w14:paraId="015EB1B5" w14:textId="77777777" w:rsidR="001B6F00" w:rsidRDefault="001B6F00">
            <w:r>
              <w:lastRenderedPageBreak/>
              <w:t>ch04_01.gif</w:t>
            </w:r>
          </w:p>
          <w:p w14:paraId="28D41BF6" w14:textId="77777777" w:rsidR="001B6F00" w:rsidRDefault="001B6F00">
            <w:r>
              <w:t>ch04_02.gif</w:t>
            </w:r>
          </w:p>
          <w:p w14:paraId="6C41707A" w14:textId="77777777" w:rsidR="001B6F00" w:rsidRDefault="001B6F00">
            <w:r>
              <w:t>ch04_03.gif</w:t>
            </w:r>
          </w:p>
          <w:p w14:paraId="2584E1EF" w14:textId="77777777" w:rsidR="001B6F00" w:rsidRDefault="001B6F00">
            <w:r>
              <w:t>ch04_04.gif</w:t>
            </w:r>
          </w:p>
          <w:p w14:paraId="75DC5561" w14:textId="77777777" w:rsidR="001B6F00" w:rsidRDefault="001B6F00">
            <w:r>
              <w:t>ch04_05.gif</w:t>
            </w:r>
          </w:p>
          <w:p w14:paraId="20C455FD" w14:textId="77777777" w:rsidR="001B6F00" w:rsidRDefault="001B6F00">
            <w:r>
              <w:t>ch04_06.gif</w:t>
            </w:r>
          </w:p>
          <w:p w14:paraId="2723862E" w14:textId="77777777" w:rsidR="001B6F00" w:rsidRDefault="001B6F00">
            <w:r>
              <w:t>ch04_07.gif</w:t>
            </w:r>
          </w:p>
          <w:p w14:paraId="18DF6031" w14:textId="77777777" w:rsidR="001B6F00" w:rsidRDefault="001B6F00">
            <w:r>
              <w:t>ch04_08.gif</w:t>
            </w:r>
          </w:p>
          <w:p w14:paraId="4C79E43C" w14:textId="77777777" w:rsidR="001B6F00" w:rsidRDefault="001B6F00">
            <w:r>
              <w:t>ch04_09.gif</w:t>
            </w:r>
          </w:p>
          <w:p w14:paraId="7B35A09E" w14:textId="77777777" w:rsidR="001B6F00" w:rsidRDefault="001B6F00">
            <w:r>
              <w:t>ch04_10.gif</w:t>
            </w:r>
          </w:p>
        </w:tc>
        <w:tc>
          <w:tcPr>
            <w:tcW w:w="1151" w:type="dxa"/>
          </w:tcPr>
          <w:p w14:paraId="535FD0E6" w14:textId="77777777" w:rsidR="001B6F00" w:rsidRDefault="001B6F00">
            <w:r>
              <w:lastRenderedPageBreak/>
              <w:t>ch04.html</w:t>
            </w:r>
          </w:p>
          <w:p w14:paraId="1DDDD901" w14:textId="77777777" w:rsidR="001B6F00" w:rsidRDefault="001B6F00">
            <w:r>
              <w:lastRenderedPageBreak/>
              <w:t>ch04_01.gif</w:t>
            </w:r>
          </w:p>
          <w:p w14:paraId="62DABFD9" w14:textId="77777777" w:rsidR="001B6F00" w:rsidRDefault="001B6F00">
            <w:r>
              <w:t>ch04_02.gif</w:t>
            </w:r>
          </w:p>
          <w:p w14:paraId="7CFEC26B" w14:textId="77777777" w:rsidR="001B6F00" w:rsidRDefault="001B6F00">
            <w:r>
              <w:t>ch04_03.gif</w:t>
            </w:r>
          </w:p>
          <w:p w14:paraId="547573DD" w14:textId="77777777" w:rsidR="001B6F00" w:rsidRDefault="001B6F00">
            <w:r>
              <w:t>ch04_04.gif</w:t>
            </w:r>
          </w:p>
          <w:p w14:paraId="38EABBD4" w14:textId="77777777" w:rsidR="001B6F00" w:rsidRDefault="001B6F00">
            <w:r>
              <w:t>ch04_05.gif</w:t>
            </w:r>
          </w:p>
          <w:p w14:paraId="203485FD" w14:textId="77777777" w:rsidR="001B6F00" w:rsidRDefault="001B6F00">
            <w:r>
              <w:t>ch04_06.gif</w:t>
            </w:r>
          </w:p>
          <w:p w14:paraId="1A0509D0" w14:textId="77777777" w:rsidR="001B6F00" w:rsidRDefault="001B6F00">
            <w:r>
              <w:t>ch04_07.gif</w:t>
            </w:r>
          </w:p>
          <w:p w14:paraId="4E562E4E" w14:textId="77777777" w:rsidR="001B6F00" w:rsidRDefault="001B6F00">
            <w:r>
              <w:t>ch04_08.gif</w:t>
            </w:r>
          </w:p>
          <w:p w14:paraId="5B3B3396" w14:textId="77777777" w:rsidR="001B6F00" w:rsidRDefault="001B6F00">
            <w:r>
              <w:t>ch04_09.gif</w:t>
            </w:r>
          </w:p>
          <w:p w14:paraId="0936E5C0" w14:textId="77777777" w:rsidR="001B6F00" w:rsidRDefault="001B6F00">
            <w:r>
              <w:t>ch04_10.gif</w:t>
            </w:r>
          </w:p>
        </w:tc>
        <w:tc>
          <w:tcPr>
            <w:tcW w:w="1151" w:type="dxa"/>
          </w:tcPr>
          <w:p w14:paraId="1A18AB94" w14:textId="77777777" w:rsidR="001B6F00" w:rsidRDefault="001B6F00">
            <w:r>
              <w:lastRenderedPageBreak/>
              <w:t xml:space="preserve">ch04.html </w:t>
            </w:r>
          </w:p>
          <w:p w14:paraId="3F7B026A" w14:textId="77777777" w:rsidR="001B6F00" w:rsidRDefault="001B6F00">
            <w:r>
              <w:lastRenderedPageBreak/>
              <w:t>ch04_01.gif</w:t>
            </w:r>
          </w:p>
          <w:p w14:paraId="6D187871" w14:textId="77777777" w:rsidR="001B6F00" w:rsidRDefault="001B6F00">
            <w:r>
              <w:t>ch04_02.gif</w:t>
            </w:r>
          </w:p>
          <w:p w14:paraId="5ED18262" w14:textId="77777777" w:rsidR="001B6F00" w:rsidRDefault="001B6F00">
            <w:r>
              <w:t>ch04_03.gif</w:t>
            </w:r>
          </w:p>
          <w:p w14:paraId="2683C2D8" w14:textId="77777777" w:rsidR="001B6F00" w:rsidRDefault="001B6F00">
            <w:r>
              <w:t>ch04_04.gif</w:t>
            </w:r>
          </w:p>
          <w:p w14:paraId="27D698C2" w14:textId="77777777" w:rsidR="001B6F00" w:rsidRDefault="001B6F00">
            <w:r>
              <w:t>ch04_05.gif</w:t>
            </w:r>
          </w:p>
          <w:p w14:paraId="6EAF1E78" w14:textId="77777777" w:rsidR="001B6F00" w:rsidRDefault="001B6F00">
            <w:r>
              <w:t>ch04_06.gif</w:t>
            </w:r>
          </w:p>
          <w:p w14:paraId="4F30D32F" w14:textId="77777777" w:rsidR="001B6F00" w:rsidRDefault="001B6F00">
            <w:r>
              <w:t>ch04_07.gif</w:t>
            </w:r>
          </w:p>
          <w:p w14:paraId="1F229A01" w14:textId="77777777" w:rsidR="001B6F00" w:rsidRDefault="001B6F00">
            <w:r>
              <w:t>ch04_08.gif</w:t>
            </w:r>
          </w:p>
          <w:p w14:paraId="0D7AC95F" w14:textId="77777777" w:rsidR="001B6F00" w:rsidRDefault="001B6F00">
            <w:r>
              <w:t>ch04_09.gif</w:t>
            </w:r>
          </w:p>
          <w:p w14:paraId="3A8BED0C" w14:textId="77777777" w:rsidR="001B6F00" w:rsidRDefault="001B6F00">
            <w:pPr>
              <w:rPr>
                <w:lang w:val="de-DE"/>
              </w:rPr>
            </w:pPr>
            <w:r>
              <w:rPr>
                <w:lang w:val="de-DE"/>
              </w:rPr>
              <w:t>ch04_10.gif</w:t>
            </w:r>
          </w:p>
        </w:tc>
        <w:tc>
          <w:tcPr>
            <w:tcW w:w="1151" w:type="dxa"/>
          </w:tcPr>
          <w:p w14:paraId="2511AD4B" w14:textId="77777777" w:rsidR="001B6F00" w:rsidRDefault="001B6F00" w:rsidP="001B6F00">
            <w:r>
              <w:lastRenderedPageBreak/>
              <w:t xml:space="preserve">ch04.html </w:t>
            </w:r>
          </w:p>
          <w:p w14:paraId="3231D81C" w14:textId="77777777" w:rsidR="001B6F00" w:rsidRDefault="001B6F00" w:rsidP="001B6F00">
            <w:r>
              <w:lastRenderedPageBreak/>
              <w:t>ch04_01.gif</w:t>
            </w:r>
          </w:p>
          <w:p w14:paraId="3D3C770C" w14:textId="77777777" w:rsidR="001B6F00" w:rsidRDefault="001B6F00" w:rsidP="001B6F00">
            <w:r>
              <w:t>ch04_02.gif</w:t>
            </w:r>
          </w:p>
          <w:p w14:paraId="53AFEF22" w14:textId="77777777" w:rsidR="001B6F00" w:rsidRDefault="001B6F00" w:rsidP="001B6F00">
            <w:r>
              <w:t>ch04_03.gif</w:t>
            </w:r>
          </w:p>
          <w:p w14:paraId="1F75DB26" w14:textId="77777777" w:rsidR="001B6F00" w:rsidRDefault="001B6F00" w:rsidP="001B6F00">
            <w:r>
              <w:t>ch04_04.gif</w:t>
            </w:r>
          </w:p>
          <w:p w14:paraId="0764F495" w14:textId="77777777" w:rsidR="001B6F00" w:rsidRDefault="001B6F00" w:rsidP="001B6F00">
            <w:r>
              <w:t>ch04_05.gif</w:t>
            </w:r>
          </w:p>
          <w:p w14:paraId="4707BF50" w14:textId="77777777" w:rsidR="001B6F00" w:rsidRDefault="001B6F00" w:rsidP="001B6F00">
            <w:r>
              <w:t>ch04_06.gif</w:t>
            </w:r>
          </w:p>
          <w:p w14:paraId="0F4328F9" w14:textId="77777777" w:rsidR="001B6F00" w:rsidRDefault="001B6F00" w:rsidP="001B6F00">
            <w:r>
              <w:t>ch04_07.gif</w:t>
            </w:r>
          </w:p>
          <w:p w14:paraId="1E8781D2" w14:textId="77777777" w:rsidR="001B6F00" w:rsidRDefault="001B6F00" w:rsidP="001B6F00">
            <w:r>
              <w:t>ch04_08.gif</w:t>
            </w:r>
          </w:p>
          <w:p w14:paraId="4F8C12F4" w14:textId="77777777" w:rsidR="001B6F00" w:rsidRDefault="001B6F00" w:rsidP="001B6F00">
            <w:r>
              <w:t>ch04_09.gif</w:t>
            </w:r>
          </w:p>
        </w:tc>
        <w:tc>
          <w:tcPr>
            <w:tcW w:w="1151" w:type="dxa"/>
          </w:tcPr>
          <w:p w14:paraId="4BC00749" w14:textId="77777777" w:rsidR="001B6F00" w:rsidRDefault="001B6F00" w:rsidP="001B6F00">
            <w:r>
              <w:lastRenderedPageBreak/>
              <w:t xml:space="preserve">ch04.html </w:t>
            </w:r>
          </w:p>
          <w:p w14:paraId="20E463E6" w14:textId="77777777" w:rsidR="001B6F00" w:rsidRDefault="001B6F00" w:rsidP="001B6F00">
            <w:r>
              <w:lastRenderedPageBreak/>
              <w:t>ch04_01.gif</w:t>
            </w:r>
          </w:p>
          <w:p w14:paraId="74D92300" w14:textId="77777777" w:rsidR="001B6F00" w:rsidRDefault="001B6F00" w:rsidP="001B6F00">
            <w:r>
              <w:t>ch04_02.gif</w:t>
            </w:r>
          </w:p>
          <w:p w14:paraId="4920BCE6" w14:textId="77777777" w:rsidR="001B6F00" w:rsidRDefault="001B6F00" w:rsidP="001B6F00">
            <w:r>
              <w:t>ch04_03.gif</w:t>
            </w:r>
          </w:p>
          <w:p w14:paraId="07FB8DD0" w14:textId="77777777" w:rsidR="001B6F00" w:rsidRDefault="001B6F00" w:rsidP="001B6F00">
            <w:r>
              <w:t>ch04_04.gif</w:t>
            </w:r>
          </w:p>
          <w:p w14:paraId="587C1843" w14:textId="77777777" w:rsidR="001B6F00" w:rsidRDefault="001B6F00" w:rsidP="001B6F00">
            <w:r>
              <w:t>ch04_05.gif</w:t>
            </w:r>
          </w:p>
          <w:p w14:paraId="2BBBA8EB" w14:textId="77777777" w:rsidR="001B6F00" w:rsidRDefault="001B6F00" w:rsidP="001B6F00">
            <w:r>
              <w:t>ch04_06.gif</w:t>
            </w:r>
          </w:p>
          <w:p w14:paraId="594C0C65" w14:textId="77777777" w:rsidR="001B6F00" w:rsidRDefault="001B6F00" w:rsidP="001B6F00">
            <w:r>
              <w:t>ch04_07.gif</w:t>
            </w:r>
          </w:p>
          <w:p w14:paraId="55847467" w14:textId="77777777" w:rsidR="001B6F00" w:rsidRDefault="001B6F00" w:rsidP="001B6F00">
            <w:r>
              <w:t>ch04_08.gif</w:t>
            </w:r>
          </w:p>
          <w:p w14:paraId="55727AF8" w14:textId="77777777" w:rsidR="001B6F00" w:rsidRDefault="001B6F00" w:rsidP="001B6F00">
            <w:r>
              <w:t>ch04_09.gif</w:t>
            </w:r>
          </w:p>
        </w:tc>
        <w:tc>
          <w:tcPr>
            <w:tcW w:w="1151" w:type="dxa"/>
          </w:tcPr>
          <w:p w14:paraId="23E456FC" w14:textId="77777777" w:rsidR="00A06E38" w:rsidRDefault="00A06E38" w:rsidP="00A06E38">
            <w:r>
              <w:lastRenderedPageBreak/>
              <w:t xml:space="preserve">ch04.html </w:t>
            </w:r>
          </w:p>
          <w:p w14:paraId="09E9C1B0" w14:textId="77777777" w:rsidR="00A06E38" w:rsidRDefault="00A06E38" w:rsidP="00A06E38">
            <w:r>
              <w:lastRenderedPageBreak/>
              <w:t>ch04_01.gif</w:t>
            </w:r>
          </w:p>
          <w:p w14:paraId="67B842FE" w14:textId="77777777" w:rsidR="00A06E38" w:rsidRDefault="00A06E38" w:rsidP="00A06E38">
            <w:r>
              <w:t>ch04_02.gif</w:t>
            </w:r>
          </w:p>
          <w:p w14:paraId="22EF041C" w14:textId="77777777" w:rsidR="00A06E38" w:rsidRDefault="00A06E38" w:rsidP="00A06E38">
            <w:r>
              <w:t>ch04_03.gif</w:t>
            </w:r>
          </w:p>
          <w:p w14:paraId="467D66FC" w14:textId="77777777" w:rsidR="00A06E38" w:rsidRDefault="00A06E38" w:rsidP="00A06E38">
            <w:r>
              <w:t>ch04_04.gif</w:t>
            </w:r>
          </w:p>
          <w:p w14:paraId="53E4AFF5" w14:textId="77777777" w:rsidR="00A06E38" w:rsidRDefault="00A06E38" w:rsidP="00A06E38">
            <w:r>
              <w:t>ch04_05.gif</w:t>
            </w:r>
          </w:p>
          <w:p w14:paraId="073F1EC0" w14:textId="77777777" w:rsidR="00A06E38" w:rsidRDefault="00A06E38" w:rsidP="00A06E38">
            <w:r>
              <w:t>ch04_06.gif</w:t>
            </w:r>
          </w:p>
          <w:p w14:paraId="1B8B6FF0" w14:textId="77777777" w:rsidR="00A06E38" w:rsidRDefault="00A06E38" w:rsidP="00A06E38">
            <w:r>
              <w:t>ch04_07.gif</w:t>
            </w:r>
          </w:p>
          <w:p w14:paraId="4F5208E7" w14:textId="77777777" w:rsidR="00A06E38" w:rsidRDefault="00A06E38" w:rsidP="00A06E38">
            <w:r>
              <w:t>ch04_08.gif</w:t>
            </w:r>
          </w:p>
          <w:p w14:paraId="192C6109" w14:textId="77777777" w:rsidR="00A06E38" w:rsidRDefault="00A06E38" w:rsidP="00A06E38">
            <w:r>
              <w:t xml:space="preserve">ch04_09.gif </w:t>
            </w:r>
          </w:p>
          <w:p w14:paraId="569344F3" w14:textId="77777777" w:rsidR="001B6F00" w:rsidRDefault="00A06E38" w:rsidP="00A06E38">
            <w:r>
              <w:t>ch04_10.gif</w:t>
            </w:r>
          </w:p>
        </w:tc>
      </w:tr>
      <w:tr w:rsidR="001B6F00" w14:paraId="30408048" w14:textId="77777777" w:rsidTr="001B6F00">
        <w:tc>
          <w:tcPr>
            <w:tcW w:w="1152" w:type="dxa"/>
          </w:tcPr>
          <w:p w14:paraId="3BD1FDD6" w14:textId="77777777" w:rsidR="001B6F00" w:rsidRDefault="001B6F00"/>
        </w:tc>
        <w:tc>
          <w:tcPr>
            <w:tcW w:w="1152" w:type="dxa"/>
          </w:tcPr>
          <w:p w14:paraId="0203D76F" w14:textId="77777777" w:rsidR="001B6F00" w:rsidRDefault="001B6F00"/>
        </w:tc>
        <w:tc>
          <w:tcPr>
            <w:tcW w:w="1152" w:type="dxa"/>
          </w:tcPr>
          <w:p w14:paraId="686C64E2" w14:textId="77777777" w:rsidR="001B6F00" w:rsidRDefault="001B6F00"/>
        </w:tc>
        <w:tc>
          <w:tcPr>
            <w:tcW w:w="1151" w:type="dxa"/>
          </w:tcPr>
          <w:p w14:paraId="21672EB6" w14:textId="77777777" w:rsidR="001B6F00" w:rsidRDefault="001B6F00"/>
        </w:tc>
        <w:tc>
          <w:tcPr>
            <w:tcW w:w="1151" w:type="dxa"/>
          </w:tcPr>
          <w:p w14:paraId="0E77C939" w14:textId="77777777" w:rsidR="001B6F00" w:rsidRDefault="001B6F00"/>
        </w:tc>
        <w:tc>
          <w:tcPr>
            <w:tcW w:w="1151" w:type="dxa"/>
          </w:tcPr>
          <w:p w14:paraId="246F3FAA" w14:textId="77777777" w:rsidR="001B6F00" w:rsidRDefault="001B6F00"/>
        </w:tc>
        <w:tc>
          <w:tcPr>
            <w:tcW w:w="1151" w:type="dxa"/>
          </w:tcPr>
          <w:p w14:paraId="5AEA19D3" w14:textId="77777777" w:rsidR="001B6F00" w:rsidRDefault="001B6F00"/>
        </w:tc>
        <w:tc>
          <w:tcPr>
            <w:tcW w:w="1151" w:type="dxa"/>
          </w:tcPr>
          <w:p w14:paraId="61ED8EEA" w14:textId="77777777" w:rsidR="001B6F00" w:rsidRDefault="001B6F00"/>
        </w:tc>
        <w:tc>
          <w:tcPr>
            <w:tcW w:w="1151" w:type="dxa"/>
          </w:tcPr>
          <w:p w14:paraId="719089FC" w14:textId="77777777" w:rsidR="001B6F00" w:rsidRDefault="001B6F00" w:rsidP="001B6F00">
            <w:r>
              <w:t xml:space="preserve">ch04A.html </w:t>
            </w:r>
          </w:p>
          <w:p w14:paraId="510A86BA" w14:textId="77777777" w:rsidR="001B6F00" w:rsidRDefault="001B6F00" w:rsidP="001B6F00">
            <w:r>
              <w:t>ch04A_01.gif</w:t>
            </w:r>
          </w:p>
        </w:tc>
        <w:tc>
          <w:tcPr>
            <w:tcW w:w="1151" w:type="dxa"/>
          </w:tcPr>
          <w:p w14:paraId="1BDF62EB" w14:textId="77777777" w:rsidR="001B6F00" w:rsidRDefault="001B6F00" w:rsidP="001B6F00">
            <w:r>
              <w:t xml:space="preserve">ch04A.html </w:t>
            </w:r>
          </w:p>
          <w:p w14:paraId="63E28093" w14:textId="77777777" w:rsidR="001B6F00" w:rsidRDefault="001B6F00" w:rsidP="001B6F00">
            <w:r>
              <w:t>ch04A_01.gif</w:t>
            </w:r>
          </w:p>
        </w:tc>
        <w:tc>
          <w:tcPr>
            <w:tcW w:w="1151" w:type="dxa"/>
          </w:tcPr>
          <w:p w14:paraId="036B71E1" w14:textId="77777777" w:rsidR="00A06E38" w:rsidRDefault="00A06E38" w:rsidP="00A06E38">
            <w:r>
              <w:t xml:space="preserve">ch04A.html </w:t>
            </w:r>
          </w:p>
          <w:p w14:paraId="4BFC7C7C" w14:textId="77777777" w:rsidR="001B6F00" w:rsidRDefault="00A06E38" w:rsidP="00A06E38">
            <w:r>
              <w:t>ch04A_01.gif</w:t>
            </w:r>
          </w:p>
        </w:tc>
      </w:tr>
      <w:tr w:rsidR="001B6F00" w14:paraId="3C4B5792" w14:textId="77777777" w:rsidTr="001B6F00">
        <w:tc>
          <w:tcPr>
            <w:tcW w:w="1152" w:type="dxa"/>
          </w:tcPr>
          <w:p w14:paraId="35861ED4" w14:textId="77777777" w:rsidR="001B6F00" w:rsidRDefault="001B6F00">
            <w:pPr>
              <w:rPr>
                <w:lang w:val="de-DE"/>
              </w:rPr>
            </w:pPr>
            <w:r>
              <w:rPr>
                <w:lang w:val="de-DE"/>
              </w:rPr>
              <w:t>Kap5.html</w:t>
            </w:r>
          </w:p>
        </w:tc>
        <w:tc>
          <w:tcPr>
            <w:tcW w:w="1152" w:type="dxa"/>
          </w:tcPr>
          <w:p w14:paraId="7559683B" w14:textId="77777777" w:rsidR="001B6F00" w:rsidRDefault="001B6F00">
            <w:r>
              <w:t>Hl7chp5.html</w:t>
            </w:r>
          </w:p>
        </w:tc>
        <w:tc>
          <w:tcPr>
            <w:tcW w:w="1152" w:type="dxa"/>
          </w:tcPr>
          <w:p w14:paraId="020088A3" w14:textId="77777777" w:rsidR="001B6F00" w:rsidRDefault="001B6F00">
            <w:r>
              <w:t>ch5.htm</w:t>
            </w:r>
          </w:p>
        </w:tc>
        <w:tc>
          <w:tcPr>
            <w:tcW w:w="1151" w:type="dxa"/>
          </w:tcPr>
          <w:p w14:paraId="69868996" w14:textId="77777777" w:rsidR="001B6F00" w:rsidRDefault="001B6F00">
            <w:r>
              <w:t>Ch5.html</w:t>
            </w:r>
          </w:p>
        </w:tc>
        <w:tc>
          <w:tcPr>
            <w:tcW w:w="1151" w:type="dxa"/>
          </w:tcPr>
          <w:p w14:paraId="69593E6C" w14:textId="77777777" w:rsidR="001B6F00" w:rsidRDefault="001B6F00">
            <w:r>
              <w:t>ch05.htm</w:t>
            </w:r>
          </w:p>
          <w:p w14:paraId="1FBC9A8A" w14:textId="77777777" w:rsidR="001B6F00" w:rsidRDefault="001B6F00">
            <w:r>
              <w:t>ch0501.gif</w:t>
            </w:r>
          </w:p>
          <w:p w14:paraId="218169CA" w14:textId="77777777" w:rsidR="001B6F00" w:rsidRDefault="001B6F00">
            <w:r>
              <w:t>ch0502.gif</w:t>
            </w:r>
          </w:p>
        </w:tc>
        <w:tc>
          <w:tcPr>
            <w:tcW w:w="1151" w:type="dxa"/>
          </w:tcPr>
          <w:p w14:paraId="7CC4330F" w14:textId="77777777" w:rsidR="001B6F00" w:rsidRDefault="001B6F00">
            <w:r>
              <w:t>ch05.html</w:t>
            </w:r>
          </w:p>
          <w:p w14:paraId="0DE7CDFF" w14:textId="77777777" w:rsidR="001B6F00" w:rsidRDefault="001B6F00">
            <w:r>
              <w:t>ch0501.gif</w:t>
            </w:r>
          </w:p>
          <w:p w14:paraId="10D679BE" w14:textId="77777777" w:rsidR="001B6F00" w:rsidRDefault="001B6F00">
            <w:r>
              <w:t>ch0502.gif</w:t>
            </w:r>
          </w:p>
        </w:tc>
        <w:tc>
          <w:tcPr>
            <w:tcW w:w="1151" w:type="dxa"/>
          </w:tcPr>
          <w:p w14:paraId="0F093A27" w14:textId="77777777" w:rsidR="001B6F00" w:rsidRDefault="001B6F00">
            <w:r>
              <w:t>ch05.html</w:t>
            </w:r>
          </w:p>
          <w:p w14:paraId="7008B29F" w14:textId="77777777" w:rsidR="001B6F00" w:rsidRDefault="001B6F00">
            <w:r>
              <w:t>ch0501.gif</w:t>
            </w:r>
          </w:p>
          <w:p w14:paraId="18B97068" w14:textId="77777777" w:rsidR="001B6F00" w:rsidRDefault="001B6F00">
            <w:r>
              <w:t>ch0502.gif</w:t>
            </w:r>
          </w:p>
        </w:tc>
        <w:tc>
          <w:tcPr>
            <w:tcW w:w="1151" w:type="dxa"/>
          </w:tcPr>
          <w:p w14:paraId="1D19F5F6" w14:textId="77777777" w:rsidR="001B6F00" w:rsidRDefault="001B6F00">
            <w:r>
              <w:t xml:space="preserve">ch05.html </w:t>
            </w:r>
          </w:p>
          <w:p w14:paraId="07FDB058" w14:textId="77777777" w:rsidR="001B6F00" w:rsidRDefault="001B6F00">
            <w:r>
              <w:t>ch0501.gif</w:t>
            </w:r>
          </w:p>
          <w:p w14:paraId="2A62C882" w14:textId="77777777" w:rsidR="001B6F00" w:rsidRDefault="001B6F00">
            <w:r>
              <w:t>ch0502.gif</w:t>
            </w:r>
          </w:p>
        </w:tc>
        <w:tc>
          <w:tcPr>
            <w:tcW w:w="1151" w:type="dxa"/>
          </w:tcPr>
          <w:p w14:paraId="2AB2E0F8" w14:textId="77777777" w:rsidR="001B6F00" w:rsidRDefault="001B6F00" w:rsidP="001B6F00">
            <w:r>
              <w:t xml:space="preserve">ch05.html </w:t>
            </w:r>
          </w:p>
          <w:p w14:paraId="2B6D5759" w14:textId="77777777" w:rsidR="001B6F00" w:rsidRDefault="001B6F00" w:rsidP="001B6F00">
            <w:r>
              <w:t>ch0501.gif</w:t>
            </w:r>
          </w:p>
          <w:p w14:paraId="1CBCAF3A" w14:textId="77777777" w:rsidR="001B6F00" w:rsidRDefault="001B6F00" w:rsidP="001B6F00">
            <w:r>
              <w:t>ch0502.gif</w:t>
            </w:r>
          </w:p>
        </w:tc>
        <w:tc>
          <w:tcPr>
            <w:tcW w:w="1151" w:type="dxa"/>
          </w:tcPr>
          <w:p w14:paraId="0D9AF8E6" w14:textId="77777777" w:rsidR="001B6F00" w:rsidRDefault="001B6F00" w:rsidP="001B6F00">
            <w:r>
              <w:t xml:space="preserve">ch05.html </w:t>
            </w:r>
          </w:p>
          <w:p w14:paraId="0D4B4535" w14:textId="77777777" w:rsidR="001B6F00" w:rsidRDefault="001B6F00" w:rsidP="001B6F00">
            <w:r>
              <w:t>ch0501.gif</w:t>
            </w:r>
          </w:p>
          <w:p w14:paraId="1BAAB7D5" w14:textId="77777777" w:rsidR="001B6F00" w:rsidRDefault="001B6F00" w:rsidP="001B6F00">
            <w:r>
              <w:t>ch0502.gif</w:t>
            </w:r>
          </w:p>
        </w:tc>
        <w:tc>
          <w:tcPr>
            <w:tcW w:w="1151" w:type="dxa"/>
          </w:tcPr>
          <w:p w14:paraId="7F5B14FB" w14:textId="77777777" w:rsidR="00A06E38" w:rsidRDefault="00A06E38" w:rsidP="00A06E38">
            <w:r>
              <w:t xml:space="preserve">ch05.html </w:t>
            </w:r>
          </w:p>
          <w:p w14:paraId="6440E0A2" w14:textId="77777777" w:rsidR="00A06E38" w:rsidRDefault="00A06E38" w:rsidP="00A06E38">
            <w:r>
              <w:t>ch0501.gif</w:t>
            </w:r>
          </w:p>
          <w:p w14:paraId="27F6A602" w14:textId="77777777" w:rsidR="001B6F00" w:rsidRDefault="00A06E38" w:rsidP="00A06E38">
            <w:r>
              <w:t>ch0502.gif</w:t>
            </w:r>
          </w:p>
        </w:tc>
      </w:tr>
      <w:tr w:rsidR="001B6F00" w14:paraId="09C72F2F" w14:textId="77777777" w:rsidTr="001B6F00">
        <w:tc>
          <w:tcPr>
            <w:tcW w:w="1152" w:type="dxa"/>
          </w:tcPr>
          <w:p w14:paraId="316B4266" w14:textId="77777777" w:rsidR="001B6F00" w:rsidRDefault="001B6F00">
            <w:r>
              <w:t>Kap6.html</w:t>
            </w:r>
          </w:p>
        </w:tc>
        <w:tc>
          <w:tcPr>
            <w:tcW w:w="1152" w:type="dxa"/>
          </w:tcPr>
          <w:p w14:paraId="7ADF0C08" w14:textId="77777777" w:rsidR="001B6F00" w:rsidRDefault="001B6F00">
            <w:r>
              <w:t>Hl7chp6.html</w:t>
            </w:r>
          </w:p>
        </w:tc>
        <w:tc>
          <w:tcPr>
            <w:tcW w:w="1152" w:type="dxa"/>
          </w:tcPr>
          <w:p w14:paraId="59DD8BF6" w14:textId="77777777" w:rsidR="001B6F00" w:rsidRDefault="001B6F00">
            <w:r>
              <w:t>ch6.htm</w:t>
            </w:r>
          </w:p>
        </w:tc>
        <w:tc>
          <w:tcPr>
            <w:tcW w:w="1151" w:type="dxa"/>
          </w:tcPr>
          <w:p w14:paraId="234F3C5A" w14:textId="77777777" w:rsidR="001B6F00" w:rsidRDefault="001B6F00">
            <w:r>
              <w:t>Ch6.html</w:t>
            </w:r>
          </w:p>
        </w:tc>
        <w:tc>
          <w:tcPr>
            <w:tcW w:w="1151" w:type="dxa"/>
          </w:tcPr>
          <w:p w14:paraId="31CB1652" w14:textId="77777777" w:rsidR="001B6F00" w:rsidRDefault="001B6F00">
            <w:r>
              <w:t>ch06.htm</w:t>
            </w:r>
          </w:p>
        </w:tc>
        <w:tc>
          <w:tcPr>
            <w:tcW w:w="1151" w:type="dxa"/>
          </w:tcPr>
          <w:p w14:paraId="57242885" w14:textId="77777777" w:rsidR="001B6F00" w:rsidRDefault="001B6F00">
            <w:r>
              <w:t>ch06.html</w:t>
            </w:r>
          </w:p>
        </w:tc>
        <w:tc>
          <w:tcPr>
            <w:tcW w:w="1151" w:type="dxa"/>
          </w:tcPr>
          <w:p w14:paraId="21336344" w14:textId="77777777" w:rsidR="001B6F00" w:rsidRDefault="001B6F00">
            <w:r>
              <w:t>ch06.html</w:t>
            </w:r>
          </w:p>
        </w:tc>
        <w:tc>
          <w:tcPr>
            <w:tcW w:w="1151" w:type="dxa"/>
          </w:tcPr>
          <w:p w14:paraId="4B73DF3A" w14:textId="77777777" w:rsidR="001B6F00" w:rsidRDefault="001B6F00">
            <w:r>
              <w:t>ch06.html</w:t>
            </w:r>
          </w:p>
        </w:tc>
        <w:tc>
          <w:tcPr>
            <w:tcW w:w="1151" w:type="dxa"/>
          </w:tcPr>
          <w:p w14:paraId="37477E66" w14:textId="77777777" w:rsidR="001B6F00" w:rsidRDefault="001B6F00">
            <w:r>
              <w:t>ch06.html</w:t>
            </w:r>
          </w:p>
        </w:tc>
        <w:tc>
          <w:tcPr>
            <w:tcW w:w="1151" w:type="dxa"/>
          </w:tcPr>
          <w:p w14:paraId="4CC8F016" w14:textId="77777777" w:rsidR="001B6F00" w:rsidRDefault="001B6F00">
            <w:r>
              <w:t>ch06.html</w:t>
            </w:r>
          </w:p>
        </w:tc>
        <w:tc>
          <w:tcPr>
            <w:tcW w:w="1151" w:type="dxa"/>
          </w:tcPr>
          <w:p w14:paraId="53AF5E72" w14:textId="77777777" w:rsidR="001B6F00" w:rsidRDefault="00A06E38">
            <w:r>
              <w:t>ch06.html</w:t>
            </w:r>
          </w:p>
        </w:tc>
      </w:tr>
      <w:tr w:rsidR="001B6F00" w14:paraId="722D2EB6" w14:textId="77777777" w:rsidTr="001B6F00">
        <w:tc>
          <w:tcPr>
            <w:tcW w:w="1152" w:type="dxa"/>
          </w:tcPr>
          <w:p w14:paraId="3969C38A" w14:textId="77777777" w:rsidR="001B6F00" w:rsidRDefault="001B6F00">
            <w:r>
              <w:t>Kap7.html</w:t>
            </w:r>
          </w:p>
        </w:tc>
        <w:tc>
          <w:tcPr>
            <w:tcW w:w="1152" w:type="dxa"/>
          </w:tcPr>
          <w:p w14:paraId="297F5815" w14:textId="77777777" w:rsidR="001B6F00" w:rsidRDefault="001B6F00">
            <w:r>
              <w:t>Hl7chp7.html</w:t>
            </w:r>
          </w:p>
        </w:tc>
        <w:tc>
          <w:tcPr>
            <w:tcW w:w="1152" w:type="dxa"/>
          </w:tcPr>
          <w:p w14:paraId="1562D408" w14:textId="77777777" w:rsidR="001B6F00" w:rsidRDefault="001B6F00">
            <w:r>
              <w:t>ch7.htm</w:t>
            </w:r>
          </w:p>
          <w:p w14:paraId="0B6CE571" w14:textId="77777777" w:rsidR="001B6F00" w:rsidRDefault="001B6F00">
            <w:r>
              <w:t>ch701.gif</w:t>
            </w:r>
          </w:p>
        </w:tc>
        <w:tc>
          <w:tcPr>
            <w:tcW w:w="1151" w:type="dxa"/>
          </w:tcPr>
          <w:p w14:paraId="6BAACBCE" w14:textId="77777777" w:rsidR="001B6F00" w:rsidRDefault="001B6F00">
            <w:r>
              <w:t>Ch7.html</w:t>
            </w:r>
          </w:p>
          <w:p w14:paraId="1259A10A" w14:textId="77777777" w:rsidR="001B6F00" w:rsidRDefault="001B6F00">
            <w:r>
              <w:t>Ch701.gif</w:t>
            </w:r>
          </w:p>
        </w:tc>
        <w:tc>
          <w:tcPr>
            <w:tcW w:w="1151" w:type="dxa"/>
          </w:tcPr>
          <w:p w14:paraId="1383B236" w14:textId="77777777" w:rsidR="001B6F00" w:rsidRDefault="001B6F00">
            <w:r>
              <w:t>ch07.htm</w:t>
            </w:r>
          </w:p>
          <w:p w14:paraId="3E587039" w14:textId="77777777" w:rsidR="001B6F00" w:rsidRDefault="001B6F00">
            <w:r>
              <w:t>ch0701.gif</w:t>
            </w:r>
          </w:p>
        </w:tc>
        <w:tc>
          <w:tcPr>
            <w:tcW w:w="1151" w:type="dxa"/>
          </w:tcPr>
          <w:p w14:paraId="61D613CC" w14:textId="77777777" w:rsidR="001B6F00" w:rsidRDefault="001B6F00">
            <w:r>
              <w:t>ch07.html</w:t>
            </w:r>
          </w:p>
          <w:p w14:paraId="6CC251D2" w14:textId="77777777" w:rsidR="001B6F00" w:rsidRDefault="001B6F00">
            <w:r>
              <w:t>ch07_01.gif</w:t>
            </w:r>
          </w:p>
        </w:tc>
        <w:tc>
          <w:tcPr>
            <w:tcW w:w="1151" w:type="dxa"/>
          </w:tcPr>
          <w:p w14:paraId="75C9E7E3" w14:textId="77777777" w:rsidR="001B6F00" w:rsidRDefault="001B6F00">
            <w:r>
              <w:t>Ch07.html</w:t>
            </w:r>
          </w:p>
          <w:p w14:paraId="5DD1E061" w14:textId="77777777" w:rsidR="001B6F00" w:rsidRDefault="001B6F00">
            <w:r>
              <w:t>ch07_01.gif</w:t>
            </w:r>
          </w:p>
        </w:tc>
        <w:tc>
          <w:tcPr>
            <w:tcW w:w="1151" w:type="dxa"/>
          </w:tcPr>
          <w:p w14:paraId="5799DF40" w14:textId="77777777" w:rsidR="001B6F00" w:rsidRDefault="001B6F00">
            <w:r>
              <w:t xml:space="preserve">ch07.html </w:t>
            </w:r>
          </w:p>
          <w:p w14:paraId="45167750" w14:textId="77777777" w:rsidR="001B6F00" w:rsidRDefault="001B6F00">
            <w:r>
              <w:t>ch07_01.gif</w:t>
            </w:r>
          </w:p>
        </w:tc>
        <w:tc>
          <w:tcPr>
            <w:tcW w:w="1151" w:type="dxa"/>
          </w:tcPr>
          <w:p w14:paraId="09EC0278" w14:textId="77777777" w:rsidR="001B6F00" w:rsidRDefault="001B6F00" w:rsidP="001B6F00">
            <w:r>
              <w:t xml:space="preserve">ch07.html </w:t>
            </w:r>
          </w:p>
          <w:p w14:paraId="3E27773B" w14:textId="77777777" w:rsidR="001B6F00" w:rsidRDefault="001B6F00" w:rsidP="001B6F00">
            <w:r>
              <w:t xml:space="preserve">ch07_01.gif </w:t>
            </w:r>
          </w:p>
          <w:p w14:paraId="0B15F0C6" w14:textId="77777777" w:rsidR="001B6F00" w:rsidRDefault="001B6F00" w:rsidP="001B6F00">
            <w:r>
              <w:t xml:space="preserve">ch07_02.gif </w:t>
            </w:r>
          </w:p>
          <w:p w14:paraId="63C28357" w14:textId="77777777" w:rsidR="001B6F00" w:rsidRDefault="001B6F00" w:rsidP="001B6F00">
            <w:r>
              <w:t>ch07_03.gif</w:t>
            </w:r>
          </w:p>
        </w:tc>
        <w:tc>
          <w:tcPr>
            <w:tcW w:w="1151" w:type="dxa"/>
          </w:tcPr>
          <w:p w14:paraId="38358F46" w14:textId="77777777" w:rsidR="001B6F00" w:rsidRDefault="001B6F00" w:rsidP="001B6F00">
            <w:r>
              <w:t xml:space="preserve">ch07.html </w:t>
            </w:r>
          </w:p>
          <w:p w14:paraId="79C65521" w14:textId="77777777" w:rsidR="001B6F00" w:rsidRDefault="001B6F00" w:rsidP="001B6F00">
            <w:r>
              <w:t xml:space="preserve">ch07_01.gif </w:t>
            </w:r>
          </w:p>
          <w:p w14:paraId="48BCD7FC" w14:textId="77777777" w:rsidR="001B6F00" w:rsidRDefault="001B6F00" w:rsidP="001B6F00">
            <w:r>
              <w:t xml:space="preserve">ch07_02.gif </w:t>
            </w:r>
          </w:p>
          <w:p w14:paraId="0FB6C846" w14:textId="77777777" w:rsidR="001B6F00" w:rsidRDefault="001B6F00" w:rsidP="001B6F00">
            <w:r>
              <w:t>ch07_03.gif</w:t>
            </w:r>
          </w:p>
        </w:tc>
        <w:tc>
          <w:tcPr>
            <w:tcW w:w="1151" w:type="dxa"/>
          </w:tcPr>
          <w:p w14:paraId="722DE438" w14:textId="77777777" w:rsidR="00A06E38" w:rsidRDefault="00A06E38" w:rsidP="00A06E38">
            <w:r>
              <w:t xml:space="preserve">ch07.html </w:t>
            </w:r>
          </w:p>
          <w:p w14:paraId="65991A6C" w14:textId="77777777" w:rsidR="00A06E38" w:rsidRDefault="00A06E38" w:rsidP="00A06E38">
            <w:r>
              <w:t xml:space="preserve">ch07_01.gif </w:t>
            </w:r>
          </w:p>
          <w:p w14:paraId="3D979898" w14:textId="77777777" w:rsidR="00A06E38" w:rsidRDefault="00A06E38" w:rsidP="00A06E38">
            <w:r>
              <w:t xml:space="preserve">ch07_02.gif </w:t>
            </w:r>
          </w:p>
          <w:p w14:paraId="7BC5E69E" w14:textId="77777777" w:rsidR="001B6F00" w:rsidRDefault="00A06E38" w:rsidP="00A06E38">
            <w:r>
              <w:t>ch07_03.gif</w:t>
            </w:r>
          </w:p>
        </w:tc>
      </w:tr>
      <w:tr w:rsidR="001B6F00" w14:paraId="451EC0A5" w14:textId="77777777" w:rsidTr="001B6F00">
        <w:tc>
          <w:tcPr>
            <w:tcW w:w="1152" w:type="dxa"/>
          </w:tcPr>
          <w:p w14:paraId="4A65EAF0" w14:textId="77777777" w:rsidR="001B6F00" w:rsidRDefault="001B6F00"/>
        </w:tc>
        <w:tc>
          <w:tcPr>
            <w:tcW w:w="1152" w:type="dxa"/>
          </w:tcPr>
          <w:p w14:paraId="42F2C58A" w14:textId="77777777" w:rsidR="001B6F00" w:rsidRDefault="001B6F00">
            <w:r>
              <w:t>Hl7chp8.html</w:t>
            </w:r>
          </w:p>
        </w:tc>
        <w:tc>
          <w:tcPr>
            <w:tcW w:w="1152" w:type="dxa"/>
          </w:tcPr>
          <w:p w14:paraId="76911C7E" w14:textId="77777777" w:rsidR="001B6F00" w:rsidRDefault="001B6F00">
            <w:r>
              <w:t>ch8.htm</w:t>
            </w:r>
          </w:p>
        </w:tc>
        <w:tc>
          <w:tcPr>
            <w:tcW w:w="1151" w:type="dxa"/>
          </w:tcPr>
          <w:p w14:paraId="37FEF40D" w14:textId="77777777" w:rsidR="001B6F00" w:rsidRDefault="001B6F00">
            <w:r>
              <w:t>Ch8.html</w:t>
            </w:r>
          </w:p>
        </w:tc>
        <w:tc>
          <w:tcPr>
            <w:tcW w:w="1151" w:type="dxa"/>
          </w:tcPr>
          <w:p w14:paraId="4AE56E50" w14:textId="77777777" w:rsidR="001B6F00" w:rsidRDefault="001B6F00">
            <w:r>
              <w:t>ch08.htm</w:t>
            </w:r>
          </w:p>
        </w:tc>
        <w:tc>
          <w:tcPr>
            <w:tcW w:w="1151" w:type="dxa"/>
          </w:tcPr>
          <w:p w14:paraId="5EC5D9DD" w14:textId="77777777" w:rsidR="001B6F00" w:rsidRDefault="001B6F00">
            <w:r>
              <w:t>ch08.html</w:t>
            </w:r>
          </w:p>
        </w:tc>
        <w:tc>
          <w:tcPr>
            <w:tcW w:w="1151" w:type="dxa"/>
          </w:tcPr>
          <w:p w14:paraId="6743D537" w14:textId="77777777" w:rsidR="001B6F00" w:rsidRDefault="001B6F00">
            <w:r>
              <w:t>ch08.html</w:t>
            </w:r>
          </w:p>
        </w:tc>
        <w:tc>
          <w:tcPr>
            <w:tcW w:w="1151" w:type="dxa"/>
          </w:tcPr>
          <w:p w14:paraId="30578855" w14:textId="77777777" w:rsidR="001B6F00" w:rsidRDefault="001B6F00">
            <w:r>
              <w:t xml:space="preserve">ch08.html </w:t>
            </w:r>
          </w:p>
          <w:p w14:paraId="2915E731" w14:textId="77777777" w:rsidR="001B6F00" w:rsidRDefault="001B6F00">
            <w:r>
              <w:t>ch08_01.gif</w:t>
            </w:r>
          </w:p>
        </w:tc>
        <w:tc>
          <w:tcPr>
            <w:tcW w:w="1151" w:type="dxa"/>
          </w:tcPr>
          <w:p w14:paraId="48531320" w14:textId="77777777" w:rsidR="001B6F00" w:rsidRDefault="001B6F00" w:rsidP="001B6F00">
            <w:r>
              <w:t xml:space="preserve">ch08.html </w:t>
            </w:r>
          </w:p>
          <w:p w14:paraId="361181AD" w14:textId="77777777" w:rsidR="001B6F00" w:rsidRDefault="001B6F00" w:rsidP="001B6F00">
            <w:r>
              <w:t>ch08_01.gif</w:t>
            </w:r>
          </w:p>
        </w:tc>
        <w:tc>
          <w:tcPr>
            <w:tcW w:w="1151" w:type="dxa"/>
          </w:tcPr>
          <w:p w14:paraId="58A89586" w14:textId="77777777" w:rsidR="001B6F00" w:rsidRDefault="001B6F00" w:rsidP="001B6F00">
            <w:r>
              <w:t xml:space="preserve">ch08.html </w:t>
            </w:r>
          </w:p>
          <w:p w14:paraId="567D210D" w14:textId="77777777" w:rsidR="001B6F00" w:rsidRDefault="001B6F00" w:rsidP="001B6F00">
            <w:r>
              <w:t>ch08_01.gif</w:t>
            </w:r>
          </w:p>
        </w:tc>
        <w:tc>
          <w:tcPr>
            <w:tcW w:w="1151" w:type="dxa"/>
          </w:tcPr>
          <w:p w14:paraId="1969D4BB" w14:textId="77777777" w:rsidR="00A06E38" w:rsidRDefault="00A06E38" w:rsidP="00A06E38">
            <w:r>
              <w:t xml:space="preserve">ch08.html </w:t>
            </w:r>
          </w:p>
          <w:p w14:paraId="0C12B7B8" w14:textId="77777777" w:rsidR="001B6F00" w:rsidRDefault="00A06E38" w:rsidP="00A06E38">
            <w:r>
              <w:t>ch08_01.gif</w:t>
            </w:r>
          </w:p>
        </w:tc>
      </w:tr>
      <w:tr w:rsidR="001B6F00" w14:paraId="11498E15" w14:textId="77777777" w:rsidTr="001B6F00">
        <w:tc>
          <w:tcPr>
            <w:tcW w:w="1152" w:type="dxa"/>
          </w:tcPr>
          <w:p w14:paraId="47D159A0" w14:textId="77777777" w:rsidR="001B6F00" w:rsidRDefault="001B6F00"/>
        </w:tc>
        <w:tc>
          <w:tcPr>
            <w:tcW w:w="1152" w:type="dxa"/>
          </w:tcPr>
          <w:p w14:paraId="4568273E" w14:textId="77777777" w:rsidR="001B6F00" w:rsidRDefault="001B6F00"/>
        </w:tc>
        <w:tc>
          <w:tcPr>
            <w:tcW w:w="1152" w:type="dxa"/>
          </w:tcPr>
          <w:p w14:paraId="47B64060" w14:textId="77777777" w:rsidR="001B6F00" w:rsidRDefault="001B6F00">
            <w:r>
              <w:t>ch9.htm</w:t>
            </w:r>
          </w:p>
        </w:tc>
        <w:tc>
          <w:tcPr>
            <w:tcW w:w="1151" w:type="dxa"/>
          </w:tcPr>
          <w:p w14:paraId="35D08E53" w14:textId="77777777" w:rsidR="001B6F00" w:rsidRDefault="001B6F00">
            <w:r>
              <w:t>Ch9.html</w:t>
            </w:r>
          </w:p>
        </w:tc>
        <w:tc>
          <w:tcPr>
            <w:tcW w:w="1151" w:type="dxa"/>
          </w:tcPr>
          <w:p w14:paraId="1CF0CBC3" w14:textId="77777777" w:rsidR="001B6F00" w:rsidRDefault="001B6F00">
            <w:r>
              <w:t>ch09.htm</w:t>
            </w:r>
          </w:p>
        </w:tc>
        <w:tc>
          <w:tcPr>
            <w:tcW w:w="1151" w:type="dxa"/>
          </w:tcPr>
          <w:p w14:paraId="5CC5C7DD" w14:textId="77777777" w:rsidR="001B6F00" w:rsidRDefault="001B6F00">
            <w:r>
              <w:t>ch09.html</w:t>
            </w:r>
          </w:p>
        </w:tc>
        <w:tc>
          <w:tcPr>
            <w:tcW w:w="1151" w:type="dxa"/>
          </w:tcPr>
          <w:p w14:paraId="2A9142D3" w14:textId="77777777" w:rsidR="001B6F00" w:rsidRDefault="001B6F00">
            <w:r>
              <w:t>ch09.html</w:t>
            </w:r>
          </w:p>
        </w:tc>
        <w:tc>
          <w:tcPr>
            <w:tcW w:w="1151" w:type="dxa"/>
          </w:tcPr>
          <w:p w14:paraId="21BD74D1" w14:textId="77777777" w:rsidR="001B6F00" w:rsidRDefault="001B6F00">
            <w:r>
              <w:t>ch09.html</w:t>
            </w:r>
          </w:p>
        </w:tc>
        <w:tc>
          <w:tcPr>
            <w:tcW w:w="1151" w:type="dxa"/>
          </w:tcPr>
          <w:p w14:paraId="7C37396F" w14:textId="77777777" w:rsidR="001B6F00" w:rsidRDefault="001B6F00">
            <w:r>
              <w:t>ch09.html</w:t>
            </w:r>
          </w:p>
        </w:tc>
        <w:tc>
          <w:tcPr>
            <w:tcW w:w="1151" w:type="dxa"/>
          </w:tcPr>
          <w:p w14:paraId="6DA34A69" w14:textId="77777777" w:rsidR="001B6F00" w:rsidRDefault="001B6F00">
            <w:r>
              <w:t>ch09.html</w:t>
            </w:r>
          </w:p>
        </w:tc>
        <w:tc>
          <w:tcPr>
            <w:tcW w:w="1151" w:type="dxa"/>
          </w:tcPr>
          <w:p w14:paraId="2C6A9E59" w14:textId="77777777" w:rsidR="001B6F00" w:rsidRDefault="00A06E38">
            <w:r>
              <w:t>ch09.html</w:t>
            </w:r>
          </w:p>
        </w:tc>
      </w:tr>
      <w:tr w:rsidR="001B6F00" w14:paraId="71AAC0D4" w14:textId="77777777" w:rsidTr="001B6F00">
        <w:tc>
          <w:tcPr>
            <w:tcW w:w="1152" w:type="dxa"/>
          </w:tcPr>
          <w:p w14:paraId="4DDC759F" w14:textId="77777777" w:rsidR="001B6F00" w:rsidRDefault="001B6F00"/>
        </w:tc>
        <w:tc>
          <w:tcPr>
            <w:tcW w:w="1152" w:type="dxa"/>
          </w:tcPr>
          <w:p w14:paraId="1D99453B" w14:textId="77777777" w:rsidR="001B6F00" w:rsidRDefault="001B6F00"/>
        </w:tc>
        <w:tc>
          <w:tcPr>
            <w:tcW w:w="1152" w:type="dxa"/>
          </w:tcPr>
          <w:p w14:paraId="1C01B490" w14:textId="77777777" w:rsidR="001B6F00" w:rsidRDefault="001B6F00">
            <w:r>
              <w:t>ch10.htm</w:t>
            </w:r>
          </w:p>
          <w:p w14:paraId="0878C0C6" w14:textId="77777777" w:rsidR="001B6F00" w:rsidRDefault="001B6F00">
            <w:r>
              <w:t>ch1001.gif</w:t>
            </w:r>
          </w:p>
        </w:tc>
        <w:tc>
          <w:tcPr>
            <w:tcW w:w="1151" w:type="dxa"/>
          </w:tcPr>
          <w:p w14:paraId="1B8811D9" w14:textId="77777777" w:rsidR="001B6F00" w:rsidRDefault="001B6F00">
            <w:r>
              <w:t>Ch10.html</w:t>
            </w:r>
          </w:p>
          <w:p w14:paraId="4E2161DC" w14:textId="77777777" w:rsidR="001B6F00" w:rsidRDefault="001B6F00">
            <w:r>
              <w:t>Ch1001.gif</w:t>
            </w:r>
          </w:p>
        </w:tc>
        <w:tc>
          <w:tcPr>
            <w:tcW w:w="1151" w:type="dxa"/>
          </w:tcPr>
          <w:p w14:paraId="71B41F51" w14:textId="77777777" w:rsidR="001B6F00" w:rsidRDefault="001B6F00">
            <w:r>
              <w:t xml:space="preserve">ch10.htm </w:t>
            </w:r>
          </w:p>
          <w:p w14:paraId="262263EF" w14:textId="77777777" w:rsidR="001B6F00" w:rsidRDefault="001B6F00">
            <w:r>
              <w:t>ch1001.gif</w:t>
            </w:r>
          </w:p>
        </w:tc>
        <w:tc>
          <w:tcPr>
            <w:tcW w:w="1151" w:type="dxa"/>
          </w:tcPr>
          <w:p w14:paraId="106084E5" w14:textId="77777777" w:rsidR="001B6F00" w:rsidRDefault="001B6F00">
            <w:r>
              <w:t>ch10.html</w:t>
            </w:r>
          </w:p>
          <w:p w14:paraId="61D6FA17" w14:textId="77777777" w:rsidR="001B6F00" w:rsidRDefault="001B6F00">
            <w:r>
              <w:t>ch10_01.gif</w:t>
            </w:r>
          </w:p>
        </w:tc>
        <w:tc>
          <w:tcPr>
            <w:tcW w:w="1151" w:type="dxa"/>
          </w:tcPr>
          <w:p w14:paraId="0F452757" w14:textId="77777777" w:rsidR="001B6F00" w:rsidRDefault="001B6F00">
            <w:r>
              <w:t>ch10.html</w:t>
            </w:r>
          </w:p>
          <w:p w14:paraId="6B02E60E" w14:textId="77777777" w:rsidR="001B6F00" w:rsidRDefault="001B6F00">
            <w:r>
              <w:t>ch10_01.gif</w:t>
            </w:r>
          </w:p>
        </w:tc>
        <w:tc>
          <w:tcPr>
            <w:tcW w:w="1151" w:type="dxa"/>
          </w:tcPr>
          <w:p w14:paraId="6940A2CA" w14:textId="77777777" w:rsidR="001B6F00" w:rsidRDefault="001B6F00">
            <w:r>
              <w:t xml:space="preserve">Ch10.html </w:t>
            </w:r>
          </w:p>
          <w:p w14:paraId="6FB21B63" w14:textId="77777777" w:rsidR="001B6F00" w:rsidRDefault="001B6F00">
            <w:r>
              <w:t>ch10_01.gif</w:t>
            </w:r>
          </w:p>
        </w:tc>
        <w:tc>
          <w:tcPr>
            <w:tcW w:w="1151" w:type="dxa"/>
          </w:tcPr>
          <w:p w14:paraId="1ED19669" w14:textId="77777777" w:rsidR="001B6F00" w:rsidRDefault="001B6F00" w:rsidP="001B6F00">
            <w:r>
              <w:t xml:space="preserve">ch10.html </w:t>
            </w:r>
          </w:p>
          <w:p w14:paraId="6983EDEB" w14:textId="77777777" w:rsidR="001B6F00" w:rsidRDefault="001B6F00" w:rsidP="001B6F00">
            <w:r>
              <w:t>ch10_01.gif</w:t>
            </w:r>
          </w:p>
        </w:tc>
        <w:tc>
          <w:tcPr>
            <w:tcW w:w="1151" w:type="dxa"/>
          </w:tcPr>
          <w:p w14:paraId="054B3DEC" w14:textId="77777777" w:rsidR="001B6F00" w:rsidRDefault="001B6F00" w:rsidP="001B6F00">
            <w:r>
              <w:t xml:space="preserve">ch10.html </w:t>
            </w:r>
          </w:p>
          <w:p w14:paraId="32932947" w14:textId="77777777" w:rsidR="001B6F00" w:rsidRDefault="001B6F00" w:rsidP="001B6F00">
            <w:r>
              <w:t>ch10_01.gif</w:t>
            </w:r>
          </w:p>
        </w:tc>
        <w:tc>
          <w:tcPr>
            <w:tcW w:w="1151" w:type="dxa"/>
          </w:tcPr>
          <w:p w14:paraId="52A35884" w14:textId="77777777" w:rsidR="00A06E38" w:rsidRDefault="00A06E38" w:rsidP="00A06E38">
            <w:r>
              <w:t xml:space="preserve">ch10.html </w:t>
            </w:r>
          </w:p>
          <w:p w14:paraId="5F87A3FB" w14:textId="77777777" w:rsidR="001B6F00" w:rsidRDefault="00A06E38" w:rsidP="00A06E38">
            <w:r>
              <w:t>ch10_01.gif</w:t>
            </w:r>
          </w:p>
        </w:tc>
      </w:tr>
      <w:tr w:rsidR="001B6F00" w14:paraId="142D64F3" w14:textId="77777777" w:rsidTr="001B6F00">
        <w:tc>
          <w:tcPr>
            <w:tcW w:w="1152" w:type="dxa"/>
          </w:tcPr>
          <w:p w14:paraId="3EB46D64" w14:textId="77777777" w:rsidR="001B6F00" w:rsidRDefault="001B6F00"/>
        </w:tc>
        <w:tc>
          <w:tcPr>
            <w:tcW w:w="1152" w:type="dxa"/>
          </w:tcPr>
          <w:p w14:paraId="2AD57038" w14:textId="77777777" w:rsidR="001B6F00" w:rsidRDefault="001B6F00"/>
        </w:tc>
        <w:tc>
          <w:tcPr>
            <w:tcW w:w="1152" w:type="dxa"/>
          </w:tcPr>
          <w:p w14:paraId="593ED47B" w14:textId="77777777" w:rsidR="001B6F00" w:rsidRDefault="001B6F00">
            <w:r>
              <w:t>ch11.htm</w:t>
            </w:r>
          </w:p>
          <w:p w14:paraId="5A6A5F1B" w14:textId="77777777" w:rsidR="001B6F00" w:rsidRDefault="001B6F00">
            <w:r>
              <w:t>ch1101.gif</w:t>
            </w:r>
          </w:p>
        </w:tc>
        <w:tc>
          <w:tcPr>
            <w:tcW w:w="1151" w:type="dxa"/>
          </w:tcPr>
          <w:p w14:paraId="3DCF6247" w14:textId="77777777" w:rsidR="001B6F00" w:rsidRDefault="001B6F00">
            <w:r>
              <w:t>Ch11.html</w:t>
            </w:r>
          </w:p>
          <w:p w14:paraId="57FA24F8" w14:textId="77777777" w:rsidR="001B6F00" w:rsidRDefault="001B6F00">
            <w:r>
              <w:t>Ch1101.gif</w:t>
            </w:r>
          </w:p>
        </w:tc>
        <w:tc>
          <w:tcPr>
            <w:tcW w:w="1151" w:type="dxa"/>
          </w:tcPr>
          <w:p w14:paraId="32691C81" w14:textId="77777777" w:rsidR="001B6F00" w:rsidRDefault="001B6F00">
            <w:r>
              <w:t xml:space="preserve">ch11.htm </w:t>
            </w:r>
          </w:p>
          <w:p w14:paraId="0577559C" w14:textId="77777777" w:rsidR="001B6F00" w:rsidRDefault="001B6F00">
            <w:r>
              <w:t>ch1101.gif</w:t>
            </w:r>
          </w:p>
        </w:tc>
        <w:tc>
          <w:tcPr>
            <w:tcW w:w="1151" w:type="dxa"/>
          </w:tcPr>
          <w:p w14:paraId="4E1C05DB" w14:textId="77777777" w:rsidR="001B6F00" w:rsidRDefault="001B6F00">
            <w:r>
              <w:t>ch11.html</w:t>
            </w:r>
          </w:p>
          <w:p w14:paraId="241987A4" w14:textId="77777777" w:rsidR="001B6F00" w:rsidRDefault="001B6F00">
            <w:r>
              <w:t>ch11_01.gif</w:t>
            </w:r>
          </w:p>
        </w:tc>
        <w:tc>
          <w:tcPr>
            <w:tcW w:w="1151" w:type="dxa"/>
          </w:tcPr>
          <w:p w14:paraId="02755355" w14:textId="77777777" w:rsidR="001B6F00" w:rsidRDefault="001B6F00">
            <w:r>
              <w:t>ch11.html</w:t>
            </w:r>
          </w:p>
          <w:p w14:paraId="6A0A928F" w14:textId="77777777" w:rsidR="001B6F00" w:rsidRDefault="001B6F00">
            <w:r>
              <w:t>ch11_01.gif</w:t>
            </w:r>
          </w:p>
        </w:tc>
        <w:tc>
          <w:tcPr>
            <w:tcW w:w="1151" w:type="dxa"/>
          </w:tcPr>
          <w:p w14:paraId="32A55803" w14:textId="77777777" w:rsidR="001B6F00" w:rsidRDefault="001B6F00">
            <w:r>
              <w:t xml:space="preserve">ch11.html </w:t>
            </w:r>
          </w:p>
          <w:p w14:paraId="0C2E3054" w14:textId="77777777" w:rsidR="001B6F00" w:rsidRDefault="001B6F00">
            <w:r>
              <w:t>ch11_01.gif</w:t>
            </w:r>
          </w:p>
        </w:tc>
        <w:tc>
          <w:tcPr>
            <w:tcW w:w="1151" w:type="dxa"/>
          </w:tcPr>
          <w:p w14:paraId="6300B3B2" w14:textId="77777777" w:rsidR="001B6F00" w:rsidRDefault="001B6F00" w:rsidP="001B6F00">
            <w:r>
              <w:t>ch11.html</w:t>
            </w:r>
          </w:p>
          <w:p w14:paraId="2CFAA1CF" w14:textId="77777777" w:rsidR="001B6F00" w:rsidRDefault="001B6F00" w:rsidP="001B6F00">
            <w:r>
              <w:t>ch11_01.gif</w:t>
            </w:r>
          </w:p>
        </w:tc>
        <w:tc>
          <w:tcPr>
            <w:tcW w:w="1151" w:type="dxa"/>
          </w:tcPr>
          <w:p w14:paraId="261E5C7D" w14:textId="77777777" w:rsidR="001B6F00" w:rsidRDefault="001B6F00" w:rsidP="001B6F00">
            <w:r>
              <w:t>ch11.html</w:t>
            </w:r>
          </w:p>
          <w:p w14:paraId="75CEFC87" w14:textId="77777777" w:rsidR="001B6F00" w:rsidRDefault="001B6F00" w:rsidP="001B6F00">
            <w:r>
              <w:t>ch11_01.gif</w:t>
            </w:r>
          </w:p>
        </w:tc>
        <w:tc>
          <w:tcPr>
            <w:tcW w:w="1151" w:type="dxa"/>
          </w:tcPr>
          <w:p w14:paraId="20BAAE12" w14:textId="77777777" w:rsidR="00A06E38" w:rsidRDefault="00A06E38" w:rsidP="00A06E38">
            <w:r>
              <w:t>ch11.html</w:t>
            </w:r>
          </w:p>
          <w:p w14:paraId="34B4B917" w14:textId="77777777" w:rsidR="001B6F00" w:rsidRDefault="00A06E38" w:rsidP="00A06E38">
            <w:r>
              <w:t>ch11_01.gif</w:t>
            </w:r>
          </w:p>
        </w:tc>
      </w:tr>
      <w:tr w:rsidR="001B6F00" w14:paraId="5130375F" w14:textId="77777777" w:rsidTr="001B6F00">
        <w:tc>
          <w:tcPr>
            <w:tcW w:w="1152" w:type="dxa"/>
          </w:tcPr>
          <w:p w14:paraId="2C867D98" w14:textId="77777777" w:rsidR="001B6F00" w:rsidRDefault="001B6F00"/>
        </w:tc>
        <w:tc>
          <w:tcPr>
            <w:tcW w:w="1152" w:type="dxa"/>
          </w:tcPr>
          <w:p w14:paraId="3E8CF65A" w14:textId="77777777" w:rsidR="001B6F00" w:rsidRDefault="001B6F00"/>
        </w:tc>
        <w:tc>
          <w:tcPr>
            <w:tcW w:w="1152" w:type="dxa"/>
          </w:tcPr>
          <w:p w14:paraId="40D3B522" w14:textId="77777777" w:rsidR="001B6F00" w:rsidRDefault="001B6F00">
            <w:r>
              <w:t>ch12.htm</w:t>
            </w:r>
          </w:p>
        </w:tc>
        <w:tc>
          <w:tcPr>
            <w:tcW w:w="1151" w:type="dxa"/>
          </w:tcPr>
          <w:p w14:paraId="14D8BC69" w14:textId="77777777" w:rsidR="001B6F00" w:rsidRDefault="001B6F00">
            <w:r>
              <w:t>Ch12.html</w:t>
            </w:r>
          </w:p>
        </w:tc>
        <w:tc>
          <w:tcPr>
            <w:tcW w:w="1151" w:type="dxa"/>
          </w:tcPr>
          <w:p w14:paraId="59C0C090" w14:textId="77777777" w:rsidR="001B6F00" w:rsidRDefault="001B6F00">
            <w:r>
              <w:t>ch12.htm</w:t>
            </w:r>
          </w:p>
        </w:tc>
        <w:tc>
          <w:tcPr>
            <w:tcW w:w="1151" w:type="dxa"/>
          </w:tcPr>
          <w:p w14:paraId="52A84BE6" w14:textId="77777777" w:rsidR="001B6F00" w:rsidRDefault="001B6F00">
            <w:r>
              <w:t>ch12.html</w:t>
            </w:r>
          </w:p>
        </w:tc>
        <w:tc>
          <w:tcPr>
            <w:tcW w:w="1151" w:type="dxa"/>
          </w:tcPr>
          <w:p w14:paraId="1D748C80" w14:textId="77777777" w:rsidR="001B6F00" w:rsidRDefault="001B6F00">
            <w:r>
              <w:t>ch12.html</w:t>
            </w:r>
          </w:p>
        </w:tc>
        <w:tc>
          <w:tcPr>
            <w:tcW w:w="1151" w:type="dxa"/>
          </w:tcPr>
          <w:p w14:paraId="1B3ECB17" w14:textId="77777777" w:rsidR="001B6F00" w:rsidRDefault="001B6F00">
            <w:r>
              <w:t>Ch12.html</w:t>
            </w:r>
          </w:p>
        </w:tc>
        <w:tc>
          <w:tcPr>
            <w:tcW w:w="1151" w:type="dxa"/>
          </w:tcPr>
          <w:p w14:paraId="5301FADC" w14:textId="77777777" w:rsidR="001B6F00" w:rsidRDefault="001B6F00">
            <w:r>
              <w:t>ch12.html</w:t>
            </w:r>
          </w:p>
        </w:tc>
        <w:tc>
          <w:tcPr>
            <w:tcW w:w="1151" w:type="dxa"/>
          </w:tcPr>
          <w:p w14:paraId="0E01AB08" w14:textId="77777777" w:rsidR="001B6F00" w:rsidRDefault="001B6F00">
            <w:r>
              <w:t>ch12.html</w:t>
            </w:r>
          </w:p>
        </w:tc>
        <w:tc>
          <w:tcPr>
            <w:tcW w:w="1151" w:type="dxa"/>
          </w:tcPr>
          <w:p w14:paraId="710B14F7" w14:textId="77777777" w:rsidR="001B6F00" w:rsidRDefault="00A06E38">
            <w:r>
              <w:t>ch12.html</w:t>
            </w:r>
          </w:p>
        </w:tc>
      </w:tr>
      <w:tr w:rsidR="001B6F00" w14:paraId="1B2EAC96" w14:textId="77777777" w:rsidTr="001B6F00">
        <w:tc>
          <w:tcPr>
            <w:tcW w:w="1152" w:type="dxa"/>
          </w:tcPr>
          <w:p w14:paraId="41C92A3A" w14:textId="77777777" w:rsidR="001B6F00" w:rsidRDefault="001B6F00"/>
        </w:tc>
        <w:tc>
          <w:tcPr>
            <w:tcW w:w="1152" w:type="dxa"/>
          </w:tcPr>
          <w:p w14:paraId="5D65D06E" w14:textId="77777777" w:rsidR="001B6F00" w:rsidRDefault="001B6F00"/>
        </w:tc>
        <w:tc>
          <w:tcPr>
            <w:tcW w:w="1152" w:type="dxa"/>
          </w:tcPr>
          <w:p w14:paraId="25F9F23D" w14:textId="77777777" w:rsidR="001B6F00" w:rsidRDefault="001B6F00"/>
        </w:tc>
        <w:tc>
          <w:tcPr>
            <w:tcW w:w="1151" w:type="dxa"/>
          </w:tcPr>
          <w:p w14:paraId="00CEE5AE" w14:textId="77777777" w:rsidR="001B6F00" w:rsidRDefault="001B6F00"/>
        </w:tc>
        <w:tc>
          <w:tcPr>
            <w:tcW w:w="1151" w:type="dxa"/>
          </w:tcPr>
          <w:p w14:paraId="1C4DFDAF" w14:textId="77777777" w:rsidR="001B6F00" w:rsidRDefault="001B6F00">
            <w:r>
              <w:t xml:space="preserve">ch13.htm </w:t>
            </w:r>
          </w:p>
          <w:p w14:paraId="7709E243" w14:textId="77777777" w:rsidR="001B6F00" w:rsidRDefault="001B6F00">
            <w:r>
              <w:lastRenderedPageBreak/>
              <w:t xml:space="preserve">ch1301.gif </w:t>
            </w:r>
          </w:p>
          <w:p w14:paraId="513A18D1" w14:textId="77777777" w:rsidR="001B6F00" w:rsidRDefault="001B6F00">
            <w:r>
              <w:t xml:space="preserve">ch1302.gif </w:t>
            </w:r>
          </w:p>
          <w:p w14:paraId="3CD6DE85" w14:textId="77777777" w:rsidR="001B6F00" w:rsidRDefault="001B6F00">
            <w:r>
              <w:t xml:space="preserve">ch1303.gif </w:t>
            </w:r>
          </w:p>
          <w:p w14:paraId="1A2370EE" w14:textId="77777777" w:rsidR="001B6F00" w:rsidRDefault="001B6F00">
            <w:r>
              <w:t>ch1304.gif</w:t>
            </w:r>
          </w:p>
        </w:tc>
        <w:tc>
          <w:tcPr>
            <w:tcW w:w="1151" w:type="dxa"/>
          </w:tcPr>
          <w:p w14:paraId="5CB0216B" w14:textId="77777777" w:rsidR="001B6F00" w:rsidRDefault="001B6F00">
            <w:r>
              <w:lastRenderedPageBreak/>
              <w:t>ch13.html</w:t>
            </w:r>
          </w:p>
          <w:p w14:paraId="6BFEE03B" w14:textId="77777777" w:rsidR="001B6F00" w:rsidRDefault="001B6F00">
            <w:r>
              <w:lastRenderedPageBreak/>
              <w:t>ch13_01.gif</w:t>
            </w:r>
          </w:p>
          <w:p w14:paraId="2BED39E3" w14:textId="77777777" w:rsidR="001B6F00" w:rsidRDefault="001B6F00">
            <w:r>
              <w:t>ch13_02.gif</w:t>
            </w:r>
          </w:p>
          <w:p w14:paraId="46D27615" w14:textId="77777777" w:rsidR="001B6F00" w:rsidRDefault="001B6F00">
            <w:r>
              <w:t>ch13_03.gif</w:t>
            </w:r>
          </w:p>
          <w:p w14:paraId="1308DB73" w14:textId="77777777" w:rsidR="001B6F00" w:rsidRDefault="001B6F00">
            <w:r>
              <w:t>ch13_04.gif</w:t>
            </w:r>
          </w:p>
          <w:p w14:paraId="55D779C2" w14:textId="77777777" w:rsidR="001B6F00" w:rsidRDefault="001B6F00">
            <w:r>
              <w:t>ch13_05.gif</w:t>
            </w:r>
          </w:p>
          <w:p w14:paraId="4666DD0B" w14:textId="77777777" w:rsidR="001B6F00" w:rsidRDefault="001B6F00">
            <w:r>
              <w:t>ch13_06.gif</w:t>
            </w:r>
          </w:p>
        </w:tc>
        <w:tc>
          <w:tcPr>
            <w:tcW w:w="1151" w:type="dxa"/>
          </w:tcPr>
          <w:p w14:paraId="733AD977" w14:textId="77777777" w:rsidR="001B6F00" w:rsidRDefault="001B6F00">
            <w:r>
              <w:lastRenderedPageBreak/>
              <w:t>ch13.html</w:t>
            </w:r>
          </w:p>
          <w:p w14:paraId="33B5AEB4" w14:textId="77777777" w:rsidR="001B6F00" w:rsidRDefault="001B6F00">
            <w:r>
              <w:lastRenderedPageBreak/>
              <w:t>ch13_01.gif</w:t>
            </w:r>
          </w:p>
          <w:p w14:paraId="5BFC0EA0" w14:textId="77777777" w:rsidR="001B6F00" w:rsidRDefault="001B6F00">
            <w:r>
              <w:t>ch13_02.gif</w:t>
            </w:r>
          </w:p>
          <w:p w14:paraId="6FC9E4CB" w14:textId="77777777" w:rsidR="001B6F00" w:rsidRDefault="001B6F00">
            <w:r>
              <w:t>ch13_03.gif</w:t>
            </w:r>
          </w:p>
          <w:p w14:paraId="2F5B2354" w14:textId="77777777" w:rsidR="001B6F00" w:rsidRDefault="001B6F00">
            <w:r>
              <w:t>ch13_04.gif</w:t>
            </w:r>
          </w:p>
          <w:p w14:paraId="5667106D" w14:textId="77777777" w:rsidR="001B6F00" w:rsidRDefault="001B6F00">
            <w:r>
              <w:t>ch13_05.gif</w:t>
            </w:r>
          </w:p>
          <w:p w14:paraId="4AEE074E" w14:textId="77777777" w:rsidR="001B6F00" w:rsidRDefault="001B6F00">
            <w:r>
              <w:t>ch13_06.gif</w:t>
            </w:r>
          </w:p>
        </w:tc>
        <w:tc>
          <w:tcPr>
            <w:tcW w:w="1151" w:type="dxa"/>
          </w:tcPr>
          <w:p w14:paraId="289B0FC8" w14:textId="77777777" w:rsidR="001B6F00" w:rsidRDefault="001B6F00">
            <w:r>
              <w:lastRenderedPageBreak/>
              <w:t xml:space="preserve">ch13.html </w:t>
            </w:r>
          </w:p>
          <w:p w14:paraId="5FB93A54" w14:textId="77777777" w:rsidR="001B6F00" w:rsidRDefault="001B6F00">
            <w:r>
              <w:lastRenderedPageBreak/>
              <w:t>ch13_01.gif</w:t>
            </w:r>
          </w:p>
          <w:p w14:paraId="5FFF9E14" w14:textId="77777777" w:rsidR="001B6F00" w:rsidRDefault="001B6F00">
            <w:r>
              <w:t>ch13_02.gif</w:t>
            </w:r>
          </w:p>
          <w:p w14:paraId="6C603EE1" w14:textId="77777777" w:rsidR="001B6F00" w:rsidRDefault="001B6F00">
            <w:r>
              <w:t>ch13_03.gif</w:t>
            </w:r>
          </w:p>
          <w:p w14:paraId="435920DE" w14:textId="77777777" w:rsidR="001B6F00" w:rsidRDefault="001B6F00">
            <w:r>
              <w:t>ch13_04.gif</w:t>
            </w:r>
          </w:p>
          <w:p w14:paraId="4D4ECA7A" w14:textId="77777777" w:rsidR="001B6F00" w:rsidRDefault="001B6F00">
            <w:r>
              <w:t>ch13_05.gif</w:t>
            </w:r>
          </w:p>
          <w:p w14:paraId="62BA7E63" w14:textId="77777777" w:rsidR="001B6F00" w:rsidRDefault="001B6F00">
            <w:r>
              <w:t>ch13_06.gif</w:t>
            </w:r>
          </w:p>
        </w:tc>
        <w:tc>
          <w:tcPr>
            <w:tcW w:w="1151" w:type="dxa"/>
          </w:tcPr>
          <w:p w14:paraId="278F9487" w14:textId="77777777" w:rsidR="001B6F00" w:rsidRDefault="001B6F00" w:rsidP="001B6F00">
            <w:r>
              <w:lastRenderedPageBreak/>
              <w:t xml:space="preserve">ch13.html </w:t>
            </w:r>
          </w:p>
          <w:p w14:paraId="4A41BC7C" w14:textId="77777777" w:rsidR="001B6F00" w:rsidRDefault="001B6F00" w:rsidP="001B6F00">
            <w:r>
              <w:lastRenderedPageBreak/>
              <w:t>ch13_01.gif</w:t>
            </w:r>
          </w:p>
          <w:p w14:paraId="56E8B8C9" w14:textId="77777777" w:rsidR="001B6F00" w:rsidRDefault="001B6F00" w:rsidP="001B6F00">
            <w:r>
              <w:t>ch13_02.gif</w:t>
            </w:r>
          </w:p>
          <w:p w14:paraId="3905EBC2" w14:textId="77777777" w:rsidR="001B6F00" w:rsidRDefault="001B6F00" w:rsidP="001B6F00">
            <w:r>
              <w:t>ch13_03.gif</w:t>
            </w:r>
          </w:p>
          <w:p w14:paraId="33324B2B" w14:textId="77777777" w:rsidR="001B6F00" w:rsidRDefault="001B6F00" w:rsidP="001B6F00">
            <w:r>
              <w:t>ch13_04.gif</w:t>
            </w:r>
          </w:p>
          <w:p w14:paraId="2B7A745C" w14:textId="77777777" w:rsidR="001B6F00" w:rsidRDefault="001B6F00" w:rsidP="001B6F00">
            <w:r>
              <w:t>ch13_05.gif</w:t>
            </w:r>
          </w:p>
          <w:p w14:paraId="13CEA8B1" w14:textId="77777777" w:rsidR="001B6F00" w:rsidRDefault="001B6F00" w:rsidP="001B6F00">
            <w:r>
              <w:t>ch13_06.gif</w:t>
            </w:r>
          </w:p>
        </w:tc>
        <w:tc>
          <w:tcPr>
            <w:tcW w:w="1151" w:type="dxa"/>
          </w:tcPr>
          <w:p w14:paraId="7A2A5BC6" w14:textId="77777777" w:rsidR="001B6F00" w:rsidRDefault="001B6F00" w:rsidP="001B6F00">
            <w:r>
              <w:lastRenderedPageBreak/>
              <w:t xml:space="preserve">ch13.html </w:t>
            </w:r>
          </w:p>
          <w:p w14:paraId="460FB417" w14:textId="77777777" w:rsidR="001B6F00" w:rsidRDefault="001B6F00" w:rsidP="001B6F00">
            <w:r>
              <w:lastRenderedPageBreak/>
              <w:t>ch13_01.gif</w:t>
            </w:r>
          </w:p>
          <w:p w14:paraId="637CA541" w14:textId="77777777" w:rsidR="001B6F00" w:rsidRDefault="001B6F00" w:rsidP="001B6F00">
            <w:r>
              <w:t>ch13_02.gif</w:t>
            </w:r>
          </w:p>
          <w:p w14:paraId="3FDC92B8" w14:textId="77777777" w:rsidR="001B6F00" w:rsidRDefault="001B6F00" w:rsidP="001B6F00">
            <w:r>
              <w:t>ch13_03.gif</w:t>
            </w:r>
          </w:p>
          <w:p w14:paraId="0BF56A19" w14:textId="77777777" w:rsidR="001B6F00" w:rsidRDefault="001B6F00" w:rsidP="001B6F00">
            <w:r>
              <w:t>ch13_04.gif</w:t>
            </w:r>
          </w:p>
          <w:p w14:paraId="60F3FEF9" w14:textId="77777777" w:rsidR="001B6F00" w:rsidRDefault="001B6F00" w:rsidP="001B6F00">
            <w:r>
              <w:t>ch13_05.gif</w:t>
            </w:r>
          </w:p>
          <w:p w14:paraId="0B8971A6" w14:textId="77777777" w:rsidR="001B6F00" w:rsidRDefault="001B6F00" w:rsidP="001B6F00">
            <w:r>
              <w:t>ch13_06.gif</w:t>
            </w:r>
          </w:p>
        </w:tc>
        <w:tc>
          <w:tcPr>
            <w:tcW w:w="1151" w:type="dxa"/>
          </w:tcPr>
          <w:p w14:paraId="32D9A2F4" w14:textId="77777777" w:rsidR="00A06E38" w:rsidRDefault="00A06E38" w:rsidP="00A06E38">
            <w:r>
              <w:lastRenderedPageBreak/>
              <w:t xml:space="preserve">ch13.html </w:t>
            </w:r>
          </w:p>
          <w:p w14:paraId="624D4693" w14:textId="77777777" w:rsidR="00A06E38" w:rsidRDefault="00A06E38" w:rsidP="00A06E38">
            <w:r>
              <w:lastRenderedPageBreak/>
              <w:t>ch13_01.gif</w:t>
            </w:r>
          </w:p>
          <w:p w14:paraId="499970BC" w14:textId="77777777" w:rsidR="00A06E38" w:rsidRDefault="00A06E38" w:rsidP="00A06E38">
            <w:r>
              <w:t>ch13_02.gif</w:t>
            </w:r>
          </w:p>
          <w:p w14:paraId="1E86B564" w14:textId="77777777" w:rsidR="00A06E38" w:rsidRDefault="00A06E38" w:rsidP="00A06E38">
            <w:r>
              <w:t>ch13_03.gif</w:t>
            </w:r>
          </w:p>
          <w:p w14:paraId="30E96FAE" w14:textId="77777777" w:rsidR="00A06E38" w:rsidRDefault="00A06E38" w:rsidP="00A06E38">
            <w:r>
              <w:t>ch13_04.gif</w:t>
            </w:r>
          </w:p>
          <w:p w14:paraId="066E4274" w14:textId="77777777" w:rsidR="00A06E38" w:rsidRDefault="00A06E38" w:rsidP="00A06E38">
            <w:r>
              <w:t>ch13_05.gif</w:t>
            </w:r>
          </w:p>
          <w:p w14:paraId="4EF80041" w14:textId="77777777" w:rsidR="001B6F00" w:rsidRDefault="00A06E38" w:rsidP="00A06E38">
            <w:r>
              <w:t>ch13_06.gif</w:t>
            </w:r>
          </w:p>
        </w:tc>
      </w:tr>
      <w:tr w:rsidR="001B6F00" w14:paraId="4F9C72FC" w14:textId="77777777" w:rsidTr="001B6F00">
        <w:tc>
          <w:tcPr>
            <w:tcW w:w="1152" w:type="dxa"/>
          </w:tcPr>
          <w:p w14:paraId="689FAA57" w14:textId="77777777" w:rsidR="001B6F00" w:rsidRDefault="001B6F00"/>
        </w:tc>
        <w:tc>
          <w:tcPr>
            <w:tcW w:w="1152" w:type="dxa"/>
          </w:tcPr>
          <w:p w14:paraId="5056C01E" w14:textId="77777777" w:rsidR="001B6F00" w:rsidRDefault="001B6F00"/>
        </w:tc>
        <w:tc>
          <w:tcPr>
            <w:tcW w:w="1152" w:type="dxa"/>
          </w:tcPr>
          <w:p w14:paraId="2B152A0C" w14:textId="77777777" w:rsidR="001B6F00" w:rsidRDefault="001B6F00"/>
        </w:tc>
        <w:tc>
          <w:tcPr>
            <w:tcW w:w="1151" w:type="dxa"/>
          </w:tcPr>
          <w:p w14:paraId="65FADE75" w14:textId="77777777" w:rsidR="001B6F00" w:rsidRDefault="001B6F00"/>
        </w:tc>
        <w:tc>
          <w:tcPr>
            <w:tcW w:w="1151" w:type="dxa"/>
          </w:tcPr>
          <w:p w14:paraId="64350F02" w14:textId="77777777" w:rsidR="001B6F00" w:rsidRDefault="001B6F00">
            <w:r>
              <w:t>ch14.htm</w:t>
            </w:r>
          </w:p>
        </w:tc>
        <w:tc>
          <w:tcPr>
            <w:tcW w:w="1151" w:type="dxa"/>
          </w:tcPr>
          <w:p w14:paraId="628DBE21" w14:textId="77777777" w:rsidR="001B6F00" w:rsidRDefault="001B6F00">
            <w:r>
              <w:t>ch14.html</w:t>
            </w:r>
          </w:p>
        </w:tc>
        <w:tc>
          <w:tcPr>
            <w:tcW w:w="1151" w:type="dxa"/>
          </w:tcPr>
          <w:p w14:paraId="72C3E23C" w14:textId="77777777" w:rsidR="001B6F00" w:rsidRDefault="001B6F00">
            <w:r>
              <w:t>ch14.html</w:t>
            </w:r>
          </w:p>
        </w:tc>
        <w:tc>
          <w:tcPr>
            <w:tcW w:w="1151" w:type="dxa"/>
          </w:tcPr>
          <w:p w14:paraId="5FCB075D" w14:textId="77777777" w:rsidR="001B6F00" w:rsidRDefault="001B6F00">
            <w:r>
              <w:t>ch14.html</w:t>
            </w:r>
          </w:p>
        </w:tc>
        <w:tc>
          <w:tcPr>
            <w:tcW w:w="1151" w:type="dxa"/>
          </w:tcPr>
          <w:p w14:paraId="0AE66676" w14:textId="77777777" w:rsidR="001B6F00" w:rsidRDefault="001B6F00">
            <w:r>
              <w:t>ch14.html</w:t>
            </w:r>
          </w:p>
        </w:tc>
        <w:tc>
          <w:tcPr>
            <w:tcW w:w="1151" w:type="dxa"/>
          </w:tcPr>
          <w:p w14:paraId="43F57104" w14:textId="77777777" w:rsidR="001B6F00" w:rsidRDefault="001B6F00">
            <w:r>
              <w:t>ch14.html</w:t>
            </w:r>
          </w:p>
        </w:tc>
        <w:tc>
          <w:tcPr>
            <w:tcW w:w="1151" w:type="dxa"/>
          </w:tcPr>
          <w:p w14:paraId="39FD907A" w14:textId="77777777" w:rsidR="001B6F00" w:rsidRDefault="00A06E38">
            <w:r>
              <w:t>ch14.html</w:t>
            </w:r>
          </w:p>
        </w:tc>
      </w:tr>
      <w:tr w:rsidR="001B6F00" w14:paraId="47779CC2" w14:textId="77777777" w:rsidTr="001B6F00">
        <w:tc>
          <w:tcPr>
            <w:tcW w:w="1152" w:type="dxa"/>
          </w:tcPr>
          <w:p w14:paraId="3FF3FF25" w14:textId="77777777" w:rsidR="001B6F00" w:rsidRDefault="001B6F00"/>
        </w:tc>
        <w:tc>
          <w:tcPr>
            <w:tcW w:w="1152" w:type="dxa"/>
          </w:tcPr>
          <w:p w14:paraId="0E9000DE" w14:textId="77777777" w:rsidR="001B6F00" w:rsidRDefault="001B6F00"/>
        </w:tc>
        <w:tc>
          <w:tcPr>
            <w:tcW w:w="1152" w:type="dxa"/>
          </w:tcPr>
          <w:p w14:paraId="457DF0A2" w14:textId="77777777" w:rsidR="001B6F00" w:rsidRDefault="001B6F00"/>
        </w:tc>
        <w:tc>
          <w:tcPr>
            <w:tcW w:w="1151" w:type="dxa"/>
          </w:tcPr>
          <w:p w14:paraId="0B85423C" w14:textId="77777777" w:rsidR="001B6F00" w:rsidRDefault="001B6F00"/>
        </w:tc>
        <w:tc>
          <w:tcPr>
            <w:tcW w:w="1151" w:type="dxa"/>
          </w:tcPr>
          <w:p w14:paraId="124AA0F0" w14:textId="77777777" w:rsidR="001B6F00" w:rsidRDefault="001B6F00">
            <w:r>
              <w:t>ch15.htm</w:t>
            </w:r>
          </w:p>
        </w:tc>
        <w:tc>
          <w:tcPr>
            <w:tcW w:w="1151" w:type="dxa"/>
          </w:tcPr>
          <w:p w14:paraId="540CBFF3" w14:textId="77777777" w:rsidR="001B6F00" w:rsidRDefault="001B6F00">
            <w:r>
              <w:t>ch15.html</w:t>
            </w:r>
          </w:p>
        </w:tc>
        <w:tc>
          <w:tcPr>
            <w:tcW w:w="1151" w:type="dxa"/>
          </w:tcPr>
          <w:p w14:paraId="082C9FED" w14:textId="77777777" w:rsidR="001B6F00" w:rsidRDefault="001B6F00">
            <w:r>
              <w:t>ch15.html</w:t>
            </w:r>
          </w:p>
        </w:tc>
        <w:tc>
          <w:tcPr>
            <w:tcW w:w="1151" w:type="dxa"/>
          </w:tcPr>
          <w:p w14:paraId="330007FD" w14:textId="77777777" w:rsidR="001B6F00" w:rsidRDefault="001B6F00">
            <w:r>
              <w:t>ch15.html</w:t>
            </w:r>
          </w:p>
        </w:tc>
        <w:tc>
          <w:tcPr>
            <w:tcW w:w="1151" w:type="dxa"/>
          </w:tcPr>
          <w:p w14:paraId="233F33ED" w14:textId="77777777" w:rsidR="001B6F00" w:rsidRDefault="001B6F00">
            <w:r>
              <w:t>ch15.html</w:t>
            </w:r>
          </w:p>
        </w:tc>
        <w:tc>
          <w:tcPr>
            <w:tcW w:w="1151" w:type="dxa"/>
          </w:tcPr>
          <w:p w14:paraId="4AB7DBB8" w14:textId="77777777" w:rsidR="001B6F00" w:rsidRDefault="001B6F00">
            <w:r>
              <w:t>ch15.html</w:t>
            </w:r>
          </w:p>
        </w:tc>
        <w:tc>
          <w:tcPr>
            <w:tcW w:w="1151" w:type="dxa"/>
          </w:tcPr>
          <w:p w14:paraId="0A750CC5" w14:textId="77777777" w:rsidR="001B6F00" w:rsidRDefault="00A06E38">
            <w:r>
              <w:t>ch15.html</w:t>
            </w:r>
          </w:p>
        </w:tc>
      </w:tr>
      <w:tr w:rsidR="001B6F00" w14:paraId="140FB8CD" w14:textId="77777777" w:rsidTr="001B6F00">
        <w:tc>
          <w:tcPr>
            <w:tcW w:w="1152" w:type="dxa"/>
          </w:tcPr>
          <w:p w14:paraId="52C5AB59" w14:textId="77777777" w:rsidR="001B6F00" w:rsidRDefault="001B6F00"/>
        </w:tc>
        <w:tc>
          <w:tcPr>
            <w:tcW w:w="1152" w:type="dxa"/>
          </w:tcPr>
          <w:p w14:paraId="044B4C41" w14:textId="77777777" w:rsidR="001B6F00" w:rsidRDefault="001B6F00"/>
        </w:tc>
        <w:tc>
          <w:tcPr>
            <w:tcW w:w="1152" w:type="dxa"/>
          </w:tcPr>
          <w:p w14:paraId="57B901B3" w14:textId="77777777" w:rsidR="001B6F00" w:rsidRDefault="001B6F00"/>
        </w:tc>
        <w:tc>
          <w:tcPr>
            <w:tcW w:w="1151" w:type="dxa"/>
          </w:tcPr>
          <w:p w14:paraId="6F8310AF" w14:textId="77777777" w:rsidR="001B6F00" w:rsidRDefault="001B6F00"/>
        </w:tc>
        <w:tc>
          <w:tcPr>
            <w:tcW w:w="1151" w:type="dxa"/>
          </w:tcPr>
          <w:p w14:paraId="1223EF8E" w14:textId="77777777" w:rsidR="001B6F00" w:rsidRDefault="001B6F00"/>
        </w:tc>
        <w:tc>
          <w:tcPr>
            <w:tcW w:w="1151" w:type="dxa"/>
          </w:tcPr>
          <w:p w14:paraId="07A9D64F" w14:textId="77777777" w:rsidR="001B6F00" w:rsidRDefault="001B6F00"/>
        </w:tc>
        <w:tc>
          <w:tcPr>
            <w:tcW w:w="1151" w:type="dxa"/>
          </w:tcPr>
          <w:p w14:paraId="198F3F43" w14:textId="77777777" w:rsidR="001B6F00" w:rsidRDefault="001B6F00"/>
        </w:tc>
        <w:tc>
          <w:tcPr>
            <w:tcW w:w="1151" w:type="dxa"/>
          </w:tcPr>
          <w:p w14:paraId="277AA769" w14:textId="77777777" w:rsidR="001B6F00" w:rsidRDefault="001B6F00">
            <w:r>
              <w:t>ch16.html</w:t>
            </w:r>
          </w:p>
        </w:tc>
        <w:tc>
          <w:tcPr>
            <w:tcW w:w="1151" w:type="dxa"/>
          </w:tcPr>
          <w:p w14:paraId="27753838" w14:textId="77777777" w:rsidR="001B6F00" w:rsidRDefault="001B6F00">
            <w:r>
              <w:t>ch16.html</w:t>
            </w:r>
          </w:p>
        </w:tc>
        <w:tc>
          <w:tcPr>
            <w:tcW w:w="1151" w:type="dxa"/>
          </w:tcPr>
          <w:p w14:paraId="56FA8459" w14:textId="77777777" w:rsidR="001B6F00" w:rsidRDefault="001B6F00">
            <w:r>
              <w:t>ch16.html</w:t>
            </w:r>
          </w:p>
        </w:tc>
        <w:tc>
          <w:tcPr>
            <w:tcW w:w="1151" w:type="dxa"/>
          </w:tcPr>
          <w:p w14:paraId="63B43986" w14:textId="77777777" w:rsidR="001B6F00" w:rsidRDefault="00A06E38">
            <w:r>
              <w:t>ch16.html</w:t>
            </w:r>
          </w:p>
        </w:tc>
      </w:tr>
      <w:tr w:rsidR="001B6F00" w14:paraId="56AAEA12" w14:textId="77777777" w:rsidTr="001B6F00">
        <w:tc>
          <w:tcPr>
            <w:tcW w:w="1152" w:type="dxa"/>
          </w:tcPr>
          <w:p w14:paraId="3A315243" w14:textId="77777777" w:rsidR="001B6F00" w:rsidRDefault="001B6F00"/>
        </w:tc>
        <w:tc>
          <w:tcPr>
            <w:tcW w:w="1152" w:type="dxa"/>
          </w:tcPr>
          <w:p w14:paraId="112D9A40" w14:textId="77777777" w:rsidR="001B6F00" w:rsidRDefault="001B6F00"/>
        </w:tc>
        <w:tc>
          <w:tcPr>
            <w:tcW w:w="1152" w:type="dxa"/>
          </w:tcPr>
          <w:p w14:paraId="1D834EC9" w14:textId="77777777" w:rsidR="001B6F00" w:rsidRDefault="001B6F00"/>
        </w:tc>
        <w:tc>
          <w:tcPr>
            <w:tcW w:w="1151" w:type="dxa"/>
          </w:tcPr>
          <w:p w14:paraId="51723E13" w14:textId="77777777" w:rsidR="001B6F00" w:rsidRDefault="001B6F00"/>
        </w:tc>
        <w:tc>
          <w:tcPr>
            <w:tcW w:w="1151" w:type="dxa"/>
          </w:tcPr>
          <w:p w14:paraId="26C43C91" w14:textId="77777777" w:rsidR="001B6F00" w:rsidRDefault="001B6F00"/>
        </w:tc>
        <w:tc>
          <w:tcPr>
            <w:tcW w:w="1151" w:type="dxa"/>
          </w:tcPr>
          <w:p w14:paraId="51543C19" w14:textId="77777777" w:rsidR="001B6F00" w:rsidRDefault="001B6F00"/>
        </w:tc>
        <w:tc>
          <w:tcPr>
            <w:tcW w:w="1151" w:type="dxa"/>
          </w:tcPr>
          <w:p w14:paraId="2792787B" w14:textId="77777777" w:rsidR="001B6F00" w:rsidRDefault="001B6F00"/>
        </w:tc>
        <w:tc>
          <w:tcPr>
            <w:tcW w:w="1151" w:type="dxa"/>
          </w:tcPr>
          <w:p w14:paraId="3924C1A7" w14:textId="77777777" w:rsidR="001B6F00" w:rsidRDefault="001B6F00">
            <w:r>
              <w:t>ch17.html</w:t>
            </w:r>
          </w:p>
        </w:tc>
        <w:tc>
          <w:tcPr>
            <w:tcW w:w="1151" w:type="dxa"/>
          </w:tcPr>
          <w:p w14:paraId="5225FBA2" w14:textId="77777777" w:rsidR="001B6F00" w:rsidRDefault="001B6F00">
            <w:r>
              <w:t>ch17.html</w:t>
            </w:r>
          </w:p>
        </w:tc>
        <w:tc>
          <w:tcPr>
            <w:tcW w:w="1151" w:type="dxa"/>
          </w:tcPr>
          <w:p w14:paraId="16335922" w14:textId="77777777" w:rsidR="001B6F00" w:rsidRDefault="001B6F00">
            <w:r>
              <w:t>ch17.html</w:t>
            </w:r>
          </w:p>
        </w:tc>
        <w:tc>
          <w:tcPr>
            <w:tcW w:w="1151" w:type="dxa"/>
          </w:tcPr>
          <w:p w14:paraId="4AEF3AAD" w14:textId="77777777" w:rsidR="001B6F00" w:rsidRDefault="00A06E38">
            <w:r>
              <w:t>ch17.html</w:t>
            </w:r>
          </w:p>
        </w:tc>
      </w:tr>
      <w:tr w:rsidR="001B6F00" w14:paraId="0E3215DA" w14:textId="77777777" w:rsidTr="001B6F00">
        <w:tc>
          <w:tcPr>
            <w:tcW w:w="1152" w:type="dxa"/>
          </w:tcPr>
          <w:p w14:paraId="75E28B9A" w14:textId="77777777" w:rsidR="001B6F00" w:rsidRDefault="001B6F00"/>
        </w:tc>
        <w:tc>
          <w:tcPr>
            <w:tcW w:w="1152" w:type="dxa"/>
          </w:tcPr>
          <w:p w14:paraId="0F1295B3" w14:textId="77777777" w:rsidR="001B6F00" w:rsidRDefault="001B6F00"/>
        </w:tc>
        <w:tc>
          <w:tcPr>
            <w:tcW w:w="1152" w:type="dxa"/>
          </w:tcPr>
          <w:p w14:paraId="5705A627" w14:textId="77777777" w:rsidR="001B6F00" w:rsidRDefault="001B6F00">
            <w:r>
              <w:t>appa.htm</w:t>
            </w:r>
          </w:p>
        </w:tc>
        <w:tc>
          <w:tcPr>
            <w:tcW w:w="1151" w:type="dxa"/>
          </w:tcPr>
          <w:p w14:paraId="0EC413DE" w14:textId="77777777" w:rsidR="001B6F00" w:rsidRDefault="001B6F00">
            <w:r>
              <w:t>AppendixA.html</w:t>
            </w:r>
          </w:p>
        </w:tc>
        <w:tc>
          <w:tcPr>
            <w:tcW w:w="1151" w:type="dxa"/>
          </w:tcPr>
          <w:p w14:paraId="133ADC21" w14:textId="77777777" w:rsidR="001B6F00" w:rsidRDefault="001B6F00">
            <w:r>
              <w:t>AppendixA.htm</w:t>
            </w:r>
          </w:p>
        </w:tc>
        <w:tc>
          <w:tcPr>
            <w:tcW w:w="1151" w:type="dxa"/>
          </w:tcPr>
          <w:p w14:paraId="541BA578" w14:textId="77777777" w:rsidR="001B6F00" w:rsidRDefault="001B6F00"/>
        </w:tc>
        <w:tc>
          <w:tcPr>
            <w:tcW w:w="1151" w:type="dxa"/>
          </w:tcPr>
          <w:p w14:paraId="43A7D15F" w14:textId="77777777" w:rsidR="001B6F00" w:rsidRDefault="001B6F00"/>
        </w:tc>
        <w:tc>
          <w:tcPr>
            <w:tcW w:w="1151" w:type="dxa"/>
          </w:tcPr>
          <w:p w14:paraId="18180F1E" w14:textId="77777777" w:rsidR="001B6F00" w:rsidRDefault="001B6F00"/>
        </w:tc>
        <w:tc>
          <w:tcPr>
            <w:tcW w:w="1151" w:type="dxa"/>
          </w:tcPr>
          <w:p w14:paraId="6E08B10F" w14:textId="77777777" w:rsidR="001B6F00" w:rsidRDefault="001B6F00"/>
        </w:tc>
        <w:tc>
          <w:tcPr>
            <w:tcW w:w="1151" w:type="dxa"/>
          </w:tcPr>
          <w:p w14:paraId="5E7D915F" w14:textId="77777777" w:rsidR="001B6F00" w:rsidRDefault="001B6F00"/>
        </w:tc>
        <w:tc>
          <w:tcPr>
            <w:tcW w:w="1151" w:type="dxa"/>
          </w:tcPr>
          <w:p w14:paraId="123ECC58" w14:textId="77777777" w:rsidR="001B6F00" w:rsidRDefault="001B6F00"/>
        </w:tc>
      </w:tr>
      <w:tr w:rsidR="001B6F00" w14:paraId="290556DD" w14:textId="77777777" w:rsidTr="001B6F00">
        <w:tc>
          <w:tcPr>
            <w:tcW w:w="1152" w:type="dxa"/>
          </w:tcPr>
          <w:p w14:paraId="327D036B" w14:textId="77777777" w:rsidR="001B6F00" w:rsidRDefault="001B6F00"/>
        </w:tc>
        <w:tc>
          <w:tcPr>
            <w:tcW w:w="1152" w:type="dxa"/>
          </w:tcPr>
          <w:p w14:paraId="00F8F4B2" w14:textId="77777777" w:rsidR="001B6F00" w:rsidRDefault="001B6F00"/>
        </w:tc>
        <w:tc>
          <w:tcPr>
            <w:tcW w:w="1152" w:type="dxa"/>
          </w:tcPr>
          <w:p w14:paraId="69CFF574" w14:textId="77777777" w:rsidR="001B6F00" w:rsidRDefault="001B6F00">
            <w:pPr>
              <w:rPr>
                <w:lang w:val="it-IT"/>
              </w:rPr>
            </w:pPr>
            <w:r>
              <w:rPr>
                <w:lang w:val="it-IT"/>
              </w:rPr>
              <w:t>appa2.htm</w:t>
            </w:r>
          </w:p>
        </w:tc>
        <w:tc>
          <w:tcPr>
            <w:tcW w:w="1151" w:type="dxa"/>
          </w:tcPr>
          <w:p w14:paraId="6A084419" w14:textId="77777777" w:rsidR="001B6F00" w:rsidRDefault="001B6F00">
            <w:pPr>
              <w:rPr>
                <w:lang w:val="it-IT"/>
              </w:rPr>
            </w:pPr>
          </w:p>
        </w:tc>
        <w:tc>
          <w:tcPr>
            <w:tcW w:w="1151" w:type="dxa"/>
          </w:tcPr>
          <w:p w14:paraId="5A295A08" w14:textId="77777777" w:rsidR="001B6F00" w:rsidRDefault="001B6F00">
            <w:pPr>
              <w:rPr>
                <w:lang w:val="it-IT"/>
              </w:rPr>
            </w:pPr>
          </w:p>
        </w:tc>
        <w:tc>
          <w:tcPr>
            <w:tcW w:w="1151" w:type="dxa"/>
          </w:tcPr>
          <w:p w14:paraId="7F6FD4C5" w14:textId="77777777" w:rsidR="001B6F00" w:rsidRDefault="001B6F00">
            <w:pPr>
              <w:rPr>
                <w:lang w:val="it-IT"/>
              </w:rPr>
            </w:pPr>
          </w:p>
        </w:tc>
        <w:tc>
          <w:tcPr>
            <w:tcW w:w="1151" w:type="dxa"/>
          </w:tcPr>
          <w:p w14:paraId="0042910A" w14:textId="77777777" w:rsidR="001B6F00" w:rsidRDefault="001B6F00">
            <w:pPr>
              <w:rPr>
                <w:lang w:val="it-IT"/>
              </w:rPr>
            </w:pPr>
          </w:p>
        </w:tc>
        <w:tc>
          <w:tcPr>
            <w:tcW w:w="1151" w:type="dxa"/>
          </w:tcPr>
          <w:p w14:paraId="14C2EFB2" w14:textId="77777777" w:rsidR="001B6F00" w:rsidRDefault="001B6F00">
            <w:pPr>
              <w:rPr>
                <w:lang w:val="it-IT"/>
              </w:rPr>
            </w:pPr>
          </w:p>
        </w:tc>
        <w:tc>
          <w:tcPr>
            <w:tcW w:w="1151" w:type="dxa"/>
          </w:tcPr>
          <w:p w14:paraId="157248F3" w14:textId="77777777" w:rsidR="001B6F00" w:rsidRDefault="001B6F00">
            <w:pPr>
              <w:rPr>
                <w:lang w:val="it-IT"/>
              </w:rPr>
            </w:pPr>
          </w:p>
        </w:tc>
        <w:tc>
          <w:tcPr>
            <w:tcW w:w="1151" w:type="dxa"/>
          </w:tcPr>
          <w:p w14:paraId="5C65467B" w14:textId="77777777" w:rsidR="001B6F00" w:rsidRDefault="001B6F00">
            <w:pPr>
              <w:rPr>
                <w:lang w:val="it-IT"/>
              </w:rPr>
            </w:pPr>
          </w:p>
        </w:tc>
        <w:tc>
          <w:tcPr>
            <w:tcW w:w="1151" w:type="dxa"/>
          </w:tcPr>
          <w:p w14:paraId="344DD586" w14:textId="77777777" w:rsidR="001B6F00" w:rsidRDefault="001B6F00">
            <w:pPr>
              <w:rPr>
                <w:lang w:val="it-IT"/>
              </w:rPr>
            </w:pPr>
          </w:p>
        </w:tc>
      </w:tr>
      <w:tr w:rsidR="001B6F00" w14:paraId="1A704009" w14:textId="77777777" w:rsidTr="001B6F00">
        <w:tc>
          <w:tcPr>
            <w:tcW w:w="1152" w:type="dxa"/>
          </w:tcPr>
          <w:p w14:paraId="4CE22650" w14:textId="77777777" w:rsidR="001B6F00" w:rsidRDefault="001B6F00">
            <w:pPr>
              <w:rPr>
                <w:lang w:val="it-IT"/>
              </w:rPr>
            </w:pPr>
          </w:p>
        </w:tc>
        <w:tc>
          <w:tcPr>
            <w:tcW w:w="1152" w:type="dxa"/>
          </w:tcPr>
          <w:p w14:paraId="1AE4B696" w14:textId="77777777" w:rsidR="001B6F00" w:rsidRDefault="001B6F00">
            <w:pPr>
              <w:rPr>
                <w:lang w:val="it-IT"/>
              </w:rPr>
            </w:pPr>
          </w:p>
        </w:tc>
        <w:tc>
          <w:tcPr>
            <w:tcW w:w="1152" w:type="dxa"/>
          </w:tcPr>
          <w:p w14:paraId="533D6511" w14:textId="77777777" w:rsidR="001B6F00" w:rsidRDefault="001B6F00">
            <w:pPr>
              <w:rPr>
                <w:lang w:val="it-IT"/>
              </w:rPr>
            </w:pPr>
            <w:r>
              <w:rPr>
                <w:lang w:val="it-IT"/>
              </w:rPr>
              <w:t>appa3.htm</w:t>
            </w:r>
          </w:p>
        </w:tc>
        <w:tc>
          <w:tcPr>
            <w:tcW w:w="1151" w:type="dxa"/>
          </w:tcPr>
          <w:p w14:paraId="755B2F70" w14:textId="77777777" w:rsidR="001B6F00" w:rsidRDefault="001B6F00">
            <w:pPr>
              <w:rPr>
                <w:lang w:val="it-IT"/>
              </w:rPr>
            </w:pPr>
          </w:p>
        </w:tc>
        <w:tc>
          <w:tcPr>
            <w:tcW w:w="1151" w:type="dxa"/>
          </w:tcPr>
          <w:p w14:paraId="4637DBF7" w14:textId="77777777" w:rsidR="001B6F00" w:rsidRDefault="001B6F00">
            <w:pPr>
              <w:rPr>
                <w:lang w:val="it-IT"/>
              </w:rPr>
            </w:pPr>
          </w:p>
        </w:tc>
        <w:tc>
          <w:tcPr>
            <w:tcW w:w="1151" w:type="dxa"/>
          </w:tcPr>
          <w:p w14:paraId="67FE6B5E" w14:textId="77777777" w:rsidR="001B6F00" w:rsidRDefault="001B6F00">
            <w:pPr>
              <w:rPr>
                <w:lang w:val="it-IT"/>
              </w:rPr>
            </w:pPr>
          </w:p>
        </w:tc>
        <w:tc>
          <w:tcPr>
            <w:tcW w:w="1151" w:type="dxa"/>
          </w:tcPr>
          <w:p w14:paraId="2669F0C8" w14:textId="77777777" w:rsidR="001B6F00" w:rsidRDefault="001B6F00">
            <w:pPr>
              <w:rPr>
                <w:lang w:val="it-IT"/>
              </w:rPr>
            </w:pPr>
          </w:p>
        </w:tc>
        <w:tc>
          <w:tcPr>
            <w:tcW w:w="1151" w:type="dxa"/>
          </w:tcPr>
          <w:p w14:paraId="4946F741" w14:textId="77777777" w:rsidR="001B6F00" w:rsidRDefault="001B6F00">
            <w:pPr>
              <w:rPr>
                <w:lang w:val="it-IT"/>
              </w:rPr>
            </w:pPr>
          </w:p>
        </w:tc>
        <w:tc>
          <w:tcPr>
            <w:tcW w:w="1151" w:type="dxa"/>
          </w:tcPr>
          <w:p w14:paraId="42886735" w14:textId="77777777" w:rsidR="001B6F00" w:rsidRDefault="001B6F00">
            <w:pPr>
              <w:rPr>
                <w:lang w:val="it-IT"/>
              </w:rPr>
            </w:pPr>
          </w:p>
        </w:tc>
        <w:tc>
          <w:tcPr>
            <w:tcW w:w="1151" w:type="dxa"/>
          </w:tcPr>
          <w:p w14:paraId="05EC39FE" w14:textId="77777777" w:rsidR="001B6F00" w:rsidRDefault="001B6F00">
            <w:pPr>
              <w:rPr>
                <w:lang w:val="it-IT"/>
              </w:rPr>
            </w:pPr>
          </w:p>
        </w:tc>
        <w:tc>
          <w:tcPr>
            <w:tcW w:w="1151" w:type="dxa"/>
          </w:tcPr>
          <w:p w14:paraId="527981AA" w14:textId="77777777" w:rsidR="001B6F00" w:rsidRDefault="001B6F00">
            <w:pPr>
              <w:rPr>
                <w:lang w:val="it-IT"/>
              </w:rPr>
            </w:pPr>
          </w:p>
        </w:tc>
      </w:tr>
      <w:tr w:rsidR="001B6F00" w14:paraId="5463C26B" w14:textId="77777777" w:rsidTr="001B6F00">
        <w:tc>
          <w:tcPr>
            <w:tcW w:w="1152" w:type="dxa"/>
          </w:tcPr>
          <w:p w14:paraId="5F55549C" w14:textId="77777777" w:rsidR="001B6F00" w:rsidRDefault="001B6F00">
            <w:pPr>
              <w:rPr>
                <w:lang w:val="it-IT"/>
              </w:rPr>
            </w:pPr>
          </w:p>
        </w:tc>
        <w:tc>
          <w:tcPr>
            <w:tcW w:w="1152" w:type="dxa"/>
          </w:tcPr>
          <w:p w14:paraId="679BDF7A" w14:textId="77777777" w:rsidR="001B6F00" w:rsidRDefault="001B6F00">
            <w:pPr>
              <w:rPr>
                <w:lang w:val="it-IT"/>
              </w:rPr>
            </w:pPr>
          </w:p>
        </w:tc>
        <w:tc>
          <w:tcPr>
            <w:tcW w:w="1152" w:type="dxa"/>
          </w:tcPr>
          <w:p w14:paraId="61D9405B" w14:textId="77777777" w:rsidR="001B6F00" w:rsidRDefault="001B6F00">
            <w:pPr>
              <w:rPr>
                <w:lang w:val="it-IT"/>
              </w:rPr>
            </w:pPr>
            <w:r>
              <w:rPr>
                <w:lang w:val="it-IT"/>
              </w:rPr>
              <w:t>appa4.htm</w:t>
            </w:r>
          </w:p>
        </w:tc>
        <w:tc>
          <w:tcPr>
            <w:tcW w:w="1151" w:type="dxa"/>
          </w:tcPr>
          <w:p w14:paraId="6686D89E" w14:textId="77777777" w:rsidR="001B6F00" w:rsidRDefault="001B6F00">
            <w:pPr>
              <w:rPr>
                <w:lang w:val="it-IT"/>
              </w:rPr>
            </w:pPr>
          </w:p>
        </w:tc>
        <w:tc>
          <w:tcPr>
            <w:tcW w:w="1151" w:type="dxa"/>
          </w:tcPr>
          <w:p w14:paraId="5E312560" w14:textId="77777777" w:rsidR="001B6F00" w:rsidRDefault="001B6F00">
            <w:pPr>
              <w:rPr>
                <w:lang w:val="it-IT"/>
              </w:rPr>
            </w:pPr>
          </w:p>
        </w:tc>
        <w:tc>
          <w:tcPr>
            <w:tcW w:w="1151" w:type="dxa"/>
          </w:tcPr>
          <w:p w14:paraId="1E73B702" w14:textId="77777777" w:rsidR="001B6F00" w:rsidRDefault="001B6F00">
            <w:pPr>
              <w:rPr>
                <w:lang w:val="it-IT"/>
              </w:rPr>
            </w:pPr>
          </w:p>
        </w:tc>
        <w:tc>
          <w:tcPr>
            <w:tcW w:w="1151" w:type="dxa"/>
          </w:tcPr>
          <w:p w14:paraId="5840871D" w14:textId="77777777" w:rsidR="001B6F00" w:rsidRDefault="001B6F00">
            <w:pPr>
              <w:rPr>
                <w:lang w:val="it-IT"/>
              </w:rPr>
            </w:pPr>
          </w:p>
        </w:tc>
        <w:tc>
          <w:tcPr>
            <w:tcW w:w="1151" w:type="dxa"/>
          </w:tcPr>
          <w:p w14:paraId="3E8C5700" w14:textId="77777777" w:rsidR="001B6F00" w:rsidRDefault="001B6F00">
            <w:pPr>
              <w:rPr>
                <w:lang w:val="it-IT"/>
              </w:rPr>
            </w:pPr>
          </w:p>
        </w:tc>
        <w:tc>
          <w:tcPr>
            <w:tcW w:w="1151" w:type="dxa"/>
          </w:tcPr>
          <w:p w14:paraId="28F27152" w14:textId="77777777" w:rsidR="001B6F00" w:rsidRDefault="001B6F00">
            <w:pPr>
              <w:rPr>
                <w:lang w:val="it-IT"/>
              </w:rPr>
            </w:pPr>
          </w:p>
        </w:tc>
        <w:tc>
          <w:tcPr>
            <w:tcW w:w="1151" w:type="dxa"/>
          </w:tcPr>
          <w:p w14:paraId="77F213DA" w14:textId="77777777" w:rsidR="001B6F00" w:rsidRDefault="001B6F00">
            <w:pPr>
              <w:rPr>
                <w:lang w:val="it-IT"/>
              </w:rPr>
            </w:pPr>
          </w:p>
        </w:tc>
        <w:tc>
          <w:tcPr>
            <w:tcW w:w="1151" w:type="dxa"/>
          </w:tcPr>
          <w:p w14:paraId="1CF093D3" w14:textId="77777777" w:rsidR="001B6F00" w:rsidRDefault="001B6F00">
            <w:pPr>
              <w:rPr>
                <w:lang w:val="it-IT"/>
              </w:rPr>
            </w:pPr>
          </w:p>
        </w:tc>
      </w:tr>
      <w:tr w:rsidR="001B6F00" w14:paraId="755CE857" w14:textId="77777777" w:rsidTr="001B6F00">
        <w:tc>
          <w:tcPr>
            <w:tcW w:w="1152" w:type="dxa"/>
          </w:tcPr>
          <w:p w14:paraId="122668A0" w14:textId="77777777" w:rsidR="001B6F00" w:rsidRDefault="001B6F00">
            <w:pPr>
              <w:rPr>
                <w:lang w:val="it-IT"/>
              </w:rPr>
            </w:pPr>
          </w:p>
        </w:tc>
        <w:tc>
          <w:tcPr>
            <w:tcW w:w="1152" w:type="dxa"/>
          </w:tcPr>
          <w:p w14:paraId="66888F39" w14:textId="77777777" w:rsidR="001B6F00" w:rsidRDefault="001B6F00">
            <w:pPr>
              <w:rPr>
                <w:lang w:val="it-IT"/>
              </w:rPr>
            </w:pPr>
          </w:p>
        </w:tc>
        <w:tc>
          <w:tcPr>
            <w:tcW w:w="1152" w:type="dxa"/>
          </w:tcPr>
          <w:p w14:paraId="1FEB7A64" w14:textId="77777777" w:rsidR="001B6F00" w:rsidRDefault="001B6F00">
            <w:pPr>
              <w:rPr>
                <w:lang w:val="it-IT"/>
              </w:rPr>
            </w:pPr>
            <w:r>
              <w:rPr>
                <w:lang w:val="it-IT"/>
              </w:rPr>
              <w:t>appa5.htm</w:t>
            </w:r>
          </w:p>
        </w:tc>
        <w:tc>
          <w:tcPr>
            <w:tcW w:w="1151" w:type="dxa"/>
          </w:tcPr>
          <w:p w14:paraId="27C30B66" w14:textId="77777777" w:rsidR="001B6F00" w:rsidRDefault="001B6F00">
            <w:pPr>
              <w:rPr>
                <w:lang w:val="it-IT"/>
              </w:rPr>
            </w:pPr>
          </w:p>
        </w:tc>
        <w:tc>
          <w:tcPr>
            <w:tcW w:w="1151" w:type="dxa"/>
          </w:tcPr>
          <w:p w14:paraId="0098FCF5" w14:textId="77777777" w:rsidR="001B6F00" w:rsidRDefault="001B6F00">
            <w:pPr>
              <w:rPr>
                <w:lang w:val="it-IT"/>
              </w:rPr>
            </w:pPr>
          </w:p>
        </w:tc>
        <w:tc>
          <w:tcPr>
            <w:tcW w:w="1151" w:type="dxa"/>
          </w:tcPr>
          <w:p w14:paraId="082CFFA0" w14:textId="77777777" w:rsidR="001B6F00" w:rsidRDefault="001B6F00">
            <w:pPr>
              <w:rPr>
                <w:lang w:val="it-IT"/>
              </w:rPr>
            </w:pPr>
          </w:p>
        </w:tc>
        <w:tc>
          <w:tcPr>
            <w:tcW w:w="1151" w:type="dxa"/>
          </w:tcPr>
          <w:p w14:paraId="41574E94" w14:textId="77777777" w:rsidR="001B6F00" w:rsidRDefault="001B6F00">
            <w:pPr>
              <w:rPr>
                <w:lang w:val="it-IT"/>
              </w:rPr>
            </w:pPr>
          </w:p>
        </w:tc>
        <w:tc>
          <w:tcPr>
            <w:tcW w:w="1151" w:type="dxa"/>
          </w:tcPr>
          <w:p w14:paraId="4D6E649C" w14:textId="77777777" w:rsidR="001B6F00" w:rsidRDefault="001B6F00">
            <w:pPr>
              <w:rPr>
                <w:lang w:val="it-IT"/>
              </w:rPr>
            </w:pPr>
          </w:p>
        </w:tc>
        <w:tc>
          <w:tcPr>
            <w:tcW w:w="1151" w:type="dxa"/>
          </w:tcPr>
          <w:p w14:paraId="1F1698EE" w14:textId="77777777" w:rsidR="001B6F00" w:rsidRDefault="001B6F00">
            <w:pPr>
              <w:rPr>
                <w:lang w:val="it-IT"/>
              </w:rPr>
            </w:pPr>
          </w:p>
        </w:tc>
        <w:tc>
          <w:tcPr>
            <w:tcW w:w="1151" w:type="dxa"/>
          </w:tcPr>
          <w:p w14:paraId="40F59749" w14:textId="77777777" w:rsidR="001B6F00" w:rsidRDefault="001B6F00">
            <w:pPr>
              <w:rPr>
                <w:lang w:val="it-IT"/>
              </w:rPr>
            </w:pPr>
          </w:p>
        </w:tc>
        <w:tc>
          <w:tcPr>
            <w:tcW w:w="1151" w:type="dxa"/>
          </w:tcPr>
          <w:p w14:paraId="28B9A789" w14:textId="77777777" w:rsidR="001B6F00" w:rsidRDefault="001B6F00">
            <w:pPr>
              <w:rPr>
                <w:lang w:val="it-IT"/>
              </w:rPr>
            </w:pPr>
          </w:p>
        </w:tc>
      </w:tr>
      <w:tr w:rsidR="001B6F00" w14:paraId="110F622E" w14:textId="77777777" w:rsidTr="001B6F00">
        <w:tc>
          <w:tcPr>
            <w:tcW w:w="1152" w:type="dxa"/>
          </w:tcPr>
          <w:p w14:paraId="084A4CF1" w14:textId="77777777" w:rsidR="001B6F00" w:rsidRDefault="001B6F00">
            <w:pPr>
              <w:rPr>
                <w:lang w:val="it-IT"/>
              </w:rPr>
            </w:pPr>
          </w:p>
        </w:tc>
        <w:tc>
          <w:tcPr>
            <w:tcW w:w="1152" w:type="dxa"/>
          </w:tcPr>
          <w:p w14:paraId="25766C6E" w14:textId="77777777" w:rsidR="001B6F00" w:rsidRDefault="001B6F00">
            <w:pPr>
              <w:rPr>
                <w:lang w:val="it-IT"/>
              </w:rPr>
            </w:pPr>
          </w:p>
        </w:tc>
        <w:tc>
          <w:tcPr>
            <w:tcW w:w="1152" w:type="dxa"/>
          </w:tcPr>
          <w:p w14:paraId="4B2A7840" w14:textId="77777777" w:rsidR="001B6F00" w:rsidRDefault="001B6F00">
            <w:pPr>
              <w:rPr>
                <w:lang w:val="it-IT"/>
              </w:rPr>
            </w:pPr>
            <w:r>
              <w:rPr>
                <w:lang w:val="it-IT"/>
              </w:rPr>
              <w:t>appa6.htm</w:t>
            </w:r>
          </w:p>
        </w:tc>
        <w:tc>
          <w:tcPr>
            <w:tcW w:w="1151" w:type="dxa"/>
          </w:tcPr>
          <w:p w14:paraId="3754033F" w14:textId="77777777" w:rsidR="001B6F00" w:rsidRDefault="001B6F00">
            <w:pPr>
              <w:rPr>
                <w:lang w:val="it-IT"/>
              </w:rPr>
            </w:pPr>
          </w:p>
        </w:tc>
        <w:tc>
          <w:tcPr>
            <w:tcW w:w="1151" w:type="dxa"/>
          </w:tcPr>
          <w:p w14:paraId="2D0D531E" w14:textId="77777777" w:rsidR="001B6F00" w:rsidRDefault="001B6F00">
            <w:pPr>
              <w:rPr>
                <w:lang w:val="it-IT"/>
              </w:rPr>
            </w:pPr>
          </w:p>
        </w:tc>
        <w:tc>
          <w:tcPr>
            <w:tcW w:w="1151" w:type="dxa"/>
          </w:tcPr>
          <w:p w14:paraId="733A6775" w14:textId="77777777" w:rsidR="001B6F00" w:rsidRDefault="001B6F00">
            <w:pPr>
              <w:rPr>
                <w:lang w:val="it-IT"/>
              </w:rPr>
            </w:pPr>
          </w:p>
        </w:tc>
        <w:tc>
          <w:tcPr>
            <w:tcW w:w="1151" w:type="dxa"/>
          </w:tcPr>
          <w:p w14:paraId="229FF13C" w14:textId="77777777" w:rsidR="001B6F00" w:rsidRDefault="001B6F00">
            <w:pPr>
              <w:rPr>
                <w:lang w:val="it-IT"/>
              </w:rPr>
            </w:pPr>
          </w:p>
        </w:tc>
        <w:tc>
          <w:tcPr>
            <w:tcW w:w="1151" w:type="dxa"/>
          </w:tcPr>
          <w:p w14:paraId="6CF65CD7" w14:textId="77777777" w:rsidR="001B6F00" w:rsidRDefault="001B6F00">
            <w:pPr>
              <w:rPr>
                <w:lang w:val="it-IT"/>
              </w:rPr>
            </w:pPr>
          </w:p>
        </w:tc>
        <w:tc>
          <w:tcPr>
            <w:tcW w:w="1151" w:type="dxa"/>
          </w:tcPr>
          <w:p w14:paraId="4254A056" w14:textId="77777777" w:rsidR="001B6F00" w:rsidRDefault="001B6F00">
            <w:pPr>
              <w:rPr>
                <w:lang w:val="it-IT"/>
              </w:rPr>
            </w:pPr>
          </w:p>
        </w:tc>
        <w:tc>
          <w:tcPr>
            <w:tcW w:w="1151" w:type="dxa"/>
          </w:tcPr>
          <w:p w14:paraId="4397E360" w14:textId="77777777" w:rsidR="001B6F00" w:rsidRDefault="001B6F00">
            <w:pPr>
              <w:rPr>
                <w:lang w:val="it-IT"/>
              </w:rPr>
            </w:pPr>
          </w:p>
        </w:tc>
        <w:tc>
          <w:tcPr>
            <w:tcW w:w="1151" w:type="dxa"/>
          </w:tcPr>
          <w:p w14:paraId="34FAB570" w14:textId="77777777" w:rsidR="001B6F00" w:rsidRDefault="001B6F00">
            <w:pPr>
              <w:rPr>
                <w:lang w:val="it-IT"/>
              </w:rPr>
            </w:pPr>
          </w:p>
        </w:tc>
      </w:tr>
      <w:tr w:rsidR="001B6F00" w14:paraId="0BE3C01B" w14:textId="77777777" w:rsidTr="001B6F00">
        <w:tc>
          <w:tcPr>
            <w:tcW w:w="1152" w:type="dxa"/>
          </w:tcPr>
          <w:p w14:paraId="1636460C" w14:textId="77777777" w:rsidR="001B6F00" w:rsidRDefault="001B6F00">
            <w:pPr>
              <w:rPr>
                <w:lang w:val="it-IT"/>
              </w:rPr>
            </w:pPr>
          </w:p>
        </w:tc>
        <w:tc>
          <w:tcPr>
            <w:tcW w:w="1152" w:type="dxa"/>
          </w:tcPr>
          <w:p w14:paraId="3B29EAD7" w14:textId="77777777" w:rsidR="001B6F00" w:rsidRDefault="001B6F00">
            <w:pPr>
              <w:rPr>
                <w:lang w:val="it-IT"/>
              </w:rPr>
            </w:pPr>
          </w:p>
        </w:tc>
        <w:tc>
          <w:tcPr>
            <w:tcW w:w="1152" w:type="dxa"/>
          </w:tcPr>
          <w:p w14:paraId="52230196" w14:textId="77777777" w:rsidR="001B6F00" w:rsidRDefault="001B6F00">
            <w:pPr>
              <w:rPr>
                <w:lang w:val="it-IT"/>
              </w:rPr>
            </w:pPr>
            <w:r>
              <w:rPr>
                <w:lang w:val="it-IT"/>
              </w:rPr>
              <w:t>appb.htm</w:t>
            </w:r>
          </w:p>
        </w:tc>
        <w:tc>
          <w:tcPr>
            <w:tcW w:w="1151" w:type="dxa"/>
          </w:tcPr>
          <w:p w14:paraId="2400BC46" w14:textId="77777777" w:rsidR="001B6F00" w:rsidRDefault="001B6F00">
            <w:pPr>
              <w:rPr>
                <w:lang w:val="it-IT"/>
              </w:rPr>
            </w:pPr>
            <w:r>
              <w:rPr>
                <w:lang w:val="it-IT"/>
              </w:rPr>
              <w:t>AppendixB.html</w:t>
            </w:r>
          </w:p>
        </w:tc>
        <w:tc>
          <w:tcPr>
            <w:tcW w:w="1151" w:type="dxa"/>
          </w:tcPr>
          <w:p w14:paraId="4B4388AB" w14:textId="77777777" w:rsidR="001B6F00" w:rsidRDefault="001B6F00">
            <w:pPr>
              <w:rPr>
                <w:lang w:val="it-IT"/>
              </w:rPr>
            </w:pPr>
            <w:r>
              <w:rPr>
                <w:lang w:val="it-IT"/>
              </w:rPr>
              <w:t>AppendixB.htm</w:t>
            </w:r>
          </w:p>
        </w:tc>
        <w:tc>
          <w:tcPr>
            <w:tcW w:w="1151" w:type="dxa"/>
          </w:tcPr>
          <w:p w14:paraId="78DEEDA5" w14:textId="77777777" w:rsidR="001B6F00" w:rsidRDefault="001B6F00">
            <w:pPr>
              <w:rPr>
                <w:lang w:val="it-IT"/>
              </w:rPr>
            </w:pPr>
          </w:p>
        </w:tc>
        <w:tc>
          <w:tcPr>
            <w:tcW w:w="1151" w:type="dxa"/>
          </w:tcPr>
          <w:p w14:paraId="1B4FD7DE" w14:textId="77777777" w:rsidR="001B6F00" w:rsidRDefault="001B6F00">
            <w:pPr>
              <w:rPr>
                <w:lang w:val="it-IT"/>
              </w:rPr>
            </w:pPr>
          </w:p>
        </w:tc>
        <w:tc>
          <w:tcPr>
            <w:tcW w:w="1151" w:type="dxa"/>
          </w:tcPr>
          <w:p w14:paraId="61191C1D" w14:textId="77777777" w:rsidR="001B6F00" w:rsidRDefault="001B6F00">
            <w:pPr>
              <w:rPr>
                <w:lang w:val="it-IT"/>
              </w:rPr>
            </w:pPr>
          </w:p>
        </w:tc>
        <w:tc>
          <w:tcPr>
            <w:tcW w:w="1151" w:type="dxa"/>
          </w:tcPr>
          <w:p w14:paraId="1B5874C8" w14:textId="77777777" w:rsidR="001B6F00" w:rsidRDefault="001B6F00">
            <w:pPr>
              <w:rPr>
                <w:lang w:val="it-IT"/>
              </w:rPr>
            </w:pPr>
          </w:p>
        </w:tc>
        <w:tc>
          <w:tcPr>
            <w:tcW w:w="1151" w:type="dxa"/>
          </w:tcPr>
          <w:p w14:paraId="2B84D3E1" w14:textId="77777777" w:rsidR="001B6F00" w:rsidRDefault="001B6F00">
            <w:pPr>
              <w:rPr>
                <w:lang w:val="it-IT"/>
              </w:rPr>
            </w:pPr>
          </w:p>
        </w:tc>
        <w:tc>
          <w:tcPr>
            <w:tcW w:w="1151" w:type="dxa"/>
          </w:tcPr>
          <w:p w14:paraId="21C1338F" w14:textId="77777777" w:rsidR="001B6F00" w:rsidRDefault="001B6F00">
            <w:pPr>
              <w:rPr>
                <w:lang w:val="it-IT"/>
              </w:rPr>
            </w:pPr>
          </w:p>
        </w:tc>
      </w:tr>
      <w:tr w:rsidR="001B6F00" w14:paraId="5236AE0A" w14:textId="77777777" w:rsidTr="001B6F00">
        <w:tc>
          <w:tcPr>
            <w:tcW w:w="1152" w:type="dxa"/>
          </w:tcPr>
          <w:p w14:paraId="3B4D8667" w14:textId="77777777" w:rsidR="001B6F00" w:rsidRDefault="001B6F00">
            <w:pPr>
              <w:rPr>
                <w:lang w:val="it-IT"/>
              </w:rPr>
            </w:pPr>
          </w:p>
        </w:tc>
        <w:tc>
          <w:tcPr>
            <w:tcW w:w="1152" w:type="dxa"/>
          </w:tcPr>
          <w:p w14:paraId="2829F8E8" w14:textId="77777777" w:rsidR="001B6F00" w:rsidRDefault="001B6F00">
            <w:pPr>
              <w:rPr>
                <w:lang w:val="it-IT"/>
              </w:rPr>
            </w:pPr>
          </w:p>
        </w:tc>
        <w:tc>
          <w:tcPr>
            <w:tcW w:w="1152" w:type="dxa"/>
          </w:tcPr>
          <w:p w14:paraId="6D3EADCD" w14:textId="77777777" w:rsidR="001B6F00" w:rsidRDefault="001B6F00">
            <w:pPr>
              <w:rPr>
                <w:lang w:val="it-IT"/>
              </w:rPr>
            </w:pPr>
            <w:r>
              <w:rPr>
                <w:lang w:val="it-IT"/>
              </w:rPr>
              <w:t>appc.htm</w:t>
            </w:r>
          </w:p>
        </w:tc>
        <w:tc>
          <w:tcPr>
            <w:tcW w:w="1151" w:type="dxa"/>
          </w:tcPr>
          <w:p w14:paraId="189E834B" w14:textId="77777777" w:rsidR="001B6F00" w:rsidRDefault="001B6F00">
            <w:pPr>
              <w:rPr>
                <w:lang w:val="it-IT"/>
              </w:rPr>
            </w:pPr>
            <w:r>
              <w:rPr>
                <w:lang w:val="it-IT"/>
              </w:rPr>
              <w:t>AppendixC.html</w:t>
            </w:r>
          </w:p>
        </w:tc>
        <w:tc>
          <w:tcPr>
            <w:tcW w:w="1151" w:type="dxa"/>
          </w:tcPr>
          <w:p w14:paraId="141F846E" w14:textId="77777777" w:rsidR="001B6F00" w:rsidRDefault="001B6F00">
            <w:pPr>
              <w:rPr>
                <w:lang w:val="it-IT"/>
              </w:rPr>
            </w:pPr>
            <w:r>
              <w:rPr>
                <w:lang w:val="it-IT"/>
              </w:rPr>
              <w:t>AppendixC.htm</w:t>
            </w:r>
          </w:p>
        </w:tc>
        <w:tc>
          <w:tcPr>
            <w:tcW w:w="1151" w:type="dxa"/>
          </w:tcPr>
          <w:p w14:paraId="18281B92" w14:textId="77777777" w:rsidR="001B6F00" w:rsidRDefault="001B6F00">
            <w:pPr>
              <w:rPr>
                <w:lang w:val="it-IT"/>
              </w:rPr>
            </w:pPr>
          </w:p>
        </w:tc>
        <w:tc>
          <w:tcPr>
            <w:tcW w:w="1151" w:type="dxa"/>
          </w:tcPr>
          <w:p w14:paraId="55B67EF0" w14:textId="77777777" w:rsidR="001B6F00" w:rsidRDefault="001B6F00">
            <w:pPr>
              <w:rPr>
                <w:lang w:val="it-IT"/>
              </w:rPr>
            </w:pPr>
          </w:p>
        </w:tc>
        <w:tc>
          <w:tcPr>
            <w:tcW w:w="1151" w:type="dxa"/>
          </w:tcPr>
          <w:p w14:paraId="5530A14A" w14:textId="77777777" w:rsidR="001B6F00" w:rsidRDefault="001B6F00">
            <w:pPr>
              <w:rPr>
                <w:lang w:val="it-IT"/>
              </w:rPr>
            </w:pPr>
          </w:p>
        </w:tc>
        <w:tc>
          <w:tcPr>
            <w:tcW w:w="1151" w:type="dxa"/>
          </w:tcPr>
          <w:p w14:paraId="45A8877F" w14:textId="77777777" w:rsidR="001B6F00" w:rsidRDefault="001B6F00">
            <w:pPr>
              <w:rPr>
                <w:lang w:val="it-IT"/>
              </w:rPr>
            </w:pPr>
          </w:p>
        </w:tc>
        <w:tc>
          <w:tcPr>
            <w:tcW w:w="1151" w:type="dxa"/>
          </w:tcPr>
          <w:p w14:paraId="6D62F763" w14:textId="77777777" w:rsidR="001B6F00" w:rsidRDefault="001B6F00">
            <w:pPr>
              <w:rPr>
                <w:lang w:val="it-IT"/>
              </w:rPr>
            </w:pPr>
          </w:p>
        </w:tc>
        <w:tc>
          <w:tcPr>
            <w:tcW w:w="1151" w:type="dxa"/>
          </w:tcPr>
          <w:p w14:paraId="08B99285" w14:textId="77777777" w:rsidR="001B6F00" w:rsidRDefault="001B6F00">
            <w:pPr>
              <w:rPr>
                <w:lang w:val="it-IT"/>
              </w:rPr>
            </w:pPr>
          </w:p>
        </w:tc>
      </w:tr>
      <w:tr w:rsidR="001B6F00" w14:paraId="1B615707" w14:textId="77777777" w:rsidTr="001B6F00">
        <w:tc>
          <w:tcPr>
            <w:tcW w:w="1152" w:type="dxa"/>
          </w:tcPr>
          <w:p w14:paraId="16BF988A" w14:textId="77777777" w:rsidR="001B6F00" w:rsidRDefault="001B6F00">
            <w:pPr>
              <w:rPr>
                <w:lang w:val="it-IT"/>
              </w:rPr>
            </w:pPr>
          </w:p>
        </w:tc>
        <w:tc>
          <w:tcPr>
            <w:tcW w:w="1152" w:type="dxa"/>
          </w:tcPr>
          <w:p w14:paraId="4F4BB6FB" w14:textId="77777777" w:rsidR="001B6F00" w:rsidRDefault="001B6F00">
            <w:pPr>
              <w:rPr>
                <w:lang w:val="it-IT"/>
              </w:rPr>
            </w:pPr>
          </w:p>
        </w:tc>
        <w:tc>
          <w:tcPr>
            <w:tcW w:w="1152" w:type="dxa"/>
          </w:tcPr>
          <w:p w14:paraId="26B794A6" w14:textId="77777777" w:rsidR="001B6F00" w:rsidRDefault="001B6F00">
            <w:pPr>
              <w:rPr>
                <w:lang w:val="it-IT"/>
              </w:rPr>
            </w:pPr>
            <w:r>
              <w:rPr>
                <w:lang w:val="it-IT"/>
              </w:rPr>
              <w:t>appd.htm</w:t>
            </w:r>
          </w:p>
        </w:tc>
        <w:tc>
          <w:tcPr>
            <w:tcW w:w="1151" w:type="dxa"/>
          </w:tcPr>
          <w:p w14:paraId="6BCE797F" w14:textId="77777777" w:rsidR="001B6F00" w:rsidRDefault="001B6F00">
            <w:pPr>
              <w:rPr>
                <w:lang w:val="it-IT"/>
              </w:rPr>
            </w:pPr>
            <w:r>
              <w:rPr>
                <w:lang w:val="it-IT"/>
              </w:rPr>
              <w:t>AppendixD.html</w:t>
            </w:r>
          </w:p>
        </w:tc>
        <w:tc>
          <w:tcPr>
            <w:tcW w:w="1151" w:type="dxa"/>
          </w:tcPr>
          <w:p w14:paraId="6B17EB21" w14:textId="77777777" w:rsidR="001B6F00" w:rsidRDefault="001B6F00">
            <w:pPr>
              <w:rPr>
                <w:lang w:val="it-IT"/>
              </w:rPr>
            </w:pPr>
            <w:r>
              <w:rPr>
                <w:lang w:val="it-IT"/>
              </w:rPr>
              <w:t>AppendixD.htm</w:t>
            </w:r>
          </w:p>
        </w:tc>
        <w:tc>
          <w:tcPr>
            <w:tcW w:w="1151" w:type="dxa"/>
          </w:tcPr>
          <w:p w14:paraId="0FA443B5" w14:textId="77777777" w:rsidR="001B6F00" w:rsidRDefault="001B6F00">
            <w:pPr>
              <w:rPr>
                <w:lang w:val="it-IT"/>
              </w:rPr>
            </w:pPr>
          </w:p>
        </w:tc>
        <w:tc>
          <w:tcPr>
            <w:tcW w:w="1151" w:type="dxa"/>
          </w:tcPr>
          <w:p w14:paraId="2BC62DD4" w14:textId="77777777" w:rsidR="001B6F00" w:rsidRDefault="001B6F00">
            <w:pPr>
              <w:rPr>
                <w:lang w:val="it-IT"/>
              </w:rPr>
            </w:pPr>
          </w:p>
        </w:tc>
        <w:tc>
          <w:tcPr>
            <w:tcW w:w="1151" w:type="dxa"/>
          </w:tcPr>
          <w:p w14:paraId="6CD8E4E5" w14:textId="77777777" w:rsidR="001B6F00" w:rsidRDefault="001B6F00">
            <w:pPr>
              <w:rPr>
                <w:lang w:val="it-IT"/>
              </w:rPr>
            </w:pPr>
          </w:p>
        </w:tc>
        <w:tc>
          <w:tcPr>
            <w:tcW w:w="1151" w:type="dxa"/>
          </w:tcPr>
          <w:p w14:paraId="57D21EF3" w14:textId="77777777" w:rsidR="001B6F00" w:rsidRDefault="001B6F00">
            <w:pPr>
              <w:rPr>
                <w:lang w:val="it-IT"/>
              </w:rPr>
            </w:pPr>
          </w:p>
        </w:tc>
        <w:tc>
          <w:tcPr>
            <w:tcW w:w="1151" w:type="dxa"/>
          </w:tcPr>
          <w:p w14:paraId="32FA3090" w14:textId="77777777" w:rsidR="001B6F00" w:rsidRDefault="001B6F00">
            <w:pPr>
              <w:rPr>
                <w:lang w:val="it-IT"/>
              </w:rPr>
            </w:pPr>
          </w:p>
        </w:tc>
        <w:tc>
          <w:tcPr>
            <w:tcW w:w="1151" w:type="dxa"/>
          </w:tcPr>
          <w:p w14:paraId="4325C773" w14:textId="77777777" w:rsidR="001B6F00" w:rsidRDefault="001B6F00">
            <w:pPr>
              <w:rPr>
                <w:lang w:val="it-IT"/>
              </w:rPr>
            </w:pPr>
          </w:p>
        </w:tc>
      </w:tr>
      <w:tr w:rsidR="001B6F00" w14:paraId="57E67D81" w14:textId="77777777" w:rsidTr="001B6F00">
        <w:tc>
          <w:tcPr>
            <w:tcW w:w="1152" w:type="dxa"/>
          </w:tcPr>
          <w:p w14:paraId="00546FA1" w14:textId="77777777" w:rsidR="001B6F00" w:rsidRDefault="001B6F00">
            <w:pPr>
              <w:rPr>
                <w:lang w:val="it-IT"/>
              </w:rPr>
            </w:pPr>
          </w:p>
        </w:tc>
        <w:tc>
          <w:tcPr>
            <w:tcW w:w="1152" w:type="dxa"/>
          </w:tcPr>
          <w:p w14:paraId="424B1CEC" w14:textId="77777777" w:rsidR="001B6F00" w:rsidRDefault="001B6F00">
            <w:pPr>
              <w:rPr>
                <w:lang w:val="it-IT"/>
              </w:rPr>
            </w:pPr>
          </w:p>
        </w:tc>
        <w:tc>
          <w:tcPr>
            <w:tcW w:w="1152" w:type="dxa"/>
          </w:tcPr>
          <w:p w14:paraId="56A174BB" w14:textId="77777777" w:rsidR="001B6F00" w:rsidRDefault="001B6F00">
            <w:pPr>
              <w:rPr>
                <w:lang w:val="it-IT"/>
              </w:rPr>
            </w:pPr>
            <w:r>
              <w:rPr>
                <w:lang w:val="it-IT"/>
              </w:rPr>
              <w:t>appe.htm</w:t>
            </w:r>
          </w:p>
        </w:tc>
        <w:tc>
          <w:tcPr>
            <w:tcW w:w="1151" w:type="dxa"/>
          </w:tcPr>
          <w:p w14:paraId="0B0820D9" w14:textId="77777777" w:rsidR="001B6F00" w:rsidRDefault="001B6F00">
            <w:pPr>
              <w:rPr>
                <w:lang w:val="it-IT"/>
              </w:rPr>
            </w:pPr>
            <w:r>
              <w:rPr>
                <w:lang w:val="it-IT"/>
              </w:rPr>
              <w:t>AppendixE.html</w:t>
            </w:r>
          </w:p>
        </w:tc>
        <w:tc>
          <w:tcPr>
            <w:tcW w:w="1151" w:type="dxa"/>
          </w:tcPr>
          <w:p w14:paraId="51E0E26C" w14:textId="77777777" w:rsidR="001B6F00" w:rsidRDefault="001B6F00">
            <w:pPr>
              <w:rPr>
                <w:lang w:val="it-IT"/>
              </w:rPr>
            </w:pPr>
          </w:p>
        </w:tc>
        <w:tc>
          <w:tcPr>
            <w:tcW w:w="1151" w:type="dxa"/>
          </w:tcPr>
          <w:p w14:paraId="3B5B2EEA" w14:textId="77777777" w:rsidR="001B6F00" w:rsidRDefault="001B6F00">
            <w:pPr>
              <w:rPr>
                <w:lang w:val="it-IT"/>
              </w:rPr>
            </w:pPr>
          </w:p>
        </w:tc>
        <w:tc>
          <w:tcPr>
            <w:tcW w:w="1151" w:type="dxa"/>
          </w:tcPr>
          <w:p w14:paraId="34238D24" w14:textId="77777777" w:rsidR="001B6F00" w:rsidRDefault="001B6F00">
            <w:pPr>
              <w:rPr>
                <w:lang w:val="it-IT"/>
              </w:rPr>
            </w:pPr>
          </w:p>
        </w:tc>
        <w:tc>
          <w:tcPr>
            <w:tcW w:w="1151" w:type="dxa"/>
          </w:tcPr>
          <w:p w14:paraId="52EA7884" w14:textId="77777777" w:rsidR="001B6F00" w:rsidRDefault="001B6F00">
            <w:pPr>
              <w:rPr>
                <w:lang w:val="it-IT"/>
              </w:rPr>
            </w:pPr>
          </w:p>
        </w:tc>
        <w:tc>
          <w:tcPr>
            <w:tcW w:w="1151" w:type="dxa"/>
          </w:tcPr>
          <w:p w14:paraId="081E4303" w14:textId="77777777" w:rsidR="001B6F00" w:rsidRDefault="001B6F00">
            <w:pPr>
              <w:rPr>
                <w:lang w:val="it-IT"/>
              </w:rPr>
            </w:pPr>
          </w:p>
        </w:tc>
        <w:tc>
          <w:tcPr>
            <w:tcW w:w="1151" w:type="dxa"/>
          </w:tcPr>
          <w:p w14:paraId="0BFD8284" w14:textId="77777777" w:rsidR="001B6F00" w:rsidRDefault="001B6F00">
            <w:pPr>
              <w:rPr>
                <w:lang w:val="it-IT"/>
              </w:rPr>
            </w:pPr>
          </w:p>
        </w:tc>
        <w:tc>
          <w:tcPr>
            <w:tcW w:w="1151" w:type="dxa"/>
          </w:tcPr>
          <w:p w14:paraId="1784ACD1" w14:textId="77777777" w:rsidR="001B6F00" w:rsidRDefault="001B6F00">
            <w:pPr>
              <w:rPr>
                <w:lang w:val="it-IT"/>
              </w:rPr>
            </w:pPr>
          </w:p>
        </w:tc>
      </w:tr>
      <w:tr w:rsidR="001B6F00" w14:paraId="15FF65A1" w14:textId="77777777" w:rsidTr="001B6F00">
        <w:tc>
          <w:tcPr>
            <w:tcW w:w="1152" w:type="dxa"/>
          </w:tcPr>
          <w:p w14:paraId="4069A4D1" w14:textId="77777777" w:rsidR="001B6F00" w:rsidRDefault="001B6F00">
            <w:pPr>
              <w:rPr>
                <w:lang w:val="it-IT"/>
              </w:rPr>
            </w:pPr>
          </w:p>
        </w:tc>
        <w:tc>
          <w:tcPr>
            <w:tcW w:w="1152" w:type="dxa"/>
          </w:tcPr>
          <w:p w14:paraId="2FE4AF6F" w14:textId="77777777" w:rsidR="001B6F00" w:rsidRDefault="001B6F00">
            <w:pPr>
              <w:rPr>
                <w:lang w:val="it-IT"/>
              </w:rPr>
            </w:pPr>
          </w:p>
        </w:tc>
        <w:tc>
          <w:tcPr>
            <w:tcW w:w="1152" w:type="dxa"/>
          </w:tcPr>
          <w:p w14:paraId="732AF011" w14:textId="77777777" w:rsidR="001B6F00" w:rsidRDefault="001B6F00">
            <w:r>
              <w:t>img00001.gif</w:t>
            </w:r>
          </w:p>
        </w:tc>
        <w:tc>
          <w:tcPr>
            <w:tcW w:w="1151" w:type="dxa"/>
          </w:tcPr>
          <w:p w14:paraId="5148A599" w14:textId="77777777" w:rsidR="001B6F00" w:rsidRDefault="001B6F00"/>
        </w:tc>
        <w:tc>
          <w:tcPr>
            <w:tcW w:w="1151" w:type="dxa"/>
          </w:tcPr>
          <w:p w14:paraId="6B05CE4C" w14:textId="77777777" w:rsidR="001B6F00" w:rsidRDefault="001B6F00"/>
        </w:tc>
        <w:tc>
          <w:tcPr>
            <w:tcW w:w="1151" w:type="dxa"/>
          </w:tcPr>
          <w:p w14:paraId="58C83324" w14:textId="77777777" w:rsidR="001B6F00" w:rsidRDefault="001B6F00"/>
        </w:tc>
        <w:tc>
          <w:tcPr>
            <w:tcW w:w="1151" w:type="dxa"/>
          </w:tcPr>
          <w:p w14:paraId="135EDDE6" w14:textId="77777777" w:rsidR="001B6F00" w:rsidRDefault="001B6F00"/>
        </w:tc>
        <w:tc>
          <w:tcPr>
            <w:tcW w:w="1151" w:type="dxa"/>
          </w:tcPr>
          <w:p w14:paraId="397370A9" w14:textId="77777777" w:rsidR="001B6F00" w:rsidRDefault="001B6F00"/>
        </w:tc>
        <w:tc>
          <w:tcPr>
            <w:tcW w:w="1151" w:type="dxa"/>
          </w:tcPr>
          <w:p w14:paraId="1CB5CE66" w14:textId="77777777" w:rsidR="001B6F00" w:rsidRDefault="001B6F00"/>
        </w:tc>
        <w:tc>
          <w:tcPr>
            <w:tcW w:w="1151" w:type="dxa"/>
          </w:tcPr>
          <w:p w14:paraId="05BBF214" w14:textId="77777777" w:rsidR="001B6F00" w:rsidRDefault="001B6F00"/>
        </w:tc>
        <w:tc>
          <w:tcPr>
            <w:tcW w:w="1151" w:type="dxa"/>
          </w:tcPr>
          <w:p w14:paraId="1642A6A3" w14:textId="77777777" w:rsidR="001B6F00" w:rsidRDefault="001B6F00"/>
        </w:tc>
      </w:tr>
      <w:tr w:rsidR="001B6F00" w14:paraId="66CA13F3" w14:textId="77777777" w:rsidTr="001B6F00">
        <w:tc>
          <w:tcPr>
            <w:tcW w:w="1152" w:type="dxa"/>
          </w:tcPr>
          <w:p w14:paraId="01EA7DA0" w14:textId="77777777" w:rsidR="001B6F00" w:rsidRDefault="001B6F00"/>
        </w:tc>
        <w:tc>
          <w:tcPr>
            <w:tcW w:w="1152" w:type="dxa"/>
          </w:tcPr>
          <w:p w14:paraId="1BE21614" w14:textId="77777777" w:rsidR="001B6F00" w:rsidRDefault="001B6F00"/>
        </w:tc>
        <w:tc>
          <w:tcPr>
            <w:tcW w:w="1152" w:type="dxa"/>
          </w:tcPr>
          <w:p w14:paraId="4B75C486" w14:textId="77777777" w:rsidR="001B6F00" w:rsidRDefault="001B6F00">
            <w:r>
              <w:t>img00002.gif</w:t>
            </w:r>
          </w:p>
        </w:tc>
        <w:tc>
          <w:tcPr>
            <w:tcW w:w="1151" w:type="dxa"/>
          </w:tcPr>
          <w:p w14:paraId="00012F8F" w14:textId="77777777" w:rsidR="001B6F00" w:rsidRDefault="001B6F00"/>
        </w:tc>
        <w:tc>
          <w:tcPr>
            <w:tcW w:w="1151" w:type="dxa"/>
          </w:tcPr>
          <w:p w14:paraId="488A437C" w14:textId="77777777" w:rsidR="001B6F00" w:rsidRDefault="001B6F00"/>
        </w:tc>
        <w:tc>
          <w:tcPr>
            <w:tcW w:w="1151" w:type="dxa"/>
          </w:tcPr>
          <w:p w14:paraId="7B4BD146" w14:textId="77777777" w:rsidR="001B6F00" w:rsidRDefault="001B6F00"/>
        </w:tc>
        <w:tc>
          <w:tcPr>
            <w:tcW w:w="1151" w:type="dxa"/>
          </w:tcPr>
          <w:p w14:paraId="26A86158" w14:textId="77777777" w:rsidR="001B6F00" w:rsidRDefault="001B6F00"/>
        </w:tc>
        <w:tc>
          <w:tcPr>
            <w:tcW w:w="1151" w:type="dxa"/>
          </w:tcPr>
          <w:p w14:paraId="24AB2AA3" w14:textId="77777777" w:rsidR="001B6F00" w:rsidRDefault="001B6F00"/>
        </w:tc>
        <w:tc>
          <w:tcPr>
            <w:tcW w:w="1151" w:type="dxa"/>
          </w:tcPr>
          <w:p w14:paraId="558F757F" w14:textId="77777777" w:rsidR="001B6F00" w:rsidRDefault="001B6F00"/>
        </w:tc>
        <w:tc>
          <w:tcPr>
            <w:tcW w:w="1151" w:type="dxa"/>
          </w:tcPr>
          <w:p w14:paraId="7B9B7182" w14:textId="77777777" w:rsidR="001B6F00" w:rsidRDefault="001B6F00"/>
        </w:tc>
        <w:tc>
          <w:tcPr>
            <w:tcW w:w="1151" w:type="dxa"/>
          </w:tcPr>
          <w:p w14:paraId="155E8968" w14:textId="77777777" w:rsidR="001B6F00" w:rsidRDefault="001B6F00"/>
        </w:tc>
      </w:tr>
      <w:tr w:rsidR="001B6F00" w14:paraId="2C38EB89" w14:textId="77777777" w:rsidTr="001B6F00">
        <w:tc>
          <w:tcPr>
            <w:tcW w:w="1152" w:type="dxa"/>
          </w:tcPr>
          <w:p w14:paraId="716C41D1" w14:textId="77777777" w:rsidR="001B6F00" w:rsidRDefault="001B6F00"/>
        </w:tc>
        <w:tc>
          <w:tcPr>
            <w:tcW w:w="1152" w:type="dxa"/>
          </w:tcPr>
          <w:p w14:paraId="6125E862" w14:textId="77777777" w:rsidR="001B6F00" w:rsidRDefault="001B6F00"/>
        </w:tc>
        <w:tc>
          <w:tcPr>
            <w:tcW w:w="1152" w:type="dxa"/>
          </w:tcPr>
          <w:p w14:paraId="0650E261" w14:textId="77777777" w:rsidR="001B6F00" w:rsidRDefault="001B6F00">
            <w:r>
              <w:t>img00003.gif</w:t>
            </w:r>
          </w:p>
        </w:tc>
        <w:tc>
          <w:tcPr>
            <w:tcW w:w="1151" w:type="dxa"/>
          </w:tcPr>
          <w:p w14:paraId="6809507E" w14:textId="77777777" w:rsidR="001B6F00" w:rsidRDefault="001B6F00"/>
        </w:tc>
        <w:tc>
          <w:tcPr>
            <w:tcW w:w="1151" w:type="dxa"/>
          </w:tcPr>
          <w:p w14:paraId="4861E6E3" w14:textId="77777777" w:rsidR="001B6F00" w:rsidRDefault="001B6F00"/>
        </w:tc>
        <w:tc>
          <w:tcPr>
            <w:tcW w:w="1151" w:type="dxa"/>
          </w:tcPr>
          <w:p w14:paraId="6EE368A1" w14:textId="77777777" w:rsidR="001B6F00" w:rsidRDefault="001B6F00"/>
        </w:tc>
        <w:tc>
          <w:tcPr>
            <w:tcW w:w="1151" w:type="dxa"/>
          </w:tcPr>
          <w:p w14:paraId="2531E459" w14:textId="77777777" w:rsidR="001B6F00" w:rsidRDefault="001B6F00"/>
        </w:tc>
        <w:tc>
          <w:tcPr>
            <w:tcW w:w="1151" w:type="dxa"/>
          </w:tcPr>
          <w:p w14:paraId="0611E78D" w14:textId="77777777" w:rsidR="001B6F00" w:rsidRDefault="001B6F00"/>
        </w:tc>
        <w:tc>
          <w:tcPr>
            <w:tcW w:w="1151" w:type="dxa"/>
          </w:tcPr>
          <w:p w14:paraId="77ECCF0E" w14:textId="77777777" w:rsidR="001B6F00" w:rsidRDefault="001B6F00"/>
        </w:tc>
        <w:tc>
          <w:tcPr>
            <w:tcW w:w="1151" w:type="dxa"/>
          </w:tcPr>
          <w:p w14:paraId="52D04D30" w14:textId="77777777" w:rsidR="001B6F00" w:rsidRDefault="001B6F00"/>
        </w:tc>
        <w:tc>
          <w:tcPr>
            <w:tcW w:w="1151" w:type="dxa"/>
          </w:tcPr>
          <w:p w14:paraId="1C2E0315" w14:textId="77777777" w:rsidR="001B6F00" w:rsidRDefault="001B6F00"/>
        </w:tc>
      </w:tr>
      <w:tr w:rsidR="001B6F00" w14:paraId="0CB08104" w14:textId="77777777" w:rsidTr="001B6F00">
        <w:tc>
          <w:tcPr>
            <w:tcW w:w="1152" w:type="dxa"/>
          </w:tcPr>
          <w:p w14:paraId="1EB0B55F" w14:textId="77777777" w:rsidR="001B6F00" w:rsidRDefault="001B6F00"/>
        </w:tc>
        <w:tc>
          <w:tcPr>
            <w:tcW w:w="1152" w:type="dxa"/>
          </w:tcPr>
          <w:p w14:paraId="7C2AC5BD" w14:textId="77777777" w:rsidR="001B6F00" w:rsidRDefault="001B6F00"/>
        </w:tc>
        <w:tc>
          <w:tcPr>
            <w:tcW w:w="1152" w:type="dxa"/>
          </w:tcPr>
          <w:p w14:paraId="0FF0E7C3" w14:textId="77777777" w:rsidR="001B6F00" w:rsidRDefault="001B6F00">
            <w:r>
              <w:t>img00004.gif</w:t>
            </w:r>
          </w:p>
        </w:tc>
        <w:tc>
          <w:tcPr>
            <w:tcW w:w="1151" w:type="dxa"/>
          </w:tcPr>
          <w:p w14:paraId="27F7E04F" w14:textId="77777777" w:rsidR="001B6F00" w:rsidRDefault="001B6F00"/>
        </w:tc>
        <w:tc>
          <w:tcPr>
            <w:tcW w:w="1151" w:type="dxa"/>
          </w:tcPr>
          <w:p w14:paraId="6B650094" w14:textId="77777777" w:rsidR="001B6F00" w:rsidRDefault="001B6F00"/>
        </w:tc>
        <w:tc>
          <w:tcPr>
            <w:tcW w:w="1151" w:type="dxa"/>
          </w:tcPr>
          <w:p w14:paraId="1CD40B5B" w14:textId="77777777" w:rsidR="001B6F00" w:rsidRDefault="001B6F00"/>
        </w:tc>
        <w:tc>
          <w:tcPr>
            <w:tcW w:w="1151" w:type="dxa"/>
          </w:tcPr>
          <w:p w14:paraId="0DC45098" w14:textId="77777777" w:rsidR="001B6F00" w:rsidRDefault="001B6F00"/>
        </w:tc>
        <w:tc>
          <w:tcPr>
            <w:tcW w:w="1151" w:type="dxa"/>
          </w:tcPr>
          <w:p w14:paraId="3F5482FA" w14:textId="77777777" w:rsidR="001B6F00" w:rsidRDefault="001B6F00"/>
        </w:tc>
        <w:tc>
          <w:tcPr>
            <w:tcW w:w="1151" w:type="dxa"/>
          </w:tcPr>
          <w:p w14:paraId="28318DA9" w14:textId="77777777" w:rsidR="001B6F00" w:rsidRDefault="001B6F00"/>
        </w:tc>
        <w:tc>
          <w:tcPr>
            <w:tcW w:w="1151" w:type="dxa"/>
          </w:tcPr>
          <w:p w14:paraId="101441E6" w14:textId="77777777" w:rsidR="001B6F00" w:rsidRDefault="001B6F00"/>
        </w:tc>
        <w:tc>
          <w:tcPr>
            <w:tcW w:w="1151" w:type="dxa"/>
          </w:tcPr>
          <w:p w14:paraId="7430BC30" w14:textId="77777777" w:rsidR="001B6F00" w:rsidRDefault="001B6F00"/>
        </w:tc>
      </w:tr>
      <w:tr w:rsidR="001B6F00" w14:paraId="6EC87B1B" w14:textId="77777777" w:rsidTr="001B6F00">
        <w:tc>
          <w:tcPr>
            <w:tcW w:w="1152" w:type="dxa"/>
          </w:tcPr>
          <w:p w14:paraId="6A52286E" w14:textId="77777777" w:rsidR="001B6F00" w:rsidRDefault="001B6F00"/>
        </w:tc>
        <w:tc>
          <w:tcPr>
            <w:tcW w:w="1152" w:type="dxa"/>
          </w:tcPr>
          <w:p w14:paraId="6CE5E3B8" w14:textId="77777777" w:rsidR="001B6F00" w:rsidRDefault="001B6F00"/>
        </w:tc>
        <w:tc>
          <w:tcPr>
            <w:tcW w:w="1152" w:type="dxa"/>
          </w:tcPr>
          <w:p w14:paraId="4A5DE8ED" w14:textId="77777777" w:rsidR="001B6F00" w:rsidRDefault="001B6F00">
            <w:r>
              <w:t>img00005.gif</w:t>
            </w:r>
          </w:p>
        </w:tc>
        <w:tc>
          <w:tcPr>
            <w:tcW w:w="1151" w:type="dxa"/>
          </w:tcPr>
          <w:p w14:paraId="0FBDB945" w14:textId="77777777" w:rsidR="001B6F00" w:rsidRDefault="001B6F00"/>
        </w:tc>
        <w:tc>
          <w:tcPr>
            <w:tcW w:w="1151" w:type="dxa"/>
          </w:tcPr>
          <w:p w14:paraId="7C79587D" w14:textId="77777777" w:rsidR="001B6F00" w:rsidRDefault="001B6F00"/>
        </w:tc>
        <w:tc>
          <w:tcPr>
            <w:tcW w:w="1151" w:type="dxa"/>
          </w:tcPr>
          <w:p w14:paraId="5644BE1A" w14:textId="77777777" w:rsidR="001B6F00" w:rsidRDefault="001B6F00"/>
        </w:tc>
        <w:tc>
          <w:tcPr>
            <w:tcW w:w="1151" w:type="dxa"/>
          </w:tcPr>
          <w:p w14:paraId="263DCDAE" w14:textId="77777777" w:rsidR="001B6F00" w:rsidRDefault="001B6F00"/>
        </w:tc>
        <w:tc>
          <w:tcPr>
            <w:tcW w:w="1151" w:type="dxa"/>
          </w:tcPr>
          <w:p w14:paraId="2C0844B5" w14:textId="77777777" w:rsidR="001B6F00" w:rsidRDefault="001B6F00"/>
        </w:tc>
        <w:tc>
          <w:tcPr>
            <w:tcW w:w="1151" w:type="dxa"/>
          </w:tcPr>
          <w:p w14:paraId="5440ABF2" w14:textId="77777777" w:rsidR="001B6F00" w:rsidRDefault="001B6F00"/>
        </w:tc>
        <w:tc>
          <w:tcPr>
            <w:tcW w:w="1151" w:type="dxa"/>
          </w:tcPr>
          <w:p w14:paraId="501134BC" w14:textId="77777777" w:rsidR="001B6F00" w:rsidRDefault="001B6F00"/>
        </w:tc>
        <w:tc>
          <w:tcPr>
            <w:tcW w:w="1151" w:type="dxa"/>
          </w:tcPr>
          <w:p w14:paraId="3F20F7A0" w14:textId="77777777" w:rsidR="001B6F00" w:rsidRDefault="001B6F00"/>
        </w:tc>
      </w:tr>
    </w:tbl>
    <w:p w14:paraId="1C27ADAD" w14:textId="77777777" w:rsidR="00C50AB1" w:rsidRDefault="00C50AB1"/>
    <w:p w14:paraId="393E8ADB" w14:textId="77777777" w:rsidR="001F52A5" w:rsidRDefault="001F52A5">
      <w:r>
        <w:t>Starting with HL7_73 these files are included in the database. The appropriate module allows for im- and exporting them from and to disk.</w:t>
      </w:r>
    </w:p>
    <w:p w14:paraId="2F61D890" w14:textId="77777777" w:rsidR="001F52A5" w:rsidRDefault="001F52A5"/>
    <w:sectPr w:rsidR="001F52A5" w:rsidSect="00D52E2C">
      <w:pgSz w:w="11907" w:h="16840" w:code="9"/>
      <w:pgMar w:top="1644" w:right="1418" w:bottom="1644" w:left="1418" w:header="851" w:footer="113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A8C0D" w14:textId="77777777" w:rsidR="00380EFD" w:rsidRDefault="00380EFD">
      <w:r>
        <w:separator/>
      </w:r>
    </w:p>
  </w:endnote>
  <w:endnote w:type="continuationSeparator" w:id="0">
    <w:p w14:paraId="5D9D2A82" w14:textId="77777777" w:rsidR="00380EFD" w:rsidRDefault="0038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E5BD" w14:textId="77777777" w:rsidR="00C00FE8" w:rsidRDefault="00C00FE8">
    <w:pPr>
      <w:pStyle w:val="Fuzeile"/>
      <w:rPr>
        <w:lang w:val="it-IT"/>
      </w:rPr>
    </w:pPr>
    <w:r>
      <w:fldChar w:fldCharType="begin"/>
    </w:r>
    <w:r>
      <w:rPr>
        <w:lang w:val="it-IT"/>
      </w:rPr>
      <w:instrText xml:space="preserve"> FILENAME  \* MERGEFORMAT </w:instrText>
    </w:r>
    <w:r>
      <w:fldChar w:fldCharType="separate"/>
    </w:r>
    <w:r>
      <w:rPr>
        <w:noProof/>
        <w:lang w:val="it-IT"/>
      </w:rPr>
      <w:t>Database Documentation.doc</w:t>
    </w:r>
    <w:r>
      <w:fldChar w:fldCharType="end"/>
    </w:r>
    <w:r>
      <w:rPr>
        <w:lang w:val="it-IT"/>
      </w:rPr>
      <w:tab/>
    </w:r>
    <w:r>
      <w:rPr>
        <w:lang w:val="it-IT"/>
      </w:rPr>
      <w:tab/>
    </w:r>
    <w:r>
      <w:fldChar w:fldCharType="begin"/>
    </w:r>
    <w:r>
      <w:rPr>
        <w:lang w:val="it-IT"/>
      </w:rPr>
      <w:instrText xml:space="preserve"> PAGE  \* MERGEFORMAT </w:instrText>
    </w:r>
    <w:r>
      <w:fldChar w:fldCharType="separate"/>
    </w:r>
    <w:r>
      <w:rPr>
        <w:noProof/>
        <w:lang w:val="it-IT"/>
      </w:rPr>
      <w:t>25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96131" w14:textId="77777777" w:rsidR="00380EFD" w:rsidRDefault="00380EFD">
      <w:r>
        <w:separator/>
      </w:r>
    </w:p>
  </w:footnote>
  <w:footnote w:type="continuationSeparator" w:id="0">
    <w:p w14:paraId="46A9953F" w14:textId="77777777" w:rsidR="00380EFD" w:rsidRDefault="00380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9524" w14:textId="77777777" w:rsidR="00C00FE8" w:rsidRDefault="00C00FE8">
    <w:pPr>
      <w:pStyle w:val="Kopfzeile"/>
      <w:rPr>
        <w:lang w:val="it-IT"/>
      </w:rPr>
    </w:pPr>
    <w:r>
      <w:rPr>
        <w:lang w:val="it-IT"/>
      </w:rPr>
      <w:t>HL7: The Comprehensive Database</w:t>
    </w:r>
    <w:r>
      <w:rPr>
        <w:lang w:val="it-IT"/>
      </w:rPr>
      <w:tab/>
    </w:r>
    <w:r>
      <w:rPr>
        <w:lang w:val="it-IT"/>
      </w:rPr>
      <w:tab/>
      <w:t>Database Documentation</w:t>
    </w:r>
  </w:p>
  <w:p w14:paraId="35F4860E" w14:textId="7EDE0EF3" w:rsidR="00C00FE8" w:rsidRDefault="00C00FE8">
    <w:pPr>
      <w:pStyle w:val="Kopfzeile"/>
    </w:pPr>
    <w:r>
      <w:t xml:space="preserve">Version </w:t>
    </w:r>
    <w:r w:rsidR="006B30F4">
      <w:t>9</w:t>
    </w:r>
    <w:r>
      <w:t>.0</w:t>
    </w:r>
    <w:r>
      <w:tab/>
    </w:r>
    <w:r>
      <w:tab/>
    </w:r>
    <w:r>
      <w:rPr>
        <w:noProof/>
      </w:rPr>
      <w:fldChar w:fldCharType="begin"/>
    </w:r>
    <w:r>
      <w:rPr>
        <w:noProof/>
      </w:rPr>
      <w:instrText xml:space="preserve"> DATE </w:instrText>
    </w:r>
    <w:r>
      <w:rPr>
        <w:noProof/>
      </w:rPr>
      <w:fldChar w:fldCharType="separate"/>
    </w:r>
    <w:r w:rsidR="00386A45">
      <w:rPr>
        <w:noProof/>
      </w:rPr>
      <w:t>10/9/2023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6C68"/>
    <w:multiLevelType w:val="hybridMultilevel"/>
    <w:tmpl w:val="2390C112"/>
    <w:lvl w:ilvl="0" w:tplc="2BEC5220">
      <w:start w:val="1"/>
      <w:numFmt w:val="bullet"/>
      <w:lvlText w:val=""/>
      <w:lvlJc w:val="left"/>
      <w:pPr>
        <w:tabs>
          <w:tab w:val="num" w:pos="530"/>
        </w:tabs>
        <w:ind w:left="340" w:hanging="170"/>
      </w:pPr>
      <w:rPr>
        <w:rFonts w:ascii="Symbol" w:hAnsi="Symbol" w:hint="default"/>
        <w:sz w:val="2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B14A4B"/>
    <w:multiLevelType w:val="singleLevel"/>
    <w:tmpl w:val="0407000F"/>
    <w:lvl w:ilvl="0">
      <w:start w:val="1"/>
      <w:numFmt w:val="decimal"/>
      <w:lvlText w:val="%1."/>
      <w:lvlJc w:val="left"/>
      <w:pPr>
        <w:tabs>
          <w:tab w:val="num" w:pos="360"/>
        </w:tabs>
        <w:ind w:left="360" w:hanging="360"/>
      </w:pPr>
      <w:rPr>
        <w:rFonts w:hint="default"/>
      </w:rPr>
    </w:lvl>
  </w:abstractNum>
  <w:abstractNum w:abstractNumId="2" w15:restartNumberingAfterBreak="0">
    <w:nsid w:val="24BC6D63"/>
    <w:multiLevelType w:val="singleLevel"/>
    <w:tmpl w:val="66287BB4"/>
    <w:lvl w:ilvl="0">
      <w:start w:val="1"/>
      <w:numFmt w:val="decimal"/>
      <w:lvlText w:val="%1."/>
      <w:legacy w:legacy="1" w:legacySpace="0" w:legacyIndent="283"/>
      <w:lvlJc w:val="left"/>
      <w:pPr>
        <w:ind w:left="1417" w:hanging="283"/>
      </w:pPr>
    </w:lvl>
  </w:abstractNum>
  <w:abstractNum w:abstractNumId="3" w15:restartNumberingAfterBreak="0">
    <w:nsid w:val="2594610A"/>
    <w:multiLevelType w:val="singleLevel"/>
    <w:tmpl w:val="7DC6A40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4" w15:restartNumberingAfterBreak="0">
    <w:nsid w:val="2B4A738F"/>
    <w:multiLevelType w:val="hybridMultilevel"/>
    <w:tmpl w:val="0FBCF2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E466BA"/>
    <w:multiLevelType w:val="singleLevel"/>
    <w:tmpl w:val="7DC6A40E"/>
    <w:lvl w:ilvl="0">
      <w:start w:val="1"/>
      <w:numFmt w:val="decimal"/>
      <w:lvlText w:val="%1. "/>
      <w:legacy w:legacy="1" w:legacySpace="0" w:legacyIndent="283"/>
      <w:lvlJc w:val="left"/>
      <w:pPr>
        <w:ind w:left="283" w:hanging="283"/>
      </w:pPr>
      <w:rPr>
        <w:rFonts w:ascii="Times New Roman" w:hAnsi="Times New Roman" w:hint="default"/>
        <w:b w:val="0"/>
        <w:i w:val="0"/>
        <w:sz w:val="20"/>
        <w:u w:val="none"/>
      </w:rPr>
    </w:lvl>
  </w:abstractNum>
  <w:abstractNum w:abstractNumId="6" w15:restartNumberingAfterBreak="0">
    <w:nsid w:val="543F3020"/>
    <w:multiLevelType w:val="hybridMultilevel"/>
    <w:tmpl w:val="F86495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FA34CCF"/>
    <w:multiLevelType w:val="hybridMultilevel"/>
    <w:tmpl w:val="10DC3C4A"/>
    <w:lvl w:ilvl="0" w:tplc="3AC619F4">
      <w:numFmt w:val="decimal"/>
      <w:lvlText w:val="%1"/>
      <w:lvlJc w:val="left"/>
      <w:pPr>
        <w:ind w:left="1068" w:hanging="708"/>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C8291F"/>
    <w:multiLevelType w:val="hybridMultilevel"/>
    <w:tmpl w:val="7EE80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A337B0A"/>
    <w:multiLevelType w:val="singleLevel"/>
    <w:tmpl w:val="04070017"/>
    <w:lvl w:ilvl="0">
      <w:start w:val="1"/>
      <w:numFmt w:val="lowerLetter"/>
      <w:lvlText w:val="%1)"/>
      <w:lvlJc w:val="left"/>
      <w:pPr>
        <w:tabs>
          <w:tab w:val="num" w:pos="360"/>
        </w:tabs>
        <w:ind w:left="360" w:hanging="360"/>
      </w:pPr>
      <w:rPr>
        <w:rFonts w:hint="default"/>
      </w:rPr>
    </w:lvl>
  </w:abstractNum>
  <w:abstractNum w:abstractNumId="10" w15:restartNumberingAfterBreak="0">
    <w:nsid w:val="7C773FC7"/>
    <w:multiLevelType w:val="hybridMultilevel"/>
    <w:tmpl w:val="D832A09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857155781">
    <w:abstractNumId w:val="5"/>
  </w:num>
  <w:num w:numId="2" w16cid:durableId="1508709388">
    <w:abstractNumId w:val="2"/>
  </w:num>
  <w:num w:numId="3" w16cid:durableId="1405370539">
    <w:abstractNumId w:val="2"/>
    <w:lvlOverride w:ilvl="0">
      <w:lvl w:ilvl="0">
        <w:start w:val="1"/>
        <w:numFmt w:val="decimal"/>
        <w:lvlText w:val="%1."/>
        <w:legacy w:legacy="1" w:legacySpace="0" w:legacyIndent="283"/>
        <w:lvlJc w:val="left"/>
        <w:pPr>
          <w:ind w:left="1417" w:hanging="283"/>
        </w:pPr>
      </w:lvl>
    </w:lvlOverride>
  </w:num>
  <w:num w:numId="4" w16cid:durableId="1579750926">
    <w:abstractNumId w:val="2"/>
    <w:lvlOverride w:ilvl="0">
      <w:lvl w:ilvl="0">
        <w:start w:val="1"/>
        <w:numFmt w:val="decimal"/>
        <w:lvlText w:val="%1."/>
        <w:legacy w:legacy="1" w:legacySpace="0" w:legacyIndent="283"/>
        <w:lvlJc w:val="left"/>
        <w:pPr>
          <w:ind w:left="1417" w:hanging="283"/>
        </w:pPr>
      </w:lvl>
    </w:lvlOverride>
  </w:num>
  <w:num w:numId="5" w16cid:durableId="914122814">
    <w:abstractNumId w:val="2"/>
    <w:lvlOverride w:ilvl="0">
      <w:lvl w:ilvl="0">
        <w:start w:val="1"/>
        <w:numFmt w:val="decimal"/>
        <w:lvlText w:val="%1."/>
        <w:legacy w:legacy="1" w:legacySpace="0" w:legacyIndent="283"/>
        <w:lvlJc w:val="left"/>
        <w:pPr>
          <w:ind w:left="1417" w:hanging="283"/>
        </w:pPr>
      </w:lvl>
    </w:lvlOverride>
  </w:num>
  <w:num w:numId="6" w16cid:durableId="1480994732">
    <w:abstractNumId w:val="2"/>
    <w:lvlOverride w:ilvl="0">
      <w:lvl w:ilvl="0">
        <w:start w:val="1"/>
        <w:numFmt w:val="decimal"/>
        <w:lvlText w:val="%1."/>
        <w:legacy w:legacy="1" w:legacySpace="0" w:legacyIndent="283"/>
        <w:lvlJc w:val="left"/>
        <w:pPr>
          <w:ind w:left="1417" w:hanging="283"/>
        </w:pPr>
      </w:lvl>
    </w:lvlOverride>
  </w:num>
  <w:num w:numId="7" w16cid:durableId="1894269967">
    <w:abstractNumId w:val="2"/>
    <w:lvlOverride w:ilvl="0">
      <w:lvl w:ilvl="0">
        <w:start w:val="1"/>
        <w:numFmt w:val="decimal"/>
        <w:lvlText w:val="%1."/>
        <w:legacy w:legacy="1" w:legacySpace="0" w:legacyIndent="283"/>
        <w:lvlJc w:val="left"/>
        <w:pPr>
          <w:ind w:left="1417" w:hanging="283"/>
        </w:pPr>
      </w:lvl>
    </w:lvlOverride>
  </w:num>
  <w:num w:numId="8" w16cid:durableId="989528373">
    <w:abstractNumId w:val="2"/>
    <w:lvlOverride w:ilvl="0">
      <w:lvl w:ilvl="0">
        <w:start w:val="1"/>
        <w:numFmt w:val="decimal"/>
        <w:lvlText w:val="%1."/>
        <w:legacy w:legacy="1" w:legacySpace="0" w:legacyIndent="283"/>
        <w:lvlJc w:val="left"/>
        <w:pPr>
          <w:ind w:left="1417" w:hanging="283"/>
        </w:pPr>
      </w:lvl>
    </w:lvlOverride>
  </w:num>
  <w:num w:numId="9" w16cid:durableId="1160779225">
    <w:abstractNumId w:val="2"/>
    <w:lvlOverride w:ilvl="0">
      <w:lvl w:ilvl="0">
        <w:start w:val="1"/>
        <w:numFmt w:val="decimal"/>
        <w:lvlText w:val="%1."/>
        <w:legacy w:legacy="1" w:legacySpace="0" w:legacyIndent="283"/>
        <w:lvlJc w:val="left"/>
        <w:pPr>
          <w:ind w:left="1417" w:hanging="283"/>
        </w:pPr>
      </w:lvl>
    </w:lvlOverride>
  </w:num>
  <w:num w:numId="10" w16cid:durableId="1583947996">
    <w:abstractNumId w:val="2"/>
    <w:lvlOverride w:ilvl="0">
      <w:lvl w:ilvl="0">
        <w:start w:val="1"/>
        <w:numFmt w:val="decimal"/>
        <w:lvlText w:val="%1."/>
        <w:legacy w:legacy="1" w:legacySpace="0" w:legacyIndent="283"/>
        <w:lvlJc w:val="left"/>
        <w:pPr>
          <w:ind w:left="1417" w:hanging="283"/>
        </w:pPr>
      </w:lvl>
    </w:lvlOverride>
  </w:num>
  <w:num w:numId="11" w16cid:durableId="64113083">
    <w:abstractNumId w:val="2"/>
    <w:lvlOverride w:ilvl="0">
      <w:lvl w:ilvl="0">
        <w:start w:val="1"/>
        <w:numFmt w:val="decimal"/>
        <w:lvlText w:val="%1."/>
        <w:legacy w:legacy="1" w:legacySpace="0" w:legacyIndent="283"/>
        <w:lvlJc w:val="left"/>
        <w:pPr>
          <w:ind w:left="1417" w:hanging="283"/>
        </w:pPr>
      </w:lvl>
    </w:lvlOverride>
  </w:num>
  <w:num w:numId="12" w16cid:durableId="2056469719">
    <w:abstractNumId w:val="2"/>
    <w:lvlOverride w:ilvl="0">
      <w:lvl w:ilvl="0">
        <w:start w:val="1"/>
        <w:numFmt w:val="decimal"/>
        <w:lvlText w:val="%1."/>
        <w:legacy w:legacy="1" w:legacySpace="0" w:legacyIndent="283"/>
        <w:lvlJc w:val="left"/>
        <w:pPr>
          <w:ind w:left="1417" w:hanging="283"/>
        </w:pPr>
      </w:lvl>
    </w:lvlOverride>
  </w:num>
  <w:num w:numId="13" w16cid:durableId="9838198">
    <w:abstractNumId w:val="2"/>
    <w:lvlOverride w:ilvl="0">
      <w:lvl w:ilvl="0">
        <w:start w:val="1"/>
        <w:numFmt w:val="decimal"/>
        <w:lvlText w:val="%1."/>
        <w:legacy w:legacy="1" w:legacySpace="0" w:legacyIndent="283"/>
        <w:lvlJc w:val="left"/>
        <w:pPr>
          <w:ind w:left="1417" w:hanging="283"/>
        </w:pPr>
      </w:lvl>
    </w:lvlOverride>
  </w:num>
  <w:num w:numId="14" w16cid:durableId="433668019">
    <w:abstractNumId w:val="2"/>
    <w:lvlOverride w:ilvl="0">
      <w:lvl w:ilvl="0">
        <w:start w:val="1"/>
        <w:numFmt w:val="decimal"/>
        <w:lvlText w:val="%1."/>
        <w:legacy w:legacy="1" w:legacySpace="0" w:legacyIndent="283"/>
        <w:lvlJc w:val="left"/>
        <w:pPr>
          <w:ind w:left="1417" w:hanging="283"/>
        </w:pPr>
      </w:lvl>
    </w:lvlOverride>
  </w:num>
  <w:num w:numId="15" w16cid:durableId="214194864">
    <w:abstractNumId w:val="2"/>
    <w:lvlOverride w:ilvl="0">
      <w:lvl w:ilvl="0">
        <w:start w:val="1"/>
        <w:numFmt w:val="decimal"/>
        <w:lvlText w:val="%1."/>
        <w:legacy w:legacy="1" w:legacySpace="0" w:legacyIndent="283"/>
        <w:lvlJc w:val="left"/>
        <w:pPr>
          <w:ind w:left="1417" w:hanging="283"/>
        </w:pPr>
      </w:lvl>
    </w:lvlOverride>
  </w:num>
  <w:num w:numId="16" w16cid:durableId="2100054288">
    <w:abstractNumId w:val="2"/>
    <w:lvlOverride w:ilvl="0">
      <w:lvl w:ilvl="0">
        <w:start w:val="1"/>
        <w:numFmt w:val="decimal"/>
        <w:lvlText w:val="%1."/>
        <w:legacy w:legacy="1" w:legacySpace="0" w:legacyIndent="283"/>
        <w:lvlJc w:val="left"/>
        <w:pPr>
          <w:ind w:left="1417" w:hanging="283"/>
        </w:pPr>
      </w:lvl>
    </w:lvlOverride>
  </w:num>
  <w:num w:numId="17" w16cid:durableId="1668049768">
    <w:abstractNumId w:val="2"/>
    <w:lvlOverride w:ilvl="0">
      <w:lvl w:ilvl="0">
        <w:start w:val="1"/>
        <w:numFmt w:val="decimal"/>
        <w:lvlText w:val="%1."/>
        <w:legacy w:legacy="1" w:legacySpace="0" w:legacyIndent="283"/>
        <w:lvlJc w:val="left"/>
        <w:pPr>
          <w:ind w:left="1417" w:hanging="283"/>
        </w:pPr>
      </w:lvl>
    </w:lvlOverride>
  </w:num>
  <w:num w:numId="18" w16cid:durableId="728184712">
    <w:abstractNumId w:val="2"/>
    <w:lvlOverride w:ilvl="0">
      <w:lvl w:ilvl="0">
        <w:start w:val="1"/>
        <w:numFmt w:val="decimal"/>
        <w:lvlText w:val="%1."/>
        <w:legacy w:legacy="1" w:legacySpace="0" w:legacyIndent="283"/>
        <w:lvlJc w:val="left"/>
        <w:pPr>
          <w:ind w:left="1417" w:hanging="283"/>
        </w:pPr>
      </w:lvl>
    </w:lvlOverride>
  </w:num>
  <w:num w:numId="19" w16cid:durableId="2131508872">
    <w:abstractNumId w:val="3"/>
  </w:num>
  <w:num w:numId="20" w16cid:durableId="526987258">
    <w:abstractNumId w:val="3"/>
    <w:lvlOverride w:ilvl="0">
      <w:lvl w:ilvl="0">
        <w:start w:val="2"/>
        <w:numFmt w:val="decimal"/>
        <w:lvlText w:val="%1. "/>
        <w:legacy w:legacy="1" w:legacySpace="0" w:legacyIndent="283"/>
        <w:lvlJc w:val="left"/>
        <w:pPr>
          <w:ind w:left="283" w:hanging="283"/>
        </w:pPr>
        <w:rPr>
          <w:rFonts w:ascii="Times New Roman" w:hAnsi="Times New Roman" w:hint="default"/>
          <w:b w:val="0"/>
          <w:i w:val="0"/>
          <w:sz w:val="20"/>
          <w:u w:val="none"/>
        </w:rPr>
      </w:lvl>
    </w:lvlOverride>
  </w:num>
  <w:num w:numId="21" w16cid:durableId="1125541369">
    <w:abstractNumId w:val="9"/>
  </w:num>
  <w:num w:numId="22" w16cid:durableId="1267735363">
    <w:abstractNumId w:val="1"/>
  </w:num>
  <w:num w:numId="23" w16cid:durableId="2064402679">
    <w:abstractNumId w:val="10"/>
  </w:num>
  <w:num w:numId="24" w16cid:durableId="664630569">
    <w:abstractNumId w:val="0"/>
  </w:num>
  <w:num w:numId="25" w16cid:durableId="583102579">
    <w:abstractNumId w:val="4"/>
  </w:num>
  <w:num w:numId="26" w16cid:durableId="1418820601">
    <w:abstractNumId w:val="6"/>
  </w:num>
  <w:num w:numId="27" w16cid:durableId="886336378">
    <w:abstractNumId w:val="8"/>
  </w:num>
  <w:num w:numId="28" w16cid:durableId="11758009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0415D"/>
    <w:rsid w:val="000278A4"/>
    <w:rsid w:val="000B5FA2"/>
    <w:rsid w:val="000C7828"/>
    <w:rsid w:val="000E5604"/>
    <w:rsid w:val="00136300"/>
    <w:rsid w:val="001757AD"/>
    <w:rsid w:val="00191B94"/>
    <w:rsid w:val="001B6F00"/>
    <w:rsid w:val="001F1508"/>
    <w:rsid w:val="001F3725"/>
    <w:rsid w:val="001F52A5"/>
    <w:rsid w:val="002167E7"/>
    <w:rsid w:val="00220D1C"/>
    <w:rsid w:val="00235022"/>
    <w:rsid w:val="0026048C"/>
    <w:rsid w:val="002717F0"/>
    <w:rsid w:val="0030415D"/>
    <w:rsid w:val="00307811"/>
    <w:rsid w:val="00351665"/>
    <w:rsid w:val="00380EFD"/>
    <w:rsid w:val="00386A45"/>
    <w:rsid w:val="003A3FDF"/>
    <w:rsid w:val="003D7B7A"/>
    <w:rsid w:val="003F3946"/>
    <w:rsid w:val="003F4D98"/>
    <w:rsid w:val="00415731"/>
    <w:rsid w:val="004825FD"/>
    <w:rsid w:val="00532F03"/>
    <w:rsid w:val="00547F5B"/>
    <w:rsid w:val="0055324F"/>
    <w:rsid w:val="00565787"/>
    <w:rsid w:val="005667BC"/>
    <w:rsid w:val="00574AD3"/>
    <w:rsid w:val="00587377"/>
    <w:rsid w:val="00591731"/>
    <w:rsid w:val="00592C6E"/>
    <w:rsid w:val="005C1078"/>
    <w:rsid w:val="005E12BC"/>
    <w:rsid w:val="005F53C9"/>
    <w:rsid w:val="00602E9D"/>
    <w:rsid w:val="006230E9"/>
    <w:rsid w:val="00623F24"/>
    <w:rsid w:val="00626EEA"/>
    <w:rsid w:val="00650833"/>
    <w:rsid w:val="006B30F4"/>
    <w:rsid w:val="00706E92"/>
    <w:rsid w:val="00717A58"/>
    <w:rsid w:val="0073770C"/>
    <w:rsid w:val="0075346F"/>
    <w:rsid w:val="00753D4C"/>
    <w:rsid w:val="00763043"/>
    <w:rsid w:val="007C531D"/>
    <w:rsid w:val="007C7EC3"/>
    <w:rsid w:val="007E0B6F"/>
    <w:rsid w:val="0082327E"/>
    <w:rsid w:val="00856097"/>
    <w:rsid w:val="008736FC"/>
    <w:rsid w:val="00884DEF"/>
    <w:rsid w:val="008979EB"/>
    <w:rsid w:val="008A1A28"/>
    <w:rsid w:val="008A2FDC"/>
    <w:rsid w:val="008E40E7"/>
    <w:rsid w:val="00952188"/>
    <w:rsid w:val="009727A7"/>
    <w:rsid w:val="00975E7C"/>
    <w:rsid w:val="00995AAD"/>
    <w:rsid w:val="009C6813"/>
    <w:rsid w:val="00A06E38"/>
    <w:rsid w:val="00A16751"/>
    <w:rsid w:val="00A17015"/>
    <w:rsid w:val="00A535C3"/>
    <w:rsid w:val="00A54133"/>
    <w:rsid w:val="00A80107"/>
    <w:rsid w:val="00B3000C"/>
    <w:rsid w:val="00B51040"/>
    <w:rsid w:val="00B53302"/>
    <w:rsid w:val="00B8460F"/>
    <w:rsid w:val="00BA37F3"/>
    <w:rsid w:val="00BB7652"/>
    <w:rsid w:val="00BD3B04"/>
    <w:rsid w:val="00BE7268"/>
    <w:rsid w:val="00C00FE8"/>
    <w:rsid w:val="00C20A8B"/>
    <w:rsid w:val="00C50773"/>
    <w:rsid w:val="00C50AB1"/>
    <w:rsid w:val="00C529F7"/>
    <w:rsid w:val="00C70820"/>
    <w:rsid w:val="00C71BAF"/>
    <w:rsid w:val="00C73822"/>
    <w:rsid w:val="00CC06E6"/>
    <w:rsid w:val="00CD2425"/>
    <w:rsid w:val="00D04560"/>
    <w:rsid w:val="00D178AD"/>
    <w:rsid w:val="00D43EAA"/>
    <w:rsid w:val="00D52E2C"/>
    <w:rsid w:val="00D563CB"/>
    <w:rsid w:val="00D6232A"/>
    <w:rsid w:val="00D81E2E"/>
    <w:rsid w:val="00D8709E"/>
    <w:rsid w:val="00DC4922"/>
    <w:rsid w:val="00DE64EC"/>
    <w:rsid w:val="00DF6DFE"/>
    <w:rsid w:val="00E34586"/>
    <w:rsid w:val="00ED7AFB"/>
    <w:rsid w:val="00EF17E8"/>
    <w:rsid w:val="00F6472C"/>
    <w:rsid w:val="00F72CAD"/>
    <w:rsid w:val="00FA54B8"/>
    <w:rsid w:val="00FC25EE"/>
    <w:rsid w:val="00FC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33"/>
    <o:shapelayout v:ext="edit">
      <o:idmap v:ext="edit" data="1"/>
    </o:shapelayout>
  </w:shapeDefaults>
  <w:decimalSymbol w:val=","/>
  <w:listSeparator w:val=";"/>
  <w14:docId w14:val="6F3252F7"/>
  <w15:docId w15:val="{D784A1CD-BF3F-49E7-B480-9996E599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C1078"/>
    <w:pPr>
      <w:jc w:val="both"/>
    </w:pPr>
    <w:rPr>
      <w:rFonts w:asciiTheme="minorHAnsi" w:hAnsiTheme="minorHAnsi"/>
      <w:sz w:val="22"/>
      <w:lang w:eastAsia="de-DE"/>
    </w:rPr>
  </w:style>
  <w:style w:type="paragraph" w:styleId="berschrift1">
    <w:name w:val="heading 1"/>
    <w:basedOn w:val="Standard"/>
    <w:next w:val="Standard"/>
    <w:qFormat/>
    <w:pPr>
      <w:keepNext/>
      <w:pageBreakBefore/>
      <w:pBdr>
        <w:bottom w:val="single" w:sz="24" w:space="1" w:color="5F5F5F"/>
      </w:pBdr>
      <w:spacing w:before="360" w:after="120"/>
      <w:outlineLvl w:val="0"/>
    </w:pPr>
    <w:rPr>
      <w:rFonts w:ascii="Arial" w:hAnsi="Arial"/>
      <w:b/>
      <w:kern w:val="28"/>
      <w:sz w:val="28"/>
    </w:rPr>
  </w:style>
  <w:style w:type="paragraph" w:styleId="berschrift2">
    <w:name w:val="heading 2"/>
    <w:basedOn w:val="Standard"/>
    <w:next w:val="Standard"/>
    <w:link w:val="berschrift2Zchn"/>
    <w:qFormat/>
    <w:pPr>
      <w:keepNext/>
      <w:spacing w:before="240" w:after="60"/>
      <w:outlineLvl w:val="1"/>
    </w:pPr>
    <w:rPr>
      <w:rFonts w:ascii="Arial" w:hAnsi="Arial"/>
      <w:b/>
      <w:i/>
      <w:sz w:val="24"/>
    </w:rPr>
  </w:style>
  <w:style w:type="paragraph" w:styleId="berschrift3">
    <w:name w:val="heading 3"/>
    <w:basedOn w:val="Standard"/>
    <w:next w:val="Standard"/>
    <w:link w:val="berschrift3Zchn"/>
    <w:qFormat/>
    <w:pPr>
      <w:keepNext/>
      <w:spacing w:before="240" w:after="60"/>
      <w:outlineLvl w:val="2"/>
    </w:pPr>
    <w:rPr>
      <w:rFonts w:ascii="Arial" w:hAnsi="Arial"/>
      <w:sz w:val="24"/>
    </w:rPr>
  </w:style>
  <w:style w:type="paragraph" w:styleId="berschrift4">
    <w:name w:val="heading 4"/>
    <w:basedOn w:val="Standard"/>
    <w:next w:val="Standard"/>
    <w:qFormat/>
    <w:pPr>
      <w:keepNext/>
      <w:spacing w:before="240" w:after="60"/>
      <w:outlineLvl w:val="3"/>
    </w:pPr>
    <w:rPr>
      <w:rFonts w:ascii="Arial" w:hAnsi="Arial"/>
      <w:b/>
      <w:sz w:val="24"/>
    </w:rPr>
  </w:style>
  <w:style w:type="paragraph" w:styleId="berschrift5">
    <w:name w:val="heading 5"/>
    <w:basedOn w:val="Standard"/>
    <w:next w:val="Standard"/>
    <w:qFormat/>
    <w:pPr>
      <w:keepNext/>
      <w:jc w:val="left"/>
      <w:outlineLvl w:val="4"/>
    </w:pPr>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semiHidden/>
    <w:pPr>
      <w:tabs>
        <w:tab w:val="right" w:leader="dot" w:pos="9071"/>
      </w:tabs>
      <w:spacing w:before="120"/>
    </w:pPr>
    <w:rPr>
      <w:noProof/>
      <w:sz w:val="24"/>
    </w:rPr>
  </w:style>
  <w:style w:type="paragraph" w:styleId="Verzeichnis2">
    <w:name w:val="toc 2"/>
    <w:basedOn w:val="Standard"/>
    <w:next w:val="Standard"/>
    <w:semiHidden/>
    <w:pPr>
      <w:tabs>
        <w:tab w:val="right" w:leader="dot" w:pos="9071"/>
      </w:tabs>
      <w:ind w:left="284"/>
    </w:pPr>
    <w:rPr>
      <w:noProof/>
    </w:rPr>
  </w:style>
  <w:style w:type="paragraph" w:styleId="Verzeichnis3">
    <w:name w:val="toc 3"/>
    <w:basedOn w:val="Standard"/>
    <w:next w:val="Standard"/>
    <w:semiHidden/>
    <w:pPr>
      <w:tabs>
        <w:tab w:val="right" w:leader="dot" w:pos="9071"/>
      </w:tabs>
      <w:ind w:left="567"/>
    </w:pPr>
    <w:rPr>
      <w:noProof/>
    </w:rPr>
  </w:style>
  <w:style w:type="paragraph" w:styleId="Verzeichnis4">
    <w:name w:val="toc 4"/>
    <w:basedOn w:val="Standard"/>
    <w:next w:val="Standard"/>
    <w:semiHidden/>
    <w:pPr>
      <w:tabs>
        <w:tab w:val="right" w:leader="dot" w:pos="9071"/>
      </w:tabs>
      <w:ind w:left="600"/>
    </w:pPr>
  </w:style>
  <w:style w:type="paragraph" w:styleId="Verzeichnis5">
    <w:name w:val="toc 5"/>
    <w:basedOn w:val="Standard"/>
    <w:next w:val="Standard"/>
    <w:semiHidden/>
    <w:pPr>
      <w:tabs>
        <w:tab w:val="right" w:leader="dot" w:pos="9071"/>
      </w:tabs>
      <w:ind w:left="800"/>
    </w:pPr>
  </w:style>
  <w:style w:type="paragraph" w:styleId="Verzeichnis6">
    <w:name w:val="toc 6"/>
    <w:basedOn w:val="Standard"/>
    <w:next w:val="Standard"/>
    <w:semiHidden/>
    <w:pPr>
      <w:tabs>
        <w:tab w:val="right" w:leader="dot" w:pos="9071"/>
      </w:tabs>
      <w:ind w:left="1000"/>
    </w:pPr>
  </w:style>
  <w:style w:type="paragraph" w:styleId="Verzeichnis7">
    <w:name w:val="toc 7"/>
    <w:basedOn w:val="Standard"/>
    <w:next w:val="Standard"/>
    <w:semiHidden/>
    <w:pPr>
      <w:tabs>
        <w:tab w:val="right" w:leader="dot" w:pos="9071"/>
      </w:tabs>
      <w:ind w:left="1200"/>
    </w:pPr>
  </w:style>
  <w:style w:type="paragraph" w:styleId="Verzeichnis8">
    <w:name w:val="toc 8"/>
    <w:basedOn w:val="Standard"/>
    <w:next w:val="Standard"/>
    <w:semiHidden/>
    <w:pPr>
      <w:tabs>
        <w:tab w:val="right" w:leader="dot" w:pos="9071"/>
      </w:tabs>
      <w:ind w:left="1400"/>
    </w:pPr>
  </w:style>
  <w:style w:type="paragraph" w:styleId="Verzeichnis9">
    <w:name w:val="toc 9"/>
    <w:basedOn w:val="Standard"/>
    <w:next w:val="Standard"/>
    <w:semiHidden/>
    <w:pPr>
      <w:tabs>
        <w:tab w:val="right" w:leader="dot" w:pos="9071"/>
      </w:tabs>
      <w:ind w:left="1600"/>
    </w:pPr>
  </w:style>
  <w:style w:type="paragraph" w:styleId="Kopfzeile">
    <w:name w:val="header"/>
    <w:basedOn w:val="Standard"/>
    <w:pPr>
      <w:pBdr>
        <w:bottom w:val="single" w:sz="24" w:space="1" w:color="5F5F5F"/>
      </w:pBdr>
      <w:tabs>
        <w:tab w:val="center" w:pos="4536"/>
        <w:tab w:val="right" w:pos="9072"/>
      </w:tabs>
    </w:pPr>
  </w:style>
  <w:style w:type="paragraph" w:styleId="Fuzeile">
    <w:name w:val="footer"/>
    <w:basedOn w:val="Standard"/>
    <w:pPr>
      <w:pBdr>
        <w:top w:val="single" w:sz="24" w:space="1" w:color="5F5F5F"/>
      </w:pBdr>
      <w:tabs>
        <w:tab w:val="center" w:pos="4536"/>
        <w:tab w:val="right" w:pos="9072"/>
      </w:tabs>
    </w:pPr>
  </w:style>
  <w:style w:type="paragraph" w:customStyle="1" w:styleId="MsgStruct">
    <w:name w:val="MsgStruct"/>
    <w:basedOn w:val="Standard"/>
    <w:pPr>
      <w:keepNext/>
      <w:widowControl w:val="0"/>
      <w:tabs>
        <w:tab w:val="left" w:pos="360"/>
        <w:tab w:val="left" w:pos="720"/>
        <w:tab w:val="left" w:pos="1080"/>
        <w:tab w:val="left" w:pos="1440"/>
        <w:tab w:val="left" w:pos="1800"/>
        <w:tab w:val="left" w:pos="2160"/>
        <w:tab w:val="left" w:pos="2520"/>
        <w:tab w:val="left" w:pos="2880"/>
        <w:tab w:val="left" w:pos="3240"/>
        <w:tab w:val="left" w:pos="7200"/>
      </w:tabs>
      <w:spacing w:line="180" w:lineRule="exact"/>
      <w:ind w:left="1440"/>
      <w:jc w:val="left"/>
    </w:pPr>
    <w:rPr>
      <w:rFonts w:ascii="Courier New" w:hAnsi="Courier New"/>
      <w:kern w:val="20"/>
      <w:sz w:val="14"/>
    </w:rPr>
  </w:style>
  <w:style w:type="character" w:customStyle="1" w:styleId="Definition">
    <w:name w:val="Definition"/>
    <w:rPr>
      <w:rFonts w:ascii="Arial" w:hAnsi="Arial"/>
      <w:noProof w:val="0"/>
      <w:sz w:val="17"/>
      <w:lang w:val="en-US"/>
    </w:rPr>
  </w:style>
  <w:style w:type="paragraph" w:customStyle="1" w:styleId="Msgheader">
    <w:name w:val="Msgheader"/>
    <w:basedOn w:val="MsgStruct"/>
    <w:pPr>
      <w:tabs>
        <w:tab w:val="clear" w:pos="7200"/>
        <w:tab w:val="left" w:pos="6840"/>
      </w:tabs>
    </w:pPr>
    <w:rPr>
      <w:u w:val="single"/>
    </w:rPr>
  </w:style>
  <w:style w:type="paragraph" w:customStyle="1" w:styleId="Source">
    <w:name w:val="Source"/>
    <w:basedOn w:val="Standard"/>
    <w:rPr>
      <w:rFonts w:ascii="Courier New" w:hAnsi="Courier New"/>
      <w:sz w:val="16"/>
    </w:rPr>
  </w:style>
  <w:style w:type="character" w:customStyle="1" w:styleId="fett">
    <w:name w:val="fett"/>
    <w:rPr>
      <w:b/>
      <w:color w:val="FF0000"/>
    </w:rPr>
  </w:style>
  <w:style w:type="paragraph" w:styleId="Dokumentstruktur">
    <w:name w:val="Document Map"/>
    <w:basedOn w:val="Standard"/>
    <w:semiHidden/>
    <w:pPr>
      <w:shd w:val="clear" w:color="auto" w:fill="000080"/>
    </w:pPr>
    <w:rPr>
      <w:rFonts w:ascii="Tahoma" w:hAnsi="Tahoma"/>
    </w:rPr>
  </w:style>
  <w:style w:type="paragraph" w:customStyle="1" w:styleId="Haupttitel">
    <w:name w:val="Haupttitel"/>
    <w:basedOn w:val="Standard"/>
    <w:pPr>
      <w:spacing w:before="240" w:after="240"/>
      <w:jc w:val="center"/>
      <w:outlineLvl w:val="0"/>
    </w:pPr>
    <w:rPr>
      <w:sz w:val="56"/>
    </w:rPr>
  </w:style>
  <w:style w:type="paragraph" w:styleId="Untertitel">
    <w:name w:val="Subtitle"/>
    <w:basedOn w:val="Standard"/>
    <w:qFormat/>
    <w:pPr>
      <w:spacing w:after="60"/>
      <w:jc w:val="center"/>
      <w:outlineLvl w:val="1"/>
    </w:pPr>
    <w:rPr>
      <w:sz w:val="44"/>
      <w:szCs w:val="24"/>
    </w:rPr>
  </w:style>
  <w:style w:type="paragraph" w:styleId="Sprechblasentext">
    <w:name w:val="Balloon Text"/>
    <w:basedOn w:val="Standard"/>
    <w:link w:val="SprechblasentextZchn"/>
    <w:rsid w:val="001F3725"/>
    <w:rPr>
      <w:rFonts w:ascii="Tahoma" w:hAnsi="Tahoma" w:cs="Tahoma"/>
      <w:sz w:val="16"/>
      <w:szCs w:val="16"/>
    </w:rPr>
  </w:style>
  <w:style w:type="character" w:customStyle="1" w:styleId="SprechblasentextZchn">
    <w:name w:val="Sprechblasentext Zchn"/>
    <w:link w:val="Sprechblasentext"/>
    <w:rsid w:val="001F3725"/>
    <w:rPr>
      <w:rFonts w:ascii="Tahoma" w:hAnsi="Tahoma" w:cs="Tahoma"/>
      <w:sz w:val="16"/>
      <w:szCs w:val="16"/>
      <w:lang w:val="en-US"/>
    </w:rPr>
  </w:style>
  <w:style w:type="paragraph" w:styleId="Listenabsatz">
    <w:name w:val="List Paragraph"/>
    <w:basedOn w:val="Standard"/>
    <w:uiPriority w:val="34"/>
    <w:qFormat/>
    <w:rsid w:val="00D563CB"/>
    <w:pPr>
      <w:ind w:left="720"/>
      <w:contextualSpacing/>
    </w:pPr>
  </w:style>
  <w:style w:type="table" w:styleId="Tabellenraster">
    <w:name w:val="Table Grid"/>
    <w:basedOn w:val="NormaleTabelle"/>
    <w:rsid w:val="00DC49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rsid w:val="00602E9D"/>
    <w:rPr>
      <w:rFonts w:ascii="Arial" w:hAnsi="Arial"/>
      <w:sz w:val="24"/>
      <w:lang w:eastAsia="de-DE"/>
    </w:rPr>
  </w:style>
  <w:style w:type="character" w:customStyle="1" w:styleId="berschrift2Zchn">
    <w:name w:val="Überschrift 2 Zchn"/>
    <w:basedOn w:val="Absatz-Standardschriftart"/>
    <w:link w:val="berschrift2"/>
    <w:rsid w:val="00602E9D"/>
    <w:rPr>
      <w:rFonts w:ascii="Arial" w:hAnsi="Arial"/>
      <w:b/>
      <w:i/>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28641">
      <w:bodyDiv w:val="1"/>
      <w:marLeft w:val="0"/>
      <w:marRight w:val="0"/>
      <w:marTop w:val="0"/>
      <w:marBottom w:val="0"/>
      <w:divBdr>
        <w:top w:val="none" w:sz="0" w:space="0" w:color="auto"/>
        <w:left w:val="none" w:sz="0" w:space="0" w:color="auto"/>
        <w:bottom w:val="none" w:sz="0" w:space="0" w:color="auto"/>
        <w:right w:val="none" w:sz="0" w:space="0" w:color="auto"/>
      </w:divBdr>
    </w:div>
    <w:div w:id="797842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HL7\Datenbank\Dokumente\Version%204.0\hl7-db.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B8FC0-F159-4C19-80DD-DAA9B400C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hl7-db.dot</Template>
  <TotalTime>0</TotalTime>
  <Pages>1</Pages>
  <Words>13492</Words>
  <Characters>85001</Characters>
  <Application>Microsoft Office Word</Application>
  <DocSecurity>0</DocSecurity>
  <Lines>708</Lines>
  <Paragraphs>196</Paragraphs>
  <ScaleCrop>false</ScaleCrop>
  <HeadingPairs>
    <vt:vector size="2" baseType="variant">
      <vt:variant>
        <vt:lpstr>Titel</vt:lpstr>
      </vt:variant>
      <vt:variant>
        <vt:i4>1</vt:i4>
      </vt:variant>
    </vt:vector>
  </HeadingPairs>
  <TitlesOfParts>
    <vt:vector size="1" baseType="lpstr">
      <vt:lpstr>Database Documentation</vt:lpstr>
    </vt:vector>
  </TitlesOfParts>
  <Company/>
  <LinksUpToDate>false</LinksUpToDate>
  <CharactersWithSpaces>98297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Documentation</dc:title>
  <dc:subject>HL7</dc:subject>
  <dc:creator>Frank Oemig</dc:creator>
  <cp:keywords/>
  <dc:description/>
  <cp:lastModifiedBy>Frank Oemig</cp:lastModifiedBy>
  <cp:revision>27</cp:revision>
  <cp:lastPrinted>1999-04-02T11:18:00Z</cp:lastPrinted>
  <dcterms:created xsi:type="dcterms:W3CDTF">2017-01-09T21:57:00Z</dcterms:created>
  <dcterms:modified xsi:type="dcterms:W3CDTF">2023-10-09T10:56:00Z</dcterms:modified>
</cp:coreProperties>
</file>